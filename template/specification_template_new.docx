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46" w:type="dxa"/>
        <w:tblInd w:w="62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85"/>
        <w:gridCol w:w="376"/>
        <w:gridCol w:w="506"/>
        <w:gridCol w:w="3508"/>
        <w:gridCol w:w="3506"/>
        <w:gridCol w:w="653"/>
        <w:gridCol w:w="1385"/>
        <w:gridCol w:w="227"/>
      </w:tblGrid>
      <w:tr w:rsidR="00D476D5" w:rsidRPr="006A4328" w:rsidTr="006A4328">
        <w:trPr>
          <w:cantSplit/>
          <w:trHeight w:hRule="exact" w:val="907"/>
          <w:tblHeader/>
        </w:trPr>
        <w:tc>
          <w:tcPr>
            <w:tcW w:w="385" w:type="dxa"/>
            <w:tcBorders>
              <w:top w:val="nil"/>
              <w:bottom w:val="single" w:sz="12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:rsidR="00D476D5" w:rsidRPr="00771FC6" w:rsidRDefault="00D476D5" w:rsidP="006A4328">
            <w:pPr>
              <w:ind w:left="113" w:right="113"/>
              <w:jc w:val="center"/>
              <w:rPr>
                <w:rFonts w:ascii="GOST type B" w:hAnsi="GOST type B" w:cs="Arial"/>
                <w:i/>
                <w:w w:val="80"/>
                <w:sz w:val="28"/>
                <w:szCs w:val="28"/>
              </w:rPr>
            </w:pPr>
            <w:r w:rsidRPr="00771FC6">
              <w:rPr>
                <w:rFonts w:ascii="GOST type B" w:hAnsi="GOST type B" w:cs="Arial"/>
                <w:i/>
                <w:w w:val="80"/>
                <w:sz w:val="28"/>
                <w:szCs w:val="28"/>
              </w:rPr>
              <w:t>Формат</w:t>
            </w:r>
          </w:p>
        </w:tc>
        <w:tc>
          <w:tcPr>
            <w:tcW w:w="376" w:type="dxa"/>
            <w:tcBorders>
              <w:top w:val="nil"/>
              <w:bottom w:val="single" w:sz="12" w:space="0" w:color="auto"/>
            </w:tcBorders>
            <w:noWrap/>
            <w:textDirection w:val="btLr"/>
            <w:vAlign w:val="center"/>
          </w:tcPr>
          <w:p w:rsidR="00D476D5" w:rsidRPr="00771FC6" w:rsidRDefault="00D476D5" w:rsidP="006A4328">
            <w:pPr>
              <w:ind w:left="113" w:right="113"/>
              <w:jc w:val="center"/>
              <w:rPr>
                <w:rFonts w:ascii="GOST type B" w:hAnsi="GOST type B" w:cs="Arial"/>
                <w:i/>
                <w:w w:val="90"/>
                <w:sz w:val="28"/>
                <w:szCs w:val="28"/>
              </w:rPr>
            </w:pPr>
            <w:r w:rsidRPr="00771FC6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Зона</w:t>
            </w:r>
          </w:p>
        </w:tc>
        <w:tc>
          <w:tcPr>
            <w:tcW w:w="506" w:type="dxa"/>
            <w:tcBorders>
              <w:top w:val="nil"/>
              <w:bottom w:val="single" w:sz="12" w:space="0" w:color="auto"/>
            </w:tcBorders>
            <w:noWrap/>
            <w:tcMar>
              <w:left w:w="57" w:type="dxa"/>
              <w:right w:w="57" w:type="dxa"/>
            </w:tcMar>
            <w:textDirection w:val="btLr"/>
            <w:vAlign w:val="center"/>
          </w:tcPr>
          <w:p w:rsidR="00D476D5" w:rsidRPr="00771FC6" w:rsidRDefault="00D476D5" w:rsidP="006A4328">
            <w:pPr>
              <w:ind w:left="113" w:right="113"/>
              <w:jc w:val="center"/>
              <w:rPr>
                <w:rFonts w:ascii="GOST type B" w:hAnsi="GOST type B" w:cs="Arial"/>
                <w:i/>
                <w:w w:val="90"/>
                <w:sz w:val="28"/>
                <w:szCs w:val="28"/>
              </w:rPr>
            </w:pPr>
            <w:r w:rsidRPr="00771FC6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Поз.</w:t>
            </w:r>
          </w:p>
        </w:tc>
        <w:tc>
          <w:tcPr>
            <w:tcW w:w="350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D476D5" w:rsidRPr="00771FC6" w:rsidRDefault="00D476D5" w:rsidP="006A4328">
            <w:pPr>
              <w:jc w:val="center"/>
              <w:rPr>
                <w:rFonts w:ascii="GOST type B" w:hAnsi="GOST type B" w:cs="Arial"/>
                <w:i/>
                <w:w w:val="90"/>
                <w:sz w:val="28"/>
                <w:szCs w:val="28"/>
              </w:rPr>
            </w:pPr>
            <w:r w:rsidRPr="00771FC6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Обозначение</w:t>
            </w:r>
          </w:p>
        </w:tc>
        <w:tc>
          <w:tcPr>
            <w:tcW w:w="3506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476D5" w:rsidRPr="00771FC6" w:rsidRDefault="00D476D5" w:rsidP="006A4328">
            <w:pPr>
              <w:jc w:val="center"/>
              <w:rPr>
                <w:rFonts w:ascii="GOST type B" w:hAnsi="GOST type B" w:cs="Arial"/>
                <w:i/>
                <w:w w:val="90"/>
                <w:sz w:val="28"/>
                <w:szCs w:val="28"/>
              </w:rPr>
            </w:pPr>
            <w:r w:rsidRPr="00771FC6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Наименование</w:t>
            </w:r>
          </w:p>
        </w:tc>
        <w:tc>
          <w:tcPr>
            <w:tcW w:w="653" w:type="dxa"/>
            <w:tcBorders>
              <w:top w:val="nil"/>
              <w:bottom w:val="single" w:sz="12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D476D5" w:rsidRPr="00771FC6" w:rsidRDefault="00D476D5" w:rsidP="006A4328">
            <w:pPr>
              <w:jc w:val="center"/>
              <w:rPr>
                <w:rFonts w:ascii="GOST type B" w:hAnsi="GOST type B" w:cs="Arial"/>
                <w:i/>
                <w:w w:val="90"/>
                <w:sz w:val="28"/>
                <w:szCs w:val="28"/>
              </w:rPr>
            </w:pPr>
            <w:r w:rsidRPr="00771FC6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Кол.</w:t>
            </w:r>
          </w:p>
        </w:tc>
        <w:tc>
          <w:tcPr>
            <w:tcW w:w="1385" w:type="dxa"/>
            <w:tcBorders>
              <w:top w:val="nil"/>
              <w:bottom w:val="single" w:sz="12" w:space="0" w:color="auto"/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D476D5" w:rsidRPr="00771FC6" w:rsidRDefault="00D476D5" w:rsidP="006A4328">
            <w:pPr>
              <w:jc w:val="center"/>
              <w:rPr>
                <w:rFonts w:ascii="GOST type B" w:hAnsi="GOST type B" w:cs="Arial"/>
                <w:i/>
                <w:w w:val="90"/>
                <w:sz w:val="28"/>
                <w:szCs w:val="28"/>
              </w:rPr>
            </w:pPr>
            <w:r w:rsidRPr="00771FC6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Приме</w:t>
            </w:r>
            <w:r w:rsidR="00123F7C" w:rsidRPr="00771FC6">
              <w:rPr>
                <w:rFonts w:ascii="GOST type B" w:hAnsi="GOST type B" w:cs="Arial"/>
                <w:i/>
                <w:w w:val="90"/>
                <w:sz w:val="28"/>
                <w:szCs w:val="28"/>
              </w:rPr>
              <w:softHyphen/>
            </w:r>
            <w:r w:rsidRPr="00771FC6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ча</w:t>
            </w:r>
            <w:r w:rsidR="00123F7C" w:rsidRPr="00771FC6">
              <w:rPr>
                <w:rFonts w:ascii="GOST type B" w:hAnsi="GOST type B" w:cs="Arial"/>
                <w:i/>
                <w:w w:val="90"/>
                <w:sz w:val="28"/>
                <w:szCs w:val="28"/>
              </w:rPr>
              <w:softHyphen/>
            </w:r>
            <w:r w:rsidRPr="00771FC6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ние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tcFitText/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  <w:w w:val="90"/>
              </w:rPr>
            </w:pPr>
          </w:p>
        </w:tc>
      </w:tr>
      <w:tr w:rsidR="00D476D5" w:rsidRPr="00A57FC5" w:rsidTr="00653265">
        <w:trPr>
          <w:cantSplit/>
          <w:trHeight w:val="397"/>
        </w:trPr>
        <w:tc>
          <w:tcPr>
            <w:tcW w:w="385" w:type="dxa"/>
            <w:tcBorders>
              <w:top w:val="single" w:sz="12" w:space="0" w:color="auto"/>
            </w:tcBorders>
            <w:noWrap/>
            <w:vAlign w:val="center"/>
          </w:tcPr>
          <w:p w:rsidR="00D476D5" w:rsidRPr="00771FC6" w:rsidRDefault="00D476D5" w:rsidP="006A4328">
            <w:pPr>
              <w:jc w:val="center"/>
              <w:rPr>
                <w:rFonts w:ascii="GOST type B" w:hAnsi="GOST type B" w:cs="Arial"/>
                <w:i/>
                <w:sz w:val="28"/>
                <w:szCs w:val="28"/>
              </w:rPr>
            </w:pPr>
          </w:p>
        </w:tc>
        <w:tc>
          <w:tcPr>
            <w:tcW w:w="376" w:type="dxa"/>
            <w:tcBorders>
              <w:top w:val="single" w:sz="12" w:space="0" w:color="auto"/>
            </w:tcBorders>
            <w:noWrap/>
            <w:vAlign w:val="center"/>
          </w:tcPr>
          <w:p w:rsidR="00D476D5" w:rsidRPr="00771FC6" w:rsidRDefault="00D476D5" w:rsidP="006A4328">
            <w:pPr>
              <w:jc w:val="center"/>
              <w:rPr>
                <w:rFonts w:ascii="GOST type B" w:hAnsi="GOST type B" w:cs="Arial"/>
                <w:i/>
                <w:sz w:val="28"/>
                <w:szCs w:val="28"/>
              </w:rPr>
            </w:pPr>
          </w:p>
        </w:tc>
        <w:tc>
          <w:tcPr>
            <w:tcW w:w="506" w:type="dxa"/>
            <w:tcBorders>
              <w:top w:val="single" w:sz="12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D476D5" w:rsidRPr="00771FC6" w:rsidRDefault="00D476D5" w:rsidP="006A4328">
            <w:pPr>
              <w:jc w:val="center"/>
              <w:rPr>
                <w:rFonts w:ascii="GOST type B" w:hAnsi="GOST type B" w:cs="Arial"/>
                <w:i/>
                <w:sz w:val="28"/>
                <w:szCs w:val="28"/>
              </w:rPr>
            </w:pPr>
          </w:p>
        </w:tc>
        <w:tc>
          <w:tcPr>
            <w:tcW w:w="3508" w:type="dxa"/>
            <w:tcBorders>
              <w:top w:val="single" w:sz="12" w:space="0" w:color="auto"/>
            </w:tcBorders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D476D5" w:rsidRPr="00771FC6" w:rsidRDefault="00D476D5" w:rsidP="00586274">
            <w:pPr>
              <w:rPr>
                <w:rFonts w:ascii="GOST type B" w:hAnsi="GOST type B" w:cs="Arial"/>
                <w:i/>
                <w:sz w:val="28"/>
                <w:szCs w:val="28"/>
              </w:rPr>
            </w:pPr>
          </w:p>
        </w:tc>
        <w:tc>
          <w:tcPr>
            <w:tcW w:w="3506" w:type="dxa"/>
            <w:tcBorders>
              <w:top w:val="single" w:sz="12" w:space="0" w:color="auto"/>
            </w:tcBorders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D476D5" w:rsidRPr="00771FC6" w:rsidRDefault="00D476D5" w:rsidP="00586274">
            <w:pPr>
              <w:rPr>
                <w:rFonts w:ascii="GOST type B" w:hAnsi="GOST type B" w:cs="Arial"/>
                <w:i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single" w:sz="12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D476D5" w:rsidRPr="00771FC6" w:rsidRDefault="00D476D5" w:rsidP="006A4328">
            <w:pPr>
              <w:jc w:val="center"/>
              <w:rPr>
                <w:rFonts w:ascii="GOST type B" w:hAnsi="GOST type B" w:cs="Arial"/>
                <w:i/>
                <w:sz w:val="28"/>
                <w:szCs w:val="28"/>
              </w:rPr>
            </w:pPr>
          </w:p>
        </w:tc>
        <w:tc>
          <w:tcPr>
            <w:tcW w:w="1385" w:type="dxa"/>
            <w:tcBorders>
              <w:top w:val="single" w:sz="12" w:space="0" w:color="auto"/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D476D5" w:rsidRPr="007275D5" w:rsidRDefault="00D476D5" w:rsidP="00326222">
            <w:pPr>
              <w:rPr>
                <w:rFonts w:ascii="GOST type B" w:hAnsi="GOST type B" w:cs="Arial"/>
                <w:i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6F3106" w:rsidRPr="00A57FC5" w:rsidTr="00653265">
        <w:trPr>
          <w:cantSplit/>
          <w:trHeight w:val="397"/>
        </w:trPr>
        <w:tc>
          <w:tcPr>
            <w:tcW w:w="385" w:type="dxa"/>
            <w:noWrap/>
            <w:vAlign w:val="center"/>
          </w:tcPr>
          <w:p w:rsidR="006F3106" w:rsidRPr="009C656C" w:rsidRDefault="009C656C" w:rsidP="006A4328">
            <w:pPr>
              <w:jc w:val="center"/>
              <w:rPr>
                <w:rFonts w:ascii="GOST type B" w:hAnsi="GOST type B" w:cs="Arial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i/>
                <w:sz w:val="28"/>
                <w:szCs w:val="28"/>
                <w:lang w:val="en-US"/>
              </w:rPr>
              <w:t>${f}</w:t>
            </w:r>
          </w:p>
        </w:tc>
        <w:tc>
          <w:tcPr>
            <w:tcW w:w="376" w:type="dxa"/>
            <w:noWrap/>
            <w:vAlign w:val="center"/>
          </w:tcPr>
          <w:p w:rsidR="006F3106" w:rsidRPr="00771FC6" w:rsidRDefault="006F3106" w:rsidP="006A4328">
            <w:pPr>
              <w:jc w:val="center"/>
              <w:rPr>
                <w:rFonts w:ascii="GOST type B" w:hAnsi="GOST type B" w:cs="Arial"/>
                <w:i/>
                <w:sz w:val="28"/>
                <w:szCs w:val="28"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6F3106" w:rsidRPr="009C656C" w:rsidRDefault="009C656C" w:rsidP="006A4328">
            <w:pPr>
              <w:jc w:val="center"/>
              <w:rPr>
                <w:rFonts w:ascii="GOST type B" w:hAnsi="GOST type B" w:cs="Arial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i/>
                <w:sz w:val="28"/>
                <w:szCs w:val="28"/>
                <w:lang w:val="en-US"/>
              </w:rPr>
              <w:t>${p}</w:t>
            </w: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6F3106" w:rsidRPr="00A94224" w:rsidRDefault="00A94224" w:rsidP="009C656C">
            <w:pPr>
              <w:rPr>
                <w:rFonts w:ascii="GOST type B" w:hAnsi="GOST type B" w:cs="Arial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i/>
                <w:sz w:val="28"/>
                <w:szCs w:val="28"/>
                <w:lang w:val="en-US"/>
              </w:rPr>
              <w:t>${</w:t>
            </w:r>
            <w:r w:rsidR="009C656C">
              <w:rPr>
                <w:rFonts w:ascii="GOST type B" w:hAnsi="GOST type B" w:cs="Arial"/>
                <w:i/>
                <w:sz w:val="28"/>
                <w:szCs w:val="28"/>
                <w:lang w:val="en-US"/>
              </w:rPr>
              <w:t>number</w:t>
            </w:r>
            <w:r>
              <w:rPr>
                <w:rFonts w:ascii="GOST type B" w:hAnsi="GOST type B" w:cs="Arial"/>
                <w:i/>
                <w:sz w:val="28"/>
                <w:szCs w:val="28"/>
                <w:lang w:val="en-US"/>
              </w:rPr>
              <w:t>}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6F3106" w:rsidRPr="00A94224" w:rsidRDefault="00A94224" w:rsidP="00AE218E">
            <w:pPr>
              <w:ind w:right="-68" w:hanging="38"/>
              <w:rPr>
                <w:rFonts w:ascii="GOST type B" w:hAnsi="GOST type B" w:cs="Arial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i/>
                <w:sz w:val="28"/>
                <w:szCs w:val="28"/>
                <w:lang w:val="en-US"/>
              </w:rPr>
              <w:t>${name}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6F3106" w:rsidRPr="009C656C" w:rsidRDefault="009C656C" w:rsidP="006A4328">
            <w:pPr>
              <w:jc w:val="center"/>
              <w:rPr>
                <w:rFonts w:ascii="GOST type B" w:hAnsi="GOST type B" w:cs="Arial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i/>
                <w:sz w:val="28"/>
                <w:szCs w:val="28"/>
                <w:lang w:val="en-US"/>
              </w:rPr>
              <w:t>${c}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6F3106" w:rsidRPr="007275D5" w:rsidRDefault="009C656C" w:rsidP="00A85D6C">
            <w:pPr>
              <w:rPr>
                <w:rFonts w:ascii="GOST type B" w:hAnsi="GOST type B" w:cs="Arial"/>
                <w:i/>
                <w:sz w:val="16"/>
                <w:szCs w:val="16"/>
                <w:lang w:val="en-US"/>
              </w:rPr>
            </w:pPr>
            <w:r w:rsidRPr="007275D5">
              <w:rPr>
                <w:rFonts w:ascii="GOST type B" w:hAnsi="GOST type B" w:cs="Arial"/>
                <w:i/>
                <w:sz w:val="16"/>
                <w:szCs w:val="16"/>
                <w:lang w:val="en-US"/>
              </w:rPr>
              <w:t>${note}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6F3106" w:rsidRPr="006A4328" w:rsidRDefault="006F3106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</w:tr>
    </w:tbl>
    <w:p w:rsidR="007106D2" w:rsidRDefault="007106D2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>
      <w:bookmarkStart w:id="0" w:name="_GoBack"/>
      <w:bookmarkEnd w:id="0"/>
    </w:p>
    <w:p w:rsidR="00815458" w:rsidRDefault="00815458" w:rsidP="00507FDA"/>
    <w:tbl>
      <w:tblPr>
        <w:tblpPr w:leftFromText="181" w:rightFromText="181" w:horzAnchor="margin" w:tblpX="613" w:tblpY="1"/>
        <w:tblW w:w="10546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85"/>
        <w:gridCol w:w="376"/>
        <w:gridCol w:w="506"/>
        <w:gridCol w:w="3508"/>
        <w:gridCol w:w="3506"/>
        <w:gridCol w:w="653"/>
        <w:gridCol w:w="1385"/>
        <w:gridCol w:w="227"/>
      </w:tblGrid>
      <w:tr w:rsidR="00815458" w:rsidRPr="006A4328" w:rsidTr="00B43185">
        <w:trPr>
          <w:cantSplit/>
          <w:trHeight w:hRule="exact" w:val="907"/>
          <w:tblHeader/>
        </w:trPr>
        <w:tc>
          <w:tcPr>
            <w:tcW w:w="3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:rsidR="00815458" w:rsidRPr="00771FC6" w:rsidRDefault="00815458" w:rsidP="00B43185">
            <w:pPr>
              <w:ind w:left="113" w:right="113"/>
              <w:jc w:val="center"/>
              <w:rPr>
                <w:rFonts w:ascii="GOST type B" w:hAnsi="GOST type B" w:cs="Arial"/>
                <w:i/>
                <w:w w:val="80"/>
                <w:sz w:val="28"/>
                <w:szCs w:val="28"/>
              </w:rPr>
            </w:pPr>
          </w:p>
        </w:tc>
        <w:tc>
          <w:tcPr>
            <w:tcW w:w="376" w:type="dxa"/>
            <w:noWrap/>
            <w:textDirection w:val="btLr"/>
            <w:vAlign w:val="center"/>
          </w:tcPr>
          <w:p w:rsidR="00815458" w:rsidRPr="00771FC6" w:rsidRDefault="00815458" w:rsidP="00B43185">
            <w:pPr>
              <w:ind w:left="113" w:right="113"/>
              <w:jc w:val="center"/>
              <w:rPr>
                <w:rFonts w:ascii="GOST type B" w:hAnsi="GOST type B" w:cs="Arial"/>
                <w:i/>
                <w:w w:val="90"/>
                <w:sz w:val="28"/>
                <w:szCs w:val="28"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textDirection w:val="btLr"/>
            <w:vAlign w:val="center"/>
          </w:tcPr>
          <w:p w:rsidR="00815458" w:rsidRPr="00771FC6" w:rsidRDefault="00815458" w:rsidP="00B43185">
            <w:pPr>
              <w:ind w:left="113" w:right="113"/>
              <w:jc w:val="center"/>
              <w:rPr>
                <w:rFonts w:ascii="GOST type B" w:hAnsi="GOST type B" w:cs="Arial"/>
                <w:i/>
                <w:w w:val="90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815458" w:rsidRPr="00771FC6" w:rsidRDefault="00815458" w:rsidP="00B43185">
            <w:pPr>
              <w:jc w:val="center"/>
              <w:rPr>
                <w:rFonts w:ascii="GOST type B" w:hAnsi="GOST type B" w:cs="Arial"/>
                <w:i/>
                <w:w w:val="90"/>
                <w:sz w:val="28"/>
                <w:szCs w:val="28"/>
              </w:rPr>
            </w:pPr>
          </w:p>
        </w:tc>
        <w:tc>
          <w:tcPr>
            <w:tcW w:w="3506" w:type="dxa"/>
            <w:shd w:val="clear" w:color="auto" w:fill="auto"/>
            <w:noWrap/>
            <w:vAlign w:val="center"/>
          </w:tcPr>
          <w:p w:rsidR="00815458" w:rsidRPr="00771FC6" w:rsidRDefault="00815458" w:rsidP="00B43185">
            <w:pPr>
              <w:jc w:val="center"/>
              <w:rPr>
                <w:rFonts w:ascii="GOST type B" w:hAnsi="GOST type B" w:cs="Arial"/>
                <w:i/>
                <w:w w:val="90"/>
                <w:sz w:val="28"/>
                <w:szCs w:val="28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815458" w:rsidRPr="00771FC6" w:rsidRDefault="00815458" w:rsidP="00B43185">
            <w:pPr>
              <w:jc w:val="center"/>
              <w:rPr>
                <w:rFonts w:ascii="GOST type B" w:hAnsi="GOST type B" w:cs="Arial"/>
                <w:i/>
                <w:w w:val="90"/>
                <w:sz w:val="28"/>
                <w:szCs w:val="28"/>
              </w:rPr>
            </w:pPr>
          </w:p>
        </w:tc>
        <w:tc>
          <w:tcPr>
            <w:tcW w:w="1385" w:type="dxa"/>
            <w:noWrap/>
            <w:tcMar>
              <w:left w:w="113" w:type="dxa"/>
              <w:right w:w="113" w:type="dxa"/>
            </w:tcMar>
            <w:vAlign w:val="center"/>
          </w:tcPr>
          <w:p w:rsidR="00815458" w:rsidRPr="00771FC6" w:rsidRDefault="00815458" w:rsidP="00B43185">
            <w:pPr>
              <w:jc w:val="center"/>
              <w:rPr>
                <w:rFonts w:ascii="GOST type B" w:hAnsi="GOST type B" w:cs="Arial"/>
                <w:i/>
                <w:w w:val="90"/>
                <w:sz w:val="28"/>
                <w:szCs w:val="28"/>
              </w:rPr>
            </w:pPr>
          </w:p>
        </w:tc>
        <w:tc>
          <w:tcPr>
            <w:tcW w:w="227" w:type="dxa"/>
            <w:noWrap/>
            <w:tcFitText/>
            <w:vAlign w:val="center"/>
          </w:tcPr>
          <w:p w:rsidR="00815458" w:rsidRPr="006A4328" w:rsidRDefault="00815458" w:rsidP="00B43185">
            <w:pPr>
              <w:jc w:val="center"/>
              <w:rPr>
                <w:rFonts w:ascii="Arial" w:hAnsi="Arial" w:cs="Arial"/>
                <w:i/>
                <w:w w:val="90"/>
              </w:rPr>
            </w:pPr>
          </w:p>
        </w:tc>
      </w:tr>
      <w:tr w:rsidR="00815458" w:rsidRPr="00A57FC5" w:rsidTr="00B43185">
        <w:trPr>
          <w:cantSplit/>
          <w:trHeight w:val="397"/>
        </w:trPr>
        <w:tc>
          <w:tcPr>
            <w:tcW w:w="385" w:type="dxa"/>
            <w:noWrap/>
            <w:vAlign w:val="center"/>
          </w:tcPr>
          <w:p w:rsidR="00815458" w:rsidRPr="00771FC6" w:rsidRDefault="00815458" w:rsidP="00B43185">
            <w:pPr>
              <w:jc w:val="center"/>
              <w:rPr>
                <w:rFonts w:ascii="GOST type B" w:hAnsi="GOST type B" w:cs="Arial"/>
                <w:i/>
                <w:sz w:val="28"/>
                <w:szCs w:val="28"/>
              </w:rPr>
            </w:pPr>
          </w:p>
        </w:tc>
        <w:tc>
          <w:tcPr>
            <w:tcW w:w="376" w:type="dxa"/>
            <w:noWrap/>
            <w:vAlign w:val="center"/>
          </w:tcPr>
          <w:p w:rsidR="00815458" w:rsidRPr="00771FC6" w:rsidRDefault="00815458" w:rsidP="00B43185">
            <w:pPr>
              <w:jc w:val="center"/>
              <w:rPr>
                <w:rFonts w:ascii="GOST type B" w:hAnsi="GOST type B" w:cs="Arial"/>
                <w:i/>
                <w:sz w:val="28"/>
                <w:szCs w:val="28"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815458" w:rsidRPr="00771FC6" w:rsidRDefault="00815458" w:rsidP="00B43185">
            <w:pPr>
              <w:jc w:val="center"/>
              <w:rPr>
                <w:rFonts w:ascii="GOST type B" w:hAnsi="GOST type B" w:cs="Arial"/>
                <w:i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815458" w:rsidRPr="00771FC6" w:rsidRDefault="00815458" w:rsidP="00B43185">
            <w:pPr>
              <w:rPr>
                <w:rFonts w:ascii="GOST type B" w:hAnsi="GOST type B" w:cs="Arial"/>
                <w:i/>
                <w:sz w:val="28"/>
                <w:szCs w:val="28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815458" w:rsidRPr="00771FC6" w:rsidRDefault="00815458" w:rsidP="00B43185">
            <w:pPr>
              <w:rPr>
                <w:rFonts w:ascii="GOST type B" w:hAnsi="GOST type B" w:cs="Arial"/>
                <w:i/>
                <w:sz w:val="28"/>
                <w:szCs w:val="28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815458" w:rsidRPr="00771FC6" w:rsidRDefault="00815458" w:rsidP="00B43185">
            <w:pPr>
              <w:jc w:val="center"/>
              <w:rPr>
                <w:rFonts w:ascii="GOST type B" w:hAnsi="GOST type B" w:cs="Arial"/>
                <w:i/>
                <w:sz w:val="28"/>
                <w:szCs w:val="28"/>
              </w:rPr>
            </w:pPr>
          </w:p>
        </w:tc>
        <w:tc>
          <w:tcPr>
            <w:tcW w:w="1385" w:type="dxa"/>
            <w:noWrap/>
            <w:tcMar>
              <w:left w:w="113" w:type="dxa"/>
              <w:right w:w="113" w:type="dxa"/>
            </w:tcMar>
            <w:vAlign w:val="center"/>
          </w:tcPr>
          <w:p w:rsidR="00815458" w:rsidRPr="007275D5" w:rsidRDefault="00815458" w:rsidP="00B43185">
            <w:pPr>
              <w:rPr>
                <w:rFonts w:ascii="GOST type B" w:hAnsi="GOST type B" w:cs="Arial"/>
                <w:i/>
                <w:sz w:val="16"/>
                <w:szCs w:val="16"/>
              </w:rPr>
            </w:pPr>
          </w:p>
        </w:tc>
        <w:tc>
          <w:tcPr>
            <w:tcW w:w="227" w:type="dxa"/>
            <w:noWrap/>
            <w:vAlign w:val="center"/>
          </w:tcPr>
          <w:p w:rsidR="00815458" w:rsidRPr="006A4328" w:rsidRDefault="00815458" w:rsidP="00B43185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815458" w:rsidRPr="00A57FC5" w:rsidTr="00E46222">
        <w:trPr>
          <w:cantSplit/>
          <w:trHeight w:val="397"/>
        </w:trPr>
        <w:tc>
          <w:tcPr>
            <w:tcW w:w="385" w:type="dxa"/>
            <w:noWrap/>
            <w:vAlign w:val="center"/>
          </w:tcPr>
          <w:p w:rsidR="00815458" w:rsidRPr="009C656C" w:rsidRDefault="00815458" w:rsidP="00E46222">
            <w:pPr>
              <w:spacing w:line="480" w:lineRule="auto"/>
              <w:rPr>
                <w:rFonts w:ascii="GOST type B" w:hAnsi="GOST type B" w:cs="Arial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i/>
                <w:sz w:val="28"/>
                <w:szCs w:val="28"/>
                <w:lang w:val="en-US"/>
              </w:rPr>
              <w:t>${f}</w:t>
            </w:r>
          </w:p>
        </w:tc>
        <w:tc>
          <w:tcPr>
            <w:tcW w:w="376" w:type="dxa"/>
            <w:noWrap/>
            <w:vAlign w:val="center"/>
          </w:tcPr>
          <w:p w:rsidR="00815458" w:rsidRPr="00771FC6" w:rsidRDefault="00815458" w:rsidP="00E46222">
            <w:pPr>
              <w:spacing w:line="480" w:lineRule="auto"/>
              <w:rPr>
                <w:rFonts w:ascii="GOST type B" w:hAnsi="GOST type B" w:cs="Arial"/>
                <w:i/>
                <w:sz w:val="28"/>
                <w:szCs w:val="28"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815458" w:rsidRPr="009C656C" w:rsidRDefault="00815458" w:rsidP="00E46222">
            <w:pPr>
              <w:spacing w:line="480" w:lineRule="auto"/>
              <w:rPr>
                <w:rFonts w:ascii="GOST type B" w:hAnsi="GOST type B" w:cs="Arial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i/>
                <w:sz w:val="28"/>
                <w:szCs w:val="28"/>
                <w:lang w:val="en-US"/>
              </w:rPr>
              <w:t>${p}</w:t>
            </w: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815458" w:rsidRPr="00A94224" w:rsidRDefault="00815458" w:rsidP="00E46222">
            <w:pPr>
              <w:spacing w:line="480" w:lineRule="auto"/>
              <w:rPr>
                <w:rFonts w:ascii="GOST type B" w:hAnsi="GOST type B" w:cs="Arial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i/>
                <w:sz w:val="28"/>
                <w:szCs w:val="28"/>
                <w:lang w:val="en-US"/>
              </w:rPr>
              <w:t>${number}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815458" w:rsidRPr="00B43185" w:rsidRDefault="00815458" w:rsidP="00E46222">
            <w:pPr>
              <w:spacing w:line="480" w:lineRule="auto"/>
              <w:ind w:right="-68" w:hanging="38"/>
              <w:rPr>
                <w:rFonts w:ascii="GOST type B" w:hAnsi="GOST type B" w:cs="Arial"/>
                <w:i/>
                <w:sz w:val="28"/>
                <w:szCs w:val="28"/>
              </w:rPr>
            </w:pPr>
            <w:r>
              <w:rPr>
                <w:rFonts w:ascii="GOST type B" w:hAnsi="GOST type B" w:cs="Arial"/>
                <w:i/>
                <w:sz w:val="28"/>
                <w:szCs w:val="28"/>
                <w:lang w:val="en-US"/>
              </w:rPr>
              <w:t>${name}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815458" w:rsidRPr="009C656C" w:rsidRDefault="00815458" w:rsidP="00E46222">
            <w:pPr>
              <w:spacing w:line="480" w:lineRule="auto"/>
              <w:rPr>
                <w:rFonts w:ascii="GOST type B" w:hAnsi="GOST type B" w:cs="Arial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i/>
                <w:sz w:val="28"/>
                <w:szCs w:val="28"/>
                <w:lang w:val="en-US"/>
              </w:rPr>
              <w:t>${c}</w:t>
            </w:r>
          </w:p>
        </w:tc>
        <w:tc>
          <w:tcPr>
            <w:tcW w:w="1385" w:type="dxa"/>
            <w:noWrap/>
            <w:tcMar>
              <w:left w:w="113" w:type="dxa"/>
              <w:right w:w="113" w:type="dxa"/>
            </w:tcMar>
            <w:vAlign w:val="center"/>
          </w:tcPr>
          <w:p w:rsidR="00815458" w:rsidRPr="007275D5" w:rsidRDefault="00815458" w:rsidP="00E46222">
            <w:pPr>
              <w:spacing w:line="480" w:lineRule="auto"/>
              <w:rPr>
                <w:rFonts w:ascii="GOST type B" w:hAnsi="GOST type B" w:cs="Arial"/>
                <w:i/>
                <w:sz w:val="16"/>
                <w:szCs w:val="16"/>
                <w:lang w:val="en-US"/>
              </w:rPr>
            </w:pPr>
            <w:r w:rsidRPr="007275D5">
              <w:rPr>
                <w:rFonts w:ascii="GOST type B" w:hAnsi="GOST type B" w:cs="Arial"/>
                <w:i/>
                <w:sz w:val="16"/>
                <w:szCs w:val="16"/>
                <w:lang w:val="en-US"/>
              </w:rPr>
              <w:t>${note}</w:t>
            </w:r>
          </w:p>
        </w:tc>
        <w:tc>
          <w:tcPr>
            <w:tcW w:w="227" w:type="dxa"/>
            <w:noWrap/>
            <w:vAlign w:val="center"/>
          </w:tcPr>
          <w:p w:rsidR="00815458" w:rsidRPr="006A4328" w:rsidRDefault="00815458" w:rsidP="00E46222">
            <w:pPr>
              <w:spacing w:line="480" w:lineRule="auto"/>
              <w:rPr>
                <w:rFonts w:ascii="Arial" w:hAnsi="Arial" w:cs="Arial"/>
                <w:i/>
              </w:rPr>
            </w:pPr>
          </w:p>
        </w:tc>
      </w:tr>
    </w:tbl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Default="00815458" w:rsidP="00507FDA"/>
    <w:p w:rsidR="00815458" w:rsidRPr="00815458" w:rsidRDefault="00815458" w:rsidP="00507FDA"/>
    <w:sectPr w:rsidR="00815458" w:rsidRPr="00815458" w:rsidSect="00C56ED8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-340" w:right="397" w:bottom="284" w:left="397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5BB" w:rsidRDefault="008E35BB">
      <w:r>
        <w:separator/>
      </w:r>
    </w:p>
  </w:endnote>
  <w:endnote w:type="continuationSeparator" w:id="0">
    <w:p w:rsidR="008E35BB" w:rsidRDefault="008E3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398" w:tblpYSpec="bottom"/>
      <w:tblOverlap w:val="never"/>
      <w:tblW w:w="109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74"/>
      <w:gridCol w:w="362"/>
      <w:gridCol w:w="385"/>
      <w:gridCol w:w="563"/>
      <w:gridCol w:w="1315"/>
      <w:gridCol w:w="864"/>
      <w:gridCol w:w="560"/>
      <w:gridCol w:w="3861"/>
      <w:gridCol w:w="2206"/>
      <w:gridCol w:w="553"/>
    </w:tblGrid>
    <w:tr w:rsidR="000067D9" w:rsidRPr="006A4328" w:rsidTr="006A4328">
      <w:trPr>
        <w:cantSplit/>
        <w:trHeight w:hRule="exact" w:val="284"/>
      </w:trPr>
      <w:tc>
        <w:tcPr>
          <w:tcW w:w="284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7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28" w:type="dxa"/>
            <w:right w:w="28" w:type="dxa"/>
          </w:tcMar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tcMar>
            <w:left w:w="57" w:type="dxa"/>
            <w:right w:w="57" w:type="dxa"/>
          </w:tcMar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6295" w:type="dxa"/>
          <w:gridSpan w:val="2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0067D9" w:rsidRPr="007106D2" w:rsidRDefault="00507FDA" w:rsidP="007106D2">
          <w:pPr>
            <w:pStyle w:val="a4"/>
            <w:jc w:val="center"/>
            <w:rPr>
              <w:rFonts w:ascii="GOST type B" w:hAnsi="GOST type B" w:cs="Arial"/>
              <w:i/>
              <w:w w:val="90"/>
              <w:sz w:val="36"/>
              <w:szCs w:val="36"/>
              <w:lang w:val="en-US"/>
            </w:rPr>
          </w:pPr>
          <w:r w:rsidRPr="007106D2">
            <w:rPr>
              <w:rFonts w:ascii="GOST type B" w:hAnsi="GOST type B" w:cs="Arial"/>
              <w:i/>
              <w:sz w:val="36"/>
              <w:szCs w:val="36"/>
              <w:lang w:val="en-US"/>
            </w:rPr>
            <w:t>${</w:t>
          </w:r>
          <w:r w:rsidR="007106D2">
            <w:rPr>
              <w:rFonts w:ascii="GOST type B" w:hAnsi="GOST type B" w:cs="Arial"/>
              <w:i/>
              <w:sz w:val="36"/>
              <w:szCs w:val="36"/>
              <w:lang w:val="en-US"/>
            </w:rPr>
            <w:t>nodeN</w:t>
          </w:r>
          <w:r w:rsidRPr="007106D2">
            <w:rPr>
              <w:rFonts w:ascii="GOST type B" w:hAnsi="GOST type B" w:cs="Arial"/>
              <w:i/>
              <w:sz w:val="36"/>
              <w:szCs w:val="36"/>
              <w:lang w:val="en-US"/>
            </w:rPr>
            <w:t>umber}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:rsidR="000067D9" w:rsidRPr="007106D2" w:rsidRDefault="000067D9" w:rsidP="006A4328">
          <w:pPr>
            <w:pStyle w:val="a4"/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106D2">
            <w:rPr>
              <w:rFonts w:ascii="GOST type B" w:hAnsi="GOST type B" w:cs="Arial"/>
              <w:i/>
              <w:w w:val="90"/>
              <w:sz w:val="20"/>
              <w:szCs w:val="20"/>
            </w:rPr>
            <w:t>Лист</w:t>
          </w:r>
        </w:p>
      </w:tc>
    </w:tr>
    <w:tr w:rsidR="000067D9" w:rsidRPr="006A4328" w:rsidTr="007106D2">
      <w:trPr>
        <w:cantSplit/>
        <w:trHeight w:hRule="exact" w:val="284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7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auto"/>
          <w:noWrap/>
          <w:tcMar>
            <w:left w:w="28" w:type="dxa"/>
            <w:right w:w="28" w:type="dxa"/>
          </w:tcMar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8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57" w:type="dxa"/>
            <w:right w:w="57" w:type="dxa"/>
          </w:tcMar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6295" w:type="dxa"/>
          <w:gridSpan w:val="2"/>
          <w:vMerge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573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:rsidR="000067D9" w:rsidRPr="007106D2" w:rsidRDefault="000067D9" w:rsidP="006A4328">
          <w:pPr>
            <w:pStyle w:val="a4"/>
            <w:jc w:val="center"/>
            <w:rPr>
              <w:rFonts w:ascii="GOST type B" w:hAnsi="GOST type B" w:cs="Arial"/>
              <w:i/>
              <w:sz w:val="20"/>
              <w:szCs w:val="20"/>
            </w:rPr>
          </w:pPr>
          <w:r w:rsidRPr="007106D2">
            <w:rPr>
              <w:rStyle w:val="a6"/>
              <w:rFonts w:ascii="GOST type B" w:hAnsi="GOST type B" w:cs="Arial"/>
              <w:i/>
              <w:sz w:val="20"/>
              <w:szCs w:val="20"/>
            </w:rPr>
            <w:fldChar w:fldCharType="begin"/>
          </w:r>
          <w:r w:rsidRPr="007106D2">
            <w:rPr>
              <w:rStyle w:val="a6"/>
              <w:rFonts w:ascii="GOST type B" w:hAnsi="GOST type B" w:cs="Arial"/>
              <w:i/>
              <w:sz w:val="20"/>
              <w:szCs w:val="20"/>
            </w:rPr>
            <w:instrText xml:space="preserve"> PAGE </w:instrText>
          </w:r>
          <w:r w:rsidRPr="007106D2">
            <w:rPr>
              <w:rStyle w:val="a6"/>
              <w:rFonts w:ascii="GOST type B" w:hAnsi="GOST type B" w:cs="Arial"/>
              <w:i/>
              <w:sz w:val="20"/>
              <w:szCs w:val="20"/>
            </w:rPr>
            <w:fldChar w:fldCharType="separate"/>
          </w:r>
          <w:r w:rsidR="00E46222">
            <w:rPr>
              <w:rStyle w:val="a6"/>
              <w:rFonts w:ascii="GOST type B" w:hAnsi="GOST type B" w:cs="Arial"/>
              <w:i/>
              <w:noProof/>
              <w:sz w:val="20"/>
              <w:szCs w:val="20"/>
            </w:rPr>
            <w:t>2</w:t>
          </w:r>
          <w:r w:rsidRPr="007106D2">
            <w:rPr>
              <w:rStyle w:val="a6"/>
              <w:rFonts w:ascii="GOST type B" w:hAnsi="GOST type B" w:cs="Arial"/>
              <w:i/>
              <w:sz w:val="20"/>
              <w:szCs w:val="20"/>
            </w:rPr>
            <w:fldChar w:fldCharType="end"/>
          </w:r>
        </w:p>
      </w:tc>
    </w:tr>
    <w:tr w:rsidR="000067D9" w:rsidRPr="006A4328" w:rsidTr="007106D2">
      <w:trPr>
        <w:cantSplit/>
        <w:trHeight w:hRule="exact" w:val="284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7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shd w:val="clear" w:color="auto" w:fill="auto"/>
          <w:noWrap/>
          <w:tcMar>
            <w:left w:w="28" w:type="dxa"/>
            <w:right w:w="28" w:type="dxa"/>
          </w:tcMar>
          <w:vAlign w:val="center"/>
        </w:tcPr>
        <w:p w:rsidR="000067D9" w:rsidRPr="007106D2" w:rsidRDefault="000067D9" w:rsidP="006A4328">
          <w:pPr>
            <w:pStyle w:val="a4"/>
            <w:ind w:right="-18"/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proofErr w:type="spellStart"/>
          <w:r w:rsidRPr="007106D2">
            <w:rPr>
              <w:rFonts w:ascii="GOST type B" w:hAnsi="GOST type B" w:cs="Arial"/>
              <w:i/>
              <w:w w:val="90"/>
              <w:sz w:val="20"/>
              <w:szCs w:val="20"/>
            </w:rPr>
            <w:t>Измм</w:t>
          </w:r>
          <w:proofErr w:type="spellEnd"/>
          <w:r w:rsidRPr="007106D2">
            <w:rPr>
              <w:rFonts w:ascii="GOST type B" w:hAnsi="GOST type B" w:cs="Arial"/>
              <w:i/>
              <w:w w:val="90"/>
              <w:sz w:val="20"/>
              <w:szCs w:val="20"/>
            </w:rPr>
            <w:t>.</w:t>
          </w:r>
        </w:p>
      </w:tc>
      <w:tc>
        <w:tcPr>
          <w:tcW w:w="582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shd w:val="clear" w:color="auto" w:fill="auto"/>
          <w:vAlign w:val="center"/>
        </w:tcPr>
        <w:p w:rsidR="000067D9" w:rsidRPr="007106D2" w:rsidRDefault="000067D9" w:rsidP="006A4328">
          <w:pPr>
            <w:pStyle w:val="a4"/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106D2">
            <w:rPr>
              <w:rFonts w:ascii="GOST type B" w:hAnsi="GOST type B" w:cs="Arial"/>
              <w:i/>
              <w:w w:val="90"/>
              <w:sz w:val="20"/>
              <w:szCs w:val="20"/>
            </w:rPr>
            <w:t>Лист</w:t>
          </w:r>
        </w:p>
      </w:tc>
      <w:tc>
        <w:tcPr>
          <w:tcW w:w="1360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noWrap/>
          <w:tcMar>
            <w:left w:w="57" w:type="dxa"/>
            <w:right w:w="57" w:type="dxa"/>
          </w:tcMar>
          <w:vAlign w:val="center"/>
        </w:tcPr>
        <w:p w:rsidR="000067D9" w:rsidRPr="007106D2" w:rsidRDefault="000067D9" w:rsidP="006A4328">
          <w:pPr>
            <w:pStyle w:val="a4"/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106D2">
            <w:rPr>
              <w:rFonts w:ascii="GOST type B" w:hAnsi="GOST type B" w:cs="Arial"/>
              <w:i/>
              <w:w w:val="90"/>
              <w:sz w:val="20"/>
              <w:szCs w:val="20"/>
            </w:rPr>
            <w:t>№ докум.</w:t>
          </w:r>
        </w:p>
      </w:tc>
      <w:tc>
        <w:tcPr>
          <w:tcW w:w="895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0067D9" w:rsidRPr="007106D2" w:rsidRDefault="000067D9" w:rsidP="006A4328">
          <w:pPr>
            <w:pStyle w:val="a4"/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106D2">
            <w:rPr>
              <w:rFonts w:ascii="GOST type B" w:hAnsi="GOST type B" w:cs="Arial"/>
              <w:i/>
              <w:w w:val="90"/>
              <w:sz w:val="20"/>
              <w:szCs w:val="20"/>
            </w:rPr>
            <w:t>Подп.</w:t>
          </w:r>
        </w:p>
      </w:tc>
      <w:tc>
        <w:tcPr>
          <w:tcW w:w="579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0067D9" w:rsidRPr="007106D2" w:rsidRDefault="000067D9" w:rsidP="006A4328">
          <w:pPr>
            <w:pStyle w:val="a4"/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106D2">
            <w:rPr>
              <w:rFonts w:ascii="GOST type B" w:hAnsi="GOST type B" w:cs="Arial"/>
              <w:i/>
              <w:w w:val="90"/>
              <w:sz w:val="20"/>
              <w:szCs w:val="20"/>
            </w:rPr>
            <w:t>Дата</w:t>
          </w:r>
        </w:p>
      </w:tc>
      <w:tc>
        <w:tcPr>
          <w:tcW w:w="6295" w:type="dxa"/>
          <w:gridSpan w:val="2"/>
          <w:vMerge/>
          <w:tcBorders>
            <w:left w:val="single" w:sz="12" w:space="0" w:color="auto"/>
            <w:bottom w:val="nil"/>
            <w:right w:val="single" w:sz="12" w:space="0" w:color="auto"/>
          </w:tcBorders>
          <w:shd w:val="clear" w:color="auto" w:fill="auto"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573" w:type="dxa"/>
          <w:vMerge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0067D9" w:rsidRPr="006A4328" w:rsidTr="006A4328">
      <w:trPr>
        <w:cantSplit/>
        <w:trHeight w:hRule="exact" w:val="284"/>
      </w:trPr>
      <w:tc>
        <w:tcPr>
          <w:tcW w:w="28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97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06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286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0067D9" w:rsidRPr="007106D2" w:rsidRDefault="000067D9" w:rsidP="006A4328">
          <w:pPr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106D2">
            <w:rPr>
              <w:rFonts w:ascii="GOST type B" w:hAnsi="GOST type B" w:cs="Arial"/>
              <w:i/>
              <w:w w:val="90"/>
              <w:sz w:val="20"/>
              <w:szCs w:val="20"/>
            </w:rPr>
            <w:t>Формат А4</w:t>
          </w:r>
        </w:p>
      </w:tc>
    </w:tr>
    <w:tr w:rsidR="000067D9" w:rsidRPr="006A4328" w:rsidTr="006A4328">
      <w:trPr>
        <w:cantSplit/>
        <w:trHeight w:hRule="exact" w:val="284"/>
      </w:trPr>
      <w:tc>
        <w:tcPr>
          <w:tcW w:w="28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97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06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286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</w:tr>
  </w:tbl>
  <w:p w:rsidR="000067D9" w:rsidRDefault="000067D9">
    <w:pPr>
      <w:pStyle w:val="a4"/>
    </w:pPr>
  </w:p>
  <w:p w:rsidR="000067D9" w:rsidRDefault="000067D9">
    <w:pPr>
      <w:pStyle w:val="a4"/>
    </w:pPr>
  </w:p>
  <w:p w:rsidR="000067D9" w:rsidRDefault="000067D9">
    <w:pPr>
      <w:pStyle w:val="a4"/>
    </w:pPr>
  </w:p>
  <w:p w:rsidR="000067D9" w:rsidRDefault="000067D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398" w:tblpYSpec="bottom"/>
      <w:tblOverlap w:val="never"/>
      <w:tblW w:w="109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56"/>
      <w:gridCol w:w="382"/>
      <w:gridCol w:w="385"/>
      <w:gridCol w:w="547"/>
      <w:gridCol w:w="1312"/>
      <w:gridCol w:w="864"/>
      <w:gridCol w:w="560"/>
      <w:gridCol w:w="3868"/>
      <w:gridCol w:w="283"/>
      <w:gridCol w:w="282"/>
      <w:gridCol w:w="283"/>
      <w:gridCol w:w="838"/>
      <w:gridCol w:w="1083"/>
    </w:tblGrid>
    <w:tr w:rsidR="002F5139" w:rsidRPr="006A4328" w:rsidTr="004E6AA8">
      <w:trPr>
        <w:cantSplit/>
        <w:trHeight w:hRule="exact" w:val="284"/>
      </w:trPr>
      <w:tc>
        <w:tcPr>
          <w:tcW w:w="266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28" w:type="dxa"/>
            <w:right w:w="28" w:type="dxa"/>
          </w:tcMar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6881" w:type="dxa"/>
          <w:gridSpan w:val="6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2F5139" w:rsidRPr="00507FDA" w:rsidRDefault="00507FDA" w:rsidP="007106D2">
          <w:pPr>
            <w:pStyle w:val="a4"/>
            <w:jc w:val="center"/>
            <w:rPr>
              <w:rFonts w:ascii="GOST type B" w:hAnsi="GOST type B" w:cs="Arial"/>
              <w:i/>
              <w:w w:val="90"/>
              <w:sz w:val="36"/>
              <w:szCs w:val="36"/>
              <w:lang w:val="en-US"/>
            </w:rPr>
          </w:pPr>
          <w:r>
            <w:rPr>
              <w:rFonts w:ascii="GOST type B" w:hAnsi="GOST type B" w:cs="Arial"/>
              <w:i/>
              <w:sz w:val="36"/>
              <w:szCs w:val="36"/>
              <w:lang w:val="en-US"/>
            </w:rPr>
            <w:t>${</w:t>
          </w:r>
          <w:r w:rsidR="007106D2">
            <w:rPr>
              <w:rFonts w:ascii="GOST type B" w:hAnsi="GOST type B" w:cs="Arial"/>
              <w:i/>
              <w:sz w:val="36"/>
              <w:szCs w:val="36"/>
              <w:lang w:val="en-US"/>
            </w:rPr>
            <w:t>nodeN</w:t>
          </w:r>
          <w:r>
            <w:rPr>
              <w:rFonts w:ascii="GOST type B" w:hAnsi="GOST type B" w:cs="Arial"/>
              <w:i/>
              <w:sz w:val="36"/>
              <w:szCs w:val="36"/>
              <w:lang w:val="en-US"/>
            </w:rPr>
            <w:t>umber}</w:t>
          </w:r>
        </w:p>
      </w:tc>
    </w:tr>
    <w:tr w:rsidR="002F5139" w:rsidRPr="006A4328" w:rsidTr="004E6AA8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auto"/>
          <w:noWrap/>
          <w:tcMar>
            <w:left w:w="28" w:type="dxa"/>
            <w:right w:w="28" w:type="dxa"/>
          </w:tcMar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66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6881" w:type="dxa"/>
          <w:gridSpan w:val="6"/>
          <w:vMerge/>
          <w:tcBorders>
            <w:left w:val="single" w:sz="12" w:space="0" w:color="auto"/>
            <w:bottom w:val="single" w:sz="12" w:space="0" w:color="auto"/>
            <w:right w:val="nil"/>
          </w:tcBorders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2F5139" w:rsidRPr="006A4328" w:rsidTr="004E6AA8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auto"/>
          <w:noWrap/>
          <w:vAlign w:val="center"/>
        </w:tcPr>
        <w:p w:rsidR="002F5139" w:rsidRPr="00771FC6" w:rsidRDefault="002F5139" w:rsidP="004E6AA8">
          <w:pPr>
            <w:pStyle w:val="a4"/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Изм.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Лист</w:t>
          </w:r>
        </w:p>
      </w:tc>
      <w:tc>
        <w:tcPr>
          <w:tcW w:w="13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№ докум.</w:t>
          </w:r>
        </w:p>
      </w:tc>
      <w:tc>
        <w:tcPr>
          <w:tcW w:w="89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Подп.</w:t>
          </w:r>
        </w:p>
      </w:tc>
      <w:tc>
        <w:tcPr>
          <w:tcW w:w="57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Дата</w:t>
          </w:r>
        </w:p>
      </w:tc>
      <w:tc>
        <w:tcPr>
          <w:tcW w:w="6881" w:type="dxa"/>
          <w:gridSpan w:val="6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2F5139" w:rsidRPr="006A4328" w:rsidTr="004E6AA8">
      <w:trPr>
        <w:cantSplit/>
        <w:trHeight w:hRule="exact" w:val="284"/>
      </w:trPr>
      <w:tc>
        <w:tcPr>
          <w:tcW w:w="266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Разраб.</w:t>
          </w:r>
        </w:p>
      </w:tc>
      <w:tc>
        <w:tcPr>
          <w:tcW w:w="13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507FDA" w:rsidRDefault="00507FDA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  <w:lang w:val="en-US"/>
            </w:rPr>
          </w:pPr>
          <w:r>
            <w:rPr>
              <w:rFonts w:ascii="GOST type B" w:hAnsi="GOST type B" w:cs="Arial"/>
              <w:i/>
              <w:w w:val="90"/>
              <w:sz w:val="20"/>
              <w:szCs w:val="20"/>
              <w:lang w:val="en-US"/>
            </w:rPr>
            <w:t>${developer}</w:t>
          </w:r>
        </w:p>
      </w:tc>
      <w:tc>
        <w:tcPr>
          <w:tcW w:w="89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771FC6" w:rsidRDefault="00C20996" w:rsidP="009349BF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  <w:lang w:val="en-US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6</w:t>
          </w:r>
          <w:r w:rsidR="002F5139"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.</w:t>
          </w:r>
          <w:r w:rsidR="00980C36" w:rsidRPr="00771FC6">
            <w:rPr>
              <w:rFonts w:ascii="GOST type B" w:hAnsi="GOST type B" w:cs="Arial"/>
              <w:i/>
              <w:w w:val="90"/>
              <w:sz w:val="20"/>
              <w:szCs w:val="20"/>
              <w:lang w:val="en-US"/>
            </w:rPr>
            <w:t>0</w:t>
          </w: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2</w:t>
          </w:r>
          <w:r w:rsidR="002F5139"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.1</w:t>
          </w:r>
          <w:r w:rsidRPr="00771FC6">
            <w:rPr>
              <w:rFonts w:ascii="GOST type B" w:hAnsi="GOST type B" w:cs="Arial"/>
              <w:i/>
              <w:w w:val="90"/>
              <w:sz w:val="20"/>
              <w:szCs w:val="20"/>
              <w:lang w:val="en-US"/>
            </w:rPr>
            <w:t>9</w:t>
          </w:r>
        </w:p>
      </w:tc>
      <w:tc>
        <w:tcPr>
          <w:tcW w:w="401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F5139" w:rsidRPr="00507FDA" w:rsidRDefault="00507FDA" w:rsidP="004E6AA8">
          <w:pPr>
            <w:autoSpaceDE w:val="0"/>
            <w:autoSpaceDN w:val="0"/>
            <w:adjustRightInd w:val="0"/>
            <w:jc w:val="center"/>
            <w:rPr>
              <w:rFonts w:ascii="GOST type B" w:hAnsi="GOST type B"/>
              <w:i/>
              <w:sz w:val="28"/>
              <w:szCs w:val="28"/>
              <w:lang w:val="en-US"/>
            </w:rPr>
          </w:pPr>
          <w:r>
            <w:rPr>
              <w:rFonts w:ascii="GOST type B" w:hAnsi="GOST type B"/>
              <w:i/>
              <w:sz w:val="28"/>
              <w:szCs w:val="28"/>
              <w:lang w:val="en-US"/>
            </w:rPr>
            <w:t>${</w:t>
          </w:r>
          <w:r w:rsidR="007106D2">
            <w:rPr>
              <w:rFonts w:ascii="GOST type B" w:hAnsi="GOST type B"/>
              <w:i/>
              <w:sz w:val="28"/>
              <w:szCs w:val="28"/>
              <w:lang w:val="en-US"/>
            </w:rPr>
            <w:t>nodeN</w:t>
          </w:r>
          <w:r>
            <w:rPr>
              <w:rFonts w:ascii="GOST type B" w:hAnsi="GOST type B"/>
              <w:i/>
              <w:sz w:val="28"/>
              <w:szCs w:val="28"/>
              <w:lang w:val="en-US"/>
            </w:rPr>
            <w:t>ame}</w:t>
          </w:r>
        </w:p>
        <w:p w:rsidR="002F5139" w:rsidRPr="006A4328" w:rsidRDefault="002F5139" w:rsidP="004E6AA8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876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F5139" w:rsidRPr="00771FC6" w:rsidRDefault="002F5139" w:rsidP="004E6AA8">
          <w:pPr>
            <w:pStyle w:val="a4"/>
            <w:jc w:val="center"/>
            <w:rPr>
              <w:rFonts w:ascii="GOST type B" w:hAnsi="GOST type B" w:cs="Arial"/>
              <w:i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sz w:val="20"/>
              <w:szCs w:val="20"/>
            </w:rPr>
            <w:t>Лит.</w:t>
          </w:r>
        </w:p>
      </w:tc>
      <w:tc>
        <w:tcPr>
          <w:tcW w:w="8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F5139" w:rsidRPr="00771FC6" w:rsidRDefault="002F5139" w:rsidP="004E6AA8">
          <w:pPr>
            <w:pStyle w:val="a4"/>
            <w:jc w:val="center"/>
            <w:rPr>
              <w:rFonts w:ascii="GOST type B" w:hAnsi="GOST type B" w:cs="Arial"/>
              <w:i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sz w:val="20"/>
              <w:szCs w:val="20"/>
            </w:rPr>
            <w:t>Лист.</w:t>
          </w:r>
        </w:p>
      </w:tc>
      <w:tc>
        <w:tcPr>
          <w:tcW w:w="11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2F5139" w:rsidRPr="00771FC6" w:rsidRDefault="002F5139" w:rsidP="004E6AA8">
          <w:pPr>
            <w:pStyle w:val="a4"/>
            <w:jc w:val="center"/>
            <w:rPr>
              <w:rFonts w:ascii="GOST type B" w:hAnsi="GOST type B" w:cs="Arial"/>
              <w:i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sz w:val="20"/>
              <w:szCs w:val="20"/>
            </w:rPr>
            <w:t>Листов</w:t>
          </w:r>
        </w:p>
      </w:tc>
    </w:tr>
    <w:tr w:rsidR="002F5139" w:rsidRPr="006A4328" w:rsidTr="007106D2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Провер.</w:t>
          </w: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Мельниченко</w:t>
          </w:r>
          <w:r w:rsidRPr="00771FC6">
            <w:rPr>
              <w:rFonts w:ascii="GOST type B" w:hAnsi="GOST type B" w:cs="Arial"/>
              <w:i/>
              <w:w w:val="90"/>
              <w:sz w:val="20"/>
              <w:szCs w:val="20"/>
              <w:lang w:val="en-US"/>
            </w:rPr>
            <w:t xml:space="preserve"> </w:t>
          </w: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А.</w:t>
          </w: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771FC6" w:rsidRDefault="00C20996" w:rsidP="006B737F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  <w:lang w:val="en-US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6.02.19</w:t>
          </w:r>
        </w:p>
      </w:tc>
      <w:tc>
        <w:tcPr>
          <w:tcW w:w="401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sz w:val="20"/>
              <w:szCs w:val="20"/>
            </w:rPr>
          </w:pPr>
        </w:p>
      </w:tc>
      <w:tc>
        <w:tcPr>
          <w:tcW w:w="8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F5139" w:rsidRPr="00771FC6" w:rsidRDefault="00C738EF" w:rsidP="004E6AA8">
          <w:pPr>
            <w:pStyle w:val="a4"/>
            <w:jc w:val="center"/>
            <w:rPr>
              <w:rFonts w:ascii="GOST type B" w:hAnsi="GOST type B" w:cs="Arial"/>
              <w:i/>
              <w:sz w:val="20"/>
              <w:szCs w:val="20"/>
            </w:rPr>
          </w:pPr>
          <w:r>
            <w:rPr>
              <w:rFonts w:ascii="GOST type B" w:hAnsi="GOST type B" w:cs="Arial"/>
              <w:i/>
              <w:sz w:val="20"/>
              <w:szCs w:val="20"/>
            </w:rPr>
            <w:fldChar w:fldCharType="begin"/>
          </w:r>
          <w:r>
            <w:rPr>
              <w:rFonts w:ascii="GOST type B" w:hAnsi="GOST type B" w:cs="Arial"/>
              <w:i/>
              <w:sz w:val="20"/>
              <w:szCs w:val="20"/>
            </w:rPr>
            <w:instrText xml:space="preserve"> PAGE  \* Arabic  \* MERGEFORMAT </w:instrText>
          </w:r>
          <w:r>
            <w:rPr>
              <w:rFonts w:ascii="GOST type B" w:hAnsi="GOST type B" w:cs="Arial"/>
              <w:i/>
              <w:sz w:val="20"/>
              <w:szCs w:val="20"/>
            </w:rPr>
            <w:fldChar w:fldCharType="separate"/>
          </w:r>
          <w:r w:rsidR="00E46222">
            <w:rPr>
              <w:rFonts w:ascii="GOST type B" w:hAnsi="GOST type B" w:cs="Arial"/>
              <w:i/>
              <w:noProof/>
              <w:sz w:val="20"/>
              <w:szCs w:val="20"/>
            </w:rPr>
            <w:t>1</w:t>
          </w:r>
          <w:r>
            <w:rPr>
              <w:rFonts w:ascii="GOST type B" w:hAnsi="GOST type B" w:cs="Arial"/>
              <w:i/>
              <w:sz w:val="20"/>
              <w:szCs w:val="20"/>
            </w:rPr>
            <w:fldChar w:fldCharType="end"/>
          </w:r>
        </w:p>
      </w:tc>
      <w:tc>
        <w:tcPr>
          <w:tcW w:w="11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2F5139" w:rsidRPr="00771FC6" w:rsidRDefault="00C738EF" w:rsidP="004E6AA8">
          <w:pPr>
            <w:pStyle w:val="a4"/>
            <w:jc w:val="center"/>
            <w:rPr>
              <w:rFonts w:ascii="GOST type B" w:hAnsi="GOST type B" w:cs="Arial"/>
              <w:i/>
              <w:sz w:val="20"/>
              <w:szCs w:val="20"/>
            </w:rPr>
          </w:pPr>
          <w:r>
            <w:rPr>
              <w:rFonts w:ascii="GOST type B" w:hAnsi="GOST type B" w:cs="Arial"/>
              <w:i/>
              <w:sz w:val="20"/>
              <w:szCs w:val="20"/>
            </w:rPr>
            <w:fldChar w:fldCharType="begin"/>
          </w:r>
          <w:r>
            <w:rPr>
              <w:rFonts w:ascii="GOST type B" w:hAnsi="GOST type B" w:cs="Arial"/>
              <w:i/>
              <w:sz w:val="20"/>
              <w:szCs w:val="20"/>
            </w:rPr>
            <w:instrText xml:space="preserve"> NUMPAGES  \* Arabic  \* MERGEFORMAT </w:instrText>
          </w:r>
          <w:r>
            <w:rPr>
              <w:rFonts w:ascii="GOST type B" w:hAnsi="GOST type B" w:cs="Arial"/>
              <w:i/>
              <w:sz w:val="20"/>
              <w:szCs w:val="20"/>
            </w:rPr>
            <w:fldChar w:fldCharType="separate"/>
          </w:r>
          <w:r w:rsidR="00E46222">
            <w:rPr>
              <w:rFonts w:ascii="GOST type B" w:hAnsi="GOST type B" w:cs="Arial"/>
              <w:i/>
              <w:noProof/>
              <w:sz w:val="20"/>
              <w:szCs w:val="20"/>
            </w:rPr>
            <w:t>2</w:t>
          </w:r>
          <w:r>
            <w:rPr>
              <w:rFonts w:ascii="GOST type B" w:hAnsi="GOST type B" w:cs="Arial"/>
              <w:i/>
              <w:sz w:val="20"/>
              <w:szCs w:val="20"/>
            </w:rPr>
            <w:fldChar w:fldCharType="end"/>
          </w:r>
        </w:p>
      </w:tc>
    </w:tr>
    <w:tr w:rsidR="002F5139" w:rsidRPr="006A4328" w:rsidTr="004E6AA8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Гл.конст.</w:t>
          </w: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867" w:type="dxa"/>
          <w:gridSpan w:val="5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:rsidR="002F5139" w:rsidRPr="00771FC6" w:rsidRDefault="000841AB" w:rsidP="004E6AA8">
          <w:pPr>
            <w:jc w:val="center"/>
            <w:rPr>
              <w:rFonts w:ascii="GOST type B" w:hAnsi="GOST type B" w:cs="Arial"/>
              <w:i/>
            </w:rPr>
          </w:pPr>
          <w:r w:rsidRPr="00771FC6">
            <w:rPr>
              <w:rFonts w:ascii="GOST type B" w:hAnsi="GOST type B" w:cs="Arial"/>
              <w:i/>
            </w:rPr>
            <w:t>ООО «Электропром»</w:t>
          </w:r>
        </w:p>
      </w:tc>
    </w:tr>
    <w:tr w:rsidR="002F5139" w:rsidRPr="006A4328" w:rsidTr="004E6AA8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Н.контр.</w:t>
          </w: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867" w:type="dxa"/>
          <w:gridSpan w:val="5"/>
          <w:vMerge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2F5139" w:rsidRPr="006A4328" w:rsidTr="004E6AA8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Утв.</w:t>
          </w: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Молдавский</w:t>
          </w: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2F5139" w:rsidRPr="00771FC6" w:rsidRDefault="00C20996" w:rsidP="006B737F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6.02.19</w:t>
          </w:r>
        </w:p>
      </w:tc>
      <w:tc>
        <w:tcPr>
          <w:tcW w:w="4014" w:type="dxa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867" w:type="dxa"/>
          <w:gridSpan w:val="5"/>
          <w:vMerge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2F5139" w:rsidRPr="006A4328" w:rsidTr="004E6AA8">
      <w:trPr>
        <w:cantSplit/>
        <w:trHeight w:hRule="exact" w:val="284"/>
      </w:trPr>
      <w:tc>
        <w:tcPr>
          <w:tcW w:w="26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nil"/>
            <w:right w:val="nil"/>
          </w:tcBorders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nil"/>
            <w:left w:val="nil"/>
            <w:bottom w:val="nil"/>
            <w:right w:val="nil"/>
          </w:tcBorders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nil"/>
            <w:left w:val="nil"/>
            <w:bottom w:val="nil"/>
            <w:right w:val="nil"/>
          </w:tcBorders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tcBorders>
            <w:top w:val="nil"/>
            <w:left w:val="nil"/>
            <w:bottom w:val="nil"/>
            <w:right w:val="nil"/>
          </w:tcBorders>
        </w:tcPr>
        <w:p w:rsidR="002F5139" w:rsidRPr="00980C36" w:rsidRDefault="00412FBE" w:rsidP="00771FC6">
          <w:pPr>
            <w:pStyle w:val="a4"/>
            <w:tabs>
              <w:tab w:val="left" w:pos="1464"/>
              <w:tab w:val="center" w:pos="1933"/>
            </w:tabs>
            <w:rPr>
              <w:rFonts w:ascii="Arial" w:hAnsi="Arial" w:cs="Arial"/>
              <w:i/>
              <w:w w:val="90"/>
              <w:sz w:val="20"/>
              <w:szCs w:val="20"/>
              <w:lang w:val="en-US"/>
            </w:rPr>
          </w:pPr>
          <w:r>
            <w:rPr>
              <w:rFonts w:ascii="Arial" w:hAnsi="Arial" w:cs="Arial"/>
              <w:i/>
              <w:w w:val="90"/>
              <w:sz w:val="20"/>
              <w:szCs w:val="20"/>
            </w:rPr>
            <w:t xml:space="preserve">                                  </w:t>
          </w:r>
          <w:r w:rsidR="006B737F" w:rsidRPr="00C21B58">
            <w:rPr>
              <w:rFonts w:ascii="Arial Narrow" w:hAnsi="Arial Narrow"/>
              <w:color w:val="3366FF"/>
            </w:rPr>
            <w:t xml:space="preserve"> </w:t>
          </w:r>
          <w:r w:rsidR="00270013">
            <w:rPr>
              <w:rFonts w:ascii="Arial Narrow" w:hAnsi="Arial Narrow"/>
              <w:sz w:val="26"/>
            </w:rPr>
            <w:t xml:space="preserve"> </w:t>
          </w:r>
        </w:p>
      </w:tc>
      <w:tc>
        <w:tcPr>
          <w:tcW w:w="2867" w:type="dxa"/>
          <w:gridSpan w:val="5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2F5139" w:rsidRPr="00771FC6" w:rsidRDefault="002F5139" w:rsidP="00F514F5">
          <w:pPr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Формат А4</w:t>
          </w:r>
        </w:p>
      </w:tc>
    </w:tr>
    <w:tr w:rsidR="002F5139" w:rsidRPr="006A4328" w:rsidTr="004E6AA8">
      <w:trPr>
        <w:cantSplit/>
        <w:trHeight w:hRule="exact" w:val="284"/>
      </w:trPr>
      <w:tc>
        <w:tcPr>
          <w:tcW w:w="26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nil"/>
            <w:right w:val="nil"/>
          </w:tcBorders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nil"/>
            <w:left w:val="nil"/>
            <w:bottom w:val="nil"/>
            <w:right w:val="nil"/>
          </w:tcBorders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nil"/>
            <w:left w:val="nil"/>
            <w:bottom w:val="nil"/>
            <w:right w:val="nil"/>
          </w:tcBorders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tcBorders>
            <w:top w:val="nil"/>
            <w:left w:val="nil"/>
            <w:bottom w:val="nil"/>
            <w:right w:val="nil"/>
          </w:tcBorders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2867" w:type="dxa"/>
          <w:gridSpan w:val="5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</w:tr>
  </w:tbl>
  <w:p w:rsidR="000067D9" w:rsidRDefault="000067D9" w:rsidP="00282C48">
    <w:pPr>
      <w:pStyle w:val="a4"/>
      <w:rPr>
        <w:w w:val="90"/>
        <w:lang w:val="en-US"/>
      </w:rPr>
    </w:pPr>
  </w:p>
  <w:p w:rsidR="000067D9" w:rsidRPr="005011CC" w:rsidRDefault="000067D9" w:rsidP="00282C48">
    <w:pPr>
      <w:pStyle w:val="a4"/>
      <w:rPr>
        <w:w w:val="90"/>
        <w:lang w:val="en-US"/>
      </w:rPr>
    </w:pPr>
  </w:p>
  <w:p w:rsidR="000067D9" w:rsidRPr="000B30B2" w:rsidRDefault="000067D9" w:rsidP="00282C48">
    <w:pPr>
      <w:pStyle w:val="a4"/>
      <w:rPr>
        <w:w w:val="90"/>
      </w:rPr>
    </w:pPr>
  </w:p>
  <w:p w:rsidR="000067D9" w:rsidRPr="000B30B2" w:rsidRDefault="000067D9" w:rsidP="00282C48">
    <w:pPr>
      <w:pStyle w:val="a4"/>
      <w:rPr>
        <w:w w:val="90"/>
      </w:rPr>
    </w:pPr>
  </w:p>
  <w:p w:rsidR="000067D9" w:rsidRPr="000B30B2" w:rsidRDefault="000067D9" w:rsidP="00282C48">
    <w:pPr>
      <w:pStyle w:val="a4"/>
      <w:rPr>
        <w:w w:val="90"/>
      </w:rPr>
    </w:pPr>
  </w:p>
  <w:p w:rsidR="000067D9" w:rsidRPr="000B30B2" w:rsidRDefault="000067D9" w:rsidP="00282C48">
    <w:pPr>
      <w:pStyle w:val="a4"/>
      <w:rPr>
        <w:w w:val="90"/>
      </w:rPr>
    </w:pPr>
  </w:p>
  <w:p w:rsidR="000067D9" w:rsidRPr="000B30B2" w:rsidRDefault="000067D9" w:rsidP="00282C48">
    <w:pPr>
      <w:pStyle w:val="a4"/>
      <w:rPr>
        <w:w w:val="90"/>
      </w:rPr>
    </w:pPr>
  </w:p>
  <w:p w:rsidR="000067D9" w:rsidRPr="000B30B2" w:rsidRDefault="000067D9" w:rsidP="00282C48">
    <w:pPr>
      <w:pStyle w:val="a4"/>
      <w:rPr>
        <w:w w:val="90"/>
      </w:rPr>
    </w:pPr>
  </w:p>
  <w:p w:rsidR="000067D9" w:rsidRPr="000B30B2" w:rsidRDefault="000067D9" w:rsidP="00282C48">
    <w:pPr>
      <w:pStyle w:val="a4"/>
      <w:rPr>
        <w:w w:val="90"/>
      </w:rPr>
    </w:pPr>
  </w:p>
  <w:p w:rsidR="000067D9" w:rsidRPr="000B30B2" w:rsidRDefault="000067D9" w:rsidP="00282C48">
    <w:pPr>
      <w:pStyle w:val="a4"/>
      <w:rPr>
        <w:w w:val="9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5BB" w:rsidRDefault="008E35BB">
      <w:r>
        <w:separator/>
      </w:r>
    </w:p>
  </w:footnote>
  <w:footnote w:type="continuationSeparator" w:id="0">
    <w:p w:rsidR="008E35BB" w:rsidRDefault="008E3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1" w:rightFromText="181" w:horzAnchor="margin" w:tblpX="613" w:tblpY="1"/>
      <w:tblW w:w="1054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385"/>
      <w:gridCol w:w="376"/>
      <w:gridCol w:w="506"/>
      <w:gridCol w:w="3508"/>
      <w:gridCol w:w="3506"/>
      <w:gridCol w:w="653"/>
      <w:gridCol w:w="1385"/>
      <w:gridCol w:w="227"/>
    </w:tblGrid>
    <w:tr w:rsidR="00815458" w:rsidRPr="006A4328" w:rsidTr="00B43185">
      <w:trPr>
        <w:cantSplit/>
        <w:trHeight w:hRule="exact" w:val="907"/>
        <w:tblHeader/>
      </w:trPr>
      <w:tc>
        <w:tcPr>
          <w:tcW w:w="385" w:type="dxa"/>
          <w:noWrap/>
          <w:tcMar>
            <w:top w:w="0" w:type="dxa"/>
            <w:left w:w="0" w:type="dxa"/>
            <w:bottom w:w="0" w:type="dxa"/>
            <w:right w:w="0" w:type="dxa"/>
          </w:tcMar>
          <w:textDirection w:val="btLr"/>
          <w:vAlign w:val="center"/>
        </w:tcPr>
        <w:p w:rsidR="00815458" w:rsidRPr="00771FC6" w:rsidRDefault="00815458" w:rsidP="00B43185">
          <w:pPr>
            <w:ind w:left="113" w:right="113"/>
            <w:jc w:val="center"/>
            <w:rPr>
              <w:rFonts w:ascii="GOST type B" w:hAnsi="GOST type B" w:cs="Arial"/>
              <w:i/>
              <w:w w:val="80"/>
              <w:sz w:val="28"/>
              <w:szCs w:val="28"/>
            </w:rPr>
          </w:pPr>
          <w:r w:rsidRPr="00771FC6">
            <w:rPr>
              <w:rFonts w:ascii="GOST type B" w:hAnsi="GOST type B" w:cs="Arial"/>
              <w:i/>
              <w:w w:val="80"/>
              <w:sz w:val="28"/>
              <w:szCs w:val="28"/>
            </w:rPr>
            <w:t>Формат</w:t>
          </w:r>
        </w:p>
      </w:tc>
      <w:tc>
        <w:tcPr>
          <w:tcW w:w="376" w:type="dxa"/>
          <w:noWrap/>
          <w:textDirection w:val="btLr"/>
          <w:vAlign w:val="center"/>
        </w:tcPr>
        <w:p w:rsidR="00815458" w:rsidRPr="00771FC6" w:rsidRDefault="00815458" w:rsidP="00B43185">
          <w:pPr>
            <w:ind w:left="113" w:right="113"/>
            <w:jc w:val="center"/>
            <w:rPr>
              <w:rFonts w:ascii="GOST type B" w:hAnsi="GOST type B" w:cs="Arial"/>
              <w:i/>
              <w:w w:val="90"/>
              <w:sz w:val="28"/>
              <w:szCs w:val="28"/>
            </w:rPr>
          </w:pPr>
          <w:r w:rsidRPr="00771FC6">
            <w:rPr>
              <w:rFonts w:ascii="GOST type B" w:hAnsi="GOST type B" w:cs="Arial"/>
              <w:i/>
              <w:w w:val="90"/>
              <w:sz w:val="28"/>
              <w:szCs w:val="28"/>
            </w:rPr>
            <w:t>Зона</w:t>
          </w:r>
        </w:p>
      </w:tc>
      <w:tc>
        <w:tcPr>
          <w:tcW w:w="506" w:type="dxa"/>
          <w:noWrap/>
          <w:tcMar>
            <w:left w:w="57" w:type="dxa"/>
            <w:right w:w="57" w:type="dxa"/>
          </w:tcMar>
          <w:textDirection w:val="btLr"/>
          <w:vAlign w:val="center"/>
        </w:tcPr>
        <w:p w:rsidR="00815458" w:rsidRPr="00771FC6" w:rsidRDefault="00815458" w:rsidP="00B43185">
          <w:pPr>
            <w:ind w:left="113" w:right="113"/>
            <w:jc w:val="center"/>
            <w:rPr>
              <w:rFonts w:ascii="GOST type B" w:hAnsi="GOST type B" w:cs="Arial"/>
              <w:i/>
              <w:w w:val="90"/>
              <w:sz w:val="28"/>
              <w:szCs w:val="28"/>
            </w:rPr>
          </w:pPr>
          <w:r w:rsidRPr="00771FC6">
            <w:rPr>
              <w:rFonts w:ascii="GOST type B" w:hAnsi="GOST type B" w:cs="Arial"/>
              <w:i/>
              <w:w w:val="90"/>
              <w:sz w:val="28"/>
              <w:szCs w:val="28"/>
            </w:rPr>
            <w:t>Поз.</w:t>
          </w:r>
        </w:p>
      </w:tc>
      <w:tc>
        <w:tcPr>
          <w:tcW w:w="3508" w:type="dxa"/>
          <w:shd w:val="clear" w:color="auto" w:fill="auto"/>
          <w:noWrap/>
          <w:tcMar>
            <w:left w:w="113" w:type="dxa"/>
            <w:right w:w="113" w:type="dxa"/>
          </w:tcMar>
          <w:vAlign w:val="center"/>
        </w:tcPr>
        <w:p w:rsidR="00815458" w:rsidRPr="00771FC6" w:rsidRDefault="00815458" w:rsidP="00B43185">
          <w:pPr>
            <w:jc w:val="center"/>
            <w:rPr>
              <w:rFonts w:ascii="GOST type B" w:hAnsi="GOST type B" w:cs="Arial"/>
              <w:i/>
              <w:w w:val="90"/>
              <w:sz w:val="28"/>
              <w:szCs w:val="28"/>
            </w:rPr>
          </w:pPr>
          <w:r w:rsidRPr="00771FC6">
            <w:rPr>
              <w:rFonts w:ascii="GOST type B" w:hAnsi="GOST type B" w:cs="Arial"/>
              <w:i/>
              <w:w w:val="90"/>
              <w:sz w:val="28"/>
              <w:szCs w:val="28"/>
            </w:rPr>
            <w:t>Обозначение</w:t>
          </w:r>
        </w:p>
      </w:tc>
      <w:tc>
        <w:tcPr>
          <w:tcW w:w="3506" w:type="dxa"/>
          <w:shd w:val="clear" w:color="auto" w:fill="auto"/>
          <w:noWrap/>
          <w:vAlign w:val="center"/>
        </w:tcPr>
        <w:p w:rsidR="00815458" w:rsidRPr="00771FC6" w:rsidRDefault="00815458" w:rsidP="00B43185">
          <w:pPr>
            <w:jc w:val="center"/>
            <w:rPr>
              <w:rFonts w:ascii="GOST type B" w:hAnsi="GOST type B" w:cs="Arial"/>
              <w:i/>
              <w:w w:val="90"/>
              <w:sz w:val="28"/>
              <w:szCs w:val="28"/>
            </w:rPr>
          </w:pPr>
          <w:r w:rsidRPr="00771FC6">
            <w:rPr>
              <w:rFonts w:ascii="GOST type B" w:hAnsi="GOST type B" w:cs="Arial"/>
              <w:i/>
              <w:w w:val="90"/>
              <w:sz w:val="28"/>
              <w:szCs w:val="28"/>
            </w:rPr>
            <w:t>Наименование</w:t>
          </w:r>
        </w:p>
      </w:tc>
      <w:tc>
        <w:tcPr>
          <w:tcW w:w="653" w:type="dxa"/>
          <w:noWrap/>
          <w:tcMar>
            <w:left w:w="57" w:type="dxa"/>
            <w:right w:w="57" w:type="dxa"/>
          </w:tcMar>
          <w:vAlign w:val="center"/>
        </w:tcPr>
        <w:p w:rsidR="00815458" w:rsidRPr="00771FC6" w:rsidRDefault="00815458" w:rsidP="00B43185">
          <w:pPr>
            <w:jc w:val="center"/>
            <w:rPr>
              <w:rFonts w:ascii="GOST type B" w:hAnsi="GOST type B" w:cs="Arial"/>
              <w:i/>
              <w:w w:val="90"/>
              <w:sz w:val="28"/>
              <w:szCs w:val="28"/>
            </w:rPr>
          </w:pPr>
          <w:r w:rsidRPr="00771FC6">
            <w:rPr>
              <w:rFonts w:ascii="GOST type B" w:hAnsi="GOST type B" w:cs="Arial"/>
              <w:i/>
              <w:w w:val="90"/>
              <w:sz w:val="28"/>
              <w:szCs w:val="28"/>
            </w:rPr>
            <w:t>Кол.</w:t>
          </w:r>
        </w:p>
      </w:tc>
      <w:tc>
        <w:tcPr>
          <w:tcW w:w="1385" w:type="dxa"/>
          <w:noWrap/>
          <w:tcMar>
            <w:left w:w="113" w:type="dxa"/>
            <w:right w:w="113" w:type="dxa"/>
          </w:tcMar>
          <w:vAlign w:val="center"/>
        </w:tcPr>
        <w:p w:rsidR="00815458" w:rsidRPr="00771FC6" w:rsidRDefault="00815458" w:rsidP="00B43185">
          <w:pPr>
            <w:jc w:val="center"/>
            <w:rPr>
              <w:rFonts w:ascii="GOST type B" w:hAnsi="GOST type B" w:cs="Arial"/>
              <w:i/>
              <w:w w:val="90"/>
              <w:sz w:val="28"/>
              <w:szCs w:val="28"/>
            </w:rPr>
          </w:pPr>
          <w:r w:rsidRPr="00771FC6">
            <w:rPr>
              <w:rFonts w:ascii="GOST type B" w:hAnsi="GOST type B" w:cs="Arial"/>
              <w:i/>
              <w:w w:val="90"/>
              <w:sz w:val="28"/>
              <w:szCs w:val="28"/>
            </w:rPr>
            <w:t>Приме</w:t>
          </w:r>
          <w:r w:rsidRPr="00771FC6">
            <w:rPr>
              <w:rFonts w:ascii="GOST type B" w:hAnsi="GOST type B" w:cs="Arial"/>
              <w:i/>
              <w:w w:val="90"/>
              <w:sz w:val="28"/>
              <w:szCs w:val="28"/>
            </w:rPr>
            <w:softHyphen/>
            <w:t>ча</w:t>
          </w:r>
          <w:r w:rsidRPr="00771FC6">
            <w:rPr>
              <w:rFonts w:ascii="GOST type B" w:hAnsi="GOST type B" w:cs="Arial"/>
              <w:i/>
              <w:w w:val="90"/>
              <w:sz w:val="28"/>
              <w:szCs w:val="28"/>
            </w:rPr>
            <w:softHyphen/>
            <w:t>ние</w:t>
          </w:r>
        </w:p>
      </w:tc>
      <w:tc>
        <w:tcPr>
          <w:tcW w:w="227" w:type="dxa"/>
          <w:tcBorders>
            <w:top w:val="nil"/>
            <w:bottom w:val="nil"/>
            <w:right w:val="nil"/>
          </w:tcBorders>
          <w:noWrap/>
          <w:tcFitText/>
          <w:vAlign w:val="center"/>
        </w:tcPr>
        <w:p w:rsidR="00815458" w:rsidRPr="006A4328" w:rsidRDefault="00815458" w:rsidP="00B43185">
          <w:pPr>
            <w:jc w:val="center"/>
            <w:rPr>
              <w:rFonts w:ascii="Arial" w:hAnsi="Arial" w:cs="Arial"/>
              <w:i/>
              <w:w w:val="90"/>
            </w:rPr>
          </w:pPr>
        </w:p>
      </w:tc>
    </w:tr>
    <w:tr w:rsidR="00815458" w:rsidRPr="00A57FC5" w:rsidTr="00B43185">
      <w:trPr>
        <w:cantSplit/>
        <w:trHeight w:val="397"/>
      </w:trPr>
      <w:tc>
        <w:tcPr>
          <w:tcW w:w="385" w:type="dxa"/>
          <w:noWrap/>
          <w:vAlign w:val="center"/>
        </w:tcPr>
        <w:p w:rsidR="00815458" w:rsidRPr="00771FC6" w:rsidRDefault="00815458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376" w:type="dxa"/>
          <w:noWrap/>
          <w:vAlign w:val="center"/>
        </w:tcPr>
        <w:p w:rsidR="00815458" w:rsidRPr="00771FC6" w:rsidRDefault="00815458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506" w:type="dxa"/>
          <w:noWrap/>
          <w:tcMar>
            <w:left w:w="57" w:type="dxa"/>
            <w:right w:w="57" w:type="dxa"/>
          </w:tcMar>
          <w:vAlign w:val="center"/>
        </w:tcPr>
        <w:p w:rsidR="00815458" w:rsidRPr="00771FC6" w:rsidRDefault="00815458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3508" w:type="dxa"/>
          <w:shd w:val="clear" w:color="auto" w:fill="auto"/>
          <w:noWrap/>
          <w:tcMar>
            <w:left w:w="113" w:type="dxa"/>
            <w:right w:w="113" w:type="dxa"/>
          </w:tcMar>
          <w:vAlign w:val="center"/>
        </w:tcPr>
        <w:p w:rsidR="00815458" w:rsidRPr="00771FC6" w:rsidRDefault="00815458" w:rsidP="00B43185">
          <w:pPr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3506" w:type="dxa"/>
          <w:shd w:val="clear" w:color="auto" w:fill="auto"/>
          <w:noWrap/>
          <w:tcMar>
            <w:left w:w="85" w:type="dxa"/>
            <w:right w:w="85" w:type="dxa"/>
          </w:tcMar>
          <w:vAlign w:val="center"/>
        </w:tcPr>
        <w:p w:rsidR="00815458" w:rsidRPr="00771FC6" w:rsidRDefault="00815458" w:rsidP="00B43185">
          <w:pPr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653" w:type="dxa"/>
          <w:noWrap/>
          <w:tcMar>
            <w:left w:w="57" w:type="dxa"/>
            <w:right w:w="57" w:type="dxa"/>
          </w:tcMar>
          <w:vAlign w:val="center"/>
        </w:tcPr>
        <w:p w:rsidR="00815458" w:rsidRPr="00771FC6" w:rsidRDefault="00815458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1385" w:type="dxa"/>
          <w:noWrap/>
          <w:tcMar>
            <w:left w:w="113" w:type="dxa"/>
            <w:right w:w="113" w:type="dxa"/>
          </w:tcMar>
          <w:vAlign w:val="center"/>
        </w:tcPr>
        <w:p w:rsidR="00815458" w:rsidRPr="007275D5" w:rsidRDefault="00815458" w:rsidP="00B43185">
          <w:pPr>
            <w:rPr>
              <w:rFonts w:ascii="GOST type B" w:hAnsi="GOST type B" w:cs="Arial"/>
              <w:i/>
              <w:sz w:val="16"/>
              <w:szCs w:val="16"/>
            </w:rPr>
          </w:pPr>
        </w:p>
      </w:tc>
      <w:tc>
        <w:tcPr>
          <w:tcW w:w="227" w:type="dxa"/>
          <w:tcBorders>
            <w:top w:val="nil"/>
            <w:bottom w:val="nil"/>
            <w:right w:val="nil"/>
          </w:tcBorders>
          <w:noWrap/>
          <w:vAlign w:val="center"/>
        </w:tcPr>
        <w:p w:rsidR="00815458" w:rsidRPr="006A4328" w:rsidRDefault="00815458" w:rsidP="00B43185">
          <w:pPr>
            <w:jc w:val="center"/>
            <w:rPr>
              <w:rFonts w:ascii="Arial" w:hAnsi="Arial" w:cs="Arial"/>
              <w:i/>
            </w:rPr>
          </w:pPr>
        </w:p>
      </w:tc>
    </w:tr>
    <w:tr w:rsidR="00815458" w:rsidRPr="00A57FC5" w:rsidTr="00B43185">
      <w:trPr>
        <w:cantSplit/>
        <w:trHeight w:val="397"/>
      </w:trPr>
      <w:tc>
        <w:tcPr>
          <w:tcW w:w="385" w:type="dxa"/>
          <w:noWrap/>
          <w:vAlign w:val="center"/>
        </w:tcPr>
        <w:p w:rsidR="00815458" w:rsidRPr="009C656C" w:rsidRDefault="00815458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76" w:type="dxa"/>
          <w:noWrap/>
          <w:vAlign w:val="center"/>
        </w:tcPr>
        <w:p w:rsidR="00815458" w:rsidRPr="00771FC6" w:rsidRDefault="00815458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506" w:type="dxa"/>
          <w:noWrap/>
          <w:tcMar>
            <w:left w:w="57" w:type="dxa"/>
            <w:right w:w="57" w:type="dxa"/>
          </w:tcMar>
          <w:vAlign w:val="center"/>
        </w:tcPr>
        <w:p w:rsidR="00815458" w:rsidRPr="000E647A" w:rsidRDefault="00815458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3508" w:type="dxa"/>
          <w:shd w:val="clear" w:color="auto" w:fill="auto"/>
          <w:noWrap/>
          <w:tcMar>
            <w:left w:w="113" w:type="dxa"/>
            <w:right w:w="113" w:type="dxa"/>
          </w:tcMar>
          <w:vAlign w:val="center"/>
        </w:tcPr>
        <w:p w:rsidR="00815458" w:rsidRPr="00A94224" w:rsidRDefault="00815458" w:rsidP="00B43185">
          <w:pPr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506" w:type="dxa"/>
          <w:shd w:val="clear" w:color="auto" w:fill="auto"/>
          <w:noWrap/>
          <w:tcMar>
            <w:left w:w="85" w:type="dxa"/>
            <w:right w:w="85" w:type="dxa"/>
          </w:tcMar>
          <w:vAlign w:val="center"/>
        </w:tcPr>
        <w:p w:rsidR="00815458" w:rsidRPr="00A94224" w:rsidRDefault="00815458" w:rsidP="00B43185">
          <w:pPr>
            <w:ind w:right="-68" w:hanging="38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653" w:type="dxa"/>
          <w:noWrap/>
          <w:tcMar>
            <w:left w:w="57" w:type="dxa"/>
            <w:right w:w="57" w:type="dxa"/>
          </w:tcMar>
          <w:vAlign w:val="center"/>
        </w:tcPr>
        <w:p w:rsidR="00815458" w:rsidRPr="009C656C" w:rsidRDefault="00815458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1385" w:type="dxa"/>
          <w:noWrap/>
          <w:tcMar>
            <w:left w:w="113" w:type="dxa"/>
            <w:right w:w="113" w:type="dxa"/>
          </w:tcMar>
          <w:vAlign w:val="center"/>
        </w:tcPr>
        <w:p w:rsidR="00815458" w:rsidRPr="007275D5" w:rsidRDefault="00815458" w:rsidP="00B43185">
          <w:pPr>
            <w:rPr>
              <w:rFonts w:ascii="GOST type B" w:hAnsi="GOST type B" w:cs="Arial"/>
              <w:i/>
              <w:sz w:val="16"/>
              <w:szCs w:val="16"/>
              <w:lang w:val="en-US"/>
            </w:rPr>
          </w:pPr>
        </w:p>
      </w:tc>
      <w:tc>
        <w:tcPr>
          <w:tcW w:w="227" w:type="dxa"/>
          <w:tcBorders>
            <w:top w:val="nil"/>
            <w:bottom w:val="nil"/>
            <w:right w:val="nil"/>
          </w:tcBorders>
          <w:noWrap/>
          <w:vAlign w:val="center"/>
        </w:tcPr>
        <w:p w:rsidR="00815458" w:rsidRPr="006A4328" w:rsidRDefault="00815458" w:rsidP="00B43185">
          <w:pPr>
            <w:jc w:val="center"/>
            <w:rPr>
              <w:rFonts w:ascii="Arial" w:hAnsi="Arial" w:cs="Arial"/>
              <w:i/>
            </w:rPr>
          </w:pPr>
        </w:p>
      </w:tc>
    </w:tr>
    <w:tr w:rsidR="00B43185" w:rsidRPr="00A57FC5" w:rsidTr="00B43185">
      <w:trPr>
        <w:cantSplit/>
        <w:trHeight w:val="397"/>
      </w:trPr>
      <w:tc>
        <w:tcPr>
          <w:tcW w:w="385" w:type="dxa"/>
          <w:noWrap/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76" w:type="dxa"/>
          <w:noWrap/>
          <w:vAlign w:val="center"/>
        </w:tcPr>
        <w:p w:rsidR="00B43185" w:rsidRPr="00771FC6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506" w:type="dxa"/>
          <w:noWrap/>
          <w:tcMar>
            <w:left w:w="57" w:type="dxa"/>
            <w:right w:w="57" w:type="dxa"/>
          </w:tcMar>
          <w:vAlign w:val="center"/>
        </w:tcPr>
        <w:p w:rsidR="00B43185" w:rsidRPr="000E647A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3508" w:type="dxa"/>
          <w:shd w:val="clear" w:color="auto" w:fill="auto"/>
          <w:noWrap/>
          <w:tcMar>
            <w:left w:w="113" w:type="dxa"/>
            <w:right w:w="113" w:type="dxa"/>
          </w:tcMar>
          <w:vAlign w:val="center"/>
        </w:tcPr>
        <w:p w:rsidR="00B43185" w:rsidRPr="00A94224" w:rsidRDefault="00B43185" w:rsidP="00B43185">
          <w:pPr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506" w:type="dxa"/>
          <w:shd w:val="clear" w:color="auto" w:fill="auto"/>
          <w:noWrap/>
          <w:tcMar>
            <w:left w:w="85" w:type="dxa"/>
            <w:right w:w="85" w:type="dxa"/>
          </w:tcMar>
          <w:vAlign w:val="center"/>
        </w:tcPr>
        <w:p w:rsidR="00B43185" w:rsidRPr="00A94224" w:rsidRDefault="00B43185" w:rsidP="00B43185">
          <w:pPr>
            <w:ind w:right="-68" w:hanging="38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653" w:type="dxa"/>
          <w:noWrap/>
          <w:tcMar>
            <w:left w:w="57" w:type="dxa"/>
            <w:right w:w="57" w:type="dxa"/>
          </w:tcMar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1385" w:type="dxa"/>
          <w:noWrap/>
          <w:tcMar>
            <w:left w:w="113" w:type="dxa"/>
            <w:right w:w="113" w:type="dxa"/>
          </w:tcMar>
          <w:vAlign w:val="center"/>
        </w:tcPr>
        <w:p w:rsidR="00B43185" w:rsidRPr="007275D5" w:rsidRDefault="00B43185" w:rsidP="00B43185">
          <w:pPr>
            <w:rPr>
              <w:rFonts w:ascii="GOST type B" w:hAnsi="GOST type B" w:cs="Arial"/>
              <w:i/>
              <w:sz w:val="16"/>
              <w:szCs w:val="16"/>
              <w:lang w:val="en-US"/>
            </w:rPr>
          </w:pPr>
        </w:p>
      </w:tc>
      <w:tc>
        <w:tcPr>
          <w:tcW w:w="227" w:type="dxa"/>
          <w:tcBorders>
            <w:top w:val="nil"/>
            <w:bottom w:val="nil"/>
            <w:right w:val="nil"/>
          </w:tcBorders>
          <w:noWrap/>
          <w:vAlign w:val="center"/>
        </w:tcPr>
        <w:p w:rsidR="00B43185" w:rsidRPr="006A4328" w:rsidRDefault="00B43185" w:rsidP="00B43185">
          <w:pPr>
            <w:jc w:val="center"/>
            <w:rPr>
              <w:rFonts w:ascii="Arial" w:hAnsi="Arial" w:cs="Arial"/>
              <w:i/>
            </w:rPr>
          </w:pPr>
        </w:p>
      </w:tc>
    </w:tr>
    <w:tr w:rsidR="00B43185" w:rsidRPr="00A57FC5" w:rsidTr="00B43185">
      <w:trPr>
        <w:cantSplit/>
        <w:trHeight w:val="397"/>
      </w:trPr>
      <w:tc>
        <w:tcPr>
          <w:tcW w:w="385" w:type="dxa"/>
          <w:noWrap/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76" w:type="dxa"/>
          <w:noWrap/>
          <w:vAlign w:val="center"/>
        </w:tcPr>
        <w:p w:rsidR="00B43185" w:rsidRPr="00771FC6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506" w:type="dxa"/>
          <w:noWrap/>
          <w:tcMar>
            <w:left w:w="57" w:type="dxa"/>
            <w:right w:w="57" w:type="dxa"/>
          </w:tcMar>
          <w:vAlign w:val="center"/>
        </w:tcPr>
        <w:p w:rsidR="00B43185" w:rsidRPr="000E647A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3508" w:type="dxa"/>
          <w:shd w:val="clear" w:color="auto" w:fill="auto"/>
          <w:noWrap/>
          <w:tcMar>
            <w:left w:w="113" w:type="dxa"/>
            <w:right w:w="113" w:type="dxa"/>
          </w:tcMar>
          <w:vAlign w:val="center"/>
        </w:tcPr>
        <w:p w:rsidR="00B43185" w:rsidRPr="00A94224" w:rsidRDefault="00B43185" w:rsidP="00B43185">
          <w:pPr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506" w:type="dxa"/>
          <w:shd w:val="clear" w:color="auto" w:fill="auto"/>
          <w:noWrap/>
          <w:tcMar>
            <w:left w:w="85" w:type="dxa"/>
            <w:right w:w="85" w:type="dxa"/>
          </w:tcMar>
          <w:vAlign w:val="center"/>
        </w:tcPr>
        <w:p w:rsidR="00B43185" w:rsidRPr="00A94224" w:rsidRDefault="00B43185" w:rsidP="00B43185">
          <w:pPr>
            <w:ind w:right="-68" w:hanging="38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653" w:type="dxa"/>
          <w:noWrap/>
          <w:tcMar>
            <w:left w:w="57" w:type="dxa"/>
            <w:right w:w="57" w:type="dxa"/>
          </w:tcMar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1385" w:type="dxa"/>
          <w:noWrap/>
          <w:tcMar>
            <w:left w:w="113" w:type="dxa"/>
            <w:right w:w="113" w:type="dxa"/>
          </w:tcMar>
          <w:vAlign w:val="center"/>
        </w:tcPr>
        <w:p w:rsidR="00B43185" w:rsidRPr="007275D5" w:rsidRDefault="00B43185" w:rsidP="00B43185">
          <w:pPr>
            <w:rPr>
              <w:rFonts w:ascii="GOST type B" w:hAnsi="GOST type B" w:cs="Arial"/>
              <w:i/>
              <w:sz w:val="16"/>
              <w:szCs w:val="16"/>
              <w:lang w:val="en-US"/>
            </w:rPr>
          </w:pPr>
        </w:p>
      </w:tc>
      <w:tc>
        <w:tcPr>
          <w:tcW w:w="227" w:type="dxa"/>
          <w:tcBorders>
            <w:top w:val="nil"/>
            <w:bottom w:val="nil"/>
            <w:right w:val="nil"/>
          </w:tcBorders>
          <w:noWrap/>
          <w:vAlign w:val="center"/>
        </w:tcPr>
        <w:p w:rsidR="00B43185" w:rsidRPr="006A4328" w:rsidRDefault="00B43185" w:rsidP="00B43185">
          <w:pPr>
            <w:jc w:val="center"/>
            <w:rPr>
              <w:rFonts w:ascii="Arial" w:hAnsi="Arial" w:cs="Arial"/>
              <w:i/>
            </w:rPr>
          </w:pPr>
        </w:p>
      </w:tc>
    </w:tr>
    <w:tr w:rsidR="00B43185" w:rsidRPr="00A57FC5" w:rsidTr="00B43185">
      <w:trPr>
        <w:cantSplit/>
        <w:trHeight w:val="397"/>
      </w:trPr>
      <w:tc>
        <w:tcPr>
          <w:tcW w:w="385" w:type="dxa"/>
          <w:noWrap/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76" w:type="dxa"/>
          <w:noWrap/>
          <w:vAlign w:val="center"/>
        </w:tcPr>
        <w:p w:rsidR="00B43185" w:rsidRPr="00771FC6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506" w:type="dxa"/>
          <w:noWrap/>
          <w:tcMar>
            <w:left w:w="57" w:type="dxa"/>
            <w:right w:w="57" w:type="dxa"/>
          </w:tcMar>
          <w:vAlign w:val="center"/>
        </w:tcPr>
        <w:p w:rsidR="00B43185" w:rsidRPr="000E647A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3508" w:type="dxa"/>
          <w:shd w:val="clear" w:color="auto" w:fill="auto"/>
          <w:noWrap/>
          <w:tcMar>
            <w:left w:w="113" w:type="dxa"/>
            <w:right w:w="113" w:type="dxa"/>
          </w:tcMar>
          <w:vAlign w:val="center"/>
        </w:tcPr>
        <w:p w:rsidR="00B43185" w:rsidRPr="00A94224" w:rsidRDefault="00B43185" w:rsidP="00B43185">
          <w:pPr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506" w:type="dxa"/>
          <w:shd w:val="clear" w:color="auto" w:fill="auto"/>
          <w:noWrap/>
          <w:tcMar>
            <w:left w:w="85" w:type="dxa"/>
            <w:right w:w="85" w:type="dxa"/>
          </w:tcMar>
          <w:vAlign w:val="center"/>
        </w:tcPr>
        <w:p w:rsidR="00B43185" w:rsidRPr="00A94224" w:rsidRDefault="00B43185" w:rsidP="00B43185">
          <w:pPr>
            <w:ind w:right="-68" w:hanging="38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653" w:type="dxa"/>
          <w:noWrap/>
          <w:tcMar>
            <w:left w:w="57" w:type="dxa"/>
            <w:right w:w="57" w:type="dxa"/>
          </w:tcMar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1385" w:type="dxa"/>
          <w:noWrap/>
          <w:tcMar>
            <w:left w:w="113" w:type="dxa"/>
            <w:right w:w="113" w:type="dxa"/>
          </w:tcMar>
          <w:vAlign w:val="center"/>
        </w:tcPr>
        <w:p w:rsidR="00B43185" w:rsidRPr="007275D5" w:rsidRDefault="00B43185" w:rsidP="00B43185">
          <w:pPr>
            <w:rPr>
              <w:rFonts w:ascii="GOST type B" w:hAnsi="GOST type B" w:cs="Arial"/>
              <w:i/>
              <w:sz w:val="16"/>
              <w:szCs w:val="16"/>
              <w:lang w:val="en-US"/>
            </w:rPr>
          </w:pPr>
        </w:p>
      </w:tc>
      <w:tc>
        <w:tcPr>
          <w:tcW w:w="227" w:type="dxa"/>
          <w:tcBorders>
            <w:top w:val="nil"/>
            <w:bottom w:val="nil"/>
            <w:right w:val="nil"/>
          </w:tcBorders>
          <w:noWrap/>
          <w:vAlign w:val="center"/>
        </w:tcPr>
        <w:p w:rsidR="00B43185" w:rsidRPr="006A4328" w:rsidRDefault="00B43185" w:rsidP="00B43185">
          <w:pPr>
            <w:jc w:val="center"/>
            <w:rPr>
              <w:rFonts w:ascii="Arial" w:hAnsi="Arial" w:cs="Arial"/>
              <w:i/>
            </w:rPr>
          </w:pPr>
        </w:p>
      </w:tc>
    </w:tr>
    <w:tr w:rsidR="00B43185" w:rsidRPr="00A57FC5" w:rsidTr="00B43185">
      <w:trPr>
        <w:cantSplit/>
        <w:trHeight w:val="397"/>
      </w:trPr>
      <w:tc>
        <w:tcPr>
          <w:tcW w:w="385" w:type="dxa"/>
          <w:noWrap/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76" w:type="dxa"/>
          <w:noWrap/>
          <w:vAlign w:val="center"/>
        </w:tcPr>
        <w:p w:rsidR="00B43185" w:rsidRPr="00771FC6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506" w:type="dxa"/>
          <w:noWrap/>
          <w:tcMar>
            <w:left w:w="57" w:type="dxa"/>
            <w:right w:w="57" w:type="dxa"/>
          </w:tcMar>
          <w:vAlign w:val="center"/>
        </w:tcPr>
        <w:p w:rsidR="00B43185" w:rsidRPr="000E647A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3508" w:type="dxa"/>
          <w:shd w:val="clear" w:color="auto" w:fill="auto"/>
          <w:noWrap/>
          <w:tcMar>
            <w:left w:w="113" w:type="dxa"/>
            <w:right w:w="113" w:type="dxa"/>
          </w:tcMar>
          <w:vAlign w:val="center"/>
        </w:tcPr>
        <w:p w:rsidR="00B43185" w:rsidRPr="00A94224" w:rsidRDefault="00B43185" w:rsidP="00B43185">
          <w:pPr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506" w:type="dxa"/>
          <w:shd w:val="clear" w:color="auto" w:fill="auto"/>
          <w:noWrap/>
          <w:tcMar>
            <w:left w:w="85" w:type="dxa"/>
            <w:right w:w="85" w:type="dxa"/>
          </w:tcMar>
          <w:vAlign w:val="center"/>
        </w:tcPr>
        <w:p w:rsidR="00B43185" w:rsidRPr="00A94224" w:rsidRDefault="00B43185" w:rsidP="00B43185">
          <w:pPr>
            <w:ind w:right="-68" w:hanging="38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653" w:type="dxa"/>
          <w:noWrap/>
          <w:tcMar>
            <w:left w:w="57" w:type="dxa"/>
            <w:right w:w="57" w:type="dxa"/>
          </w:tcMar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1385" w:type="dxa"/>
          <w:noWrap/>
          <w:tcMar>
            <w:left w:w="113" w:type="dxa"/>
            <w:right w:w="113" w:type="dxa"/>
          </w:tcMar>
          <w:vAlign w:val="center"/>
        </w:tcPr>
        <w:p w:rsidR="00B43185" w:rsidRPr="007275D5" w:rsidRDefault="00B43185" w:rsidP="00B43185">
          <w:pPr>
            <w:rPr>
              <w:rFonts w:ascii="GOST type B" w:hAnsi="GOST type B" w:cs="Arial"/>
              <w:i/>
              <w:sz w:val="16"/>
              <w:szCs w:val="16"/>
              <w:lang w:val="en-US"/>
            </w:rPr>
          </w:pPr>
        </w:p>
      </w:tc>
      <w:tc>
        <w:tcPr>
          <w:tcW w:w="227" w:type="dxa"/>
          <w:tcBorders>
            <w:top w:val="nil"/>
            <w:bottom w:val="nil"/>
            <w:right w:val="nil"/>
          </w:tcBorders>
          <w:noWrap/>
          <w:vAlign w:val="center"/>
        </w:tcPr>
        <w:p w:rsidR="00B43185" w:rsidRPr="006A4328" w:rsidRDefault="00B43185" w:rsidP="00B43185">
          <w:pPr>
            <w:jc w:val="center"/>
            <w:rPr>
              <w:rFonts w:ascii="Arial" w:hAnsi="Arial" w:cs="Arial"/>
              <w:i/>
            </w:rPr>
          </w:pPr>
        </w:p>
      </w:tc>
    </w:tr>
    <w:tr w:rsidR="00B43185" w:rsidRPr="00A57FC5" w:rsidTr="00B43185">
      <w:trPr>
        <w:cantSplit/>
        <w:trHeight w:val="397"/>
      </w:trPr>
      <w:tc>
        <w:tcPr>
          <w:tcW w:w="385" w:type="dxa"/>
          <w:noWrap/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76" w:type="dxa"/>
          <w:noWrap/>
          <w:vAlign w:val="center"/>
        </w:tcPr>
        <w:p w:rsidR="00B43185" w:rsidRPr="00771FC6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506" w:type="dxa"/>
          <w:noWrap/>
          <w:tcMar>
            <w:left w:w="57" w:type="dxa"/>
            <w:right w:w="57" w:type="dxa"/>
          </w:tcMar>
          <w:vAlign w:val="center"/>
        </w:tcPr>
        <w:p w:rsidR="00B43185" w:rsidRPr="000E647A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3508" w:type="dxa"/>
          <w:shd w:val="clear" w:color="auto" w:fill="auto"/>
          <w:noWrap/>
          <w:tcMar>
            <w:left w:w="113" w:type="dxa"/>
            <w:right w:w="113" w:type="dxa"/>
          </w:tcMar>
          <w:vAlign w:val="center"/>
        </w:tcPr>
        <w:p w:rsidR="00B43185" w:rsidRPr="00A94224" w:rsidRDefault="00B43185" w:rsidP="00B43185">
          <w:pPr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506" w:type="dxa"/>
          <w:shd w:val="clear" w:color="auto" w:fill="auto"/>
          <w:noWrap/>
          <w:tcMar>
            <w:left w:w="85" w:type="dxa"/>
            <w:right w:w="85" w:type="dxa"/>
          </w:tcMar>
          <w:vAlign w:val="center"/>
        </w:tcPr>
        <w:p w:rsidR="00B43185" w:rsidRPr="00A94224" w:rsidRDefault="00B43185" w:rsidP="00B43185">
          <w:pPr>
            <w:ind w:right="-68" w:hanging="38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653" w:type="dxa"/>
          <w:noWrap/>
          <w:tcMar>
            <w:left w:w="57" w:type="dxa"/>
            <w:right w:w="57" w:type="dxa"/>
          </w:tcMar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1385" w:type="dxa"/>
          <w:noWrap/>
          <w:tcMar>
            <w:left w:w="113" w:type="dxa"/>
            <w:right w:w="113" w:type="dxa"/>
          </w:tcMar>
          <w:vAlign w:val="center"/>
        </w:tcPr>
        <w:p w:rsidR="00B43185" w:rsidRPr="007275D5" w:rsidRDefault="00B43185" w:rsidP="00B43185">
          <w:pPr>
            <w:rPr>
              <w:rFonts w:ascii="GOST type B" w:hAnsi="GOST type B" w:cs="Arial"/>
              <w:i/>
              <w:sz w:val="16"/>
              <w:szCs w:val="16"/>
              <w:lang w:val="en-US"/>
            </w:rPr>
          </w:pPr>
        </w:p>
      </w:tc>
      <w:tc>
        <w:tcPr>
          <w:tcW w:w="227" w:type="dxa"/>
          <w:tcBorders>
            <w:top w:val="nil"/>
            <w:bottom w:val="nil"/>
            <w:right w:val="nil"/>
          </w:tcBorders>
          <w:noWrap/>
          <w:vAlign w:val="center"/>
        </w:tcPr>
        <w:p w:rsidR="00B43185" w:rsidRPr="006A4328" w:rsidRDefault="00B43185" w:rsidP="00B43185">
          <w:pPr>
            <w:jc w:val="center"/>
            <w:rPr>
              <w:rFonts w:ascii="Arial" w:hAnsi="Arial" w:cs="Arial"/>
              <w:i/>
            </w:rPr>
          </w:pPr>
        </w:p>
      </w:tc>
    </w:tr>
    <w:tr w:rsidR="00B43185" w:rsidRPr="00A57FC5" w:rsidTr="00B43185">
      <w:trPr>
        <w:cantSplit/>
        <w:trHeight w:val="397"/>
      </w:trPr>
      <w:tc>
        <w:tcPr>
          <w:tcW w:w="385" w:type="dxa"/>
          <w:noWrap/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76" w:type="dxa"/>
          <w:noWrap/>
          <w:vAlign w:val="center"/>
        </w:tcPr>
        <w:p w:rsidR="00B43185" w:rsidRPr="00771FC6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506" w:type="dxa"/>
          <w:noWrap/>
          <w:tcMar>
            <w:left w:w="57" w:type="dxa"/>
            <w:right w:w="57" w:type="dxa"/>
          </w:tcMar>
          <w:vAlign w:val="center"/>
        </w:tcPr>
        <w:p w:rsidR="00B43185" w:rsidRPr="000E647A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3508" w:type="dxa"/>
          <w:shd w:val="clear" w:color="auto" w:fill="auto"/>
          <w:noWrap/>
          <w:tcMar>
            <w:left w:w="113" w:type="dxa"/>
            <w:right w:w="113" w:type="dxa"/>
          </w:tcMar>
          <w:vAlign w:val="center"/>
        </w:tcPr>
        <w:p w:rsidR="00B43185" w:rsidRPr="00A94224" w:rsidRDefault="00B43185" w:rsidP="00B43185">
          <w:pPr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506" w:type="dxa"/>
          <w:shd w:val="clear" w:color="auto" w:fill="auto"/>
          <w:noWrap/>
          <w:tcMar>
            <w:left w:w="85" w:type="dxa"/>
            <w:right w:w="85" w:type="dxa"/>
          </w:tcMar>
          <w:vAlign w:val="center"/>
        </w:tcPr>
        <w:p w:rsidR="00B43185" w:rsidRPr="00A94224" w:rsidRDefault="00B43185" w:rsidP="00B43185">
          <w:pPr>
            <w:ind w:right="-68" w:hanging="38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653" w:type="dxa"/>
          <w:noWrap/>
          <w:tcMar>
            <w:left w:w="57" w:type="dxa"/>
            <w:right w:w="57" w:type="dxa"/>
          </w:tcMar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1385" w:type="dxa"/>
          <w:noWrap/>
          <w:tcMar>
            <w:left w:w="113" w:type="dxa"/>
            <w:right w:w="113" w:type="dxa"/>
          </w:tcMar>
          <w:vAlign w:val="center"/>
        </w:tcPr>
        <w:p w:rsidR="00B43185" w:rsidRPr="007275D5" w:rsidRDefault="00B43185" w:rsidP="00B43185">
          <w:pPr>
            <w:rPr>
              <w:rFonts w:ascii="GOST type B" w:hAnsi="GOST type B" w:cs="Arial"/>
              <w:i/>
              <w:sz w:val="16"/>
              <w:szCs w:val="16"/>
              <w:lang w:val="en-US"/>
            </w:rPr>
          </w:pPr>
        </w:p>
      </w:tc>
      <w:tc>
        <w:tcPr>
          <w:tcW w:w="227" w:type="dxa"/>
          <w:tcBorders>
            <w:top w:val="nil"/>
            <w:bottom w:val="nil"/>
            <w:right w:val="nil"/>
          </w:tcBorders>
          <w:noWrap/>
          <w:vAlign w:val="center"/>
        </w:tcPr>
        <w:p w:rsidR="00B43185" w:rsidRPr="006A4328" w:rsidRDefault="00B43185" w:rsidP="00B43185">
          <w:pPr>
            <w:jc w:val="center"/>
            <w:rPr>
              <w:rFonts w:ascii="Arial" w:hAnsi="Arial" w:cs="Arial"/>
              <w:i/>
            </w:rPr>
          </w:pPr>
        </w:p>
      </w:tc>
    </w:tr>
    <w:tr w:rsidR="00B43185" w:rsidRPr="00A57FC5" w:rsidTr="00B43185">
      <w:trPr>
        <w:cantSplit/>
        <w:trHeight w:val="397"/>
      </w:trPr>
      <w:tc>
        <w:tcPr>
          <w:tcW w:w="385" w:type="dxa"/>
          <w:noWrap/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76" w:type="dxa"/>
          <w:noWrap/>
          <w:vAlign w:val="center"/>
        </w:tcPr>
        <w:p w:rsidR="00B43185" w:rsidRPr="00771FC6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506" w:type="dxa"/>
          <w:noWrap/>
          <w:tcMar>
            <w:left w:w="57" w:type="dxa"/>
            <w:right w:w="57" w:type="dxa"/>
          </w:tcMar>
          <w:vAlign w:val="center"/>
        </w:tcPr>
        <w:p w:rsidR="00B43185" w:rsidRPr="000E647A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3508" w:type="dxa"/>
          <w:shd w:val="clear" w:color="auto" w:fill="auto"/>
          <w:noWrap/>
          <w:tcMar>
            <w:left w:w="113" w:type="dxa"/>
            <w:right w:w="113" w:type="dxa"/>
          </w:tcMar>
          <w:vAlign w:val="center"/>
        </w:tcPr>
        <w:p w:rsidR="00B43185" w:rsidRPr="00A94224" w:rsidRDefault="00B43185" w:rsidP="00B43185">
          <w:pPr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506" w:type="dxa"/>
          <w:shd w:val="clear" w:color="auto" w:fill="auto"/>
          <w:noWrap/>
          <w:tcMar>
            <w:left w:w="85" w:type="dxa"/>
            <w:right w:w="85" w:type="dxa"/>
          </w:tcMar>
          <w:vAlign w:val="center"/>
        </w:tcPr>
        <w:p w:rsidR="00B43185" w:rsidRPr="00A94224" w:rsidRDefault="00B43185" w:rsidP="00B43185">
          <w:pPr>
            <w:ind w:right="-68" w:hanging="38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653" w:type="dxa"/>
          <w:noWrap/>
          <w:tcMar>
            <w:left w:w="57" w:type="dxa"/>
            <w:right w:w="57" w:type="dxa"/>
          </w:tcMar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1385" w:type="dxa"/>
          <w:noWrap/>
          <w:tcMar>
            <w:left w:w="113" w:type="dxa"/>
            <w:right w:w="113" w:type="dxa"/>
          </w:tcMar>
          <w:vAlign w:val="center"/>
        </w:tcPr>
        <w:p w:rsidR="00B43185" w:rsidRPr="007275D5" w:rsidRDefault="00B43185" w:rsidP="00B43185">
          <w:pPr>
            <w:rPr>
              <w:rFonts w:ascii="GOST type B" w:hAnsi="GOST type B" w:cs="Arial"/>
              <w:i/>
              <w:sz w:val="16"/>
              <w:szCs w:val="16"/>
              <w:lang w:val="en-US"/>
            </w:rPr>
          </w:pPr>
        </w:p>
      </w:tc>
      <w:tc>
        <w:tcPr>
          <w:tcW w:w="227" w:type="dxa"/>
          <w:tcBorders>
            <w:top w:val="nil"/>
            <w:bottom w:val="nil"/>
            <w:right w:val="nil"/>
          </w:tcBorders>
          <w:noWrap/>
          <w:vAlign w:val="center"/>
        </w:tcPr>
        <w:p w:rsidR="00B43185" w:rsidRPr="006A4328" w:rsidRDefault="00B43185" w:rsidP="00B43185">
          <w:pPr>
            <w:jc w:val="center"/>
            <w:rPr>
              <w:rFonts w:ascii="Arial" w:hAnsi="Arial" w:cs="Arial"/>
              <w:i/>
            </w:rPr>
          </w:pPr>
        </w:p>
      </w:tc>
    </w:tr>
    <w:tr w:rsidR="00B43185" w:rsidRPr="00A57FC5" w:rsidTr="00B43185">
      <w:trPr>
        <w:cantSplit/>
        <w:trHeight w:val="397"/>
      </w:trPr>
      <w:tc>
        <w:tcPr>
          <w:tcW w:w="385" w:type="dxa"/>
          <w:noWrap/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76" w:type="dxa"/>
          <w:noWrap/>
          <w:vAlign w:val="center"/>
        </w:tcPr>
        <w:p w:rsidR="00B43185" w:rsidRPr="00771FC6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506" w:type="dxa"/>
          <w:noWrap/>
          <w:tcMar>
            <w:left w:w="57" w:type="dxa"/>
            <w:right w:w="57" w:type="dxa"/>
          </w:tcMar>
          <w:vAlign w:val="center"/>
        </w:tcPr>
        <w:p w:rsidR="00B43185" w:rsidRPr="000E647A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3508" w:type="dxa"/>
          <w:shd w:val="clear" w:color="auto" w:fill="auto"/>
          <w:noWrap/>
          <w:tcMar>
            <w:left w:w="113" w:type="dxa"/>
            <w:right w:w="113" w:type="dxa"/>
          </w:tcMar>
          <w:vAlign w:val="center"/>
        </w:tcPr>
        <w:p w:rsidR="00B43185" w:rsidRPr="00A94224" w:rsidRDefault="00B43185" w:rsidP="00B43185">
          <w:pPr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506" w:type="dxa"/>
          <w:shd w:val="clear" w:color="auto" w:fill="auto"/>
          <w:noWrap/>
          <w:tcMar>
            <w:left w:w="85" w:type="dxa"/>
            <w:right w:w="85" w:type="dxa"/>
          </w:tcMar>
          <w:vAlign w:val="center"/>
        </w:tcPr>
        <w:p w:rsidR="00B43185" w:rsidRPr="00A94224" w:rsidRDefault="00B43185" w:rsidP="00B43185">
          <w:pPr>
            <w:ind w:right="-68" w:hanging="38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653" w:type="dxa"/>
          <w:noWrap/>
          <w:tcMar>
            <w:left w:w="57" w:type="dxa"/>
            <w:right w:w="57" w:type="dxa"/>
          </w:tcMar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1385" w:type="dxa"/>
          <w:noWrap/>
          <w:tcMar>
            <w:left w:w="113" w:type="dxa"/>
            <w:right w:w="113" w:type="dxa"/>
          </w:tcMar>
          <w:vAlign w:val="center"/>
        </w:tcPr>
        <w:p w:rsidR="00B43185" w:rsidRPr="007275D5" w:rsidRDefault="00B43185" w:rsidP="00B43185">
          <w:pPr>
            <w:rPr>
              <w:rFonts w:ascii="GOST type B" w:hAnsi="GOST type B" w:cs="Arial"/>
              <w:i/>
              <w:sz w:val="16"/>
              <w:szCs w:val="16"/>
              <w:lang w:val="en-US"/>
            </w:rPr>
          </w:pPr>
        </w:p>
      </w:tc>
      <w:tc>
        <w:tcPr>
          <w:tcW w:w="227" w:type="dxa"/>
          <w:tcBorders>
            <w:top w:val="nil"/>
            <w:bottom w:val="nil"/>
            <w:right w:val="nil"/>
          </w:tcBorders>
          <w:noWrap/>
          <w:vAlign w:val="center"/>
        </w:tcPr>
        <w:p w:rsidR="00B43185" w:rsidRPr="006A4328" w:rsidRDefault="00B43185" w:rsidP="00B43185">
          <w:pPr>
            <w:jc w:val="center"/>
            <w:rPr>
              <w:rFonts w:ascii="Arial" w:hAnsi="Arial" w:cs="Arial"/>
              <w:i/>
            </w:rPr>
          </w:pPr>
        </w:p>
      </w:tc>
    </w:tr>
    <w:tr w:rsidR="00B43185" w:rsidRPr="00A57FC5" w:rsidTr="00B43185">
      <w:trPr>
        <w:cantSplit/>
        <w:trHeight w:val="397"/>
      </w:trPr>
      <w:tc>
        <w:tcPr>
          <w:tcW w:w="385" w:type="dxa"/>
          <w:noWrap/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76" w:type="dxa"/>
          <w:noWrap/>
          <w:vAlign w:val="center"/>
        </w:tcPr>
        <w:p w:rsidR="00B43185" w:rsidRPr="00771FC6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506" w:type="dxa"/>
          <w:noWrap/>
          <w:tcMar>
            <w:left w:w="57" w:type="dxa"/>
            <w:right w:w="57" w:type="dxa"/>
          </w:tcMar>
          <w:vAlign w:val="center"/>
        </w:tcPr>
        <w:p w:rsidR="00B43185" w:rsidRPr="000E647A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3508" w:type="dxa"/>
          <w:shd w:val="clear" w:color="auto" w:fill="auto"/>
          <w:noWrap/>
          <w:tcMar>
            <w:left w:w="113" w:type="dxa"/>
            <w:right w:w="113" w:type="dxa"/>
          </w:tcMar>
          <w:vAlign w:val="center"/>
        </w:tcPr>
        <w:p w:rsidR="00B43185" w:rsidRPr="00A94224" w:rsidRDefault="00B43185" w:rsidP="00B43185">
          <w:pPr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506" w:type="dxa"/>
          <w:shd w:val="clear" w:color="auto" w:fill="auto"/>
          <w:noWrap/>
          <w:tcMar>
            <w:left w:w="85" w:type="dxa"/>
            <w:right w:w="85" w:type="dxa"/>
          </w:tcMar>
          <w:vAlign w:val="center"/>
        </w:tcPr>
        <w:p w:rsidR="00B43185" w:rsidRPr="00A94224" w:rsidRDefault="00B43185" w:rsidP="00B43185">
          <w:pPr>
            <w:ind w:right="-68" w:hanging="38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653" w:type="dxa"/>
          <w:noWrap/>
          <w:tcMar>
            <w:left w:w="57" w:type="dxa"/>
            <w:right w:w="57" w:type="dxa"/>
          </w:tcMar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1385" w:type="dxa"/>
          <w:noWrap/>
          <w:tcMar>
            <w:left w:w="113" w:type="dxa"/>
            <w:right w:w="113" w:type="dxa"/>
          </w:tcMar>
          <w:vAlign w:val="center"/>
        </w:tcPr>
        <w:p w:rsidR="00B43185" w:rsidRPr="007275D5" w:rsidRDefault="00B43185" w:rsidP="00B43185">
          <w:pPr>
            <w:rPr>
              <w:rFonts w:ascii="GOST type B" w:hAnsi="GOST type B" w:cs="Arial"/>
              <w:i/>
              <w:sz w:val="16"/>
              <w:szCs w:val="16"/>
              <w:lang w:val="en-US"/>
            </w:rPr>
          </w:pPr>
        </w:p>
      </w:tc>
      <w:tc>
        <w:tcPr>
          <w:tcW w:w="227" w:type="dxa"/>
          <w:tcBorders>
            <w:top w:val="nil"/>
            <w:bottom w:val="nil"/>
            <w:right w:val="nil"/>
          </w:tcBorders>
          <w:noWrap/>
          <w:vAlign w:val="center"/>
        </w:tcPr>
        <w:p w:rsidR="00B43185" w:rsidRPr="006A4328" w:rsidRDefault="00B43185" w:rsidP="00B43185">
          <w:pPr>
            <w:jc w:val="center"/>
            <w:rPr>
              <w:rFonts w:ascii="Arial" w:hAnsi="Arial" w:cs="Arial"/>
              <w:i/>
            </w:rPr>
          </w:pPr>
        </w:p>
      </w:tc>
    </w:tr>
    <w:tr w:rsidR="00B43185" w:rsidRPr="00A57FC5" w:rsidTr="00B43185">
      <w:trPr>
        <w:cantSplit/>
        <w:trHeight w:val="397"/>
      </w:trPr>
      <w:tc>
        <w:tcPr>
          <w:tcW w:w="385" w:type="dxa"/>
          <w:noWrap/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76" w:type="dxa"/>
          <w:noWrap/>
          <w:vAlign w:val="center"/>
        </w:tcPr>
        <w:p w:rsidR="00B43185" w:rsidRPr="00771FC6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506" w:type="dxa"/>
          <w:noWrap/>
          <w:tcMar>
            <w:left w:w="57" w:type="dxa"/>
            <w:right w:w="57" w:type="dxa"/>
          </w:tcMar>
          <w:vAlign w:val="center"/>
        </w:tcPr>
        <w:p w:rsidR="00B43185" w:rsidRPr="000E647A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3508" w:type="dxa"/>
          <w:shd w:val="clear" w:color="auto" w:fill="auto"/>
          <w:noWrap/>
          <w:tcMar>
            <w:left w:w="113" w:type="dxa"/>
            <w:right w:w="113" w:type="dxa"/>
          </w:tcMar>
          <w:vAlign w:val="center"/>
        </w:tcPr>
        <w:p w:rsidR="00B43185" w:rsidRPr="00A94224" w:rsidRDefault="00B43185" w:rsidP="00B43185">
          <w:pPr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506" w:type="dxa"/>
          <w:shd w:val="clear" w:color="auto" w:fill="auto"/>
          <w:noWrap/>
          <w:tcMar>
            <w:left w:w="85" w:type="dxa"/>
            <w:right w:w="85" w:type="dxa"/>
          </w:tcMar>
          <w:vAlign w:val="center"/>
        </w:tcPr>
        <w:p w:rsidR="00B43185" w:rsidRPr="00A94224" w:rsidRDefault="00B43185" w:rsidP="00B43185">
          <w:pPr>
            <w:ind w:right="-68" w:hanging="38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653" w:type="dxa"/>
          <w:noWrap/>
          <w:tcMar>
            <w:left w:w="57" w:type="dxa"/>
            <w:right w:w="57" w:type="dxa"/>
          </w:tcMar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1385" w:type="dxa"/>
          <w:noWrap/>
          <w:tcMar>
            <w:left w:w="113" w:type="dxa"/>
            <w:right w:w="113" w:type="dxa"/>
          </w:tcMar>
          <w:vAlign w:val="center"/>
        </w:tcPr>
        <w:p w:rsidR="00B43185" w:rsidRPr="007275D5" w:rsidRDefault="00B43185" w:rsidP="00B43185">
          <w:pPr>
            <w:rPr>
              <w:rFonts w:ascii="GOST type B" w:hAnsi="GOST type B" w:cs="Arial"/>
              <w:i/>
              <w:sz w:val="16"/>
              <w:szCs w:val="16"/>
              <w:lang w:val="en-US"/>
            </w:rPr>
          </w:pPr>
        </w:p>
      </w:tc>
      <w:tc>
        <w:tcPr>
          <w:tcW w:w="227" w:type="dxa"/>
          <w:tcBorders>
            <w:top w:val="nil"/>
            <w:bottom w:val="nil"/>
            <w:right w:val="nil"/>
          </w:tcBorders>
          <w:noWrap/>
          <w:vAlign w:val="center"/>
        </w:tcPr>
        <w:p w:rsidR="00B43185" w:rsidRPr="006A4328" w:rsidRDefault="00B43185" w:rsidP="00B43185">
          <w:pPr>
            <w:jc w:val="center"/>
            <w:rPr>
              <w:rFonts w:ascii="Arial" w:hAnsi="Arial" w:cs="Arial"/>
              <w:i/>
            </w:rPr>
          </w:pPr>
        </w:p>
      </w:tc>
    </w:tr>
    <w:tr w:rsidR="00B43185" w:rsidRPr="00A57FC5" w:rsidTr="00B43185">
      <w:trPr>
        <w:cantSplit/>
        <w:trHeight w:val="397"/>
      </w:trPr>
      <w:tc>
        <w:tcPr>
          <w:tcW w:w="385" w:type="dxa"/>
          <w:noWrap/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76" w:type="dxa"/>
          <w:noWrap/>
          <w:vAlign w:val="center"/>
        </w:tcPr>
        <w:p w:rsidR="00B43185" w:rsidRPr="00771FC6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506" w:type="dxa"/>
          <w:noWrap/>
          <w:tcMar>
            <w:left w:w="57" w:type="dxa"/>
            <w:right w:w="57" w:type="dxa"/>
          </w:tcMar>
          <w:vAlign w:val="center"/>
        </w:tcPr>
        <w:p w:rsidR="00B43185" w:rsidRPr="000E647A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3508" w:type="dxa"/>
          <w:shd w:val="clear" w:color="auto" w:fill="auto"/>
          <w:noWrap/>
          <w:tcMar>
            <w:left w:w="113" w:type="dxa"/>
            <w:right w:w="113" w:type="dxa"/>
          </w:tcMar>
          <w:vAlign w:val="center"/>
        </w:tcPr>
        <w:p w:rsidR="00B43185" w:rsidRPr="00A94224" w:rsidRDefault="00B43185" w:rsidP="00B43185">
          <w:pPr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506" w:type="dxa"/>
          <w:shd w:val="clear" w:color="auto" w:fill="auto"/>
          <w:noWrap/>
          <w:tcMar>
            <w:left w:w="85" w:type="dxa"/>
            <w:right w:w="85" w:type="dxa"/>
          </w:tcMar>
          <w:vAlign w:val="center"/>
        </w:tcPr>
        <w:p w:rsidR="00B43185" w:rsidRPr="00A94224" w:rsidRDefault="00B43185" w:rsidP="00B43185">
          <w:pPr>
            <w:ind w:right="-68" w:hanging="38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653" w:type="dxa"/>
          <w:noWrap/>
          <w:tcMar>
            <w:left w:w="57" w:type="dxa"/>
            <w:right w:w="57" w:type="dxa"/>
          </w:tcMar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1385" w:type="dxa"/>
          <w:noWrap/>
          <w:tcMar>
            <w:left w:w="113" w:type="dxa"/>
            <w:right w:w="113" w:type="dxa"/>
          </w:tcMar>
          <w:vAlign w:val="center"/>
        </w:tcPr>
        <w:p w:rsidR="00B43185" w:rsidRPr="007275D5" w:rsidRDefault="00B43185" w:rsidP="00B43185">
          <w:pPr>
            <w:rPr>
              <w:rFonts w:ascii="GOST type B" w:hAnsi="GOST type B" w:cs="Arial"/>
              <w:i/>
              <w:sz w:val="16"/>
              <w:szCs w:val="16"/>
              <w:lang w:val="en-US"/>
            </w:rPr>
          </w:pPr>
        </w:p>
      </w:tc>
      <w:tc>
        <w:tcPr>
          <w:tcW w:w="227" w:type="dxa"/>
          <w:tcBorders>
            <w:top w:val="nil"/>
            <w:bottom w:val="nil"/>
            <w:right w:val="nil"/>
          </w:tcBorders>
          <w:noWrap/>
          <w:vAlign w:val="center"/>
        </w:tcPr>
        <w:p w:rsidR="00B43185" w:rsidRPr="006A4328" w:rsidRDefault="00B43185" w:rsidP="00B43185">
          <w:pPr>
            <w:jc w:val="center"/>
            <w:rPr>
              <w:rFonts w:ascii="Arial" w:hAnsi="Arial" w:cs="Arial"/>
              <w:i/>
            </w:rPr>
          </w:pPr>
        </w:p>
      </w:tc>
    </w:tr>
    <w:tr w:rsidR="00B43185" w:rsidRPr="00A57FC5" w:rsidTr="00B43185">
      <w:trPr>
        <w:cantSplit/>
        <w:trHeight w:val="397"/>
      </w:trPr>
      <w:tc>
        <w:tcPr>
          <w:tcW w:w="385" w:type="dxa"/>
          <w:noWrap/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76" w:type="dxa"/>
          <w:noWrap/>
          <w:vAlign w:val="center"/>
        </w:tcPr>
        <w:p w:rsidR="00B43185" w:rsidRPr="00771FC6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506" w:type="dxa"/>
          <w:noWrap/>
          <w:tcMar>
            <w:left w:w="57" w:type="dxa"/>
            <w:right w:w="57" w:type="dxa"/>
          </w:tcMar>
          <w:vAlign w:val="center"/>
        </w:tcPr>
        <w:p w:rsidR="00B43185" w:rsidRPr="000E647A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3508" w:type="dxa"/>
          <w:shd w:val="clear" w:color="auto" w:fill="auto"/>
          <w:noWrap/>
          <w:tcMar>
            <w:left w:w="113" w:type="dxa"/>
            <w:right w:w="113" w:type="dxa"/>
          </w:tcMar>
          <w:vAlign w:val="center"/>
        </w:tcPr>
        <w:p w:rsidR="00B43185" w:rsidRPr="00A94224" w:rsidRDefault="00B43185" w:rsidP="00B43185">
          <w:pPr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506" w:type="dxa"/>
          <w:shd w:val="clear" w:color="auto" w:fill="auto"/>
          <w:noWrap/>
          <w:tcMar>
            <w:left w:w="85" w:type="dxa"/>
            <w:right w:w="85" w:type="dxa"/>
          </w:tcMar>
          <w:vAlign w:val="center"/>
        </w:tcPr>
        <w:p w:rsidR="00B43185" w:rsidRPr="00A94224" w:rsidRDefault="00B43185" w:rsidP="00B43185">
          <w:pPr>
            <w:ind w:right="-68" w:hanging="38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653" w:type="dxa"/>
          <w:noWrap/>
          <w:tcMar>
            <w:left w:w="57" w:type="dxa"/>
            <w:right w:w="57" w:type="dxa"/>
          </w:tcMar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1385" w:type="dxa"/>
          <w:noWrap/>
          <w:tcMar>
            <w:left w:w="113" w:type="dxa"/>
            <w:right w:w="113" w:type="dxa"/>
          </w:tcMar>
          <w:vAlign w:val="center"/>
        </w:tcPr>
        <w:p w:rsidR="00B43185" w:rsidRPr="007275D5" w:rsidRDefault="00B43185" w:rsidP="00B43185">
          <w:pPr>
            <w:rPr>
              <w:rFonts w:ascii="GOST type B" w:hAnsi="GOST type B" w:cs="Arial"/>
              <w:i/>
              <w:sz w:val="16"/>
              <w:szCs w:val="16"/>
              <w:lang w:val="en-US"/>
            </w:rPr>
          </w:pPr>
        </w:p>
      </w:tc>
      <w:tc>
        <w:tcPr>
          <w:tcW w:w="227" w:type="dxa"/>
          <w:tcBorders>
            <w:top w:val="nil"/>
            <w:bottom w:val="nil"/>
            <w:right w:val="nil"/>
          </w:tcBorders>
          <w:noWrap/>
          <w:vAlign w:val="center"/>
        </w:tcPr>
        <w:p w:rsidR="00B43185" w:rsidRPr="006A4328" w:rsidRDefault="00B43185" w:rsidP="00B43185">
          <w:pPr>
            <w:jc w:val="center"/>
            <w:rPr>
              <w:rFonts w:ascii="Arial" w:hAnsi="Arial" w:cs="Arial"/>
              <w:i/>
            </w:rPr>
          </w:pPr>
        </w:p>
      </w:tc>
    </w:tr>
    <w:tr w:rsidR="00B43185" w:rsidRPr="00A57FC5" w:rsidTr="00B43185">
      <w:trPr>
        <w:cantSplit/>
        <w:trHeight w:val="397"/>
      </w:trPr>
      <w:tc>
        <w:tcPr>
          <w:tcW w:w="385" w:type="dxa"/>
          <w:noWrap/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76" w:type="dxa"/>
          <w:noWrap/>
          <w:vAlign w:val="center"/>
        </w:tcPr>
        <w:p w:rsidR="00B43185" w:rsidRPr="00771FC6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506" w:type="dxa"/>
          <w:noWrap/>
          <w:tcMar>
            <w:left w:w="57" w:type="dxa"/>
            <w:right w:w="57" w:type="dxa"/>
          </w:tcMar>
          <w:vAlign w:val="center"/>
        </w:tcPr>
        <w:p w:rsidR="00B43185" w:rsidRPr="000E647A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3508" w:type="dxa"/>
          <w:shd w:val="clear" w:color="auto" w:fill="auto"/>
          <w:noWrap/>
          <w:tcMar>
            <w:left w:w="113" w:type="dxa"/>
            <w:right w:w="113" w:type="dxa"/>
          </w:tcMar>
          <w:vAlign w:val="center"/>
        </w:tcPr>
        <w:p w:rsidR="00B43185" w:rsidRPr="00A94224" w:rsidRDefault="00B43185" w:rsidP="00B43185">
          <w:pPr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506" w:type="dxa"/>
          <w:shd w:val="clear" w:color="auto" w:fill="auto"/>
          <w:noWrap/>
          <w:tcMar>
            <w:left w:w="85" w:type="dxa"/>
            <w:right w:w="85" w:type="dxa"/>
          </w:tcMar>
          <w:vAlign w:val="center"/>
        </w:tcPr>
        <w:p w:rsidR="00B43185" w:rsidRPr="00A94224" w:rsidRDefault="00B43185" w:rsidP="00B43185">
          <w:pPr>
            <w:ind w:right="-68" w:hanging="38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653" w:type="dxa"/>
          <w:noWrap/>
          <w:tcMar>
            <w:left w:w="57" w:type="dxa"/>
            <w:right w:w="57" w:type="dxa"/>
          </w:tcMar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1385" w:type="dxa"/>
          <w:noWrap/>
          <w:tcMar>
            <w:left w:w="113" w:type="dxa"/>
            <w:right w:w="113" w:type="dxa"/>
          </w:tcMar>
          <w:vAlign w:val="center"/>
        </w:tcPr>
        <w:p w:rsidR="00B43185" w:rsidRPr="007275D5" w:rsidRDefault="00B43185" w:rsidP="00B43185">
          <w:pPr>
            <w:rPr>
              <w:rFonts w:ascii="GOST type B" w:hAnsi="GOST type B" w:cs="Arial"/>
              <w:i/>
              <w:sz w:val="16"/>
              <w:szCs w:val="16"/>
              <w:lang w:val="en-US"/>
            </w:rPr>
          </w:pPr>
        </w:p>
      </w:tc>
      <w:tc>
        <w:tcPr>
          <w:tcW w:w="227" w:type="dxa"/>
          <w:tcBorders>
            <w:top w:val="nil"/>
            <w:bottom w:val="nil"/>
            <w:right w:val="nil"/>
          </w:tcBorders>
          <w:noWrap/>
          <w:vAlign w:val="center"/>
        </w:tcPr>
        <w:p w:rsidR="00B43185" w:rsidRPr="006A4328" w:rsidRDefault="00B43185" w:rsidP="00B43185">
          <w:pPr>
            <w:jc w:val="center"/>
            <w:rPr>
              <w:rFonts w:ascii="Arial" w:hAnsi="Arial" w:cs="Arial"/>
              <w:i/>
            </w:rPr>
          </w:pPr>
        </w:p>
      </w:tc>
    </w:tr>
    <w:tr w:rsidR="00B43185" w:rsidRPr="00A57FC5" w:rsidTr="00B43185">
      <w:trPr>
        <w:cantSplit/>
        <w:trHeight w:val="397"/>
      </w:trPr>
      <w:tc>
        <w:tcPr>
          <w:tcW w:w="385" w:type="dxa"/>
          <w:noWrap/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76" w:type="dxa"/>
          <w:noWrap/>
          <w:vAlign w:val="center"/>
        </w:tcPr>
        <w:p w:rsidR="00B43185" w:rsidRPr="00771FC6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506" w:type="dxa"/>
          <w:noWrap/>
          <w:tcMar>
            <w:left w:w="57" w:type="dxa"/>
            <w:right w:w="57" w:type="dxa"/>
          </w:tcMar>
          <w:vAlign w:val="center"/>
        </w:tcPr>
        <w:p w:rsidR="00B43185" w:rsidRPr="000E647A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3508" w:type="dxa"/>
          <w:shd w:val="clear" w:color="auto" w:fill="auto"/>
          <w:noWrap/>
          <w:tcMar>
            <w:left w:w="113" w:type="dxa"/>
            <w:right w:w="113" w:type="dxa"/>
          </w:tcMar>
          <w:vAlign w:val="center"/>
        </w:tcPr>
        <w:p w:rsidR="00B43185" w:rsidRPr="00A94224" w:rsidRDefault="00B43185" w:rsidP="00B43185">
          <w:pPr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506" w:type="dxa"/>
          <w:shd w:val="clear" w:color="auto" w:fill="auto"/>
          <w:noWrap/>
          <w:tcMar>
            <w:left w:w="85" w:type="dxa"/>
            <w:right w:w="85" w:type="dxa"/>
          </w:tcMar>
          <w:vAlign w:val="center"/>
        </w:tcPr>
        <w:p w:rsidR="00B43185" w:rsidRPr="00A94224" w:rsidRDefault="00B43185" w:rsidP="00B43185">
          <w:pPr>
            <w:ind w:right="-68" w:hanging="38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653" w:type="dxa"/>
          <w:noWrap/>
          <w:tcMar>
            <w:left w:w="57" w:type="dxa"/>
            <w:right w:w="57" w:type="dxa"/>
          </w:tcMar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1385" w:type="dxa"/>
          <w:noWrap/>
          <w:tcMar>
            <w:left w:w="113" w:type="dxa"/>
            <w:right w:w="113" w:type="dxa"/>
          </w:tcMar>
          <w:vAlign w:val="center"/>
        </w:tcPr>
        <w:p w:rsidR="00B43185" w:rsidRPr="007275D5" w:rsidRDefault="00B43185" w:rsidP="00B43185">
          <w:pPr>
            <w:rPr>
              <w:rFonts w:ascii="GOST type B" w:hAnsi="GOST type B" w:cs="Arial"/>
              <w:i/>
              <w:sz w:val="16"/>
              <w:szCs w:val="16"/>
              <w:lang w:val="en-US"/>
            </w:rPr>
          </w:pPr>
        </w:p>
      </w:tc>
      <w:tc>
        <w:tcPr>
          <w:tcW w:w="227" w:type="dxa"/>
          <w:tcBorders>
            <w:top w:val="nil"/>
            <w:bottom w:val="nil"/>
            <w:right w:val="nil"/>
          </w:tcBorders>
          <w:noWrap/>
          <w:vAlign w:val="center"/>
        </w:tcPr>
        <w:p w:rsidR="00B43185" w:rsidRPr="006A4328" w:rsidRDefault="00B43185" w:rsidP="00B43185">
          <w:pPr>
            <w:jc w:val="center"/>
            <w:rPr>
              <w:rFonts w:ascii="Arial" w:hAnsi="Arial" w:cs="Arial"/>
              <w:i/>
            </w:rPr>
          </w:pPr>
        </w:p>
      </w:tc>
    </w:tr>
    <w:tr w:rsidR="00B43185" w:rsidRPr="00A57FC5" w:rsidTr="00B43185">
      <w:trPr>
        <w:cantSplit/>
        <w:trHeight w:val="397"/>
      </w:trPr>
      <w:tc>
        <w:tcPr>
          <w:tcW w:w="385" w:type="dxa"/>
          <w:noWrap/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76" w:type="dxa"/>
          <w:noWrap/>
          <w:vAlign w:val="center"/>
        </w:tcPr>
        <w:p w:rsidR="00B43185" w:rsidRPr="00771FC6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506" w:type="dxa"/>
          <w:noWrap/>
          <w:tcMar>
            <w:left w:w="57" w:type="dxa"/>
            <w:right w:w="57" w:type="dxa"/>
          </w:tcMar>
          <w:vAlign w:val="center"/>
        </w:tcPr>
        <w:p w:rsidR="00B43185" w:rsidRPr="000E647A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3508" w:type="dxa"/>
          <w:shd w:val="clear" w:color="auto" w:fill="auto"/>
          <w:noWrap/>
          <w:tcMar>
            <w:left w:w="113" w:type="dxa"/>
            <w:right w:w="113" w:type="dxa"/>
          </w:tcMar>
          <w:vAlign w:val="center"/>
        </w:tcPr>
        <w:p w:rsidR="00B43185" w:rsidRPr="00A94224" w:rsidRDefault="00B43185" w:rsidP="00B43185">
          <w:pPr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506" w:type="dxa"/>
          <w:shd w:val="clear" w:color="auto" w:fill="auto"/>
          <w:noWrap/>
          <w:tcMar>
            <w:left w:w="85" w:type="dxa"/>
            <w:right w:w="85" w:type="dxa"/>
          </w:tcMar>
          <w:vAlign w:val="center"/>
        </w:tcPr>
        <w:p w:rsidR="00B43185" w:rsidRPr="00A94224" w:rsidRDefault="00B43185" w:rsidP="00B43185">
          <w:pPr>
            <w:ind w:right="-68" w:hanging="38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653" w:type="dxa"/>
          <w:noWrap/>
          <w:tcMar>
            <w:left w:w="57" w:type="dxa"/>
            <w:right w:w="57" w:type="dxa"/>
          </w:tcMar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1385" w:type="dxa"/>
          <w:noWrap/>
          <w:tcMar>
            <w:left w:w="113" w:type="dxa"/>
            <w:right w:w="113" w:type="dxa"/>
          </w:tcMar>
          <w:vAlign w:val="center"/>
        </w:tcPr>
        <w:p w:rsidR="00B43185" w:rsidRPr="007275D5" w:rsidRDefault="00B43185" w:rsidP="00B43185">
          <w:pPr>
            <w:rPr>
              <w:rFonts w:ascii="GOST type B" w:hAnsi="GOST type B" w:cs="Arial"/>
              <w:i/>
              <w:sz w:val="16"/>
              <w:szCs w:val="16"/>
              <w:lang w:val="en-US"/>
            </w:rPr>
          </w:pPr>
        </w:p>
      </w:tc>
      <w:tc>
        <w:tcPr>
          <w:tcW w:w="227" w:type="dxa"/>
          <w:tcBorders>
            <w:top w:val="nil"/>
            <w:bottom w:val="nil"/>
            <w:right w:val="nil"/>
          </w:tcBorders>
          <w:noWrap/>
          <w:vAlign w:val="center"/>
        </w:tcPr>
        <w:p w:rsidR="00B43185" w:rsidRPr="006A4328" w:rsidRDefault="00B43185" w:rsidP="00B43185">
          <w:pPr>
            <w:jc w:val="center"/>
            <w:rPr>
              <w:rFonts w:ascii="Arial" w:hAnsi="Arial" w:cs="Arial"/>
              <w:i/>
            </w:rPr>
          </w:pPr>
        </w:p>
      </w:tc>
    </w:tr>
    <w:tr w:rsidR="00B43185" w:rsidRPr="00A57FC5" w:rsidTr="00B43185">
      <w:trPr>
        <w:cantSplit/>
        <w:trHeight w:val="397"/>
      </w:trPr>
      <w:tc>
        <w:tcPr>
          <w:tcW w:w="385" w:type="dxa"/>
          <w:noWrap/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76" w:type="dxa"/>
          <w:noWrap/>
          <w:vAlign w:val="center"/>
        </w:tcPr>
        <w:p w:rsidR="00B43185" w:rsidRPr="00771FC6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506" w:type="dxa"/>
          <w:noWrap/>
          <w:tcMar>
            <w:left w:w="57" w:type="dxa"/>
            <w:right w:w="57" w:type="dxa"/>
          </w:tcMar>
          <w:vAlign w:val="center"/>
        </w:tcPr>
        <w:p w:rsidR="00B43185" w:rsidRPr="000E647A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3508" w:type="dxa"/>
          <w:shd w:val="clear" w:color="auto" w:fill="auto"/>
          <w:noWrap/>
          <w:tcMar>
            <w:left w:w="113" w:type="dxa"/>
            <w:right w:w="113" w:type="dxa"/>
          </w:tcMar>
          <w:vAlign w:val="center"/>
        </w:tcPr>
        <w:p w:rsidR="00B43185" w:rsidRPr="00A94224" w:rsidRDefault="00B43185" w:rsidP="00B43185">
          <w:pPr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506" w:type="dxa"/>
          <w:shd w:val="clear" w:color="auto" w:fill="auto"/>
          <w:noWrap/>
          <w:tcMar>
            <w:left w:w="85" w:type="dxa"/>
            <w:right w:w="85" w:type="dxa"/>
          </w:tcMar>
          <w:vAlign w:val="center"/>
        </w:tcPr>
        <w:p w:rsidR="00B43185" w:rsidRPr="00A94224" w:rsidRDefault="00B43185" w:rsidP="00B43185">
          <w:pPr>
            <w:ind w:right="-68" w:hanging="38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653" w:type="dxa"/>
          <w:noWrap/>
          <w:tcMar>
            <w:left w:w="57" w:type="dxa"/>
            <w:right w:w="57" w:type="dxa"/>
          </w:tcMar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1385" w:type="dxa"/>
          <w:noWrap/>
          <w:tcMar>
            <w:left w:w="113" w:type="dxa"/>
            <w:right w:w="113" w:type="dxa"/>
          </w:tcMar>
          <w:vAlign w:val="center"/>
        </w:tcPr>
        <w:p w:rsidR="00B43185" w:rsidRPr="007275D5" w:rsidRDefault="00B43185" w:rsidP="00B43185">
          <w:pPr>
            <w:rPr>
              <w:rFonts w:ascii="GOST type B" w:hAnsi="GOST type B" w:cs="Arial"/>
              <w:i/>
              <w:sz w:val="16"/>
              <w:szCs w:val="16"/>
              <w:lang w:val="en-US"/>
            </w:rPr>
          </w:pPr>
        </w:p>
      </w:tc>
      <w:tc>
        <w:tcPr>
          <w:tcW w:w="227" w:type="dxa"/>
          <w:tcBorders>
            <w:top w:val="nil"/>
            <w:bottom w:val="nil"/>
            <w:right w:val="nil"/>
          </w:tcBorders>
          <w:noWrap/>
          <w:vAlign w:val="center"/>
        </w:tcPr>
        <w:p w:rsidR="00B43185" w:rsidRPr="006A4328" w:rsidRDefault="00B43185" w:rsidP="00B43185">
          <w:pPr>
            <w:jc w:val="center"/>
            <w:rPr>
              <w:rFonts w:ascii="Arial" w:hAnsi="Arial" w:cs="Arial"/>
              <w:i/>
            </w:rPr>
          </w:pPr>
        </w:p>
      </w:tc>
    </w:tr>
    <w:tr w:rsidR="00B43185" w:rsidRPr="00A57FC5" w:rsidTr="00B43185">
      <w:trPr>
        <w:cantSplit/>
        <w:trHeight w:val="397"/>
      </w:trPr>
      <w:tc>
        <w:tcPr>
          <w:tcW w:w="385" w:type="dxa"/>
          <w:noWrap/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76" w:type="dxa"/>
          <w:noWrap/>
          <w:vAlign w:val="center"/>
        </w:tcPr>
        <w:p w:rsidR="00B43185" w:rsidRPr="00771FC6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506" w:type="dxa"/>
          <w:noWrap/>
          <w:tcMar>
            <w:left w:w="57" w:type="dxa"/>
            <w:right w:w="57" w:type="dxa"/>
          </w:tcMar>
          <w:vAlign w:val="center"/>
        </w:tcPr>
        <w:p w:rsidR="00B43185" w:rsidRPr="000E647A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3508" w:type="dxa"/>
          <w:shd w:val="clear" w:color="auto" w:fill="auto"/>
          <w:noWrap/>
          <w:tcMar>
            <w:left w:w="113" w:type="dxa"/>
            <w:right w:w="113" w:type="dxa"/>
          </w:tcMar>
          <w:vAlign w:val="center"/>
        </w:tcPr>
        <w:p w:rsidR="00B43185" w:rsidRPr="00A94224" w:rsidRDefault="00B43185" w:rsidP="00B43185">
          <w:pPr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506" w:type="dxa"/>
          <w:shd w:val="clear" w:color="auto" w:fill="auto"/>
          <w:noWrap/>
          <w:tcMar>
            <w:left w:w="85" w:type="dxa"/>
            <w:right w:w="85" w:type="dxa"/>
          </w:tcMar>
          <w:vAlign w:val="center"/>
        </w:tcPr>
        <w:p w:rsidR="00B43185" w:rsidRPr="00A94224" w:rsidRDefault="00B43185" w:rsidP="00B43185">
          <w:pPr>
            <w:ind w:right="-68" w:hanging="38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653" w:type="dxa"/>
          <w:noWrap/>
          <w:tcMar>
            <w:left w:w="57" w:type="dxa"/>
            <w:right w:w="57" w:type="dxa"/>
          </w:tcMar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1385" w:type="dxa"/>
          <w:noWrap/>
          <w:tcMar>
            <w:left w:w="113" w:type="dxa"/>
            <w:right w:w="113" w:type="dxa"/>
          </w:tcMar>
          <w:vAlign w:val="center"/>
        </w:tcPr>
        <w:p w:rsidR="00B43185" w:rsidRPr="007275D5" w:rsidRDefault="00B43185" w:rsidP="00B43185">
          <w:pPr>
            <w:rPr>
              <w:rFonts w:ascii="GOST type B" w:hAnsi="GOST type B" w:cs="Arial"/>
              <w:i/>
              <w:sz w:val="16"/>
              <w:szCs w:val="16"/>
              <w:lang w:val="en-US"/>
            </w:rPr>
          </w:pPr>
        </w:p>
      </w:tc>
      <w:tc>
        <w:tcPr>
          <w:tcW w:w="227" w:type="dxa"/>
          <w:tcBorders>
            <w:top w:val="nil"/>
            <w:bottom w:val="nil"/>
            <w:right w:val="nil"/>
          </w:tcBorders>
          <w:noWrap/>
          <w:vAlign w:val="center"/>
        </w:tcPr>
        <w:p w:rsidR="00B43185" w:rsidRPr="006A4328" w:rsidRDefault="00B43185" w:rsidP="00B43185">
          <w:pPr>
            <w:jc w:val="center"/>
            <w:rPr>
              <w:rFonts w:ascii="Arial" w:hAnsi="Arial" w:cs="Arial"/>
              <w:i/>
            </w:rPr>
          </w:pPr>
        </w:p>
      </w:tc>
    </w:tr>
    <w:tr w:rsidR="00B43185" w:rsidRPr="00A57FC5" w:rsidTr="00B43185">
      <w:trPr>
        <w:cantSplit/>
        <w:trHeight w:val="397"/>
      </w:trPr>
      <w:tc>
        <w:tcPr>
          <w:tcW w:w="385" w:type="dxa"/>
          <w:noWrap/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76" w:type="dxa"/>
          <w:noWrap/>
          <w:vAlign w:val="center"/>
        </w:tcPr>
        <w:p w:rsidR="00B43185" w:rsidRPr="00771FC6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506" w:type="dxa"/>
          <w:noWrap/>
          <w:tcMar>
            <w:left w:w="57" w:type="dxa"/>
            <w:right w:w="57" w:type="dxa"/>
          </w:tcMar>
          <w:vAlign w:val="center"/>
        </w:tcPr>
        <w:p w:rsidR="00B43185" w:rsidRPr="000E647A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3508" w:type="dxa"/>
          <w:shd w:val="clear" w:color="auto" w:fill="auto"/>
          <w:noWrap/>
          <w:tcMar>
            <w:left w:w="113" w:type="dxa"/>
            <w:right w:w="113" w:type="dxa"/>
          </w:tcMar>
          <w:vAlign w:val="center"/>
        </w:tcPr>
        <w:p w:rsidR="00B43185" w:rsidRPr="00A94224" w:rsidRDefault="00B43185" w:rsidP="00B43185">
          <w:pPr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506" w:type="dxa"/>
          <w:shd w:val="clear" w:color="auto" w:fill="auto"/>
          <w:noWrap/>
          <w:tcMar>
            <w:left w:w="85" w:type="dxa"/>
            <w:right w:w="85" w:type="dxa"/>
          </w:tcMar>
          <w:vAlign w:val="center"/>
        </w:tcPr>
        <w:p w:rsidR="00B43185" w:rsidRPr="00A94224" w:rsidRDefault="00B43185" w:rsidP="00B43185">
          <w:pPr>
            <w:ind w:right="-68" w:hanging="38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653" w:type="dxa"/>
          <w:noWrap/>
          <w:tcMar>
            <w:left w:w="57" w:type="dxa"/>
            <w:right w:w="57" w:type="dxa"/>
          </w:tcMar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1385" w:type="dxa"/>
          <w:noWrap/>
          <w:tcMar>
            <w:left w:w="113" w:type="dxa"/>
            <w:right w:w="113" w:type="dxa"/>
          </w:tcMar>
          <w:vAlign w:val="center"/>
        </w:tcPr>
        <w:p w:rsidR="00B43185" w:rsidRPr="007275D5" w:rsidRDefault="00B43185" w:rsidP="00B43185">
          <w:pPr>
            <w:rPr>
              <w:rFonts w:ascii="GOST type B" w:hAnsi="GOST type B" w:cs="Arial"/>
              <w:i/>
              <w:sz w:val="16"/>
              <w:szCs w:val="16"/>
              <w:lang w:val="en-US"/>
            </w:rPr>
          </w:pPr>
        </w:p>
      </w:tc>
      <w:tc>
        <w:tcPr>
          <w:tcW w:w="227" w:type="dxa"/>
          <w:tcBorders>
            <w:top w:val="nil"/>
            <w:bottom w:val="nil"/>
            <w:right w:val="nil"/>
          </w:tcBorders>
          <w:noWrap/>
          <w:vAlign w:val="center"/>
        </w:tcPr>
        <w:p w:rsidR="00B43185" w:rsidRPr="006A4328" w:rsidRDefault="00B43185" w:rsidP="00B43185">
          <w:pPr>
            <w:jc w:val="center"/>
            <w:rPr>
              <w:rFonts w:ascii="Arial" w:hAnsi="Arial" w:cs="Arial"/>
              <w:i/>
            </w:rPr>
          </w:pPr>
        </w:p>
      </w:tc>
    </w:tr>
    <w:tr w:rsidR="00B43185" w:rsidRPr="00A57FC5" w:rsidTr="00B43185">
      <w:trPr>
        <w:cantSplit/>
        <w:trHeight w:val="397"/>
      </w:trPr>
      <w:tc>
        <w:tcPr>
          <w:tcW w:w="385" w:type="dxa"/>
          <w:noWrap/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76" w:type="dxa"/>
          <w:noWrap/>
          <w:vAlign w:val="center"/>
        </w:tcPr>
        <w:p w:rsidR="00B43185" w:rsidRPr="00771FC6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506" w:type="dxa"/>
          <w:noWrap/>
          <w:tcMar>
            <w:left w:w="57" w:type="dxa"/>
            <w:right w:w="57" w:type="dxa"/>
          </w:tcMar>
          <w:vAlign w:val="center"/>
        </w:tcPr>
        <w:p w:rsidR="00B43185" w:rsidRPr="000E647A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3508" w:type="dxa"/>
          <w:shd w:val="clear" w:color="auto" w:fill="auto"/>
          <w:noWrap/>
          <w:tcMar>
            <w:left w:w="113" w:type="dxa"/>
            <w:right w:w="113" w:type="dxa"/>
          </w:tcMar>
          <w:vAlign w:val="center"/>
        </w:tcPr>
        <w:p w:rsidR="00B43185" w:rsidRPr="00A94224" w:rsidRDefault="00B43185" w:rsidP="00B43185">
          <w:pPr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506" w:type="dxa"/>
          <w:shd w:val="clear" w:color="auto" w:fill="auto"/>
          <w:noWrap/>
          <w:tcMar>
            <w:left w:w="85" w:type="dxa"/>
            <w:right w:w="85" w:type="dxa"/>
          </w:tcMar>
          <w:vAlign w:val="center"/>
        </w:tcPr>
        <w:p w:rsidR="00B43185" w:rsidRPr="00A94224" w:rsidRDefault="00B43185" w:rsidP="00B43185">
          <w:pPr>
            <w:ind w:right="-68" w:hanging="38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653" w:type="dxa"/>
          <w:noWrap/>
          <w:tcMar>
            <w:left w:w="57" w:type="dxa"/>
            <w:right w:w="57" w:type="dxa"/>
          </w:tcMar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1385" w:type="dxa"/>
          <w:noWrap/>
          <w:tcMar>
            <w:left w:w="113" w:type="dxa"/>
            <w:right w:w="113" w:type="dxa"/>
          </w:tcMar>
          <w:vAlign w:val="center"/>
        </w:tcPr>
        <w:p w:rsidR="00B43185" w:rsidRPr="007275D5" w:rsidRDefault="00B43185" w:rsidP="00B43185">
          <w:pPr>
            <w:rPr>
              <w:rFonts w:ascii="GOST type B" w:hAnsi="GOST type B" w:cs="Arial"/>
              <w:i/>
              <w:sz w:val="16"/>
              <w:szCs w:val="16"/>
              <w:lang w:val="en-US"/>
            </w:rPr>
          </w:pPr>
        </w:p>
      </w:tc>
      <w:tc>
        <w:tcPr>
          <w:tcW w:w="227" w:type="dxa"/>
          <w:tcBorders>
            <w:top w:val="nil"/>
            <w:bottom w:val="nil"/>
            <w:right w:val="nil"/>
          </w:tcBorders>
          <w:noWrap/>
          <w:vAlign w:val="center"/>
        </w:tcPr>
        <w:p w:rsidR="00B43185" w:rsidRPr="006A4328" w:rsidRDefault="00B43185" w:rsidP="00B43185">
          <w:pPr>
            <w:jc w:val="center"/>
            <w:rPr>
              <w:rFonts w:ascii="Arial" w:hAnsi="Arial" w:cs="Arial"/>
              <w:i/>
            </w:rPr>
          </w:pPr>
        </w:p>
      </w:tc>
    </w:tr>
    <w:tr w:rsidR="00B43185" w:rsidRPr="00A57FC5" w:rsidTr="00B43185">
      <w:trPr>
        <w:cantSplit/>
        <w:trHeight w:val="397"/>
      </w:trPr>
      <w:tc>
        <w:tcPr>
          <w:tcW w:w="385" w:type="dxa"/>
          <w:noWrap/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76" w:type="dxa"/>
          <w:noWrap/>
          <w:vAlign w:val="center"/>
        </w:tcPr>
        <w:p w:rsidR="00B43185" w:rsidRPr="00771FC6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506" w:type="dxa"/>
          <w:noWrap/>
          <w:tcMar>
            <w:left w:w="57" w:type="dxa"/>
            <w:right w:w="57" w:type="dxa"/>
          </w:tcMar>
          <w:vAlign w:val="center"/>
        </w:tcPr>
        <w:p w:rsidR="00B43185" w:rsidRPr="000E647A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3508" w:type="dxa"/>
          <w:shd w:val="clear" w:color="auto" w:fill="auto"/>
          <w:noWrap/>
          <w:tcMar>
            <w:left w:w="113" w:type="dxa"/>
            <w:right w:w="113" w:type="dxa"/>
          </w:tcMar>
          <w:vAlign w:val="center"/>
        </w:tcPr>
        <w:p w:rsidR="00B43185" w:rsidRPr="00A94224" w:rsidRDefault="00B43185" w:rsidP="00B43185">
          <w:pPr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506" w:type="dxa"/>
          <w:shd w:val="clear" w:color="auto" w:fill="auto"/>
          <w:noWrap/>
          <w:tcMar>
            <w:left w:w="85" w:type="dxa"/>
            <w:right w:w="85" w:type="dxa"/>
          </w:tcMar>
          <w:vAlign w:val="center"/>
        </w:tcPr>
        <w:p w:rsidR="00B43185" w:rsidRPr="00A94224" w:rsidRDefault="00B43185" w:rsidP="00B43185">
          <w:pPr>
            <w:ind w:right="-68" w:hanging="38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653" w:type="dxa"/>
          <w:noWrap/>
          <w:tcMar>
            <w:left w:w="57" w:type="dxa"/>
            <w:right w:w="57" w:type="dxa"/>
          </w:tcMar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1385" w:type="dxa"/>
          <w:noWrap/>
          <w:tcMar>
            <w:left w:w="113" w:type="dxa"/>
            <w:right w:w="113" w:type="dxa"/>
          </w:tcMar>
          <w:vAlign w:val="center"/>
        </w:tcPr>
        <w:p w:rsidR="00B43185" w:rsidRPr="007275D5" w:rsidRDefault="00B43185" w:rsidP="00B43185">
          <w:pPr>
            <w:rPr>
              <w:rFonts w:ascii="GOST type B" w:hAnsi="GOST type B" w:cs="Arial"/>
              <w:i/>
              <w:sz w:val="16"/>
              <w:szCs w:val="16"/>
              <w:lang w:val="en-US"/>
            </w:rPr>
          </w:pPr>
        </w:p>
      </w:tc>
      <w:tc>
        <w:tcPr>
          <w:tcW w:w="227" w:type="dxa"/>
          <w:tcBorders>
            <w:top w:val="nil"/>
            <w:bottom w:val="nil"/>
            <w:right w:val="nil"/>
          </w:tcBorders>
          <w:noWrap/>
          <w:vAlign w:val="center"/>
        </w:tcPr>
        <w:p w:rsidR="00B43185" w:rsidRPr="006A4328" w:rsidRDefault="00B43185" w:rsidP="00B43185">
          <w:pPr>
            <w:jc w:val="center"/>
            <w:rPr>
              <w:rFonts w:ascii="Arial" w:hAnsi="Arial" w:cs="Arial"/>
              <w:i/>
            </w:rPr>
          </w:pPr>
        </w:p>
      </w:tc>
    </w:tr>
    <w:tr w:rsidR="00B43185" w:rsidRPr="00A57FC5" w:rsidTr="00B43185">
      <w:trPr>
        <w:cantSplit/>
        <w:trHeight w:val="397"/>
      </w:trPr>
      <w:tc>
        <w:tcPr>
          <w:tcW w:w="385" w:type="dxa"/>
          <w:noWrap/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76" w:type="dxa"/>
          <w:noWrap/>
          <w:vAlign w:val="center"/>
        </w:tcPr>
        <w:p w:rsidR="00B43185" w:rsidRPr="00771FC6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506" w:type="dxa"/>
          <w:noWrap/>
          <w:tcMar>
            <w:left w:w="57" w:type="dxa"/>
            <w:right w:w="57" w:type="dxa"/>
          </w:tcMar>
          <w:vAlign w:val="center"/>
        </w:tcPr>
        <w:p w:rsidR="00B43185" w:rsidRPr="000E647A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3508" w:type="dxa"/>
          <w:shd w:val="clear" w:color="auto" w:fill="auto"/>
          <w:noWrap/>
          <w:tcMar>
            <w:left w:w="113" w:type="dxa"/>
            <w:right w:w="113" w:type="dxa"/>
          </w:tcMar>
          <w:vAlign w:val="center"/>
        </w:tcPr>
        <w:p w:rsidR="00B43185" w:rsidRPr="00A94224" w:rsidRDefault="00B43185" w:rsidP="00B43185">
          <w:pPr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506" w:type="dxa"/>
          <w:shd w:val="clear" w:color="auto" w:fill="auto"/>
          <w:noWrap/>
          <w:tcMar>
            <w:left w:w="85" w:type="dxa"/>
            <w:right w:w="85" w:type="dxa"/>
          </w:tcMar>
          <w:vAlign w:val="center"/>
        </w:tcPr>
        <w:p w:rsidR="00B43185" w:rsidRPr="00A94224" w:rsidRDefault="00B43185" w:rsidP="00B43185">
          <w:pPr>
            <w:ind w:right="-68" w:hanging="38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653" w:type="dxa"/>
          <w:noWrap/>
          <w:tcMar>
            <w:left w:w="57" w:type="dxa"/>
            <w:right w:w="57" w:type="dxa"/>
          </w:tcMar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1385" w:type="dxa"/>
          <w:noWrap/>
          <w:tcMar>
            <w:left w:w="113" w:type="dxa"/>
            <w:right w:w="113" w:type="dxa"/>
          </w:tcMar>
          <w:vAlign w:val="center"/>
        </w:tcPr>
        <w:p w:rsidR="00B43185" w:rsidRPr="007275D5" w:rsidRDefault="00B43185" w:rsidP="00B43185">
          <w:pPr>
            <w:rPr>
              <w:rFonts w:ascii="GOST type B" w:hAnsi="GOST type B" w:cs="Arial"/>
              <w:i/>
              <w:sz w:val="16"/>
              <w:szCs w:val="16"/>
              <w:lang w:val="en-US"/>
            </w:rPr>
          </w:pPr>
        </w:p>
      </w:tc>
      <w:tc>
        <w:tcPr>
          <w:tcW w:w="227" w:type="dxa"/>
          <w:tcBorders>
            <w:top w:val="nil"/>
            <w:bottom w:val="nil"/>
            <w:right w:val="nil"/>
          </w:tcBorders>
          <w:noWrap/>
          <w:vAlign w:val="center"/>
        </w:tcPr>
        <w:p w:rsidR="00B43185" w:rsidRPr="006A4328" w:rsidRDefault="00B43185" w:rsidP="00B43185">
          <w:pPr>
            <w:jc w:val="center"/>
            <w:rPr>
              <w:rFonts w:ascii="Arial" w:hAnsi="Arial" w:cs="Arial"/>
              <w:i/>
            </w:rPr>
          </w:pPr>
        </w:p>
      </w:tc>
    </w:tr>
    <w:tr w:rsidR="00B43185" w:rsidRPr="00A57FC5" w:rsidTr="00B43185">
      <w:trPr>
        <w:cantSplit/>
        <w:trHeight w:val="397"/>
      </w:trPr>
      <w:tc>
        <w:tcPr>
          <w:tcW w:w="385" w:type="dxa"/>
          <w:noWrap/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76" w:type="dxa"/>
          <w:noWrap/>
          <w:vAlign w:val="center"/>
        </w:tcPr>
        <w:p w:rsidR="00B43185" w:rsidRPr="00771FC6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506" w:type="dxa"/>
          <w:noWrap/>
          <w:tcMar>
            <w:left w:w="57" w:type="dxa"/>
            <w:right w:w="57" w:type="dxa"/>
          </w:tcMar>
          <w:vAlign w:val="center"/>
        </w:tcPr>
        <w:p w:rsidR="00B43185" w:rsidRPr="000E647A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3508" w:type="dxa"/>
          <w:shd w:val="clear" w:color="auto" w:fill="auto"/>
          <w:noWrap/>
          <w:tcMar>
            <w:left w:w="113" w:type="dxa"/>
            <w:right w:w="113" w:type="dxa"/>
          </w:tcMar>
          <w:vAlign w:val="center"/>
        </w:tcPr>
        <w:p w:rsidR="00B43185" w:rsidRPr="00A94224" w:rsidRDefault="00B43185" w:rsidP="00B43185">
          <w:pPr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506" w:type="dxa"/>
          <w:shd w:val="clear" w:color="auto" w:fill="auto"/>
          <w:noWrap/>
          <w:tcMar>
            <w:left w:w="85" w:type="dxa"/>
            <w:right w:w="85" w:type="dxa"/>
          </w:tcMar>
          <w:vAlign w:val="center"/>
        </w:tcPr>
        <w:p w:rsidR="00B43185" w:rsidRPr="00A94224" w:rsidRDefault="00B43185" w:rsidP="00B43185">
          <w:pPr>
            <w:ind w:right="-68" w:hanging="38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653" w:type="dxa"/>
          <w:noWrap/>
          <w:tcMar>
            <w:left w:w="57" w:type="dxa"/>
            <w:right w:w="57" w:type="dxa"/>
          </w:tcMar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1385" w:type="dxa"/>
          <w:noWrap/>
          <w:tcMar>
            <w:left w:w="113" w:type="dxa"/>
            <w:right w:w="113" w:type="dxa"/>
          </w:tcMar>
          <w:vAlign w:val="center"/>
        </w:tcPr>
        <w:p w:rsidR="00B43185" w:rsidRPr="007275D5" w:rsidRDefault="00B43185" w:rsidP="00B43185">
          <w:pPr>
            <w:rPr>
              <w:rFonts w:ascii="GOST type B" w:hAnsi="GOST type B" w:cs="Arial"/>
              <w:i/>
              <w:sz w:val="16"/>
              <w:szCs w:val="16"/>
              <w:lang w:val="en-US"/>
            </w:rPr>
          </w:pPr>
        </w:p>
      </w:tc>
      <w:tc>
        <w:tcPr>
          <w:tcW w:w="227" w:type="dxa"/>
          <w:tcBorders>
            <w:top w:val="nil"/>
            <w:bottom w:val="nil"/>
            <w:right w:val="nil"/>
          </w:tcBorders>
          <w:noWrap/>
          <w:vAlign w:val="center"/>
        </w:tcPr>
        <w:p w:rsidR="00B43185" w:rsidRPr="006A4328" w:rsidRDefault="00B43185" w:rsidP="00B43185">
          <w:pPr>
            <w:jc w:val="center"/>
            <w:rPr>
              <w:rFonts w:ascii="Arial" w:hAnsi="Arial" w:cs="Arial"/>
              <w:i/>
            </w:rPr>
          </w:pPr>
        </w:p>
      </w:tc>
    </w:tr>
    <w:tr w:rsidR="00B43185" w:rsidRPr="00A57FC5" w:rsidTr="00B43185">
      <w:trPr>
        <w:cantSplit/>
        <w:trHeight w:val="397"/>
      </w:trPr>
      <w:tc>
        <w:tcPr>
          <w:tcW w:w="385" w:type="dxa"/>
          <w:noWrap/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76" w:type="dxa"/>
          <w:noWrap/>
          <w:vAlign w:val="center"/>
        </w:tcPr>
        <w:p w:rsidR="00B43185" w:rsidRPr="00771FC6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506" w:type="dxa"/>
          <w:noWrap/>
          <w:tcMar>
            <w:left w:w="57" w:type="dxa"/>
            <w:right w:w="57" w:type="dxa"/>
          </w:tcMar>
          <w:vAlign w:val="center"/>
        </w:tcPr>
        <w:p w:rsidR="00B43185" w:rsidRPr="000E647A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3508" w:type="dxa"/>
          <w:shd w:val="clear" w:color="auto" w:fill="auto"/>
          <w:noWrap/>
          <w:tcMar>
            <w:left w:w="113" w:type="dxa"/>
            <w:right w:w="113" w:type="dxa"/>
          </w:tcMar>
          <w:vAlign w:val="center"/>
        </w:tcPr>
        <w:p w:rsidR="00B43185" w:rsidRPr="00A94224" w:rsidRDefault="00B43185" w:rsidP="00B43185">
          <w:pPr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506" w:type="dxa"/>
          <w:shd w:val="clear" w:color="auto" w:fill="auto"/>
          <w:noWrap/>
          <w:tcMar>
            <w:left w:w="85" w:type="dxa"/>
            <w:right w:w="85" w:type="dxa"/>
          </w:tcMar>
          <w:vAlign w:val="center"/>
        </w:tcPr>
        <w:p w:rsidR="00B43185" w:rsidRPr="00A94224" w:rsidRDefault="00B43185" w:rsidP="00B43185">
          <w:pPr>
            <w:ind w:right="-68" w:hanging="38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653" w:type="dxa"/>
          <w:noWrap/>
          <w:tcMar>
            <w:left w:w="57" w:type="dxa"/>
            <w:right w:w="57" w:type="dxa"/>
          </w:tcMar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1385" w:type="dxa"/>
          <w:noWrap/>
          <w:tcMar>
            <w:left w:w="113" w:type="dxa"/>
            <w:right w:w="113" w:type="dxa"/>
          </w:tcMar>
          <w:vAlign w:val="center"/>
        </w:tcPr>
        <w:p w:rsidR="00B43185" w:rsidRPr="007275D5" w:rsidRDefault="00B43185" w:rsidP="00B43185">
          <w:pPr>
            <w:rPr>
              <w:rFonts w:ascii="GOST type B" w:hAnsi="GOST type B" w:cs="Arial"/>
              <w:i/>
              <w:sz w:val="16"/>
              <w:szCs w:val="16"/>
              <w:lang w:val="en-US"/>
            </w:rPr>
          </w:pPr>
        </w:p>
      </w:tc>
      <w:tc>
        <w:tcPr>
          <w:tcW w:w="227" w:type="dxa"/>
          <w:tcBorders>
            <w:top w:val="nil"/>
            <w:bottom w:val="nil"/>
            <w:right w:val="nil"/>
          </w:tcBorders>
          <w:noWrap/>
          <w:vAlign w:val="center"/>
        </w:tcPr>
        <w:p w:rsidR="00B43185" w:rsidRPr="006A4328" w:rsidRDefault="00B43185" w:rsidP="00B43185">
          <w:pPr>
            <w:jc w:val="center"/>
            <w:rPr>
              <w:rFonts w:ascii="Arial" w:hAnsi="Arial" w:cs="Arial"/>
              <w:i/>
            </w:rPr>
          </w:pPr>
        </w:p>
      </w:tc>
    </w:tr>
    <w:tr w:rsidR="00B43185" w:rsidRPr="00A57FC5" w:rsidTr="00B43185">
      <w:trPr>
        <w:cantSplit/>
        <w:trHeight w:val="397"/>
      </w:trPr>
      <w:tc>
        <w:tcPr>
          <w:tcW w:w="385" w:type="dxa"/>
          <w:noWrap/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76" w:type="dxa"/>
          <w:noWrap/>
          <w:vAlign w:val="center"/>
        </w:tcPr>
        <w:p w:rsidR="00B43185" w:rsidRPr="00771FC6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506" w:type="dxa"/>
          <w:noWrap/>
          <w:tcMar>
            <w:left w:w="57" w:type="dxa"/>
            <w:right w:w="57" w:type="dxa"/>
          </w:tcMar>
          <w:vAlign w:val="center"/>
        </w:tcPr>
        <w:p w:rsidR="00B43185" w:rsidRPr="000E647A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3508" w:type="dxa"/>
          <w:shd w:val="clear" w:color="auto" w:fill="auto"/>
          <w:noWrap/>
          <w:tcMar>
            <w:left w:w="113" w:type="dxa"/>
            <w:right w:w="113" w:type="dxa"/>
          </w:tcMar>
          <w:vAlign w:val="center"/>
        </w:tcPr>
        <w:p w:rsidR="00B43185" w:rsidRPr="00A94224" w:rsidRDefault="00B43185" w:rsidP="00B43185">
          <w:pPr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506" w:type="dxa"/>
          <w:shd w:val="clear" w:color="auto" w:fill="auto"/>
          <w:noWrap/>
          <w:tcMar>
            <w:left w:w="85" w:type="dxa"/>
            <w:right w:w="85" w:type="dxa"/>
          </w:tcMar>
          <w:vAlign w:val="center"/>
        </w:tcPr>
        <w:p w:rsidR="00B43185" w:rsidRPr="00A94224" w:rsidRDefault="00B43185" w:rsidP="00B43185">
          <w:pPr>
            <w:ind w:right="-68" w:hanging="38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653" w:type="dxa"/>
          <w:noWrap/>
          <w:tcMar>
            <w:left w:w="57" w:type="dxa"/>
            <w:right w:w="57" w:type="dxa"/>
          </w:tcMar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1385" w:type="dxa"/>
          <w:noWrap/>
          <w:tcMar>
            <w:left w:w="113" w:type="dxa"/>
            <w:right w:w="113" w:type="dxa"/>
          </w:tcMar>
          <w:vAlign w:val="center"/>
        </w:tcPr>
        <w:p w:rsidR="00B43185" w:rsidRPr="007275D5" w:rsidRDefault="00B43185" w:rsidP="00B43185">
          <w:pPr>
            <w:rPr>
              <w:rFonts w:ascii="GOST type B" w:hAnsi="GOST type B" w:cs="Arial"/>
              <w:i/>
              <w:sz w:val="16"/>
              <w:szCs w:val="16"/>
              <w:lang w:val="en-US"/>
            </w:rPr>
          </w:pPr>
        </w:p>
      </w:tc>
      <w:tc>
        <w:tcPr>
          <w:tcW w:w="227" w:type="dxa"/>
          <w:tcBorders>
            <w:top w:val="nil"/>
            <w:bottom w:val="nil"/>
            <w:right w:val="nil"/>
          </w:tcBorders>
          <w:noWrap/>
          <w:vAlign w:val="center"/>
        </w:tcPr>
        <w:p w:rsidR="00B43185" w:rsidRPr="006A4328" w:rsidRDefault="00B43185" w:rsidP="00B43185">
          <w:pPr>
            <w:jc w:val="center"/>
            <w:rPr>
              <w:rFonts w:ascii="Arial" w:hAnsi="Arial" w:cs="Arial"/>
              <w:i/>
            </w:rPr>
          </w:pPr>
        </w:p>
      </w:tc>
    </w:tr>
    <w:tr w:rsidR="00B43185" w:rsidRPr="00A57FC5" w:rsidTr="00B43185">
      <w:trPr>
        <w:cantSplit/>
        <w:trHeight w:val="397"/>
      </w:trPr>
      <w:tc>
        <w:tcPr>
          <w:tcW w:w="385" w:type="dxa"/>
          <w:noWrap/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76" w:type="dxa"/>
          <w:noWrap/>
          <w:vAlign w:val="center"/>
        </w:tcPr>
        <w:p w:rsidR="00B43185" w:rsidRPr="00771FC6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506" w:type="dxa"/>
          <w:noWrap/>
          <w:tcMar>
            <w:left w:w="57" w:type="dxa"/>
            <w:right w:w="57" w:type="dxa"/>
          </w:tcMar>
          <w:vAlign w:val="center"/>
        </w:tcPr>
        <w:p w:rsidR="00B43185" w:rsidRPr="000E647A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3508" w:type="dxa"/>
          <w:shd w:val="clear" w:color="auto" w:fill="auto"/>
          <w:noWrap/>
          <w:tcMar>
            <w:left w:w="113" w:type="dxa"/>
            <w:right w:w="113" w:type="dxa"/>
          </w:tcMar>
          <w:vAlign w:val="center"/>
        </w:tcPr>
        <w:p w:rsidR="00B43185" w:rsidRPr="00A94224" w:rsidRDefault="00B43185" w:rsidP="00B43185">
          <w:pPr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506" w:type="dxa"/>
          <w:shd w:val="clear" w:color="auto" w:fill="auto"/>
          <w:noWrap/>
          <w:tcMar>
            <w:left w:w="85" w:type="dxa"/>
            <w:right w:w="85" w:type="dxa"/>
          </w:tcMar>
          <w:vAlign w:val="center"/>
        </w:tcPr>
        <w:p w:rsidR="00B43185" w:rsidRPr="00A94224" w:rsidRDefault="00B43185" w:rsidP="00B43185">
          <w:pPr>
            <w:ind w:right="-68" w:hanging="38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653" w:type="dxa"/>
          <w:noWrap/>
          <w:tcMar>
            <w:left w:w="57" w:type="dxa"/>
            <w:right w:w="57" w:type="dxa"/>
          </w:tcMar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1385" w:type="dxa"/>
          <w:noWrap/>
          <w:tcMar>
            <w:left w:w="113" w:type="dxa"/>
            <w:right w:w="113" w:type="dxa"/>
          </w:tcMar>
          <w:vAlign w:val="center"/>
        </w:tcPr>
        <w:p w:rsidR="00B43185" w:rsidRPr="007275D5" w:rsidRDefault="00B43185" w:rsidP="00B43185">
          <w:pPr>
            <w:rPr>
              <w:rFonts w:ascii="GOST type B" w:hAnsi="GOST type B" w:cs="Arial"/>
              <w:i/>
              <w:sz w:val="16"/>
              <w:szCs w:val="16"/>
              <w:lang w:val="en-US"/>
            </w:rPr>
          </w:pPr>
        </w:p>
      </w:tc>
      <w:tc>
        <w:tcPr>
          <w:tcW w:w="227" w:type="dxa"/>
          <w:tcBorders>
            <w:top w:val="nil"/>
            <w:bottom w:val="nil"/>
            <w:right w:val="nil"/>
          </w:tcBorders>
          <w:noWrap/>
          <w:vAlign w:val="center"/>
        </w:tcPr>
        <w:p w:rsidR="00B43185" w:rsidRPr="006A4328" w:rsidRDefault="00B43185" w:rsidP="00B43185">
          <w:pPr>
            <w:jc w:val="center"/>
            <w:rPr>
              <w:rFonts w:ascii="Arial" w:hAnsi="Arial" w:cs="Arial"/>
              <w:i/>
            </w:rPr>
          </w:pPr>
        </w:p>
      </w:tc>
    </w:tr>
    <w:tr w:rsidR="00B43185" w:rsidRPr="00A57FC5" w:rsidTr="00B43185">
      <w:trPr>
        <w:cantSplit/>
        <w:trHeight w:val="397"/>
      </w:trPr>
      <w:tc>
        <w:tcPr>
          <w:tcW w:w="385" w:type="dxa"/>
          <w:noWrap/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76" w:type="dxa"/>
          <w:noWrap/>
          <w:vAlign w:val="center"/>
        </w:tcPr>
        <w:p w:rsidR="00B43185" w:rsidRPr="00771FC6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506" w:type="dxa"/>
          <w:noWrap/>
          <w:tcMar>
            <w:left w:w="57" w:type="dxa"/>
            <w:right w:w="57" w:type="dxa"/>
          </w:tcMar>
          <w:vAlign w:val="center"/>
        </w:tcPr>
        <w:p w:rsidR="00B43185" w:rsidRPr="000E647A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3508" w:type="dxa"/>
          <w:shd w:val="clear" w:color="auto" w:fill="auto"/>
          <w:noWrap/>
          <w:tcMar>
            <w:left w:w="113" w:type="dxa"/>
            <w:right w:w="113" w:type="dxa"/>
          </w:tcMar>
          <w:vAlign w:val="center"/>
        </w:tcPr>
        <w:p w:rsidR="00B43185" w:rsidRPr="00A94224" w:rsidRDefault="00B43185" w:rsidP="00B43185">
          <w:pPr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506" w:type="dxa"/>
          <w:shd w:val="clear" w:color="auto" w:fill="auto"/>
          <w:noWrap/>
          <w:tcMar>
            <w:left w:w="85" w:type="dxa"/>
            <w:right w:w="85" w:type="dxa"/>
          </w:tcMar>
          <w:vAlign w:val="center"/>
        </w:tcPr>
        <w:p w:rsidR="00B43185" w:rsidRPr="00A94224" w:rsidRDefault="00B43185" w:rsidP="00B43185">
          <w:pPr>
            <w:ind w:right="-68" w:hanging="38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653" w:type="dxa"/>
          <w:noWrap/>
          <w:tcMar>
            <w:left w:w="57" w:type="dxa"/>
            <w:right w:w="57" w:type="dxa"/>
          </w:tcMar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1385" w:type="dxa"/>
          <w:noWrap/>
          <w:tcMar>
            <w:left w:w="113" w:type="dxa"/>
            <w:right w:w="113" w:type="dxa"/>
          </w:tcMar>
          <w:vAlign w:val="center"/>
        </w:tcPr>
        <w:p w:rsidR="00B43185" w:rsidRPr="007275D5" w:rsidRDefault="00B43185" w:rsidP="00B43185">
          <w:pPr>
            <w:rPr>
              <w:rFonts w:ascii="GOST type B" w:hAnsi="GOST type B" w:cs="Arial"/>
              <w:i/>
              <w:sz w:val="16"/>
              <w:szCs w:val="16"/>
              <w:lang w:val="en-US"/>
            </w:rPr>
          </w:pPr>
        </w:p>
      </w:tc>
      <w:tc>
        <w:tcPr>
          <w:tcW w:w="227" w:type="dxa"/>
          <w:tcBorders>
            <w:top w:val="nil"/>
            <w:bottom w:val="nil"/>
            <w:right w:val="nil"/>
          </w:tcBorders>
          <w:noWrap/>
          <w:vAlign w:val="center"/>
        </w:tcPr>
        <w:p w:rsidR="00B43185" w:rsidRPr="006A4328" w:rsidRDefault="00B43185" w:rsidP="00B43185">
          <w:pPr>
            <w:jc w:val="center"/>
            <w:rPr>
              <w:rFonts w:ascii="Arial" w:hAnsi="Arial" w:cs="Arial"/>
              <w:i/>
            </w:rPr>
          </w:pPr>
        </w:p>
      </w:tc>
    </w:tr>
    <w:tr w:rsidR="00B43185" w:rsidRPr="00A57FC5" w:rsidTr="00B43185">
      <w:trPr>
        <w:cantSplit/>
        <w:trHeight w:val="397"/>
      </w:trPr>
      <w:tc>
        <w:tcPr>
          <w:tcW w:w="385" w:type="dxa"/>
          <w:noWrap/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76" w:type="dxa"/>
          <w:noWrap/>
          <w:vAlign w:val="center"/>
        </w:tcPr>
        <w:p w:rsidR="00B43185" w:rsidRPr="00771FC6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506" w:type="dxa"/>
          <w:noWrap/>
          <w:tcMar>
            <w:left w:w="57" w:type="dxa"/>
            <w:right w:w="57" w:type="dxa"/>
          </w:tcMar>
          <w:vAlign w:val="center"/>
        </w:tcPr>
        <w:p w:rsidR="00B43185" w:rsidRPr="000E647A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3508" w:type="dxa"/>
          <w:shd w:val="clear" w:color="auto" w:fill="auto"/>
          <w:noWrap/>
          <w:tcMar>
            <w:left w:w="113" w:type="dxa"/>
            <w:right w:w="113" w:type="dxa"/>
          </w:tcMar>
          <w:vAlign w:val="center"/>
        </w:tcPr>
        <w:p w:rsidR="00B43185" w:rsidRPr="00A94224" w:rsidRDefault="00B43185" w:rsidP="00B43185">
          <w:pPr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506" w:type="dxa"/>
          <w:shd w:val="clear" w:color="auto" w:fill="auto"/>
          <w:noWrap/>
          <w:tcMar>
            <w:left w:w="85" w:type="dxa"/>
            <w:right w:w="85" w:type="dxa"/>
          </w:tcMar>
          <w:vAlign w:val="center"/>
        </w:tcPr>
        <w:p w:rsidR="00B43185" w:rsidRPr="00A94224" w:rsidRDefault="00B43185" w:rsidP="00B43185">
          <w:pPr>
            <w:ind w:right="-68" w:hanging="38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653" w:type="dxa"/>
          <w:noWrap/>
          <w:tcMar>
            <w:left w:w="57" w:type="dxa"/>
            <w:right w:w="57" w:type="dxa"/>
          </w:tcMar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1385" w:type="dxa"/>
          <w:noWrap/>
          <w:tcMar>
            <w:left w:w="113" w:type="dxa"/>
            <w:right w:w="113" w:type="dxa"/>
          </w:tcMar>
          <w:vAlign w:val="center"/>
        </w:tcPr>
        <w:p w:rsidR="00B43185" w:rsidRPr="007275D5" w:rsidRDefault="00B43185" w:rsidP="00B43185">
          <w:pPr>
            <w:rPr>
              <w:rFonts w:ascii="GOST type B" w:hAnsi="GOST type B" w:cs="Arial"/>
              <w:i/>
              <w:sz w:val="16"/>
              <w:szCs w:val="16"/>
              <w:lang w:val="en-US"/>
            </w:rPr>
          </w:pPr>
        </w:p>
      </w:tc>
      <w:tc>
        <w:tcPr>
          <w:tcW w:w="227" w:type="dxa"/>
          <w:tcBorders>
            <w:top w:val="nil"/>
            <w:bottom w:val="nil"/>
            <w:right w:val="nil"/>
          </w:tcBorders>
          <w:noWrap/>
          <w:vAlign w:val="center"/>
        </w:tcPr>
        <w:p w:rsidR="00B43185" w:rsidRPr="006A4328" w:rsidRDefault="00B43185" w:rsidP="00B43185">
          <w:pPr>
            <w:jc w:val="center"/>
            <w:rPr>
              <w:rFonts w:ascii="Arial" w:hAnsi="Arial" w:cs="Arial"/>
              <w:i/>
            </w:rPr>
          </w:pPr>
        </w:p>
      </w:tc>
    </w:tr>
    <w:tr w:rsidR="00B43185" w:rsidRPr="00A57FC5" w:rsidTr="00B43185">
      <w:trPr>
        <w:cantSplit/>
        <w:trHeight w:val="397"/>
      </w:trPr>
      <w:tc>
        <w:tcPr>
          <w:tcW w:w="385" w:type="dxa"/>
          <w:noWrap/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76" w:type="dxa"/>
          <w:noWrap/>
          <w:vAlign w:val="center"/>
        </w:tcPr>
        <w:p w:rsidR="00B43185" w:rsidRPr="00771FC6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506" w:type="dxa"/>
          <w:noWrap/>
          <w:tcMar>
            <w:left w:w="57" w:type="dxa"/>
            <w:right w:w="57" w:type="dxa"/>
          </w:tcMar>
          <w:vAlign w:val="center"/>
        </w:tcPr>
        <w:p w:rsidR="00B43185" w:rsidRPr="000E647A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3508" w:type="dxa"/>
          <w:shd w:val="clear" w:color="auto" w:fill="auto"/>
          <w:noWrap/>
          <w:tcMar>
            <w:left w:w="113" w:type="dxa"/>
            <w:right w:w="113" w:type="dxa"/>
          </w:tcMar>
          <w:vAlign w:val="center"/>
        </w:tcPr>
        <w:p w:rsidR="00B43185" w:rsidRPr="00A94224" w:rsidRDefault="00B43185" w:rsidP="00B43185">
          <w:pPr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506" w:type="dxa"/>
          <w:shd w:val="clear" w:color="auto" w:fill="auto"/>
          <w:noWrap/>
          <w:tcMar>
            <w:left w:w="85" w:type="dxa"/>
            <w:right w:w="85" w:type="dxa"/>
          </w:tcMar>
          <w:vAlign w:val="center"/>
        </w:tcPr>
        <w:p w:rsidR="00B43185" w:rsidRPr="00A94224" w:rsidRDefault="00B43185" w:rsidP="00B43185">
          <w:pPr>
            <w:ind w:right="-68" w:hanging="38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653" w:type="dxa"/>
          <w:noWrap/>
          <w:tcMar>
            <w:left w:w="57" w:type="dxa"/>
            <w:right w:w="57" w:type="dxa"/>
          </w:tcMar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1385" w:type="dxa"/>
          <w:noWrap/>
          <w:tcMar>
            <w:left w:w="113" w:type="dxa"/>
            <w:right w:w="113" w:type="dxa"/>
          </w:tcMar>
          <w:vAlign w:val="center"/>
        </w:tcPr>
        <w:p w:rsidR="00B43185" w:rsidRPr="007275D5" w:rsidRDefault="00B43185" w:rsidP="00B43185">
          <w:pPr>
            <w:rPr>
              <w:rFonts w:ascii="GOST type B" w:hAnsi="GOST type B" w:cs="Arial"/>
              <w:i/>
              <w:sz w:val="16"/>
              <w:szCs w:val="16"/>
              <w:lang w:val="en-US"/>
            </w:rPr>
          </w:pPr>
        </w:p>
      </w:tc>
      <w:tc>
        <w:tcPr>
          <w:tcW w:w="227" w:type="dxa"/>
          <w:tcBorders>
            <w:top w:val="nil"/>
            <w:bottom w:val="nil"/>
            <w:right w:val="nil"/>
          </w:tcBorders>
          <w:noWrap/>
          <w:vAlign w:val="center"/>
        </w:tcPr>
        <w:p w:rsidR="00B43185" w:rsidRPr="006A4328" w:rsidRDefault="00B43185" w:rsidP="00B43185">
          <w:pPr>
            <w:jc w:val="center"/>
            <w:rPr>
              <w:rFonts w:ascii="Arial" w:hAnsi="Arial" w:cs="Arial"/>
              <w:i/>
            </w:rPr>
          </w:pPr>
        </w:p>
      </w:tc>
    </w:tr>
    <w:tr w:rsidR="00B43185" w:rsidRPr="00A57FC5" w:rsidTr="00B43185">
      <w:trPr>
        <w:cantSplit/>
        <w:trHeight w:val="397"/>
      </w:trPr>
      <w:tc>
        <w:tcPr>
          <w:tcW w:w="385" w:type="dxa"/>
          <w:noWrap/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76" w:type="dxa"/>
          <w:noWrap/>
          <w:vAlign w:val="center"/>
        </w:tcPr>
        <w:p w:rsidR="00B43185" w:rsidRPr="00771FC6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506" w:type="dxa"/>
          <w:noWrap/>
          <w:tcMar>
            <w:left w:w="57" w:type="dxa"/>
            <w:right w:w="57" w:type="dxa"/>
          </w:tcMar>
          <w:vAlign w:val="center"/>
        </w:tcPr>
        <w:p w:rsidR="00B43185" w:rsidRPr="000E647A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3508" w:type="dxa"/>
          <w:shd w:val="clear" w:color="auto" w:fill="auto"/>
          <w:noWrap/>
          <w:tcMar>
            <w:left w:w="113" w:type="dxa"/>
            <w:right w:w="113" w:type="dxa"/>
          </w:tcMar>
          <w:vAlign w:val="center"/>
        </w:tcPr>
        <w:p w:rsidR="00B43185" w:rsidRPr="00A94224" w:rsidRDefault="00B43185" w:rsidP="00B43185">
          <w:pPr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506" w:type="dxa"/>
          <w:shd w:val="clear" w:color="auto" w:fill="auto"/>
          <w:noWrap/>
          <w:tcMar>
            <w:left w:w="85" w:type="dxa"/>
            <w:right w:w="85" w:type="dxa"/>
          </w:tcMar>
          <w:vAlign w:val="center"/>
        </w:tcPr>
        <w:p w:rsidR="00B43185" w:rsidRPr="00A94224" w:rsidRDefault="00B43185" w:rsidP="00B43185">
          <w:pPr>
            <w:ind w:right="-68" w:hanging="38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653" w:type="dxa"/>
          <w:noWrap/>
          <w:tcMar>
            <w:left w:w="57" w:type="dxa"/>
            <w:right w:w="57" w:type="dxa"/>
          </w:tcMar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1385" w:type="dxa"/>
          <w:noWrap/>
          <w:tcMar>
            <w:left w:w="113" w:type="dxa"/>
            <w:right w:w="113" w:type="dxa"/>
          </w:tcMar>
          <w:vAlign w:val="center"/>
        </w:tcPr>
        <w:p w:rsidR="00B43185" w:rsidRPr="007275D5" w:rsidRDefault="00B43185" w:rsidP="00B43185">
          <w:pPr>
            <w:rPr>
              <w:rFonts w:ascii="GOST type B" w:hAnsi="GOST type B" w:cs="Arial"/>
              <w:i/>
              <w:sz w:val="16"/>
              <w:szCs w:val="16"/>
              <w:lang w:val="en-US"/>
            </w:rPr>
          </w:pPr>
        </w:p>
      </w:tc>
      <w:tc>
        <w:tcPr>
          <w:tcW w:w="227" w:type="dxa"/>
          <w:tcBorders>
            <w:top w:val="nil"/>
            <w:bottom w:val="nil"/>
            <w:right w:val="nil"/>
          </w:tcBorders>
          <w:noWrap/>
          <w:vAlign w:val="center"/>
        </w:tcPr>
        <w:p w:rsidR="00B43185" w:rsidRPr="006A4328" w:rsidRDefault="00B43185" w:rsidP="00B43185">
          <w:pPr>
            <w:jc w:val="center"/>
            <w:rPr>
              <w:rFonts w:ascii="Arial" w:hAnsi="Arial" w:cs="Arial"/>
              <w:i/>
            </w:rPr>
          </w:pPr>
        </w:p>
      </w:tc>
    </w:tr>
    <w:tr w:rsidR="00B43185" w:rsidRPr="00A57FC5" w:rsidTr="00B43185">
      <w:trPr>
        <w:cantSplit/>
        <w:trHeight w:val="397"/>
      </w:trPr>
      <w:tc>
        <w:tcPr>
          <w:tcW w:w="385" w:type="dxa"/>
          <w:noWrap/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76" w:type="dxa"/>
          <w:noWrap/>
          <w:vAlign w:val="center"/>
        </w:tcPr>
        <w:p w:rsidR="00B43185" w:rsidRPr="00771FC6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506" w:type="dxa"/>
          <w:noWrap/>
          <w:tcMar>
            <w:left w:w="57" w:type="dxa"/>
            <w:right w:w="57" w:type="dxa"/>
          </w:tcMar>
          <w:vAlign w:val="center"/>
        </w:tcPr>
        <w:p w:rsidR="00B43185" w:rsidRPr="000E647A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3508" w:type="dxa"/>
          <w:shd w:val="clear" w:color="auto" w:fill="auto"/>
          <w:noWrap/>
          <w:tcMar>
            <w:left w:w="113" w:type="dxa"/>
            <w:right w:w="113" w:type="dxa"/>
          </w:tcMar>
          <w:vAlign w:val="center"/>
        </w:tcPr>
        <w:p w:rsidR="00B43185" w:rsidRPr="00A94224" w:rsidRDefault="00B43185" w:rsidP="00B43185">
          <w:pPr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506" w:type="dxa"/>
          <w:shd w:val="clear" w:color="auto" w:fill="auto"/>
          <w:noWrap/>
          <w:tcMar>
            <w:left w:w="85" w:type="dxa"/>
            <w:right w:w="85" w:type="dxa"/>
          </w:tcMar>
          <w:vAlign w:val="center"/>
        </w:tcPr>
        <w:p w:rsidR="00B43185" w:rsidRPr="00A94224" w:rsidRDefault="00B43185" w:rsidP="00B43185">
          <w:pPr>
            <w:ind w:right="-68" w:hanging="38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653" w:type="dxa"/>
          <w:noWrap/>
          <w:tcMar>
            <w:left w:w="57" w:type="dxa"/>
            <w:right w:w="57" w:type="dxa"/>
          </w:tcMar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1385" w:type="dxa"/>
          <w:noWrap/>
          <w:tcMar>
            <w:left w:w="113" w:type="dxa"/>
            <w:right w:w="113" w:type="dxa"/>
          </w:tcMar>
          <w:vAlign w:val="center"/>
        </w:tcPr>
        <w:p w:rsidR="00B43185" w:rsidRPr="007275D5" w:rsidRDefault="00B43185" w:rsidP="00B43185">
          <w:pPr>
            <w:rPr>
              <w:rFonts w:ascii="GOST type B" w:hAnsi="GOST type B" w:cs="Arial"/>
              <w:i/>
              <w:sz w:val="16"/>
              <w:szCs w:val="16"/>
              <w:lang w:val="en-US"/>
            </w:rPr>
          </w:pPr>
        </w:p>
      </w:tc>
      <w:tc>
        <w:tcPr>
          <w:tcW w:w="227" w:type="dxa"/>
          <w:tcBorders>
            <w:top w:val="nil"/>
            <w:bottom w:val="nil"/>
            <w:right w:val="nil"/>
          </w:tcBorders>
          <w:noWrap/>
          <w:vAlign w:val="center"/>
        </w:tcPr>
        <w:p w:rsidR="00B43185" w:rsidRPr="006A4328" w:rsidRDefault="00B43185" w:rsidP="00B43185">
          <w:pPr>
            <w:jc w:val="center"/>
            <w:rPr>
              <w:rFonts w:ascii="Arial" w:hAnsi="Arial" w:cs="Arial"/>
              <w:i/>
            </w:rPr>
          </w:pPr>
        </w:p>
      </w:tc>
    </w:tr>
    <w:tr w:rsidR="00B43185" w:rsidRPr="00A57FC5" w:rsidTr="00B43185">
      <w:trPr>
        <w:cantSplit/>
        <w:trHeight w:val="397"/>
      </w:trPr>
      <w:tc>
        <w:tcPr>
          <w:tcW w:w="385" w:type="dxa"/>
          <w:noWrap/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76" w:type="dxa"/>
          <w:noWrap/>
          <w:vAlign w:val="center"/>
        </w:tcPr>
        <w:p w:rsidR="00B43185" w:rsidRPr="00771FC6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506" w:type="dxa"/>
          <w:noWrap/>
          <w:tcMar>
            <w:left w:w="57" w:type="dxa"/>
            <w:right w:w="57" w:type="dxa"/>
          </w:tcMar>
          <w:vAlign w:val="center"/>
        </w:tcPr>
        <w:p w:rsidR="00B43185" w:rsidRPr="000E647A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</w:rPr>
          </w:pPr>
        </w:p>
      </w:tc>
      <w:tc>
        <w:tcPr>
          <w:tcW w:w="3508" w:type="dxa"/>
          <w:shd w:val="clear" w:color="auto" w:fill="auto"/>
          <w:noWrap/>
          <w:tcMar>
            <w:left w:w="113" w:type="dxa"/>
            <w:right w:w="113" w:type="dxa"/>
          </w:tcMar>
          <w:vAlign w:val="center"/>
        </w:tcPr>
        <w:p w:rsidR="00B43185" w:rsidRPr="00A94224" w:rsidRDefault="00B43185" w:rsidP="00B43185">
          <w:pPr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3506" w:type="dxa"/>
          <w:shd w:val="clear" w:color="auto" w:fill="auto"/>
          <w:noWrap/>
          <w:tcMar>
            <w:left w:w="85" w:type="dxa"/>
            <w:right w:w="85" w:type="dxa"/>
          </w:tcMar>
          <w:vAlign w:val="center"/>
        </w:tcPr>
        <w:p w:rsidR="00B43185" w:rsidRPr="00A94224" w:rsidRDefault="00B43185" w:rsidP="00B43185">
          <w:pPr>
            <w:ind w:right="-68" w:hanging="38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653" w:type="dxa"/>
          <w:noWrap/>
          <w:tcMar>
            <w:left w:w="57" w:type="dxa"/>
            <w:right w:w="57" w:type="dxa"/>
          </w:tcMar>
          <w:vAlign w:val="center"/>
        </w:tcPr>
        <w:p w:rsidR="00B43185" w:rsidRPr="009C656C" w:rsidRDefault="00B43185" w:rsidP="00B43185">
          <w:pPr>
            <w:jc w:val="center"/>
            <w:rPr>
              <w:rFonts w:ascii="GOST type B" w:hAnsi="GOST type B" w:cs="Arial"/>
              <w:i/>
              <w:sz w:val="28"/>
              <w:szCs w:val="28"/>
              <w:lang w:val="en-US"/>
            </w:rPr>
          </w:pPr>
        </w:p>
      </w:tc>
      <w:tc>
        <w:tcPr>
          <w:tcW w:w="1385" w:type="dxa"/>
          <w:noWrap/>
          <w:tcMar>
            <w:left w:w="113" w:type="dxa"/>
            <w:right w:w="113" w:type="dxa"/>
          </w:tcMar>
          <w:vAlign w:val="center"/>
        </w:tcPr>
        <w:p w:rsidR="00B43185" w:rsidRPr="007275D5" w:rsidRDefault="00B43185" w:rsidP="00B43185">
          <w:pPr>
            <w:rPr>
              <w:rFonts w:ascii="GOST type B" w:hAnsi="GOST type B" w:cs="Arial"/>
              <w:i/>
              <w:sz w:val="16"/>
              <w:szCs w:val="16"/>
              <w:lang w:val="en-US"/>
            </w:rPr>
          </w:pPr>
        </w:p>
      </w:tc>
      <w:tc>
        <w:tcPr>
          <w:tcW w:w="227" w:type="dxa"/>
          <w:tcBorders>
            <w:top w:val="nil"/>
            <w:bottom w:val="nil"/>
            <w:right w:val="nil"/>
          </w:tcBorders>
          <w:noWrap/>
          <w:vAlign w:val="center"/>
        </w:tcPr>
        <w:p w:rsidR="00B43185" w:rsidRPr="006A4328" w:rsidRDefault="00B43185" w:rsidP="00B43185">
          <w:pPr>
            <w:jc w:val="center"/>
            <w:rPr>
              <w:rFonts w:ascii="Arial" w:hAnsi="Arial" w:cs="Arial"/>
              <w:i/>
            </w:rPr>
          </w:pPr>
        </w:p>
      </w:tc>
    </w:tr>
  </w:tbl>
  <w:p w:rsidR="000067D9" w:rsidRDefault="00DB4056">
    <w:pPr>
      <w:pStyle w:val="a3"/>
    </w:pPr>
    <w:r>
      <w:rPr>
        <w:noProof/>
      </w:rPr>
      <mc:AlternateContent>
        <mc:Choice Requires="wpc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144145</wp:posOffset>
              </wp:positionH>
              <wp:positionV relativeFrom="page">
                <wp:posOffset>144145</wp:posOffset>
              </wp:positionV>
              <wp:extent cx="7272655" cy="10404475"/>
              <wp:effectExtent l="1270" t="1270" r="3175" b="0"/>
              <wp:wrapNone/>
              <wp:docPr id="79" name="Полотно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30" name="Group 106"/>
                      <wpg:cNvGrpSpPr>
                        <a:grpSpLocks/>
                      </wpg:cNvGrpSpPr>
                      <wpg:grpSpPr bwMode="auto">
                        <a:xfrm>
                          <a:off x="108282" y="71367"/>
                          <a:ext cx="6948741" cy="10135090"/>
                          <a:chOff x="2269" y="5263"/>
                          <a:chExt cx="7713" cy="10082"/>
                        </a:xfrm>
                      </wpg:grpSpPr>
                      <wps:wsp>
                        <wps:cNvPr id="3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710" y="5263"/>
                            <a:ext cx="7272" cy="1008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" name="Group 82"/>
                        <wpg:cNvGrpSpPr>
                          <a:grpSpLocks/>
                        </wpg:cNvGrpSpPr>
                        <wpg:grpSpPr bwMode="auto">
                          <a:xfrm>
                            <a:off x="2269" y="10073"/>
                            <a:ext cx="435" cy="5272"/>
                            <a:chOff x="3820" y="8388"/>
                            <a:chExt cx="435" cy="5272"/>
                          </a:xfrm>
                        </wpg:grpSpPr>
                        <wpg:grpSp>
                          <wpg:cNvPr id="33" name="Group 83"/>
                          <wpg:cNvGrpSpPr>
                            <a:grpSpLocks/>
                          </wpg:cNvGrpSpPr>
                          <wpg:grpSpPr bwMode="auto">
                            <a:xfrm>
                              <a:off x="3820" y="12752"/>
                              <a:ext cx="435" cy="908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34" name="Text Box 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106D2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106D2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Инв.№подп.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5" name="Text Box 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6" name="Group 86"/>
                          <wpg:cNvGrpSpPr>
                            <a:grpSpLocks/>
                          </wpg:cNvGrpSpPr>
                          <wpg:grpSpPr bwMode="auto">
                            <a:xfrm>
                              <a:off x="3820" y="11479"/>
                              <a:ext cx="435" cy="1273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37" name="Text Box 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106D2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106D2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8" name="Text Box 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9" name="Group 89"/>
                          <wpg:cNvGrpSpPr>
                            <a:grpSpLocks/>
                          </wpg:cNvGrpSpPr>
                          <wpg:grpSpPr bwMode="auto">
                            <a:xfrm>
                              <a:off x="3820" y="10570"/>
                              <a:ext cx="435" cy="909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40" name="Text Box 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106D2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106D2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Взам.инв.№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1" name="Text Box 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2" name="Group 92"/>
                          <wpg:cNvGrpSpPr>
                            <a:grpSpLocks/>
                          </wpg:cNvGrpSpPr>
                          <wpg:grpSpPr bwMode="auto">
                            <a:xfrm>
                              <a:off x="3820" y="9661"/>
                              <a:ext cx="435" cy="909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43" name="Text Box 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106D2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106D2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Инв.№дубл.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4" name="Text Box 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5" name="Group 95"/>
                          <wpg:cNvGrpSpPr>
                            <a:grpSpLocks/>
                          </wpg:cNvGrpSpPr>
                          <wpg:grpSpPr bwMode="auto">
                            <a:xfrm>
                              <a:off x="3820" y="8388"/>
                              <a:ext cx="435" cy="1273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46" name="Text Box 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106D2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106D2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7" name="Text Box 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Полотно 79" o:spid="_x0000_s1026" editas="canvas" style="position:absolute;margin-left:11.35pt;margin-top:11.35pt;width:572.65pt;height:819.25pt;z-index:-251658240;mso-position-horizontal-relative:page;mso-position-vertical-relative:page" coordsize="72726,10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72726;height:104044;visibility:visible;mso-wrap-style:square">
                <v:fill o:detectmouseclick="t"/>
                <v:path o:connecttype="none"/>
              </v:shape>
              <v:group id="Group 106" o:spid="_x0000_s1028" style="position:absolute;left:1082;top:713;width:69488;height:101351" coordorigin="2269,5263" coordsize="7713,1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81" o:spid="_x0000_s1029" style="position:absolute;left:2710;top:5263;width:7272;height:10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" filled="f" strokeweight="1.5pt"/>
                <v:group id="Group 82" o:spid="_x0000_s1030" style="position:absolute;left:2269;top:10073;width:435;height:5272" coordorigin="3820,8388" coordsize="435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Group 83" o:spid="_x0000_s1031" style="position:absolute;left:3820;top:12752;width:435;height:908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4" o:spid="_x0000_s1032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" filled="f" strokeweight="1.5pt">
                      <v:textbox style="layout-flow:vertical;mso-layout-flow-alt:bottom-to-top" inset="0,0,0,0">
                        <w:txbxContent>
                          <w:p w:rsidR="000067D9" w:rsidRPr="007106D2" w:rsidRDefault="000067D9" w:rsidP="008E7A85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106D2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Инв.№подп.</w:t>
                            </w:r>
                          </w:p>
                        </w:txbxContent>
                      </v:textbox>
                    </v:shape>
                    <v:shape id="Text Box 85" o:spid="_x0000_s1033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86" o:spid="_x0000_s1034" style="position:absolute;left:3820;top:11479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shape id="Text Box 87" o:spid="_x0000_s1035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7106D2" w:rsidRDefault="000067D9" w:rsidP="008E7A85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106D2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8" o:spid="_x0000_s1036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89" o:spid="_x0000_s1037" style="position:absolute;left:3820;top:10570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shape id="Text Box 90" o:spid="_x0000_s1038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" filled="f" strokeweight="1.5pt">
                      <v:textbox style="layout-flow:vertical;mso-layout-flow-alt:bottom-to-top" inset="0,0,0,0">
                        <w:txbxContent>
                          <w:p w:rsidR="000067D9" w:rsidRPr="007106D2" w:rsidRDefault="000067D9" w:rsidP="008E7A85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106D2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Взам.инв.№</w:t>
                            </w:r>
                          </w:p>
                        </w:txbxContent>
                      </v:textbox>
                    </v:shape>
                    <v:shape id="Text Box 91" o:spid="_x0000_s1039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92" o:spid="_x0000_s1040" style="position:absolute;left:3820;top:9661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 id="Text Box 93" o:spid="_x0000_s1041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" filled="f" strokeweight="1.5pt">
                      <v:textbox style="layout-flow:vertical;mso-layout-flow-alt:bottom-to-top" inset="0,0,0,0">
                        <w:txbxContent>
                          <w:p w:rsidR="000067D9" w:rsidRPr="007106D2" w:rsidRDefault="000067D9" w:rsidP="008E7A85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106D2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Инв.№дубл.</w:t>
                            </w:r>
                          </w:p>
                        </w:txbxContent>
                      </v:textbox>
                    </v:shape>
                    <v:shape id="Text Box 94" o:spid="_x0000_s1042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95" o:spid="_x0000_s1043" style="position:absolute;left:3820;top:8388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shape id="Text Box 96" o:spid="_x0000_s1044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7106D2" w:rsidRDefault="000067D9" w:rsidP="008E7A85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106D2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97" o:spid="_x0000_s1045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7D9" w:rsidRPr="006B6EDC" w:rsidRDefault="00DB4056" w:rsidP="006B6EDC">
    <w:pPr>
      <w:pStyle w:val="a3"/>
    </w:pPr>
    <w:r>
      <w:rPr>
        <w:noProof/>
      </w:rPr>
      <mc:AlternateContent>
        <mc:Choice Requires="wpc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144145</wp:posOffset>
              </wp:positionH>
              <wp:positionV relativeFrom="page">
                <wp:posOffset>144145</wp:posOffset>
              </wp:positionV>
              <wp:extent cx="7200265" cy="10404475"/>
              <wp:effectExtent l="1270" t="1270" r="0" b="0"/>
              <wp:wrapNone/>
              <wp:docPr id="29" name="Полотно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105"/>
                      <wpg:cNvGrpSpPr>
                        <a:grpSpLocks/>
                      </wpg:cNvGrpSpPr>
                      <wpg:grpSpPr bwMode="auto">
                        <a:xfrm>
                          <a:off x="107654" y="71367"/>
                          <a:ext cx="6949969" cy="10134085"/>
                          <a:chOff x="2269" y="5263"/>
                          <a:chExt cx="7713" cy="10082"/>
                        </a:xfrm>
                      </wpg:grpSpPr>
                      <wps:wsp>
                        <wps:cNvPr id="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710" y="5263"/>
                            <a:ext cx="7272" cy="1008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77"/>
                        <wpg:cNvGrpSpPr>
                          <a:grpSpLocks/>
                        </wpg:cNvGrpSpPr>
                        <wpg:grpSpPr bwMode="auto">
                          <a:xfrm>
                            <a:off x="2269" y="10073"/>
                            <a:ext cx="435" cy="5272"/>
                            <a:chOff x="3820" y="8388"/>
                            <a:chExt cx="435" cy="5272"/>
                          </a:xfrm>
                        </wpg:grpSpPr>
                        <wpg:grpSp>
                          <wpg:cNvPr id="4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3820" y="12752"/>
                              <a:ext cx="435" cy="908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71FC6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71FC6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Инв.№подп.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3820" y="11479"/>
                              <a:ext cx="435" cy="1273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8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71FC6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71FC6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3820" y="10570"/>
                              <a:ext cx="435" cy="909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11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71FC6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71FC6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Взам.инв.№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2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3820" y="9661"/>
                              <a:ext cx="435" cy="909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14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71FC6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71FC6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Инв.№дубл.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3820" y="8388"/>
                              <a:ext cx="435" cy="1273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17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71FC6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71FC6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" name="Text Box 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9" name="Group 78"/>
                        <wpg:cNvGrpSpPr>
                          <a:grpSpLocks/>
                        </wpg:cNvGrpSpPr>
                        <wpg:grpSpPr bwMode="auto">
                          <a:xfrm>
                            <a:off x="2274" y="5263"/>
                            <a:ext cx="436" cy="4364"/>
                            <a:chOff x="4014" y="5637"/>
                            <a:chExt cx="435" cy="4364"/>
                          </a:xfrm>
                        </wpg:grpSpPr>
                        <wpg:grpSp>
                          <wpg:cNvPr id="20" name="Group 45"/>
                          <wpg:cNvGrpSpPr>
                            <a:grpSpLocks/>
                          </wpg:cNvGrpSpPr>
                          <wpg:grpSpPr bwMode="auto">
                            <a:xfrm>
                              <a:off x="4014" y="7819"/>
                              <a:ext cx="435" cy="2182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21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71FC6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71FC6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Справ.</w:t>
                                  </w:r>
                                  <w:r w:rsidR="00771FC6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771FC6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2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48"/>
                          <wpg:cNvGrpSpPr>
                            <a:grpSpLocks/>
                          </wpg:cNvGrpSpPr>
                          <wpg:grpSpPr bwMode="auto">
                            <a:xfrm>
                              <a:off x="4014" y="5637"/>
                              <a:ext cx="435" cy="2182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24" name="Text Box 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71FC6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71FC6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Перв.</w:t>
                                  </w:r>
                                  <w:r w:rsidR="00771FC6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771FC6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примен.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5" name="Text Box 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71FC6" w:rsidRDefault="00507FDA" w:rsidP="00B71754">
                                  <w:pPr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</w:rPr>
                                  </w:pPr>
                                  <w:r>
                                    <w:rPr>
                                      <w:rFonts w:ascii="GOST type B" w:hAnsi="GOST type B" w:cs="Arial"/>
                                      <w:i/>
                                    </w:rPr>
                                    <w:t>${</w:t>
                                  </w:r>
                                  <w:r w:rsidR="007106D2">
                                    <w:rPr>
                                      <w:rFonts w:ascii="GOST type B" w:hAnsi="GOST type B" w:cs="Arial"/>
                                      <w:i/>
                                      <w:lang w:val="en-US"/>
                                    </w:rPr>
                                    <w:t>nodeN</w:t>
                                  </w:r>
                                  <w:r>
                                    <w:rPr>
                                      <w:rFonts w:ascii="GOST type B" w:hAnsi="GOST type B" w:cs="Arial"/>
                                      <w:i/>
                                      <w:lang w:val="en-US"/>
                                    </w:rPr>
                                    <w:t>umber</w:t>
                                  </w:r>
                                  <w:r>
                                    <w:rPr>
                                      <w:rFonts w:ascii="GOST type B" w:hAnsi="GOST type B" w:cs="Arial"/>
                                      <w:i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  <pic:pic xmlns:pic="http://schemas.openxmlformats.org/drawingml/2006/picture">
                      <pic:nvPicPr>
                        <pic:cNvPr id="26" name="Picture 108" descr="Молдавский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259" r="7933" b="12589"/>
                        <a:stretch>
                          <a:fillRect/>
                        </a:stretch>
                      </pic:blipFill>
                      <pic:spPr bwMode="auto">
                        <a:xfrm>
                          <a:off x="1949436" y="9965217"/>
                          <a:ext cx="470987" cy="2834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07" descr="Мельниченко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3959" t="34103" r="41656" b="44786"/>
                        <a:stretch>
                          <a:fillRect/>
                        </a:stretch>
                      </pic:blipFill>
                      <pic:spPr bwMode="auto">
                        <a:xfrm>
                          <a:off x="1881255" y="9410366"/>
                          <a:ext cx="652204" cy="24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09" descr="МельниченкоВ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39091" y="9164100"/>
                          <a:ext cx="613628" cy="39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Полотно 21" o:spid="_x0000_s1046" editas="canvas" style="position:absolute;margin-left:11.35pt;margin-top:11.35pt;width:566.95pt;height:819.25pt;z-index:-251659264;mso-position-horizontal-relative:page;mso-position-vertical-relative:page" coordsize="72002,104044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47" type="#_x0000_t75" style="position:absolute;width:72002;height:104044;visibility:visible;mso-wrap-style:square">
                <v:fill o:detectmouseclick="t"/>
                <v:path o:connecttype="none"/>
              </v:shape>
              <v:group id="Group 105" o:spid="_x0000_s1048" style="position:absolute;left:1076;top:713;width:69500;height:101341" coordorigin="2269,5263" coordsize="7713,1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2" o:spid="_x0000_s1049" style="position:absolute;left:2710;top:5263;width:7272;height:10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" filled="f" strokeweight="1.5pt"/>
                <v:group id="Group 77" o:spid="_x0000_s1050" style="position:absolute;left:2269;top:10073;width:435;height:5272" coordorigin="3820,8388" coordsize="435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32" o:spid="_x0000_s1051" style="position:absolute;left:3820;top:12752;width:435;height:908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" o:spid="_x0000_s1052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" filled="f" strokeweight="1.5pt">
                      <v:textbox style="layout-flow:vertical;mso-layout-flow-alt:bottom-to-top" inset="0,0,0,0">
                        <w:txbxContent>
                          <w:p w:rsidR="000067D9" w:rsidRPr="00771FC6" w:rsidRDefault="000067D9" w:rsidP="00BB1B39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71FC6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Инв.№подп.</w:t>
                            </w:r>
                          </w:p>
                        </w:txbxContent>
                      </v:textbox>
                    </v:shape>
                    <v:shape id="Text Box 31" o:spid="_x0000_s1053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3" o:spid="_x0000_s1054" style="position:absolute;left:3820;top:11479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Text Box 34" o:spid="_x0000_s1055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" filled="f" strokeweight="1.5pt">
                      <v:textbox style="layout-flow:vertical;mso-layout-flow-alt:bottom-to-top" inset="0,0,0,0">
                        <w:txbxContent>
                          <w:p w:rsidR="000067D9" w:rsidRPr="00771FC6" w:rsidRDefault="000067D9" w:rsidP="00BB1B39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71FC6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35" o:spid="_x0000_s1056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6" o:spid="_x0000_s1057" style="position:absolute;left:3820;top:10570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Text Box 37" o:spid="_x0000_s1058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067D9" w:rsidRPr="00771FC6" w:rsidRDefault="000067D9" w:rsidP="00BB1B39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71FC6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Взам.инв.№</w:t>
                            </w:r>
                          </w:p>
                        </w:txbxContent>
                      </v:textbox>
                    </v:shape>
                    <v:shape id="Text Box 38" o:spid="_x0000_s1059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9" o:spid="_x0000_s1060" style="position:absolute;left:3820;top:9661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Text Box 40" o:spid="_x0000_s1061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067D9" w:rsidRPr="00771FC6" w:rsidRDefault="000067D9" w:rsidP="00BB1B39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71FC6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Инв.№дубл.</w:t>
                            </w:r>
                          </w:p>
                        </w:txbxContent>
                      </v:textbox>
                    </v:shape>
                    <v:shape id="Text Box 41" o:spid="_x0000_s1062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2" o:spid="_x0000_s1063" style="position:absolute;left:3820;top:8388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Text Box 43" o:spid="_x0000_s1064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" filled="f" strokeweight="1.5pt">
                      <v:textbox style="layout-flow:vertical;mso-layout-flow-alt:bottom-to-top" inset="0,0,0,0">
                        <w:txbxContent>
                          <w:p w:rsidR="000067D9" w:rsidRPr="00771FC6" w:rsidRDefault="000067D9" w:rsidP="00BB1B39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71FC6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44" o:spid="_x0000_s1065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Group 78" o:spid="_x0000_s1066" style="position:absolute;left:2274;top:5263;width:436;height:4364" coordorigin="4014,5637" coordsize="435,4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45" o:spid="_x0000_s1067" style="position:absolute;left:4014;top:7819;width:435;height:2182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46" o:spid="_x0000_s1068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771FC6" w:rsidRDefault="000067D9" w:rsidP="00BB1B39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71FC6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Справ.</w:t>
                            </w:r>
                            <w:r w:rsidR="00771FC6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71FC6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v:textbox>
                    </v:shape>
                    <v:shape id="Text Box 47" o:spid="_x0000_s1069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8" o:spid="_x0000_s1070" style="position:absolute;left:4014;top:5637;width:435;height:2182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49" o:spid="_x0000_s1071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771FC6" w:rsidRDefault="000067D9" w:rsidP="00BB1B39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71FC6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Перв.</w:t>
                            </w:r>
                            <w:r w:rsidR="00771FC6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71FC6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примен.</w:t>
                            </w:r>
                          </w:p>
                        </w:txbxContent>
                      </v:textbox>
                    </v:shape>
                    <v:shape id="Text Box 50" o:spid="_x0000_s1072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771FC6" w:rsidRDefault="00507FDA" w:rsidP="00B71754">
                            <w:pPr>
                              <w:jc w:val="center"/>
                              <w:rPr>
                                <w:rFonts w:ascii="GOST type B" w:hAnsi="GOST type B" w:cs="Arial"/>
                                <w:i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i/>
                              </w:rPr>
                              <w:t>${</w:t>
                            </w:r>
                            <w:r w:rsidR="007106D2">
                              <w:rPr>
                                <w:rFonts w:ascii="GOST type B" w:hAnsi="GOST type B" w:cs="Arial"/>
                                <w:i/>
                                <w:lang w:val="en-US"/>
                              </w:rPr>
                              <w:t>nodeN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lang w:val="en-US"/>
                              </w:rPr>
                              <w:t>umber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shape id="Picture 108" o:spid="_x0000_s1073" type="#_x0000_t75" alt="Молдавский" style="position:absolute;left:19494;top:99652;width:4710;height:2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">
                <v:imagedata r:id="rId4" o:title="Молдавский" croptop="2136f" cropbottom="8250f" cropright="5199f"/>
              </v:shape>
              <v:shape id="Picture 107" o:spid="_x0000_s1074" type="#_x0000_t75" alt="МельниченкоА" style="position:absolute;left:18812;top:94103;width:6522;height:2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">
                <v:imagedata r:id="rId5" o:title="МельниченкоА" croptop="22350f" cropbottom="29351f" cropleft="15702f" cropright="27300f"/>
              </v:shape>
              <v:shape id="Picture 109" o:spid="_x0000_s1075" type="#_x0000_t75" alt="МельниченкоВ" style="position:absolute;left:18390;top:91641;width:6137;height:3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">
                <v:imagedata r:id="rId6" o:title="МельниченкоВ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87249"/>
    <w:multiLevelType w:val="hybridMultilevel"/>
    <w:tmpl w:val="1322829A"/>
    <w:lvl w:ilvl="0" w:tplc="441A2D3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4F"/>
    <w:rsid w:val="000009F5"/>
    <w:rsid w:val="000014FB"/>
    <w:rsid w:val="000038FD"/>
    <w:rsid w:val="000067D9"/>
    <w:rsid w:val="00011351"/>
    <w:rsid w:val="000115A0"/>
    <w:rsid w:val="00013B59"/>
    <w:rsid w:val="000140A3"/>
    <w:rsid w:val="00015748"/>
    <w:rsid w:val="00015D8C"/>
    <w:rsid w:val="00016622"/>
    <w:rsid w:val="00017593"/>
    <w:rsid w:val="0001793D"/>
    <w:rsid w:val="00023719"/>
    <w:rsid w:val="0002400E"/>
    <w:rsid w:val="00024075"/>
    <w:rsid w:val="000255C0"/>
    <w:rsid w:val="00026C3C"/>
    <w:rsid w:val="00027836"/>
    <w:rsid w:val="00031F8D"/>
    <w:rsid w:val="0003222B"/>
    <w:rsid w:val="00032AE3"/>
    <w:rsid w:val="00036009"/>
    <w:rsid w:val="00040C4D"/>
    <w:rsid w:val="00040D97"/>
    <w:rsid w:val="00040E8B"/>
    <w:rsid w:val="000410C8"/>
    <w:rsid w:val="000412F0"/>
    <w:rsid w:val="00043E2D"/>
    <w:rsid w:val="00046220"/>
    <w:rsid w:val="00050267"/>
    <w:rsid w:val="000507BE"/>
    <w:rsid w:val="00051D25"/>
    <w:rsid w:val="00051ECC"/>
    <w:rsid w:val="000528C4"/>
    <w:rsid w:val="00052F71"/>
    <w:rsid w:val="00053C9D"/>
    <w:rsid w:val="00055349"/>
    <w:rsid w:val="00057E68"/>
    <w:rsid w:val="0006354C"/>
    <w:rsid w:val="000635CB"/>
    <w:rsid w:val="00063A68"/>
    <w:rsid w:val="0006495A"/>
    <w:rsid w:val="000674E1"/>
    <w:rsid w:val="00067559"/>
    <w:rsid w:val="0006758A"/>
    <w:rsid w:val="00067E7B"/>
    <w:rsid w:val="00070457"/>
    <w:rsid w:val="000709E2"/>
    <w:rsid w:val="000709E6"/>
    <w:rsid w:val="000731D4"/>
    <w:rsid w:val="00075E58"/>
    <w:rsid w:val="00076090"/>
    <w:rsid w:val="0007761E"/>
    <w:rsid w:val="0008010D"/>
    <w:rsid w:val="00080711"/>
    <w:rsid w:val="000807BC"/>
    <w:rsid w:val="00080CC5"/>
    <w:rsid w:val="000813FA"/>
    <w:rsid w:val="000841AB"/>
    <w:rsid w:val="00085E69"/>
    <w:rsid w:val="00085FCA"/>
    <w:rsid w:val="000872E8"/>
    <w:rsid w:val="00087ED3"/>
    <w:rsid w:val="00090234"/>
    <w:rsid w:val="000922A6"/>
    <w:rsid w:val="00093810"/>
    <w:rsid w:val="00093E84"/>
    <w:rsid w:val="00095B12"/>
    <w:rsid w:val="0009766E"/>
    <w:rsid w:val="00097A2C"/>
    <w:rsid w:val="000A0488"/>
    <w:rsid w:val="000A13EF"/>
    <w:rsid w:val="000A3A6D"/>
    <w:rsid w:val="000A5A51"/>
    <w:rsid w:val="000A7146"/>
    <w:rsid w:val="000A7536"/>
    <w:rsid w:val="000A7ADA"/>
    <w:rsid w:val="000B0D60"/>
    <w:rsid w:val="000B30B2"/>
    <w:rsid w:val="000B3424"/>
    <w:rsid w:val="000B3923"/>
    <w:rsid w:val="000B62FB"/>
    <w:rsid w:val="000B76AE"/>
    <w:rsid w:val="000B7A2C"/>
    <w:rsid w:val="000C0895"/>
    <w:rsid w:val="000C14E1"/>
    <w:rsid w:val="000C210E"/>
    <w:rsid w:val="000C4D1F"/>
    <w:rsid w:val="000C57FC"/>
    <w:rsid w:val="000C68C2"/>
    <w:rsid w:val="000C6EE4"/>
    <w:rsid w:val="000C7A61"/>
    <w:rsid w:val="000D01CB"/>
    <w:rsid w:val="000D2673"/>
    <w:rsid w:val="000D2C32"/>
    <w:rsid w:val="000D3C81"/>
    <w:rsid w:val="000D4138"/>
    <w:rsid w:val="000D4854"/>
    <w:rsid w:val="000D4D35"/>
    <w:rsid w:val="000D4DCF"/>
    <w:rsid w:val="000D5115"/>
    <w:rsid w:val="000D541F"/>
    <w:rsid w:val="000D68F8"/>
    <w:rsid w:val="000D7E59"/>
    <w:rsid w:val="000E2A49"/>
    <w:rsid w:val="000E647A"/>
    <w:rsid w:val="000F0E3A"/>
    <w:rsid w:val="000F187B"/>
    <w:rsid w:val="000F2446"/>
    <w:rsid w:val="000F2C37"/>
    <w:rsid w:val="000F30FB"/>
    <w:rsid w:val="000F3A24"/>
    <w:rsid w:val="000F47FD"/>
    <w:rsid w:val="000F51D2"/>
    <w:rsid w:val="000F58C8"/>
    <w:rsid w:val="00100651"/>
    <w:rsid w:val="001009A6"/>
    <w:rsid w:val="00101413"/>
    <w:rsid w:val="00102593"/>
    <w:rsid w:val="001025CD"/>
    <w:rsid w:val="001035EA"/>
    <w:rsid w:val="00103946"/>
    <w:rsid w:val="00104AB2"/>
    <w:rsid w:val="00110F8C"/>
    <w:rsid w:val="001125C6"/>
    <w:rsid w:val="00112AE0"/>
    <w:rsid w:val="00112DD8"/>
    <w:rsid w:val="00114E64"/>
    <w:rsid w:val="00115A73"/>
    <w:rsid w:val="00116F14"/>
    <w:rsid w:val="00117CC3"/>
    <w:rsid w:val="00122719"/>
    <w:rsid w:val="00123F7C"/>
    <w:rsid w:val="00124D02"/>
    <w:rsid w:val="001266A5"/>
    <w:rsid w:val="00126B43"/>
    <w:rsid w:val="00126BB4"/>
    <w:rsid w:val="00126C4F"/>
    <w:rsid w:val="001270C6"/>
    <w:rsid w:val="00130097"/>
    <w:rsid w:val="00132DB2"/>
    <w:rsid w:val="00133356"/>
    <w:rsid w:val="0013487F"/>
    <w:rsid w:val="001355BC"/>
    <w:rsid w:val="00135CBE"/>
    <w:rsid w:val="00135FE5"/>
    <w:rsid w:val="00136BED"/>
    <w:rsid w:val="001376E7"/>
    <w:rsid w:val="001377C6"/>
    <w:rsid w:val="00137D0D"/>
    <w:rsid w:val="00140724"/>
    <w:rsid w:val="00140818"/>
    <w:rsid w:val="00140E07"/>
    <w:rsid w:val="00142CEC"/>
    <w:rsid w:val="0014468B"/>
    <w:rsid w:val="0014532E"/>
    <w:rsid w:val="00147C46"/>
    <w:rsid w:val="00147F43"/>
    <w:rsid w:val="0015390A"/>
    <w:rsid w:val="001546C9"/>
    <w:rsid w:val="00154E21"/>
    <w:rsid w:val="00154E8B"/>
    <w:rsid w:val="001550B3"/>
    <w:rsid w:val="00155752"/>
    <w:rsid w:val="00155F60"/>
    <w:rsid w:val="001569CC"/>
    <w:rsid w:val="0015753B"/>
    <w:rsid w:val="00157B5A"/>
    <w:rsid w:val="00157E25"/>
    <w:rsid w:val="0016100D"/>
    <w:rsid w:val="0016493A"/>
    <w:rsid w:val="00165522"/>
    <w:rsid w:val="00166A91"/>
    <w:rsid w:val="00167908"/>
    <w:rsid w:val="00167937"/>
    <w:rsid w:val="0017279A"/>
    <w:rsid w:val="00173A0A"/>
    <w:rsid w:val="001740F6"/>
    <w:rsid w:val="0017457D"/>
    <w:rsid w:val="00180C73"/>
    <w:rsid w:val="00181AF1"/>
    <w:rsid w:val="00183887"/>
    <w:rsid w:val="00183DB4"/>
    <w:rsid w:val="001840C5"/>
    <w:rsid w:val="00184412"/>
    <w:rsid w:val="001847C8"/>
    <w:rsid w:val="00185191"/>
    <w:rsid w:val="00186A11"/>
    <w:rsid w:val="00187330"/>
    <w:rsid w:val="0019156B"/>
    <w:rsid w:val="00191AC0"/>
    <w:rsid w:val="0019299C"/>
    <w:rsid w:val="00192DB0"/>
    <w:rsid w:val="0019551E"/>
    <w:rsid w:val="00195C14"/>
    <w:rsid w:val="00196D2C"/>
    <w:rsid w:val="001A2846"/>
    <w:rsid w:val="001A32F5"/>
    <w:rsid w:val="001A5584"/>
    <w:rsid w:val="001A605C"/>
    <w:rsid w:val="001A697D"/>
    <w:rsid w:val="001A6E5D"/>
    <w:rsid w:val="001B063C"/>
    <w:rsid w:val="001B1D79"/>
    <w:rsid w:val="001B2A28"/>
    <w:rsid w:val="001B35DF"/>
    <w:rsid w:val="001B403C"/>
    <w:rsid w:val="001B51D7"/>
    <w:rsid w:val="001B6BE8"/>
    <w:rsid w:val="001B6C1D"/>
    <w:rsid w:val="001B7447"/>
    <w:rsid w:val="001C0D5B"/>
    <w:rsid w:val="001C2107"/>
    <w:rsid w:val="001C2E7D"/>
    <w:rsid w:val="001C3CC6"/>
    <w:rsid w:val="001C4377"/>
    <w:rsid w:val="001C7FF9"/>
    <w:rsid w:val="001D000F"/>
    <w:rsid w:val="001D1E64"/>
    <w:rsid w:val="001D264E"/>
    <w:rsid w:val="001D3641"/>
    <w:rsid w:val="001D3D83"/>
    <w:rsid w:val="001D3E45"/>
    <w:rsid w:val="001D4563"/>
    <w:rsid w:val="001D5AD5"/>
    <w:rsid w:val="001D6639"/>
    <w:rsid w:val="001D6F52"/>
    <w:rsid w:val="001D7BE8"/>
    <w:rsid w:val="001E100A"/>
    <w:rsid w:val="001E2CD3"/>
    <w:rsid w:val="001E375F"/>
    <w:rsid w:val="001E420A"/>
    <w:rsid w:val="001E4F7F"/>
    <w:rsid w:val="001E527F"/>
    <w:rsid w:val="001E6529"/>
    <w:rsid w:val="001E68BC"/>
    <w:rsid w:val="001E68DE"/>
    <w:rsid w:val="001E69C6"/>
    <w:rsid w:val="001E6C6F"/>
    <w:rsid w:val="001E7D4A"/>
    <w:rsid w:val="001F0803"/>
    <w:rsid w:val="001F10B9"/>
    <w:rsid w:val="001F2E12"/>
    <w:rsid w:val="001F3485"/>
    <w:rsid w:val="001F41D4"/>
    <w:rsid w:val="001F5357"/>
    <w:rsid w:val="001F5CB5"/>
    <w:rsid w:val="001F5CF2"/>
    <w:rsid w:val="001F6559"/>
    <w:rsid w:val="001F6B11"/>
    <w:rsid w:val="0020023C"/>
    <w:rsid w:val="0020075E"/>
    <w:rsid w:val="00201AC8"/>
    <w:rsid w:val="00202B66"/>
    <w:rsid w:val="0020450E"/>
    <w:rsid w:val="002045F1"/>
    <w:rsid w:val="00204FFB"/>
    <w:rsid w:val="00205273"/>
    <w:rsid w:val="0020579E"/>
    <w:rsid w:val="00206E5F"/>
    <w:rsid w:val="002071AC"/>
    <w:rsid w:val="002077D8"/>
    <w:rsid w:val="00207D1D"/>
    <w:rsid w:val="00210655"/>
    <w:rsid w:val="00210E56"/>
    <w:rsid w:val="002111AD"/>
    <w:rsid w:val="00211643"/>
    <w:rsid w:val="00214352"/>
    <w:rsid w:val="0021492C"/>
    <w:rsid w:val="00215BD7"/>
    <w:rsid w:val="00216553"/>
    <w:rsid w:val="00222A75"/>
    <w:rsid w:val="0022779C"/>
    <w:rsid w:val="00230363"/>
    <w:rsid w:val="00232C73"/>
    <w:rsid w:val="00232E97"/>
    <w:rsid w:val="00233BB1"/>
    <w:rsid w:val="00234532"/>
    <w:rsid w:val="0023484E"/>
    <w:rsid w:val="0023522A"/>
    <w:rsid w:val="00235842"/>
    <w:rsid w:val="00235F9D"/>
    <w:rsid w:val="00237945"/>
    <w:rsid w:val="00237CA3"/>
    <w:rsid w:val="00237E80"/>
    <w:rsid w:val="0024183E"/>
    <w:rsid w:val="002424A6"/>
    <w:rsid w:val="0024274A"/>
    <w:rsid w:val="00242D3A"/>
    <w:rsid w:val="0024506D"/>
    <w:rsid w:val="00247451"/>
    <w:rsid w:val="002503A2"/>
    <w:rsid w:val="00250798"/>
    <w:rsid w:val="00251229"/>
    <w:rsid w:val="00251506"/>
    <w:rsid w:val="00251F26"/>
    <w:rsid w:val="002523EE"/>
    <w:rsid w:val="00253E7E"/>
    <w:rsid w:val="0025453F"/>
    <w:rsid w:val="00255606"/>
    <w:rsid w:val="002556B1"/>
    <w:rsid w:val="00256865"/>
    <w:rsid w:val="0025697C"/>
    <w:rsid w:val="00256F9F"/>
    <w:rsid w:val="0025741B"/>
    <w:rsid w:val="00257569"/>
    <w:rsid w:val="002611A0"/>
    <w:rsid w:val="0026164C"/>
    <w:rsid w:val="00261ED2"/>
    <w:rsid w:val="00262FB0"/>
    <w:rsid w:val="002631E1"/>
    <w:rsid w:val="00264915"/>
    <w:rsid w:val="002654B5"/>
    <w:rsid w:val="00265B8A"/>
    <w:rsid w:val="00265E0E"/>
    <w:rsid w:val="002661AF"/>
    <w:rsid w:val="00267313"/>
    <w:rsid w:val="00267F5E"/>
    <w:rsid w:val="00270013"/>
    <w:rsid w:val="0027013C"/>
    <w:rsid w:val="00270D45"/>
    <w:rsid w:val="00271547"/>
    <w:rsid w:val="00272A98"/>
    <w:rsid w:val="00272CEE"/>
    <w:rsid w:val="00272E6C"/>
    <w:rsid w:val="002734F3"/>
    <w:rsid w:val="00276F78"/>
    <w:rsid w:val="002802EC"/>
    <w:rsid w:val="002812DD"/>
    <w:rsid w:val="002819AF"/>
    <w:rsid w:val="00282C48"/>
    <w:rsid w:val="002831A5"/>
    <w:rsid w:val="002854E1"/>
    <w:rsid w:val="002864BB"/>
    <w:rsid w:val="00286CCD"/>
    <w:rsid w:val="00286CE4"/>
    <w:rsid w:val="00287A58"/>
    <w:rsid w:val="00291F8C"/>
    <w:rsid w:val="0029243E"/>
    <w:rsid w:val="0029340B"/>
    <w:rsid w:val="0029371F"/>
    <w:rsid w:val="0029384F"/>
    <w:rsid w:val="00294199"/>
    <w:rsid w:val="00294236"/>
    <w:rsid w:val="002945A9"/>
    <w:rsid w:val="00294E95"/>
    <w:rsid w:val="00295259"/>
    <w:rsid w:val="00295853"/>
    <w:rsid w:val="00296B16"/>
    <w:rsid w:val="002A1313"/>
    <w:rsid w:val="002A1F69"/>
    <w:rsid w:val="002A26BE"/>
    <w:rsid w:val="002A2B88"/>
    <w:rsid w:val="002A2F1A"/>
    <w:rsid w:val="002A3DED"/>
    <w:rsid w:val="002A42A8"/>
    <w:rsid w:val="002A4778"/>
    <w:rsid w:val="002A584D"/>
    <w:rsid w:val="002A626B"/>
    <w:rsid w:val="002A68AC"/>
    <w:rsid w:val="002A6CA1"/>
    <w:rsid w:val="002A73BD"/>
    <w:rsid w:val="002B02E8"/>
    <w:rsid w:val="002B11D3"/>
    <w:rsid w:val="002B1CDF"/>
    <w:rsid w:val="002B2CE3"/>
    <w:rsid w:val="002B37C9"/>
    <w:rsid w:val="002B5553"/>
    <w:rsid w:val="002B55CB"/>
    <w:rsid w:val="002B6D70"/>
    <w:rsid w:val="002B6E40"/>
    <w:rsid w:val="002B7F8D"/>
    <w:rsid w:val="002C043C"/>
    <w:rsid w:val="002C0A8A"/>
    <w:rsid w:val="002C0B2F"/>
    <w:rsid w:val="002C0CC7"/>
    <w:rsid w:val="002C123D"/>
    <w:rsid w:val="002C247C"/>
    <w:rsid w:val="002C24F0"/>
    <w:rsid w:val="002C28DA"/>
    <w:rsid w:val="002C40EA"/>
    <w:rsid w:val="002C56F7"/>
    <w:rsid w:val="002D1723"/>
    <w:rsid w:val="002D2776"/>
    <w:rsid w:val="002D322B"/>
    <w:rsid w:val="002E12D5"/>
    <w:rsid w:val="002E16BE"/>
    <w:rsid w:val="002E2417"/>
    <w:rsid w:val="002E25CD"/>
    <w:rsid w:val="002E3CEE"/>
    <w:rsid w:val="002E4032"/>
    <w:rsid w:val="002E48F4"/>
    <w:rsid w:val="002E4CBF"/>
    <w:rsid w:val="002E6333"/>
    <w:rsid w:val="002E6534"/>
    <w:rsid w:val="002E76F8"/>
    <w:rsid w:val="002F05DB"/>
    <w:rsid w:val="002F10FC"/>
    <w:rsid w:val="002F1B67"/>
    <w:rsid w:val="002F2DF3"/>
    <w:rsid w:val="002F2ECD"/>
    <w:rsid w:val="002F3CC4"/>
    <w:rsid w:val="002F442D"/>
    <w:rsid w:val="002F5139"/>
    <w:rsid w:val="002F6018"/>
    <w:rsid w:val="002F644B"/>
    <w:rsid w:val="002F66B6"/>
    <w:rsid w:val="002F744B"/>
    <w:rsid w:val="002F7558"/>
    <w:rsid w:val="002F7990"/>
    <w:rsid w:val="00300DB1"/>
    <w:rsid w:val="00300EB1"/>
    <w:rsid w:val="003010A4"/>
    <w:rsid w:val="003022A9"/>
    <w:rsid w:val="003036A2"/>
    <w:rsid w:val="0030624F"/>
    <w:rsid w:val="003062F6"/>
    <w:rsid w:val="0030721F"/>
    <w:rsid w:val="003076AF"/>
    <w:rsid w:val="00307D43"/>
    <w:rsid w:val="00310FFB"/>
    <w:rsid w:val="00311DE6"/>
    <w:rsid w:val="0031514F"/>
    <w:rsid w:val="0031553C"/>
    <w:rsid w:val="003169ED"/>
    <w:rsid w:val="00317145"/>
    <w:rsid w:val="00321853"/>
    <w:rsid w:val="003220F4"/>
    <w:rsid w:val="0032483F"/>
    <w:rsid w:val="00326222"/>
    <w:rsid w:val="00330693"/>
    <w:rsid w:val="00330C4B"/>
    <w:rsid w:val="00332FA6"/>
    <w:rsid w:val="003363F0"/>
    <w:rsid w:val="00336D41"/>
    <w:rsid w:val="0033709E"/>
    <w:rsid w:val="003373CE"/>
    <w:rsid w:val="00337930"/>
    <w:rsid w:val="003402CB"/>
    <w:rsid w:val="003410DC"/>
    <w:rsid w:val="0034128C"/>
    <w:rsid w:val="0034250F"/>
    <w:rsid w:val="00342938"/>
    <w:rsid w:val="00343FC9"/>
    <w:rsid w:val="00343FDA"/>
    <w:rsid w:val="00345C19"/>
    <w:rsid w:val="00346A4E"/>
    <w:rsid w:val="00346E46"/>
    <w:rsid w:val="003524F2"/>
    <w:rsid w:val="00352576"/>
    <w:rsid w:val="0035688C"/>
    <w:rsid w:val="003571BA"/>
    <w:rsid w:val="00357D39"/>
    <w:rsid w:val="00360A91"/>
    <w:rsid w:val="00364156"/>
    <w:rsid w:val="003664D6"/>
    <w:rsid w:val="00371B2E"/>
    <w:rsid w:val="003764C2"/>
    <w:rsid w:val="00380835"/>
    <w:rsid w:val="003817EB"/>
    <w:rsid w:val="003835D2"/>
    <w:rsid w:val="003841AD"/>
    <w:rsid w:val="003847E7"/>
    <w:rsid w:val="00385A7F"/>
    <w:rsid w:val="003874B9"/>
    <w:rsid w:val="0039191D"/>
    <w:rsid w:val="0039242A"/>
    <w:rsid w:val="00397024"/>
    <w:rsid w:val="00397CA5"/>
    <w:rsid w:val="003A059C"/>
    <w:rsid w:val="003A21C8"/>
    <w:rsid w:val="003A2BC1"/>
    <w:rsid w:val="003A31DF"/>
    <w:rsid w:val="003A32E4"/>
    <w:rsid w:val="003A3DAB"/>
    <w:rsid w:val="003A48B0"/>
    <w:rsid w:val="003A56B4"/>
    <w:rsid w:val="003A5C3B"/>
    <w:rsid w:val="003B1B44"/>
    <w:rsid w:val="003B2858"/>
    <w:rsid w:val="003B40AB"/>
    <w:rsid w:val="003B48D5"/>
    <w:rsid w:val="003B548E"/>
    <w:rsid w:val="003B620D"/>
    <w:rsid w:val="003B6BBC"/>
    <w:rsid w:val="003B715B"/>
    <w:rsid w:val="003C1619"/>
    <w:rsid w:val="003C23E3"/>
    <w:rsid w:val="003C2B48"/>
    <w:rsid w:val="003C397C"/>
    <w:rsid w:val="003C5556"/>
    <w:rsid w:val="003C5EF6"/>
    <w:rsid w:val="003C6F11"/>
    <w:rsid w:val="003C7AE1"/>
    <w:rsid w:val="003D12BC"/>
    <w:rsid w:val="003D17FA"/>
    <w:rsid w:val="003D2A26"/>
    <w:rsid w:val="003D2CFA"/>
    <w:rsid w:val="003D3068"/>
    <w:rsid w:val="003D37B6"/>
    <w:rsid w:val="003D4D1E"/>
    <w:rsid w:val="003D56AD"/>
    <w:rsid w:val="003D685E"/>
    <w:rsid w:val="003D68DC"/>
    <w:rsid w:val="003D780D"/>
    <w:rsid w:val="003D7B47"/>
    <w:rsid w:val="003E127A"/>
    <w:rsid w:val="003E1A6E"/>
    <w:rsid w:val="003E2C3D"/>
    <w:rsid w:val="003E3B33"/>
    <w:rsid w:val="003E3E0A"/>
    <w:rsid w:val="003E6E76"/>
    <w:rsid w:val="003E7075"/>
    <w:rsid w:val="003E7FCE"/>
    <w:rsid w:val="003F142B"/>
    <w:rsid w:val="003F1F69"/>
    <w:rsid w:val="003F213C"/>
    <w:rsid w:val="003F52B5"/>
    <w:rsid w:val="003F589D"/>
    <w:rsid w:val="003F6E29"/>
    <w:rsid w:val="003F6F30"/>
    <w:rsid w:val="003F7388"/>
    <w:rsid w:val="0040145C"/>
    <w:rsid w:val="00401779"/>
    <w:rsid w:val="00402462"/>
    <w:rsid w:val="00404F97"/>
    <w:rsid w:val="0040607A"/>
    <w:rsid w:val="00406A1F"/>
    <w:rsid w:val="0040700F"/>
    <w:rsid w:val="004074A0"/>
    <w:rsid w:val="00411076"/>
    <w:rsid w:val="00412FBE"/>
    <w:rsid w:val="004155EF"/>
    <w:rsid w:val="004173D4"/>
    <w:rsid w:val="004227E5"/>
    <w:rsid w:val="00423EB9"/>
    <w:rsid w:val="00424B20"/>
    <w:rsid w:val="0042514C"/>
    <w:rsid w:val="00425BAE"/>
    <w:rsid w:val="00431955"/>
    <w:rsid w:val="0043196B"/>
    <w:rsid w:val="00431C83"/>
    <w:rsid w:val="00432532"/>
    <w:rsid w:val="00433831"/>
    <w:rsid w:val="00434452"/>
    <w:rsid w:val="004351C5"/>
    <w:rsid w:val="004352FC"/>
    <w:rsid w:val="00440581"/>
    <w:rsid w:val="004433AD"/>
    <w:rsid w:val="004436E7"/>
    <w:rsid w:val="00443733"/>
    <w:rsid w:val="00443765"/>
    <w:rsid w:val="00445212"/>
    <w:rsid w:val="00445F7A"/>
    <w:rsid w:val="0044676C"/>
    <w:rsid w:val="004467C2"/>
    <w:rsid w:val="00446B6D"/>
    <w:rsid w:val="00446F17"/>
    <w:rsid w:val="00446FD4"/>
    <w:rsid w:val="00447CF1"/>
    <w:rsid w:val="004505B6"/>
    <w:rsid w:val="004508E1"/>
    <w:rsid w:val="00450BFA"/>
    <w:rsid w:val="004512D8"/>
    <w:rsid w:val="00452330"/>
    <w:rsid w:val="00452FCB"/>
    <w:rsid w:val="00453B83"/>
    <w:rsid w:val="004542B1"/>
    <w:rsid w:val="0045541D"/>
    <w:rsid w:val="00456D45"/>
    <w:rsid w:val="0046143B"/>
    <w:rsid w:val="004614AE"/>
    <w:rsid w:val="0046271B"/>
    <w:rsid w:val="0046524C"/>
    <w:rsid w:val="0046600D"/>
    <w:rsid w:val="00466EA9"/>
    <w:rsid w:val="004701C8"/>
    <w:rsid w:val="00470424"/>
    <w:rsid w:val="0047134F"/>
    <w:rsid w:val="00472B5A"/>
    <w:rsid w:val="00474AEA"/>
    <w:rsid w:val="004755D4"/>
    <w:rsid w:val="00481630"/>
    <w:rsid w:val="004829B6"/>
    <w:rsid w:val="0048361E"/>
    <w:rsid w:val="004836BB"/>
    <w:rsid w:val="004836D3"/>
    <w:rsid w:val="00483FA2"/>
    <w:rsid w:val="00484778"/>
    <w:rsid w:val="00484B40"/>
    <w:rsid w:val="00484FF7"/>
    <w:rsid w:val="004869AF"/>
    <w:rsid w:val="00487AE5"/>
    <w:rsid w:val="00487DA7"/>
    <w:rsid w:val="004904BE"/>
    <w:rsid w:val="00490F39"/>
    <w:rsid w:val="0049177B"/>
    <w:rsid w:val="004921C5"/>
    <w:rsid w:val="004928D3"/>
    <w:rsid w:val="00492E34"/>
    <w:rsid w:val="00494F1E"/>
    <w:rsid w:val="004951A3"/>
    <w:rsid w:val="0049578F"/>
    <w:rsid w:val="00495A98"/>
    <w:rsid w:val="004968BF"/>
    <w:rsid w:val="00496AEB"/>
    <w:rsid w:val="004A2ABD"/>
    <w:rsid w:val="004A3C88"/>
    <w:rsid w:val="004A5F7D"/>
    <w:rsid w:val="004A683E"/>
    <w:rsid w:val="004A7054"/>
    <w:rsid w:val="004B0D2E"/>
    <w:rsid w:val="004B1417"/>
    <w:rsid w:val="004B25C5"/>
    <w:rsid w:val="004B2BCE"/>
    <w:rsid w:val="004B46E3"/>
    <w:rsid w:val="004B56CB"/>
    <w:rsid w:val="004B6780"/>
    <w:rsid w:val="004C20AB"/>
    <w:rsid w:val="004C2417"/>
    <w:rsid w:val="004C243C"/>
    <w:rsid w:val="004C2655"/>
    <w:rsid w:val="004C2E26"/>
    <w:rsid w:val="004C418B"/>
    <w:rsid w:val="004C41AE"/>
    <w:rsid w:val="004C4489"/>
    <w:rsid w:val="004C75CF"/>
    <w:rsid w:val="004D0675"/>
    <w:rsid w:val="004D2600"/>
    <w:rsid w:val="004D3569"/>
    <w:rsid w:val="004D3ECA"/>
    <w:rsid w:val="004E1AE0"/>
    <w:rsid w:val="004E3222"/>
    <w:rsid w:val="004E3671"/>
    <w:rsid w:val="004E61AE"/>
    <w:rsid w:val="004E636D"/>
    <w:rsid w:val="004E6AA8"/>
    <w:rsid w:val="004F022A"/>
    <w:rsid w:val="004F054E"/>
    <w:rsid w:val="004F21BE"/>
    <w:rsid w:val="004F463B"/>
    <w:rsid w:val="004F4D49"/>
    <w:rsid w:val="004F54DE"/>
    <w:rsid w:val="004F72E7"/>
    <w:rsid w:val="004F7716"/>
    <w:rsid w:val="004F77C8"/>
    <w:rsid w:val="004F7DEE"/>
    <w:rsid w:val="00500696"/>
    <w:rsid w:val="00500E36"/>
    <w:rsid w:val="0050107B"/>
    <w:rsid w:val="005011CC"/>
    <w:rsid w:val="00502684"/>
    <w:rsid w:val="00502A58"/>
    <w:rsid w:val="00502EEF"/>
    <w:rsid w:val="00505C8B"/>
    <w:rsid w:val="005061CF"/>
    <w:rsid w:val="0050682E"/>
    <w:rsid w:val="00507FDA"/>
    <w:rsid w:val="0051094F"/>
    <w:rsid w:val="00510B77"/>
    <w:rsid w:val="005131CF"/>
    <w:rsid w:val="005136AD"/>
    <w:rsid w:val="00515057"/>
    <w:rsid w:val="005151F3"/>
    <w:rsid w:val="00515451"/>
    <w:rsid w:val="005156AB"/>
    <w:rsid w:val="005173B8"/>
    <w:rsid w:val="005203BE"/>
    <w:rsid w:val="00520C11"/>
    <w:rsid w:val="005231EC"/>
    <w:rsid w:val="00523985"/>
    <w:rsid w:val="00523A63"/>
    <w:rsid w:val="00523E10"/>
    <w:rsid w:val="00524172"/>
    <w:rsid w:val="00525F90"/>
    <w:rsid w:val="00526857"/>
    <w:rsid w:val="00530365"/>
    <w:rsid w:val="0053077A"/>
    <w:rsid w:val="005326BC"/>
    <w:rsid w:val="005326C3"/>
    <w:rsid w:val="00533F4C"/>
    <w:rsid w:val="0053417D"/>
    <w:rsid w:val="00534447"/>
    <w:rsid w:val="00535539"/>
    <w:rsid w:val="00537B06"/>
    <w:rsid w:val="00542246"/>
    <w:rsid w:val="00543241"/>
    <w:rsid w:val="00544F64"/>
    <w:rsid w:val="00550946"/>
    <w:rsid w:val="005509DC"/>
    <w:rsid w:val="0055293B"/>
    <w:rsid w:val="00552CF5"/>
    <w:rsid w:val="0055327E"/>
    <w:rsid w:val="0055453E"/>
    <w:rsid w:val="00554B4F"/>
    <w:rsid w:val="005552F5"/>
    <w:rsid w:val="005571A4"/>
    <w:rsid w:val="00557B0F"/>
    <w:rsid w:val="00557E30"/>
    <w:rsid w:val="005603E6"/>
    <w:rsid w:val="00562223"/>
    <w:rsid w:val="00562F12"/>
    <w:rsid w:val="00564B1F"/>
    <w:rsid w:val="00565EF8"/>
    <w:rsid w:val="00566B6A"/>
    <w:rsid w:val="00577F8E"/>
    <w:rsid w:val="005804F2"/>
    <w:rsid w:val="005808D9"/>
    <w:rsid w:val="00580FC1"/>
    <w:rsid w:val="005819E3"/>
    <w:rsid w:val="00582609"/>
    <w:rsid w:val="00583321"/>
    <w:rsid w:val="0058593A"/>
    <w:rsid w:val="00585C6E"/>
    <w:rsid w:val="00586274"/>
    <w:rsid w:val="005862D0"/>
    <w:rsid w:val="00586943"/>
    <w:rsid w:val="005911E0"/>
    <w:rsid w:val="00592C71"/>
    <w:rsid w:val="00597536"/>
    <w:rsid w:val="005A262E"/>
    <w:rsid w:val="005A33F4"/>
    <w:rsid w:val="005A44B9"/>
    <w:rsid w:val="005A59FE"/>
    <w:rsid w:val="005A6061"/>
    <w:rsid w:val="005A6E30"/>
    <w:rsid w:val="005A76B8"/>
    <w:rsid w:val="005B11C2"/>
    <w:rsid w:val="005B1464"/>
    <w:rsid w:val="005B1EFE"/>
    <w:rsid w:val="005B31D9"/>
    <w:rsid w:val="005B403F"/>
    <w:rsid w:val="005B4753"/>
    <w:rsid w:val="005B6576"/>
    <w:rsid w:val="005C23BB"/>
    <w:rsid w:val="005C331F"/>
    <w:rsid w:val="005C3894"/>
    <w:rsid w:val="005C3A9D"/>
    <w:rsid w:val="005C3B74"/>
    <w:rsid w:val="005C3C1D"/>
    <w:rsid w:val="005C3D20"/>
    <w:rsid w:val="005C4B81"/>
    <w:rsid w:val="005C601E"/>
    <w:rsid w:val="005D0225"/>
    <w:rsid w:val="005D24C7"/>
    <w:rsid w:val="005D25D3"/>
    <w:rsid w:val="005D2CF4"/>
    <w:rsid w:val="005D44BF"/>
    <w:rsid w:val="005D761A"/>
    <w:rsid w:val="005D7BBE"/>
    <w:rsid w:val="005E0781"/>
    <w:rsid w:val="005E099E"/>
    <w:rsid w:val="005E1279"/>
    <w:rsid w:val="005E4896"/>
    <w:rsid w:val="005E546F"/>
    <w:rsid w:val="005E660D"/>
    <w:rsid w:val="005E6C44"/>
    <w:rsid w:val="005E7040"/>
    <w:rsid w:val="005E787C"/>
    <w:rsid w:val="005E7CD7"/>
    <w:rsid w:val="005F01BA"/>
    <w:rsid w:val="005F0443"/>
    <w:rsid w:val="005F29C4"/>
    <w:rsid w:val="005F2F82"/>
    <w:rsid w:val="005F3566"/>
    <w:rsid w:val="005F526E"/>
    <w:rsid w:val="005F6056"/>
    <w:rsid w:val="005F6145"/>
    <w:rsid w:val="005F7656"/>
    <w:rsid w:val="005F7989"/>
    <w:rsid w:val="005F79D3"/>
    <w:rsid w:val="00600A85"/>
    <w:rsid w:val="00600DA4"/>
    <w:rsid w:val="00600E29"/>
    <w:rsid w:val="0060127C"/>
    <w:rsid w:val="00601DA7"/>
    <w:rsid w:val="00602ABA"/>
    <w:rsid w:val="00606E32"/>
    <w:rsid w:val="006077AE"/>
    <w:rsid w:val="006079C6"/>
    <w:rsid w:val="00610F5A"/>
    <w:rsid w:val="00610F75"/>
    <w:rsid w:val="006110CA"/>
    <w:rsid w:val="00611A84"/>
    <w:rsid w:val="0061380D"/>
    <w:rsid w:val="00615808"/>
    <w:rsid w:val="006214E4"/>
    <w:rsid w:val="00621647"/>
    <w:rsid w:val="00623515"/>
    <w:rsid w:val="006245F4"/>
    <w:rsid w:val="006249F8"/>
    <w:rsid w:val="00624B4D"/>
    <w:rsid w:val="00627378"/>
    <w:rsid w:val="006318EB"/>
    <w:rsid w:val="0063377B"/>
    <w:rsid w:val="00634194"/>
    <w:rsid w:val="00634433"/>
    <w:rsid w:val="00634434"/>
    <w:rsid w:val="006356AD"/>
    <w:rsid w:val="00637314"/>
    <w:rsid w:val="0063784B"/>
    <w:rsid w:val="00637ED0"/>
    <w:rsid w:val="00640D33"/>
    <w:rsid w:val="00641233"/>
    <w:rsid w:val="00641C4B"/>
    <w:rsid w:val="00643241"/>
    <w:rsid w:val="00644A5B"/>
    <w:rsid w:val="0064581C"/>
    <w:rsid w:val="00647049"/>
    <w:rsid w:val="006474D5"/>
    <w:rsid w:val="00647830"/>
    <w:rsid w:val="006525C6"/>
    <w:rsid w:val="00653265"/>
    <w:rsid w:val="00653E8A"/>
    <w:rsid w:val="00655F6A"/>
    <w:rsid w:val="00656953"/>
    <w:rsid w:val="00661477"/>
    <w:rsid w:val="006618FE"/>
    <w:rsid w:val="00663424"/>
    <w:rsid w:val="0066407A"/>
    <w:rsid w:val="006644D0"/>
    <w:rsid w:val="006676EC"/>
    <w:rsid w:val="006677C4"/>
    <w:rsid w:val="00667977"/>
    <w:rsid w:val="00667ED0"/>
    <w:rsid w:val="00672B83"/>
    <w:rsid w:val="00673F1B"/>
    <w:rsid w:val="00674BF5"/>
    <w:rsid w:val="00676DED"/>
    <w:rsid w:val="0068046C"/>
    <w:rsid w:val="00680B61"/>
    <w:rsid w:val="00681A0D"/>
    <w:rsid w:val="00681DA9"/>
    <w:rsid w:val="00681E2F"/>
    <w:rsid w:val="00685DCE"/>
    <w:rsid w:val="00687295"/>
    <w:rsid w:val="00687629"/>
    <w:rsid w:val="006902AE"/>
    <w:rsid w:val="006913FE"/>
    <w:rsid w:val="006937A5"/>
    <w:rsid w:val="00693E69"/>
    <w:rsid w:val="00694137"/>
    <w:rsid w:val="00694779"/>
    <w:rsid w:val="0069499E"/>
    <w:rsid w:val="006958A3"/>
    <w:rsid w:val="00696D86"/>
    <w:rsid w:val="006A07B3"/>
    <w:rsid w:val="006A0EA5"/>
    <w:rsid w:val="006A1A1C"/>
    <w:rsid w:val="006A1AFC"/>
    <w:rsid w:val="006A2294"/>
    <w:rsid w:val="006A3F94"/>
    <w:rsid w:val="006A4328"/>
    <w:rsid w:val="006A526A"/>
    <w:rsid w:val="006A53C0"/>
    <w:rsid w:val="006A5F8C"/>
    <w:rsid w:val="006A7360"/>
    <w:rsid w:val="006B1577"/>
    <w:rsid w:val="006B192E"/>
    <w:rsid w:val="006B28A5"/>
    <w:rsid w:val="006B3548"/>
    <w:rsid w:val="006B3FEF"/>
    <w:rsid w:val="006B4A38"/>
    <w:rsid w:val="006B5589"/>
    <w:rsid w:val="006B6EDC"/>
    <w:rsid w:val="006B737F"/>
    <w:rsid w:val="006C148A"/>
    <w:rsid w:val="006C1E7D"/>
    <w:rsid w:val="006C24F6"/>
    <w:rsid w:val="006C2B6C"/>
    <w:rsid w:val="006C3448"/>
    <w:rsid w:val="006C3DF2"/>
    <w:rsid w:val="006C47BD"/>
    <w:rsid w:val="006C55BB"/>
    <w:rsid w:val="006D2161"/>
    <w:rsid w:val="006D3D6D"/>
    <w:rsid w:val="006D4129"/>
    <w:rsid w:val="006D5099"/>
    <w:rsid w:val="006D6F7C"/>
    <w:rsid w:val="006E231C"/>
    <w:rsid w:val="006E25C0"/>
    <w:rsid w:val="006E3278"/>
    <w:rsid w:val="006E3F02"/>
    <w:rsid w:val="006E3F80"/>
    <w:rsid w:val="006E3FA2"/>
    <w:rsid w:val="006E62EF"/>
    <w:rsid w:val="006E7CBB"/>
    <w:rsid w:val="006F19D2"/>
    <w:rsid w:val="006F2F1B"/>
    <w:rsid w:val="006F3106"/>
    <w:rsid w:val="006F406C"/>
    <w:rsid w:val="006F4A47"/>
    <w:rsid w:val="006F5167"/>
    <w:rsid w:val="00703736"/>
    <w:rsid w:val="0070561C"/>
    <w:rsid w:val="007063AE"/>
    <w:rsid w:val="00706818"/>
    <w:rsid w:val="00706B18"/>
    <w:rsid w:val="00707F69"/>
    <w:rsid w:val="00707FC7"/>
    <w:rsid w:val="0071056B"/>
    <w:rsid w:val="007106D2"/>
    <w:rsid w:val="007111C7"/>
    <w:rsid w:val="007153CE"/>
    <w:rsid w:val="00716200"/>
    <w:rsid w:val="00716533"/>
    <w:rsid w:val="00717090"/>
    <w:rsid w:val="007176DF"/>
    <w:rsid w:val="007200B9"/>
    <w:rsid w:val="00720276"/>
    <w:rsid w:val="00721130"/>
    <w:rsid w:val="00721720"/>
    <w:rsid w:val="00721A1C"/>
    <w:rsid w:val="00726E17"/>
    <w:rsid w:val="007275D5"/>
    <w:rsid w:val="0073187D"/>
    <w:rsid w:val="00732627"/>
    <w:rsid w:val="00734314"/>
    <w:rsid w:val="007344D7"/>
    <w:rsid w:val="00736C95"/>
    <w:rsid w:val="00737D34"/>
    <w:rsid w:val="00741D07"/>
    <w:rsid w:val="007427C0"/>
    <w:rsid w:val="00744647"/>
    <w:rsid w:val="00745198"/>
    <w:rsid w:val="00746B41"/>
    <w:rsid w:val="00751A70"/>
    <w:rsid w:val="007526CF"/>
    <w:rsid w:val="00754835"/>
    <w:rsid w:val="00754E81"/>
    <w:rsid w:val="00755C32"/>
    <w:rsid w:val="00755D88"/>
    <w:rsid w:val="0075796F"/>
    <w:rsid w:val="00760F53"/>
    <w:rsid w:val="00764D3E"/>
    <w:rsid w:val="00766DBD"/>
    <w:rsid w:val="0077053B"/>
    <w:rsid w:val="007715D7"/>
    <w:rsid w:val="00771773"/>
    <w:rsid w:val="00771FC6"/>
    <w:rsid w:val="00772C68"/>
    <w:rsid w:val="00774646"/>
    <w:rsid w:val="00776ACB"/>
    <w:rsid w:val="00780475"/>
    <w:rsid w:val="00781FAE"/>
    <w:rsid w:val="0078292D"/>
    <w:rsid w:val="00782AC2"/>
    <w:rsid w:val="00782D47"/>
    <w:rsid w:val="00782E11"/>
    <w:rsid w:val="007835E7"/>
    <w:rsid w:val="007836F0"/>
    <w:rsid w:val="00783A35"/>
    <w:rsid w:val="00785204"/>
    <w:rsid w:val="0078621C"/>
    <w:rsid w:val="00786D43"/>
    <w:rsid w:val="00787344"/>
    <w:rsid w:val="007874B9"/>
    <w:rsid w:val="00793156"/>
    <w:rsid w:val="007942D2"/>
    <w:rsid w:val="0079595F"/>
    <w:rsid w:val="007960E9"/>
    <w:rsid w:val="00796DF1"/>
    <w:rsid w:val="0079739C"/>
    <w:rsid w:val="00797624"/>
    <w:rsid w:val="00797BD4"/>
    <w:rsid w:val="007A0010"/>
    <w:rsid w:val="007A0152"/>
    <w:rsid w:val="007A0964"/>
    <w:rsid w:val="007A09D9"/>
    <w:rsid w:val="007A289E"/>
    <w:rsid w:val="007A5842"/>
    <w:rsid w:val="007A7700"/>
    <w:rsid w:val="007B08D2"/>
    <w:rsid w:val="007B16E5"/>
    <w:rsid w:val="007B5402"/>
    <w:rsid w:val="007B6C77"/>
    <w:rsid w:val="007B7597"/>
    <w:rsid w:val="007B7FCE"/>
    <w:rsid w:val="007C0096"/>
    <w:rsid w:val="007C10D4"/>
    <w:rsid w:val="007C2870"/>
    <w:rsid w:val="007C30DA"/>
    <w:rsid w:val="007C3163"/>
    <w:rsid w:val="007C55DF"/>
    <w:rsid w:val="007C578B"/>
    <w:rsid w:val="007C5C77"/>
    <w:rsid w:val="007D051D"/>
    <w:rsid w:val="007D0B4C"/>
    <w:rsid w:val="007D2AB2"/>
    <w:rsid w:val="007D4E1B"/>
    <w:rsid w:val="007D5C53"/>
    <w:rsid w:val="007D75F7"/>
    <w:rsid w:val="007D7A65"/>
    <w:rsid w:val="007E4047"/>
    <w:rsid w:val="007E5FEC"/>
    <w:rsid w:val="007E6E0D"/>
    <w:rsid w:val="007E714D"/>
    <w:rsid w:val="007F005A"/>
    <w:rsid w:val="007F15E6"/>
    <w:rsid w:val="007F1D43"/>
    <w:rsid w:val="007F28E0"/>
    <w:rsid w:val="007F3D64"/>
    <w:rsid w:val="007F422E"/>
    <w:rsid w:val="007F44FF"/>
    <w:rsid w:val="007F4A47"/>
    <w:rsid w:val="007F4F41"/>
    <w:rsid w:val="007F7553"/>
    <w:rsid w:val="007F7582"/>
    <w:rsid w:val="00801F14"/>
    <w:rsid w:val="00803593"/>
    <w:rsid w:val="00803DCC"/>
    <w:rsid w:val="00805458"/>
    <w:rsid w:val="008060A2"/>
    <w:rsid w:val="008107E1"/>
    <w:rsid w:val="00811858"/>
    <w:rsid w:val="00813C3A"/>
    <w:rsid w:val="00814112"/>
    <w:rsid w:val="008148CB"/>
    <w:rsid w:val="00814B5F"/>
    <w:rsid w:val="008151EE"/>
    <w:rsid w:val="00815458"/>
    <w:rsid w:val="008161CE"/>
    <w:rsid w:val="0082108E"/>
    <w:rsid w:val="00825647"/>
    <w:rsid w:val="008262EF"/>
    <w:rsid w:val="008268EC"/>
    <w:rsid w:val="008302CA"/>
    <w:rsid w:val="0083044E"/>
    <w:rsid w:val="00830617"/>
    <w:rsid w:val="008334D4"/>
    <w:rsid w:val="00835DAF"/>
    <w:rsid w:val="0083671D"/>
    <w:rsid w:val="0084126F"/>
    <w:rsid w:val="008420A1"/>
    <w:rsid w:val="00843F5F"/>
    <w:rsid w:val="008448DF"/>
    <w:rsid w:val="00846B20"/>
    <w:rsid w:val="00846EC2"/>
    <w:rsid w:val="008501A2"/>
    <w:rsid w:val="00851AEB"/>
    <w:rsid w:val="00852143"/>
    <w:rsid w:val="00852DC4"/>
    <w:rsid w:val="0085339C"/>
    <w:rsid w:val="008540D5"/>
    <w:rsid w:val="0085582E"/>
    <w:rsid w:val="00857C37"/>
    <w:rsid w:val="008606FB"/>
    <w:rsid w:val="00861DF4"/>
    <w:rsid w:val="008629AD"/>
    <w:rsid w:val="00863103"/>
    <w:rsid w:val="008636D6"/>
    <w:rsid w:val="00864A45"/>
    <w:rsid w:val="008660AB"/>
    <w:rsid w:val="00866692"/>
    <w:rsid w:val="00866A85"/>
    <w:rsid w:val="0086773B"/>
    <w:rsid w:val="00867960"/>
    <w:rsid w:val="00867CB4"/>
    <w:rsid w:val="00870738"/>
    <w:rsid w:val="0087073D"/>
    <w:rsid w:val="00871121"/>
    <w:rsid w:val="00871ADC"/>
    <w:rsid w:val="00871EA6"/>
    <w:rsid w:val="00873115"/>
    <w:rsid w:val="00873CBB"/>
    <w:rsid w:val="008745AA"/>
    <w:rsid w:val="00875193"/>
    <w:rsid w:val="008762E9"/>
    <w:rsid w:val="008767B5"/>
    <w:rsid w:val="00876BAD"/>
    <w:rsid w:val="00876BC7"/>
    <w:rsid w:val="00877A13"/>
    <w:rsid w:val="00877B1D"/>
    <w:rsid w:val="00877C93"/>
    <w:rsid w:val="00877E89"/>
    <w:rsid w:val="00880565"/>
    <w:rsid w:val="00880799"/>
    <w:rsid w:val="008856A3"/>
    <w:rsid w:val="00892DF0"/>
    <w:rsid w:val="008930F2"/>
    <w:rsid w:val="00893BA9"/>
    <w:rsid w:val="00895615"/>
    <w:rsid w:val="00895AF9"/>
    <w:rsid w:val="0089758A"/>
    <w:rsid w:val="00897FEF"/>
    <w:rsid w:val="008A0734"/>
    <w:rsid w:val="008A173E"/>
    <w:rsid w:val="008A537B"/>
    <w:rsid w:val="008A7938"/>
    <w:rsid w:val="008B0929"/>
    <w:rsid w:val="008B13FC"/>
    <w:rsid w:val="008B198A"/>
    <w:rsid w:val="008B2A66"/>
    <w:rsid w:val="008B3320"/>
    <w:rsid w:val="008B36BE"/>
    <w:rsid w:val="008B3B2F"/>
    <w:rsid w:val="008B47C7"/>
    <w:rsid w:val="008B585B"/>
    <w:rsid w:val="008B5FDB"/>
    <w:rsid w:val="008C15D9"/>
    <w:rsid w:val="008C33C1"/>
    <w:rsid w:val="008C4B52"/>
    <w:rsid w:val="008C6622"/>
    <w:rsid w:val="008C7546"/>
    <w:rsid w:val="008D0A6D"/>
    <w:rsid w:val="008D0BF6"/>
    <w:rsid w:val="008D293C"/>
    <w:rsid w:val="008D596B"/>
    <w:rsid w:val="008D7889"/>
    <w:rsid w:val="008D794E"/>
    <w:rsid w:val="008D7CD6"/>
    <w:rsid w:val="008E0512"/>
    <w:rsid w:val="008E0A04"/>
    <w:rsid w:val="008E0E01"/>
    <w:rsid w:val="008E2DD5"/>
    <w:rsid w:val="008E35BB"/>
    <w:rsid w:val="008E3D64"/>
    <w:rsid w:val="008E5565"/>
    <w:rsid w:val="008E56AF"/>
    <w:rsid w:val="008E7A85"/>
    <w:rsid w:val="008F1497"/>
    <w:rsid w:val="008F1520"/>
    <w:rsid w:val="008F1F49"/>
    <w:rsid w:val="008F25FB"/>
    <w:rsid w:val="008F3E75"/>
    <w:rsid w:val="008F5913"/>
    <w:rsid w:val="008F64DC"/>
    <w:rsid w:val="008F684B"/>
    <w:rsid w:val="008F6A2C"/>
    <w:rsid w:val="008F6C58"/>
    <w:rsid w:val="008F6F5F"/>
    <w:rsid w:val="008F7A61"/>
    <w:rsid w:val="00900543"/>
    <w:rsid w:val="009006ED"/>
    <w:rsid w:val="009015A3"/>
    <w:rsid w:val="00902612"/>
    <w:rsid w:val="00902C73"/>
    <w:rsid w:val="009040DE"/>
    <w:rsid w:val="00904578"/>
    <w:rsid w:val="009055AB"/>
    <w:rsid w:val="009057A8"/>
    <w:rsid w:val="00905978"/>
    <w:rsid w:val="0090683E"/>
    <w:rsid w:val="00906FAF"/>
    <w:rsid w:val="00907ABA"/>
    <w:rsid w:val="009101FD"/>
    <w:rsid w:val="00911484"/>
    <w:rsid w:val="009115CC"/>
    <w:rsid w:val="00911C9F"/>
    <w:rsid w:val="00913ACA"/>
    <w:rsid w:val="00913B54"/>
    <w:rsid w:val="00913C6A"/>
    <w:rsid w:val="0091573D"/>
    <w:rsid w:val="009168A3"/>
    <w:rsid w:val="00917237"/>
    <w:rsid w:val="00917773"/>
    <w:rsid w:val="009205A5"/>
    <w:rsid w:val="00920ABF"/>
    <w:rsid w:val="0092141E"/>
    <w:rsid w:val="00921874"/>
    <w:rsid w:val="00921B63"/>
    <w:rsid w:val="009230EE"/>
    <w:rsid w:val="009240B4"/>
    <w:rsid w:val="00924741"/>
    <w:rsid w:val="009255FB"/>
    <w:rsid w:val="00925780"/>
    <w:rsid w:val="00926608"/>
    <w:rsid w:val="00926D34"/>
    <w:rsid w:val="009271D9"/>
    <w:rsid w:val="009304FF"/>
    <w:rsid w:val="009307EA"/>
    <w:rsid w:val="0093263E"/>
    <w:rsid w:val="009339F0"/>
    <w:rsid w:val="00933ABF"/>
    <w:rsid w:val="009349BF"/>
    <w:rsid w:val="00936520"/>
    <w:rsid w:val="00936EA3"/>
    <w:rsid w:val="00940163"/>
    <w:rsid w:val="0094017E"/>
    <w:rsid w:val="00940D81"/>
    <w:rsid w:val="009411FB"/>
    <w:rsid w:val="0094159F"/>
    <w:rsid w:val="0094190F"/>
    <w:rsid w:val="00941C9E"/>
    <w:rsid w:val="00941F0C"/>
    <w:rsid w:val="00943131"/>
    <w:rsid w:val="00943334"/>
    <w:rsid w:val="00946507"/>
    <w:rsid w:val="00947370"/>
    <w:rsid w:val="00947CD5"/>
    <w:rsid w:val="00951973"/>
    <w:rsid w:val="00953328"/>
    <w:rsid w:val="00953F5B"/>
    <w:rsid w:val="00954A9E"/>
    <w:rsid w:val="00955BBC"/>
    <w:rsid w:val="00957DED"/>
    <w:rsid w:val="0096076D"/>
    <w:rsid w:val="0096257C"/>
    <w:rsid w:val="00967D6A"/>
    <w:rsid w:val="00973E80"/>
    <w:rsid w:val="00976A0C"/>
    <w:rsid w:val="00980C36"/>
    <w:rsid w:val="009828E7"/>
    <w:rsid w:val="00982F3F"/>
    <w:rsid w:val="00983963"/>
    <w:rsid w:val="00984B57"/>
    <w:rsid w:val="009858D3"/>
    <w:rsid w:val="009874F2"/>
    <w:rsid w:val="00990035"/>
    <w:rsid w:val="00990779"/>
    <w:rsid w:val="0099127E"/>
    <w:rsid w:val="00993075"/>
    <w:rsid w:val="009951C3"/>
    <w:rsid w:val="00996D5C"/>
    <w:rsid w:val="00997963"/>
    <w:rsid w:val="009A0275"/>
    <w:rsid w:val="009A0EF3"/>
    <w:rsid w:val="009A1FEE"/>
    <w:rsid w:val="009A3181"/>
    <w:rsid w:val="009A36B1"/>
    <w:rsid w:val="009A3D8D"/>
    <w:rsid w:val="009A4868"/>
    <w:rsid w:val="009A4B3F"/>
    <w:rsid w:val="009A4E35"/>
    <w:rsid w:val="009A5609"/>
    <w:rsid w:val="009A58FD"/>
    <w:rsid w:val="009A6A63"/>
    <w:rsid w:val="009A7145"/>
    <w:rsid w:val="009B0A51"/>
    <w:rsid w:val="009B25C9"/>
    <w:rsid w:val="009B32E2"/>
    <w:rsid w:val="009B361D"/>
    <w:rsid w:val="009B4874"/>
    <w:rsid w:val="009B5595"/>
    <w:rsid w:val="009B672D"/>
    <w:rsid w:val="009B6C38"/>
    <w:rsid w:val="009B72C1"/>
    <w:rsid w:val="009B7E07"/>
    <w:rsid w:val="009B7F88"/>
    <w:rsid w:val="009C018C"/>
    <w:rsid w:val="009C02BB"/>
    <w:rsid w:val="009C1506"/>
    <w:rsid w:val="009C4CFB"/>
    <w:rsid w:val="009C656C"/>
    <w:rsid w:val="009C6D8F"/>
    <w:rsid w:val="009C7698"/>
    <w:rsid w:val="009D0138"/>
    <w:rsid w:val="009D1093"/>
    <w:rsid w:val="009D13BA"/>
    <w:rsid w:val="009D14E5"/>
    <w:rsid w:val="009D3D92"/>
    <w:rsid w:val="009D5630"/>
    <w:rsid w:val="009D7AC1"/>
    <w:rsid w:val="009D7D70"/>
    <w:rsid w:val="009E149D"/>
    <w:rsid w:val="009E193A"/>
    <w:rsid w:val="009E1E75"/>
    <w:rsid w:val="009E2DB7"/>
    <w:rsid w:val="009E2E72"/>
    <w:rsid w:val="009E2F67"/>
    <w:rsid w:val="009E2FEF"/>
    <w:rsid w:val="009E4058"/>
    <w:rsid w:val="009E4278"/>
    <w:rsid w:val="009E4423"/>
    <w:rsid w:val="009E4D09"/>
    <w:rsid w:val="009E52A9"/>
    <w:rsid w:val="009E7AE7"/>
    <w:rsid w:val="009E7C73"/>
    <w:rsid w:val="009F0313"/>
    <w:rsid w:val="009F19AD"/>
    <w:rsid w:val="009F274E"/>
    <w:rsid w:val="009F2D0D"/>
    <w:rsid w:val="009F2F4C"/>
    <w:rsid w:val="009F354A"/>
    <w:rsid w:val="009F40CC"/>
    <w:rsid w:val="009F4892"/>
    <w:rsid w:val="009F6ADF"/>
    <w:rsid w:val="009F6D5D"/>
    <w:rsid w:val="00A00870"/>
    <w:rsid w:val="00A01E35"/>
    <w:rsid w:val="00A03692"/>
    <w:rsid w:val="00A0491F"/>
    <w:rsid w:val="00A073DD"/>
    <w:rsid w:val="00A1186E"/>
    <w:rsid w:val="00A1221B"/>
    <w:rsid w:val="00A12822"/>
    <w:rsid w:val="00A14875"/>
    <w:rsid w:val="00A15239"/>
    <w:rsid w:val="00A15958"/>
    <w:rsid w:val="00A15EFF"/>
    <w:rsid w:val="00A2041F"/>
    <w:rsid w:val="00A20A93"/>
    <w:rsid w:val="00A2108D"/>
    <w:rsid w:val="00A2168E"/>
    <w:rsid w:val="00A21735"/>
    <w:rsid w:val="00A22BD7"/>
    <w:rsid w:val="00A236E9"/>
    <w:rsid w:val="00A24489"/>
    <w:rsid w:val="00A24951"/>
    <w:rsid w:val="00A2496F"/>
    <w:rsid w:val="00A24A64"/>
    <w:rsid w:val="00A24FB0"/>
    <w:rsid w:val="00A257AC"/>
    <w:rsid w:val="00A2609F"/>
    <w:rsid w:val="00A2791F"/>
    <w:rsid w:val="00A32B3D"/>
    <w:rsid w:val="00A32C4D"/>
    <w:rsid w:val="00A340F9"/>
    <w:rsid w:val="00A37561"/>
    <w:rsid w:val="00A375C6"/>
    <w:rsid w:val="00A40875"/>
    <w:rsid w:val="00A40B6D"/>
    <w:rsid w:val="00A42015"/>
    <w:rsid w:val="00A43C69"/>
    <w:rsid w:val="00A447E3"/>
    <w:rsid w:val="00A45287"/>
    <w:rsid w:val="00A459D9"/>
    <w:rsid w:val="00A45CD9"/>
    <w:rsid w:val="00A46467"/>
    <w:rsid w:val="00A52E50"/>
    <w:rsid w:val="00A53161"/>
    <w:rsid w:val="00A53725"/>
    <w:rsid w:val="00A54720"/>
    <w:rsid w:val="00A57FC5"/>
    <w:rsid w:val="00A60225"/>
    <w:rsid w:val="00A60250"/>
    <w:rsid w:val="00A60585"/>
    <w:rsid w:val="00A606B2"/>
    <w:rsid w:val="00A61195"/>
    <w:rsid w:val="00A627DC"/>
    <w:rsid w:val="00A63767"/>
    <w:rsid w:val="00A65B31"/>
    <w:rsid w:val="00A667AD"/>
    <w:rsid w:val="00A668C5"/>
    <w:rsid w:val="00A72B38"/>
    <w:rsid w:val="00A73C8E"/>
    <w:rsid w:val="00A7471C"/>
    <w:rsid w:val="00A75D52"/>
    <w:rsid w:val="00A761EF"/>
    <w:rsid w:val="00A76C8E"/>
    <w:rsid w:val="00A80A57"/>
    <w:rsid w:val="00A811C3"/>
    <w:rsid w:val="00A812BD"/>
    <w:rsid w:val="00A821AB"/>
    <w:rsid w:val="00A82242"/>
    <w:rsid w:val="00A841B3"/>
    <w:rsid w:val="00A843B1"/>
    <w:rsid w:val="00A84435"/>
    <w:rsid w:val="00A85837"/>
    <w:rsid w:val="00A85D6C"/>
    <w:rsid w:val="00A8702E"/>
    <w:rsid w:val="00A87E30"/>
    <w:rsid w:val="00A9102A"/>
    <w:rsid w:val="00A91FB5"/>
    <w:rsid w:val="00A92B6C"/>
    <w:rsid w:val="00A931D0"/>
    <w:rsid w:val="00A938C1"/>
    <w:rsid w:val="00A94224"/>
    <w:rsid w:val="00A94A6A"/>
    <w:rsid w:val="00A95538"/>
    <w:rsid w:val="00A96970"/>
    <w:rsid w:val="00A96E18"/>
    <w:rsid w:val="00A97490"/>
    <w:rsid w:val="00A97F62"/>
    <w:rsid w:val="00AA0491"/>
    <w:rsid w:val="00AA259E"/>
    <w:rsid w:val="00AB2FA0"/>
    <w:rsid w:val="00AB369A"/>
    <w:rsid w:val="00AB4073"/>
    <w:rsid w:val="00AB45EC"/>
    <w:rsid w:val="00AB67D8"/>
    <w:rsid w:val="00AB6BE1"/>
    <w:rsid w:val="00AC0176"/>
    <w:rsid w:val="00AC1106"/>
    <w:rsid w:val="00AC12F8"/>
    <w:rsid w:val="00AC15EA"/>
    <w:rsid w:val="00AC2961"/>
    <w:rsid w:val="00AC3537"/>
    <w:rsid w:val="00AC4033"/>
    <w:rsid w:val="00AC51F1"/>
    <w:rsid w:val="00AC67BE"/>
    <w:rsid w:val="00AC7E5F"/>
    <w:rsid w:val="00AD0D0A"/>
    <w:rsid w:val="00AD1530"/>
    <w:rsid w:val="00AD516C"/>
    <w:rsid w:val="00AD5F35"/>
    <w:rsid w:val="00AD5FA1"/>
    <w:rsid w:val="00AD77CA"/>
    <w:rsid w:val="00AD7BA0"/>
    <w:rsid w:val="00AD7CB0"/>
    <w:rsid w:val="00AE0296"/>
    <w:rsid w:val="00AE1893"/>
    <w:rsid w:val="00AE218E"/>
    <w:rsid w:val="00AE27E2"/>
    <w:rsid w:val="00AE3052"/>
    <w:rsid w:val="00AE34B1"/>
    <w:rsid w:val="00AE3A7E"/>
    <w:rsid w:val="00AE411F"/>
    <w:rsid w:val="00AE4796"/>
    <w:rsid w:val="00AE4CAC"/>
    <w:rsid w:val="00AE56A3"/>
    <w:rsid w:val="00AE6ECD"/>
    <w:rsid w:val="00AF2685"/>
    <w:rsid w:val="00AF28E8"/>
    <w:rsid w:val="00AF454B"/>
    <w:rsid w:val="00AF4A7F"/>
    <w:rsid w:val="00AF6E08"/>
    <w:rsid w:val="00AF702B"/>
    <w:rsid w:val="00B00350"/>
    <w:rsid w:val="00B01B66"/>
    <w:rsid w:val="00B02644"/>
    <w:rsid w:val="00B037AB"/>
    <w:rsid w:val="00B03A8C"/>
    <w:rsid w:val="00B03B06"/>
    <w:rsid w:val="00B0596D"/>
    <w:rsid w:val="00B0657F"/>
    <w:rsid w:val="00B07484"/>
    <w:rsid w:val="00B07ED9"/>
    <w:rsid w:val="00B142AF"/>
    <w:rsid w:val="00B150B1"/>
    <w:rsid w:val="00B152B3"/>
    <w:rsid w:val="00B1594F"/>
    <w:rsid w:val="00B160A1"/>
    <w:rsid w:val="00B16B9C"/>
    <w:rsid w:val="00B16BB1"/>
    <w:rsid w:val="00B20035"/>
    <w:rsid w:val="00B20198"/>
    <w:rsid w:val="00B21412"/>
    <w:rsid w:val="00B22177"/>
    <w:rsid w:val="00B22B67"/>
    <w:rsid w:val="00B232CE"/>
    <w:rsid w:val="00B238C6"/>
    <w:rsid w:val="00B24157"/>
    <w:rsid w:val="00B24CA8"/>
    <w:rsid w:val="00B2522B"/>
    <w:rsid w:val="00B253C7"/>
    <w:rsid w:val="00B25576"/>
    <w:rsid w:val="00B258F2"/>
    <w:rsid w:val="00B25BB9"/>
    <w:rsid w:val="00B25ED6"/>
    <w:rsid w:val="00B27AD0"/>
    <w:rsid w:val="00B27D48"/>
    <w:rsid w:val="00B300D3"/>
    <w:rsid w:val="00B309BB"/>
    <w:rsid w:val="00B3205F"/>
    <w:rsid w:val="00B3270D"/>
    <w:rsid w:val="00B32D0D"/>
    <w:rsid w:val="00B32DFE"/>
    <w:rsid w:val="00B34FC8"/>
    <w:rsid w:val="00B353C1"/>
    <w:rsid w:val="00B355D1"/>
    <w:rsid w:val="00B402C6"/>
    <w:rsid w:val="00B41E61"/>
    <w:rsid w:val="00B4288F"/>
    <w:rsid w:val="00B42A39"/>
    <w:rsid w:val="00B42BE7"/>
    <w:rsid w:val="00B43018"/>
    <w:rsid w:val="00B43185"/>
    <w:rsid w:val="00B43BA3"/>
    <w:rsid w:val="00B45B91"/>
    <w:rsid w:val="00B475BC"/>
    <w:rsid w:val="00B4795E"/>
    <w:rsid w:val="00B47C5D"/>
    <w:rsid w:val="00B51541"/>
    <w:rsid w:val="00B51B99"/>
    <w:rsid w:val="00B52923"/>
    <w:rsid w:val="00B53405"/>
    <w:rsid w:val="00B53461"/>
    <w:rsid w:val="00B544F1"/>
    <w:rsid w:val="00B55333"/>
    <w:rsid w:val="00B558DD"/>
    <w:rsid w:val="00B56609"/>
    <w:rsid w:val="00B6153C"/>
    <w:rsid w:val="00B62892"/>
    <w:rsid w:val="00B62B12"/>
    <w:rsid w:val="00B63346"/>
    <w:rsid w:val="00B635FA"/>
    <w:rsid w:val="00B651F2"/>
    <w:rsid w:val="00B661B7"/>
    <w:rsid w:val="00B6735D"/>
    <w:rsid w:val="00B70AC7"/>
    <w:rsid w:val="00B70D9D"/>
    <w:rsid w:val="00B71754"/>
    <w:rsid w:val="00B72D6B"/>
    <w:rsid w:val="00B73C7C"/>
    <w:rsid w:val="00B73D8E"/>
    <w:rsid w:val="00B75034"/>
    <w:rsid w:val="00B762A4"/>
    <w:rsid w:val="00B763CE"/>
    <w:rsid w:val="00B80F64"/>
    <w:rsid w:val="00B8232D"/>
    <w:rsid w:val="00B835E8"/>
    <w:rsid w:val="00B83872"/>
    <w:rsid w:val="00B83FA7"/>
    <w:rsid w:val="00B8449B"/>
    <w:rsid w:val="00B84745"/>
    <w:rsid w:val="00B852D2"/>
    <w:rsid w:val="00B85DF8"/>
    <w:rsid w:val="00B86ABA"/>
    <w:rsid w:val="00B8734E"/>
    <w:rsid w:val="00B8740E"/>
    <w:rsid w:val="00B91391"/>
    <w:rsid w:val="00B9197C"/>
    <w:rsid w:val="00B927A4"/>
    <w:rsid w:val="00B93D7B"/>
    <w:rsid w:val="00B9421F"/>
    <w:rsid w:val="00B9630F"/>
    <w:rsid w:val="00B96E30"/>
    <w:rsid w:val="00BA09F9"/>
    <w:rsid w:val="00BA0DA2"/>
    <w:rsid w:val="00BA1B55"/>
    <w:rsid w:val="00BA28BE"/>
    <w:rsid w:val="00BA2A81"/>
    <w:rsid w:val="00BA2D83"/>
    <w:rsid w:val="00BA38B9"/>
    <w:rsid w:val="00BA40CB"/>
    <w:rsid w:val="00BA4948"/>
    <w:rsid w:val="00BA68E1"/>
    <w:rsid w:val="00BB0366"/>
    <w:rsid w:val="00BB1270"/>
    <w:rsid w:val="00BB1B39"/>
    <w:rsid w:val="00BB3A37"/>
    <w:rsid w:val="00BB4609"/>
    <w:rsid w:val="00BB4F59"/>
    <w:rsid w:val="00BB5B80"/>
    <w:rsid w:val="00BB66E0"/>
    <w:rsid w:val="00BC02B1"/>
    <w:rsid w:val="00BC12EB"/>
    <w:rsid w:val="00BC262A"/>
    <w:rsid w:val="00BC2D73"/>
    <w:rsid w:val="00BC3381"/>
    <w:rsid w:val="00BC3CA8"/>
    <w:rsid w:val="00BC74FB"/>
    <w:rsid w:val="00BD0A0E"/>
    <w:rsid w:val="00BD0DF1"/>
    <w:rsid w:val="00BD10B2"/>
    <w:rsid w:val="00BD10DC"/>
    <w:rsid w:val="00BD10FE"/>
    <w:rsid w:val="00BD1DBA"/>
    <w:rsid w:val="00BD29AE"/>
    <w:rsid w:val="00BD3E0E"/>
    <w:rsid w:val="00BD6923"/>
    <w:rsid w:val="00BE104B"/>
    <w:rsid w:val="00BE12E0"/>
    <w:rsid w:val="00BE14CE"/>
    <w:rsid w:val="00BE1F7C"/>
    <w:rsid w:val="00BE1FE6"/>
    <w:rsid w:val="00BE2927"/>
    <w:rsid w:val="00BE40D7"/>
    <w:rsid w:val="00BE53FE"/>
    <w:rsid w:val="00BE6DF8"/>
    <w:rsid w:val="00BE6F3E"/>
    <w:rsid w:val="00BE766A"/>
    <w:rsid w:val="00BF025C"/>
    <w:rsid w:val="00BF1CF8"/>
    <w:rsid w:val="00BF241A"/>
    <w:rsid w:val="00BF2793"/>
    <w:rsid w:val="00BF3214"/>
    <w:rsid w:val="00BF33DD"/>
    <w:rsid w:val="00BF34A3"/>
    <w:rsid w:val="00BF3D9A"/>
    <w:rsid w:val="00BF676C"/>
    <w:rsid w:val="00BF6893"/>
    <w:rsid w:val="00C03E7C"/>
    <w:rsid w:val="00C0694B"/>
    <w:rsid w:val="00C06B15"/>
    <w:rsid w:val="00C07304"/>
    <w:rsid w:val="00C079D0"/>
    <w:rsid w:val="00C103F6"/>
    <w:rsid w:val="00C10493"/>
    <w:rsid w:val="00C11E4C"/>
    <w:rsid w:val="00C135C8"/>
    <w:rsid w:val="00C137B8"/>
    <w:rsid w:val="00C15260"/>
    <w:rsid w:val="00C15F12"/>
    <w:rsid w:val="00C165E0"/>
    <w:rsid w:val="00C16817"/>
    <w:rsid w:val="00C20996"/>
    <w:rsid w:val="00C20CDB"/>
    <w:rsid w:val="00C21A89"/>
    <w:rsid w:val="00C22CB1"/>
    <w:rsid w:val="00C23263"/>
    <w:rsid w:val="00C2436F"/>
    <w:rsid w:val="00C2458A"/>
    <w:rsid w:val="00C30355"/>
    <w:rsid w:val="00C30CEC"/>
    <w:rsid w:val="00C3103C"/>
    <w:rsid w:val="00C3461A"/>
    <w:rsid w:val="00C3636D"/>
    <w:rsid w:val="00C36C01"/>
    <w:rsid w:val="00C36E4C"/>
    <w:rsid w:val="00C36ED6"/>
    <w:rsid w:val="00C42190"/>
    <w:rsid w:val="00C429B7"/>
    <w:rsid w:val="00C42CBC"/>
    <w:rsid w:val="00C4454C"/>
    <w:rsid w:val="00C448EA"/>
    <w:rsid w:val="00C4605C"/>
    <w:rsid w:val="00C46D6A"/>
    <w:rsid w:val="00C46F6A"/>
    <w:rsid w:val="00C471DA"/>
    <w:rsid w:val="00C47277"/>
    <w:rsid w:val="00C474B2"/>
    <w:rsid w:val="00C515DA"/>
    <w:rsid w:val="00C520DB"/>
    <w:rsid w:val="00C52717"/>
    <w:rsid w:val="00C530A4"/>
    <w:rsid w:val="00C56ED8"/>
    <w:rsid w:val="00C5737F"/>
    <w:rsid w:val="00C60083"/>
    <w:rsid w:val="00C62D47"/>
    <w:rsid w:val="00C63726"/>
    <w:rsid w:val="00C63C67"/>
    <w:rsid w:val="00C665CE"/>
    <w:rsid w:val="00C6769E"/>
    <w:rsid w:val="00C67F01"/>
    <w:rsid w:val="00C70017"/>
    <w:rsid w:val="00C70283"/>
    <w:rsid w:val="00C738EF"/>
    <w:rsid w:val="00C77F63"/>
    <w:rsid w:val="00C80597"/>
    <w:rsid w:val="00C80FFE"/>
    <w:rsid w:val="00C81ACD"/>
    <w:rsid w:val="00C82631"/>
    <w:rsid w:val="00C82911"/>
    <w:rsid w:val="00C829C8"/>
    <w:rsid w:val="00C83440"/>
    <w:rsid w:val="00C83BFC"/>
    <w:rsid w:val="00C84110"/>
    <w:rsid w:val="00C84BEA"/>
    <w:rsid w:val="00C84E94"/>
    <w:rsid w:val="00C84E99"/>
    <w:rsid w:val="00C8512C"/>
    <w:rsid w:val="00C8567C"/>
    <w:rsid w:val="00C8733E"/>
    <w:rsid w:val="00C87D80"/>
    <w:rsid w:val="00C90325"/>
    <w:rsid w:val="00C90450"/>
    <w:rsid w:val="00C9062F"/>
    <w:rsid w:val="00C90B7B"/>
    <w:rsid w:val="00C91D79"/>
    <w:rsid w:val="00C92B81"/>
    <w:rsid w:val="00C94394"/>
    <w:rsid w:val="00C96699"/>
    <w:rsid w:val="00C97A44"/>
    <w:rsid w:val="00C97C3B"/>
    <w:rsid w:val="00CA0850"/>
    <w:rsid w:val="00CA1622"/>
    <w:rsid w:val="00CA1DFB"/>
    <w:rsid w:val="00CA2203"/>
    <w:rsid w:val="00CA22FD"/>
    <w:rsid w:val="00CA27D3"/>
    <w:rsid w:val="00CA688B"/>
    <w:rsid w:val="00CA6B14"/>
    <w:rsid w:val="00CB0E8F"/>
    <w:rsid w:val="00CB26D5"/>
    <w:rsid w:val="00CB33F2"/>
    <w:rsid w:val="00CB3D2A"/>
    <w:rsid w:val="00CB4077"/>
    <w:rsid w:val="00CB41FD"/>
    <w:rsid w:val="00CB4BE2"/>
    <w:rsid w:val="00CB6709"/>
    <w:rsid w:val="00CB7187"/>
    <w:rsid w:val="00CB7905"/>
    <w:rsid w:val="00CC011B"/>
    <w:rsid w:val="00CC0BD2"/>
    <w:rsid w:val="00CC11A5"/>
    <w:rsid w:val="00CC21F1"/>
    <w:rsid w:val="00CC2385"/>
    <w:rsid w:val="00CC2746"/>
    <w:rsid w:val="00CC48E2"/>
    <w:rsid w:val="00CC518D"/>
    <w:rsid w:val="00CC56F0"/>
    <w:rsid w:val="00CC6C52"/>
    <w:rsid w:val="00CD23E4"/>
    <w:rsid w:val="00CD308E"/>
    <w:rsid w:val="00CD34DD"/>
    <w:rsid w:val="00CD4231"/>
    <w:rsid w:val="00CD47EC"/>
    <w:rsid w:val="00CD49C1"/>
    <w:rsid w:val="00CD5CFF"/>
    <w:rsid w:val="00CD69FA"/>
    <w:rsid w:val="00CD71CD"/>
    <w:rsid w:val="00CE07F2"/>
    <w:rsid w:val="00CE090D"/>
    <w:rsid w:val="00CE0B98"/>
    <w:rsid w:val="00CE0D6E"/>
    <w:rsid w:val="00CE1DA7"/>
    <w:rsid w:val="00CE28CF"/>
    <w:rsid w:val="00CE501A"/>
    <w:rsid w:val="00CE7617"/>
    <w:rsid w:val="00CF0555"/>
    <w:rsid w:val="00CF309E"/>
    <w:rsid w:val="00CF322F"/>
    <w:rsid w:val="00CF3BD7"/>
    <w:rsid w:val="00CF4C06"/>
    <w:rsid w:val="00CF5767"/>
    <w:rsid w:val="00D01217"/>
    <w:rsid w:val="00D0132A"/>
    <w:rsid w:val="00D01AF6"/>
    <w:rsid w:val="00D04E63"/>
    <w:rsid w:val="00D052FD"/>
    <w:rsid w:val="00D066B5"/>
    <w:rsid w:val="00D069B0"/>
    <w:rsid w:val="00D0763F"/>
    <w:rsid w:val="00D115D5"/>
    <w:rsid w:val="00D12303"/>
    <w:rsid w:val="00D13B30"/>
    <w:rsid w:val="00D15351"/>
    <w:rsid w:val="00D15BCF"/>
    <w:rsid w:val="00D166BE"/>
    <w:rsid w:val="00D203DC"/>
    <w:rsid w:val="00D22B70"/>
    <w:rsid w:val="00D2483F"/>
    <w:rsid w:val="00D25415"/>
    <w:rsid w:val="00D26589"/>
    <w:rsid w:val="00D27874"/>
    <w:rsid w:val="00D30FA7"/>
    <w:rsid w:val="00D313CE"/>
    <w:rsid w:val="00D3378E"/>
    <w:rsid w:val="00D34F6C"/>
    <w:rsid w:val="00D35354"/>
    <w:rsid w:val="00D3598E"/>
    <w:rsid w:val="00D36386"/>
    <w:rsid w:val="00D37516"/>
    <w:rsid w:val="00D377FD"/>
    <w:rsid w:val="00D37C2F"/>
    <w:rsid w:val="00D40C85"/>
    <w:rsid w:val="00D4129D"/>
    <w:rsid w:val="00D42591"/>
    <w:rsid w:val="00D45BD2"/>
    <w:rsid w:val="00D476D5"/>
    <w:rsid w:val="00D47D1C"/>
    <w:rsid w:val="00D503C1"/>
    <w:rsid w:val="00D51163"/>
    <w:rsid w:val="00D512A2"/>
    <w:rsid w:val="00D54A5F"/>
    <w:rsid w:val="00D5726E"/>
    <w:rsid w:val="00D57277"/>
    <w:rsid w:val="00D62623"/>
    <w:rsid w:val="00D62900"/>
    <w:rsid w:val="00D657F3"/>
    <w:rsid w:val="00D664D9"/>
    <w:rsid w:val="00D665DE"/>
    <w:rsid w:val="00D67837"/>
    <w:rsid w:val="00D67CF6"/>
    <w:rsid w:val="00D70340"/>
    <w:rsid w:val="00D70370"/>
    <w:rsid w:val="00D7109E"/>
    <w:rsid w:val="00D7191E"/>
    <w:rsid w:val="00D72425"/>
    <w:rsid w:val="00D72913"/>
    <w:rsid w:val="00D73ED0"/>
    <w:rsid w:val="00D7448D"/>
    <w:rsid w:val="00D74D28"/>
    <w:rsid w:val="00D75553"/>
    <w:rsid w:val="00D7780B"/>
    <w:rsid w:val="00D812F8"/>
    <w:rsid w:val="00D82072"/>
    <w:rsid w:val="00D821EE"/>
    <w:rsid w:val="00D831A8"/>
    <w:rsid w:val="00D831DA"/>
    <w:rsid w:val="00D841BD"/>
    <w:rsid w:val="00D85478"/>
    <w:rsid w:val="00D860A8"/>
    <w:rsid w:val="00D862A5"/>
    <w:rsid w:val="00D87F93"/>
    <w:rsid w:val="00D902DB"/>
    <w:rsid w:val="00D90539"/>
    <w:rsid w:val="00D9070D"/>
    <w:rsid w:val="00D91D25"/>
    <w:rsid w:val="00D92DDD"/>
    <w:rsid w:val="00D943D5"/>
    <w:rsid w:val="00D9587B"/>
    <w:rsid w:val="00D960D0"/>
    <w:rsid w:val="00D9785D"/>
    <w:rsid w:val="00DA0766"/>
    <w:rsid w:val="00DA0A81"/>
    <w:rsid w:val="00DA0E42"/>
    <w:rsid w:val="00DA220B"/>
    <w:rsid w:val="00DA246F"/>
    <w:rsid w:val="00DA3DBE"/>
    <w:rsid w:val="00DA43DF"/>
    <w:rsid w:val="00DA534D"/>
    <w:rsid w:val="00DA6836"/>
    <w:rsid w:val="00DA7DF2"/>
    <w:rsid w:val="00DB0262"/>
    <w:rsid w:val="00DB4056"/>
    <w:rsid w:val="00DB4D59"/>
    <w:rsid w:val="00DB62BC"/>
    <w:rsid w:val="00DB64F8"/>
    <w:rsid w:val="00DB664B"/>
    <w:rsid w:val="00DB7F02"/>
    <w:rsid w:val="00DC13CD"/>
    <w:rsid w:val="00DC171B"/>
    <w:rsid w:val="00DC1734"/>
    <w:rsid w:val="00DC2BC1"/>
    <w:rsid w:val="00DC3426"/>
    <w:rsid w:val="00DC427E"/>
    <w:rsid w:val="00DC43DC"/>
    <w:rsid w:val="00DC4A87"/>
    <w:rsid w:val="00DC5008"/>
    <w:rsid w:val="00DD0E2E"/>
    <w:rsid w:val="00DD3212"/>
    <w:rsid w:val="00DD41CD"/>
    <w:rsid w:val="00DD4C6E"/>
    <w:rsid w:val="00DD5BBB"/>
    <w:rsid w:val="00DD62AA"/>
    <w:rsid w:val="00DD64EF"/>
    <w:rsid w:val="00DD6899"/>
    <w:rsid w:val="00DD692F"/>
    <w:rsid w:val="00DD6D74"/>
    <w:rsid w:val="00DD7055"/>
    <w:rsid w:val="00DD7E90"/>
    <w:rsid w:val="00DE1EFA"/>
    <w:rsid w:val="00DE5805"/>
    <w:rsid w:val="00DE75A7"/>
    <w:rsid w:val="00DF01B9"/>
    <w:rsid w:val="00DF52AA"/>
    <w:rsid w:val="00DF5792"/>
    <w:rsid w:val="00DF5C91"/>
    <w:rsid w:val="00DF7153"/>
    <w:rsid w:val="00E003DA"/>
    <w:rsid w:val="00E02F08"/>
    <w:rsid w:val="00E04928"/>
    <w:rsid w:val="00E04E8D"/>
    <w:rsid w:val="00E05D15"/>
    <w:rsid w:val="00E0664D"/>
    <w:rsid w:val="00E11DE3"/>
    <w:rsid w:val="00E12A5A"/>
    <w:rsid w:val="00E1355F"/>
    <w:rsid w:val="00E14156"/>
    <w:rsid w:val="00E15B08"/>
    <w:rsid w:val="00E167B0"/>
    <w:rsid w:val="00E174B6"/>
    <w:rsid w:val="00E17E3F"/>
    <w:rsid w:val="00E21013"/>
    <w:rsid w:val="00E219BF"/>
    <w:rsid w:val="00E219D8"/>
    <w:rsid w:val="00E21C29"/>
    <w:rsid w:val="00E22ECE"/>
    <w:rsid w:val="00E25D06"/>
    <w:rsid w:val="00E26EA8"/>
    <w:rsid w:val="00E32753"/>
    <w:rsid w:val="00E333E0"/>
    <w:rsid w:val="00E33A09"/>
    <w:rsid w:val="00E33DAD"/>
    <w:rsid w:val="00E34838"/>
    <w:rsid w:val="00E35DF3"/>
    <w:rsid w:val="00E37950"/>
    <w:rsid w:val="00E379C8"/>
    <w:rsid w:val="00E37F76"/>
    <w:rsid w:val="00E40465"/>
    <w:rsid w:val="00E406A6"/>
    <w:rsid w:val="00E4169C"/>
    <w:rsid w:val="00E41A46"/>
    <w:rsid w:val="00E42711"/>
    <w:rsid w:val="00E43B40"/>
    <w:rsid w:val="00E451DE"/>
    <w:rsid w:val="00E45220"/>
    <w:rsid w:val="00E4569F"/>
    <w:rsid w:val="00E46222"/>
    <w:rsid w:val="00E47381"/>
    <w:rsid w:val="00E479AB"/>
    <w:rsid w:val="00E520E8"/>
    <w:rsid w:val="00E5406C"/>
    <w:rsid w:val="00E54123"/>
    <w:rsid w:val="00E54654"/>
    <w:rsid w:val="00E54A91"/>
    <w:rsid w:val="00E54C87"/>
    <w:rsid w:val="00E55D10"/>
    <w:rsid w:val="00E55E1D"/>
    <w:rsid w:val="00E57448"/>
    <w:rsid w:val="00E57486"/>
    <w:rsid w:val="00E57BB9"/>
    <w:rsid w:val="00E60E78"/>
    <w:rsid w:val="00E62207"/>
    <w:rsid w:val="00E62A19"/>
    <w:rsid w:val="00E62AA2"/>
    <w:rsid w:val="00E63652"/>
    <w:rsid w:val="00E65014"/>
    <w:rsid w:val="00E655D7"/>
    <w:rsid w:val="00E65E8E"/>
    <w:rsid w:val="00E660F1"/>
    <w:rsid w:val="00E67AE6"/>
    <w:rsid w:val="00E706B8"/>
    <w:rsid w:val="00E70AC7"/>
    <w:rsid w:val="00E70B5E"/>
    <w:rsid w:val="00E715A4"/>
    <w:rsid w:val="00E71B1E"/>
    <w:rsid w:val="00E72987"/>
    <w:rsid w:val="00E7321E"/>
    <w:rsid w:val="00E73BF0"/>
    <w:rsid w:val="00E746CA"/>
    <w:rsid w:val="00E7507C"/>
    <w:rsid w:val="00E75244"/>
    <w:rsid w:val="00E75A12"/>
    <w:rsid w:val="00E75FB2"/>
    <w:rsid w:val="00E76B7B"/>
    <w:rsid w:val="00E773DB"/>
    <w:rsid w:val="00E83292"/>
    <w:rsid w:val="00E8396D"/>
    <w:rsid w:val="00E840C0"/>
    <w:rsid w:val="00E845CC"/>
    <w:rsid w:val="00E84BBD"/>
    <w:rsid w:val="00E85C60"/>
    <w:rsid w:val="00E90E56"/>
    <w:rsid w:val="00E9380E"/>
    <w:rsid w:val="00E93CEB"/>
    <w:rsid w:val="00E94056"/>
    <w:rsid w:val="00E94233"/>
    <w:rsid w:val="00E94541"/>
    <w:rsid w:val="00E94BB0"/>
    <w:rsid w:val="00E9553F"/>
    <w:rsid w:val="00EA2D6B"/>
    <w:rsid w:val="00EA32E0"/>
    <w:rsid w:val="00EA6A8C"/>
    <w:rsid w:val="00EA7637"/>
    <w:rsid w:val="00EA7650"/>
    <w:rsid w:val="00EB1106"/>
    <w:rsid w:val="00EB2B39"/>
    <w:rsid w:val="00EB3530"/>
    <w:rsid w:val="00EB41BF"/>
    <w:rsid w:val="00EB6D89"/>
    <w:rsid w:val="00EB7343"/>
    <w:rsid w:val="00EB786D"/>
    <w:rsid w:val="00EC0B01"/>
    <w:rsid w:val="00EC1E4E"/>
    <w:rsid w:val="00EC2448"/>
    <w:rsid w:val="00EC29C2"/>
    <w:rsid w:val="00EC2DEC"/>
    <w:rsid w:val="00EC3166"/>
    <w:rsid w:val="00EC31BA"/>
    <w:rsid w:val="00EC32EE"/>
    <w:rsid w:val="00EC337C"/>
    <w:rsid w:val="00EC350A"/>
    <w:rsid w:val="00EC358A"/>
    <w:rsid w:val="00EC4129"/>
    <w:rsid w:val="00EC4B66"/>
    <w:rsid w:val="00EC5078"/>
    <w:rsid w:val="00EC510B"/>
    <w:rsid w:val="00EC6078"/>
    <w:rsid w:val="00EC69E3"/>
    <w:rsid w:val="00EC6E41"/>
    <w:rsid w:val="00EC7D19"/>
    <w:rsid w:val="00EC7FBA"/>
    <w:rsid w:val="00ED18DE"/>
    <w:rsid w:val="00ED2BF4"/>
    <w:rsid w:val="00ED38A6"/>
    <w:rsid w:val="00ED4C47"/>
    <w:rsid w:val="00ED52BD"/>
    <w:rsid w:val="00ED57CF"/>
    <w:rsid w:val="00ED586A"/>
    <w:rsid w:val="00ED5C09"/>
    <w:rsid w:val="00ED770C"/>
    <w:rsid w:val="00EE226E"/>
    <w:rsid w:val="00EE23B0"/>
    <w:rsid w:val="00EE353F"/>
    <w:rsid w:val="00EE3C89"/>
    <w:rsid w:val="00EE498C"/>
    <w:rsid w:val="00EE6775"/>
    <w:rsid w:val="00EE774A"/>
    <w:rsid w:val="00EF04E9"/>
    <w:rsid w:val="00EF07DD"/>
    <w:rsid w:val="00EF234E"/>
    <w:rsid w:val="00EF2D3D"/>
    <w:rsid w:val="00EF3D91"/>
    <w:rsid w:val="00EF4CC2"/>
    <w:rsid w:val="00EF63CC"/>
    <w:rsid w:val="00EF667B"/>
    <w:rsid w:val="00F00E96"/>
    <w:rsid w:val="00F01B8F"/>
    <w:rsid w:val="00F07460"/>
    <w:rsid w:val="00F07716"/>
    <w:rsid w:val="00F100F4"/>
    <w:rsid w:val="00F10167"/>
    <w:rsid w:val="00F1097B"/>
    <w:rsid w:val="00F10C87"/>
    <w:rsid w:val="00F117E5"/>
    <w:rsid w:val="00F11B2A"/>
    <w:rsid w:val="00F1208A"/>
    <w:rsid w:val="00F14705"/>
    <w:rsid w:val="00F200AA"/>
    <w:rsid w:val="00F21C73"/>
    <w:rsid w:val="00F21EA0"/>
    <w:rsid w:val="00F24B1C"/>
    <w:rsid w:val="00F24B7B"/>
    <w:rsid w:val="00F2610F"/>
    <w:rsid w:val="00F26C5B"/>
    <w:rsid w:val="00F271CE"/>
    <w:rsid w:val="00F27C37"/>
    <w:rsid w:val="00F346E1"/>
    <w:rsid w:val="00F35473"/>
    <w:rsid w:val="00F36694"/>
    <w:rsid w:val="00F37149"/>
    <w:rsid w:val="00F379AB"/>
    <w:rsid w:val="00F37A5A"/>
    <w:rsid w:val="00F4130D"/>
    <w:rsid w:val="00F434D7"/>
    <w:rsid w:val="00F43BCC"/>
    <w:rsid w:val="00F4421F"/>
    <w:rsid w:val="00F47857"/>
    <w:rsid w:val="00F47894"/>
    <w:rsid w:val="00F50B33"/>
    <w:rsid w:val="00F5111A"/>
    <w:rsid w:val="00F514F5"/>
    <w:rsid w:val="00F5178E"/>
    <w:rsid w:val="00F51F99"/>
    <w:rsid w:val="00F5267F"/>
    <w:rsid w:val="00F52F58"/>
    <w:rsid w:val="00F53F45"/>
    <w:rsid w:val="00F54CE9"/>
    <w:rsid w:val="00F55367"/>
    <w:rsid w:val="00F55A9D"/>
    <w:rsid w:val="00F55AA0"/>
    <w:rsid w:val="00F56C70"/>
    <w:rsid w:val="00F572CB"/>
    <w:rsid w:val="00F575DB"/>
    <w:rsid w:val="00F57761"/>
    <w:rsid w:val="00F57E2D"/>
    <w:rsid w:val="00F57E7D"/>
    <w:rsid w:val="00F57F0D"/>
    <w:rsid w:val="00F57FB7"/>
    <w:rsid w:val="00F614AA"/>
    <w:rsid w:val="00F63164"/>
    <w:rsid w:val="00F6437A"/>
    <w:rsid w:val="00F64606"/>
    <w:rsid w:val="00F67219"/>
    <w:rsid w:val="00F67C56"/>
    <w:rsid w:val="00F73157"/>
    <w:rsid w:val="00F741FA"/>
    <w:rsid w:val="00F75C69"/>
    <w:rsid w:val="00F77128"/>
    <w:rsid w:val="00F77476"/>
    <w:rsid w:val="00F8052C"/>
    <w:rsid w:val="00F806BE"/>
    <w:rsid w:val="00F80D7F"/>
    <w:rsid w:val="00F81646"/>
    <w:rsid w:val="00F8205F"/>
    <w:rsid w:val="00F82BB5"/>
    <w:rsid w:val="00F82D70"/>
    <w:rsid w:val="00F84274"/>
    <w:rsid w:val="00F84338"/>
    <w:rsid w:val="00F86020"/>
    <w:rsid w:val="00F87F73"/>
    <w:rsid w:val="00F90980"/>
    <w:rsid w:val="00F9271A"/>
    <w:rsid w:val="00F92BDD"/>
    <w:rsid w:val="00F931D5"/>
    <w:rsid w:val="00F95741"/>
    <w:rsid w:val="00F977BA"/>
    <w:rsid w:val="00FA00E0"/>
    <w:rsid w:val="00FA02CA"/>
    <w:rsid w:val="00FA1E3A"/>
    <w:rsid w:val="00FA21FB"/>
    <w:rsid w:val="00FA330C"/>
    <w:rsid w:val="00FA3F7B"/>
    <w:rsid w:val="00FA3FA0"/>
    <w:rsid w:val="00FA61BC"/>
    <w:rsid w:val="00FA7463"/>
    <w:rsid w:val="00FA7EE0"/>
    <w:rsid w:val="00FB074C"/>
    <w:rsid w:val="00FB0D21"/>
    <w:rsid w:val="00FB20CD"/>
    <w:rsid w:val="00FB2D2E"/>
    <w:rsid w:val="00FB2DB5"/>
    <w:rsid w:val="00FB3092"/>
    <w:rsid w:val="00FB318B"/>
    <w:rsid w:val="00FB3769"/>
    <w:rsid w:val="00FB56B7"/>
    <w:rsid w:val="00FB59E5"/>
    <w:rsid w:val="00FB61D6"/>
    <w:rsid w:val="00FB63B7"/>
    <w:rsid w:val="00FB6B9D"/>
    <w:rsid w:val="00FC3478"/>
    <w:rsid w:val="00FC3C0E"/>
    <w:rsid w:val="00FC4712"/>
    <w:rsid w:val="00FC59DE"/>
    <w:rsid w:val="00FC6CF1"/>
    <w:rsid w:val="00FD0049"/>
    <w:rsid w:val="00FD0FA1"/>
    <w:rsid w:val="00FD271A"/>
    <w:rsid w:val="00FD2D62"/>
    <w:rsid w:val="00FD4A54"/>
    <w:rsid w:val="00FD5447"/>
    <w:rsid w:val="00FE0454"/>
    <w:rsid w:val="00FE18FF"/>
    <w:rsid w:val="00FE1A94"/>
    <w:rsid w:val="00FE23D8"/>
    <w:rsid w:val="00FE3C81"/>
    <w:rsid w:val="00FE4B1A"/>
    <w:rsid w:val="00FE4C0B"/>
    <w:rsid w:val="00FE63A6"/>
    <w:rsid w:val="00FE7B33"/>
    <w:rsid w:val="00FF281B"/>
    <w:rsid w:val="00FF30C1"/>
    <w:rsid w:val="00FF37F0"/>
    <w:rsid w:val="00FF394A"/>
    <w:rsid w:val="00FF394C"/>
    <w:rsid w:val="00FF3FC1"/>
    <w:rsid w:val="00FF4C00"/>
    <w:rsid w:val="00FF4DA5"/>
    <w:rsid w:val="00FF4E86"/>
    <w:rsid w:val="00FF518E"/>
    <w:rsid w:val="00FF649C"/>
    <w:rsid w:val="00FF6C0E"/>
    <w:rsid w:val="00FF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C1D944"/>
  <w15:chartTrackingRefBased/>
  <w15:docId w15:val="{00B78707-5D90-4EAC-A47D-35B1EBFB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5">
    <w:name w:val="heading 5"/>
    <w:basedOn w:val="a"/>
    <w:next w:val="a"/>
    <w:qFormat/>
    <w:rsid w:val="003571BA"/>
    <w:pPr>
      <w:keepNext/>
      <w:jc w:val="center"/>
      <w:outlineLvl w:val="4"/>
    </w:pPr>
    <w:rPr>
      <w:rFonts w:ascii="Arial" w:hAnsi="Arial" w:cs="Arial"/>
      <w:b/>
      <w:sz w:val="36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1655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216553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216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A94A6A"/>
  </w:style>
  <w:style w:type="paragraph" w:customStyle="1" w:styleId="1">
    <w:name w:val="Стиль1"/>
    <w:basedOn w:val="a"/>
    <w:rsid w:val="00C46F6A"/>
    <w:pPr>
      <w:spacing w:line="360" w:lineRule="auto"/>
      <w:ind w:left="1701" w:right="737"/>
    </w:pPr>
    <w:rPr>
      <w:szCs w:val="20"/>
      <w:lang w:val="en-US"/>
    </w:rPr>
  </w:style>
  <w:style w:type="character" w:customStyle="1" w:styleId="Arial">
    <w:name w:val="Стиль Arial курсив"/>
    <w:rsid w:val="00AC51F1"/>
    <w:rPr>
      <w:rFonts w:ascii="Times New Roman" w:hAnsi="Times New Roman"/>
      <w:i/>
      <w:iCs/>
    </w:rPr>
  </w:style>
  <w:style w:type="paragraph" w:styleId="a7">
    <w:name w:val="Balloon Text"/>
    <w:basedOn w:val="a"/>
    <w:semiHidden/>
    <w:rsid w:val="00634434"/>
    <w:rPr>
      <w:rFonts w:ascii="Tahoma" w:hAnsi="Tahoma" w:cs="Tahoma"/>
      <w:sz w:val="16"/>
      <w:szCs w:val="16"/>
    </w:rPr>
  </w:style>
  <w:style w:type="character" w:customStyle="1" w:styleId="greenurl1">
    <w:name w:val="green_url1"/>
    <w:rsid w:val="008D7889"/>
    <w:rPr>
      <w:color w:val="006600"/>
    </w:rPr>
  </w:style>
  <w:style w:type="character" w:styleId="a8">
    <w:name w:val="Hyperlink"/>
    <w:rsid w:val="006A526A"/>
    <w:rPr>
      <w:color w:val="29407A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wmf"/><Relationship Id="rId1" Type="http://schemas.openxmlformats.org/officeDocument/2006/relationships/image" Target="media/image1.wmf"/><Relationship Id="rId6" Type="http://schemas.openxmlformats.org/officeDocument/2006/relationships/image" Target="media/image6.wmf"/><Relationship Id="rId5" Type="http://schemas.openxmlformats.org/officeDocument/2006/relationships/image" Target="media/image5.wmf"/><Relationship Id="rId4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-&#1057;&#105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Шаблон-СП</Template>
  <TotalTime>105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</vt:lpstr>
    </vt:vector>
  </TitlesOfParts>
  <Company>ЗАО ПК "Промконтроллер"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</dc:title>
  <dc:subject/>
  <dc:creator>RAZRAB2</dc:creator>
  <cp:keywords/>
  <cp:lastModifiedBy>Дасаев Михаил</cp:lastModifiedBy>
  <cp:revision>16</cp:revision>
  <cp:lastPrinted>2012-04-25T08:49:00Z</cp:lastPrinted>
  <dcterms:created xsi:type="dcterms:W3CDTF">2019-02-25T11:01:00Z</dcterms:created>
  <dcterms:modified xsi:type="dcterms:W3CDTF">2019-02-28T07:06:00Z</dcterms:modified>
</cp:coreProperties>
</file>