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6" w:type="dxa"/>
        <w:tblInd w:w="62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5"/>
        <w:gridCol w:w="376"/>
        <w:gridCol w:w="506"/>
        <w:gridCol w:w="3508"/>
        <w:gridCol w:w="3506"/>
        <w:gridCol w:w="653"/>
        <w:gridCol w:w="1385"/>
        <w:gridCol w:w="227"/>
      </w:tblGrid>
      <w:tr w:rsidR="00D476D5" w:rsidRPr="006A4328" w:rsidTr="006A4328">
        <w:trPr>
          <w:cantSplit/>
          <w:trHeight w:hRule="exact" w:val="907"/>
          <w:tblHeader/>
        </w:trPr>
        <w:tc>
          <w:tcPr>
            <w:tcW w:w="385" w:type="dxa"/>
            <w:tcBorders>
              <w:top w:val="nil"/>
              <w:bottom w:val="single" w:sz="12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:rsidR="00D476D5" w:rsidRPr="00771FC6" w:rsidRDefault="00D476D5" w:rsidP="006A4328">
            <w:pPr>
              <w:ind w:left="113" w:right="113"/>
              <w:jc w:val="center"/>
              <w:rPr>
                <w:rFonts w:ascii="GOST type B" w:hAnsi="GOST type B" w:cs="Arial"/>
                <w:i/>
                <w:w w:val="8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80"/>
                <w:sz w:val="28"/>
                <w:szCs w:val="28"/>
              </w:rPr>
              <w:t>Формат</w:t>
            </w:r>
          </w:p>
        </w:tc>
        <w:tc>
          <w:tcPr>
            <w:tcW w:w="376" w:type="dxa"/>
            <w:tcBorders>
              <w:top w:val="nil"/>
              <w:bottom w:val="single" w:sz="12" w:space="0" w:color="auto"/>
            </w:tcBorders>
            <w:noWrap/>
            <w:textDirection w:val="btLr"/>
            <w:vAlign w:val="center"/>
          </w:tcPr>
          <w:p w:rsidR="00D476D5" w:rsidRPr="00771FC6" w:rsidRDefault="00D476D5" w:rsidP="006A4328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Зона</w:t>
            </w:r>
          </w:p>
        </w:tc>
        <w:tc>
          <w:tcPr>
            <w:tcW w:w="506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textDirection w:val="btLr"/>
            <w:vAlign w:val="center"/>
          </w:tcPr>
          <w:p w:rsidR="00D476D5" w:rsidRPr="00771FC6" w:rsidRDefault="00D476D5" w:rsidP="006A4328">
            <w:pPr>
              <w:ind w:left="113" w:right="113"/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Поз.</w:t>
            </w:r>
          </w:p>
        </w:tc>
        <w:tc>
          <w:tcPr>
            <w:tcW w:w="3508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Обозначение</w:t>
            </w:r>
          </w:p>
        </w:tc>
        <w:tc>
          <w:tcPr>
            <w:tcW w:w="350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Наименование</w:t>
            </w:r>
          </w:p>
        </w:tc>
        <w:tc>
          <w:tcPr>
            <w:tcW w:w="653" w:type="dxa"/>
            <w:tcBorders>
              <w:top w:val="nil"/>
              <w:bottom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Кол.</w:t>
            </w:r>
          </w:p>
        </w:tc>
        <w:tc>
          <w:tcPr>
            <w:tcW w:w="1385" w:type="dxa"/>
            <w:tcBorders>
              <w:top w:val="nil"/>
              <w:bottom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w w:val="90"/>
                <w:sz w:val="28"/>
                <w:szCs w:val="28"/>
              </w:rPr>
            </w:pP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Приме</w:t>
            </w:r>
            <w:r w:rsidR="00123F7C"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softHyphen/>
            </w: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ча</w:t>
            </w:r>
            <w:r w:rsidR="00123F7C"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softHyphen/>
            </w:r>
            <w:r w:rsidRPr="00771FC6">
              <w:rPr>
                <w:rFonts w:ascii="GOST type B" w:hAnsi="GOST type B" w:cs="Arial"/>
                <w:i/>
                <w:w w:val="90"/>
                <w:sz w:val="28"/>
                <w:szCs w:val="28"/>
              </w:rPr>
              <w:t>ние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tcFitText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  <w:w w:val="90"/>
              </w:rPr>
            </w:pPr>
          </w:p>
        </w:tc>
      </w:tr>
      <w:tr w:rsidR="00D476D5" w:rsidRPr="00A57FC5" w:rsidTr="006A4328">
        <w:trPr>
          <w:cantSplit/>
          <w:trHeight w:hRule="exact" w:val="397"/>
        </w:trPr>
        <w:tc>
          <w:tcPr>
            <w:tcW w:w="385" w:type="dxa"/>
            <w:tcBorders>
              <w:top w:val="single" w:sz="12" w:space="0" w:color="auto"/>
            </w:tcBorders>
            <w:noWrap/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12" w:space="0" w:color="auto"/>
            </w:tcBorders>
            <w:noWrap/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506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3508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D476D5" w:rsidRPr="00771FC6" w:rsidRDefault="00D476D5" w:rsidP="00586274">
            <w:pPr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3506" w:type="dxa"/>
            <w:tcBorders>
              <w:top w:val="single" w:sz="12" w:space="0" w:color="auto"/>
            </w:tcBorders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D476D5" w:rsidRPr="00771FC6" w:rsidRDefault="00D476D5" w:rsidP="00586274">
            <w:pPr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653" w:type="dxa"/>
            <w:tcBorders>
              <w:top w:val="single" w:sz="12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D476D5" w:rsidRPr="00771FC6" w:rsidRDefault="00D476D5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1385" w:type="dxa"/>
            <w:tcBorders>
              <w:top w:val="single" w:sz="12" w:space="0" w:color="auto"/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D476D5" w:rsidRPr="007275D5" w:rsidRDefault="00D476D5" w:rsidP="00326222">
            <w:pPr>
              <w:rPr>
                <w:rFonts w:ascii="GOST type B" w:hAnsi="GOST type B" w:cs="Arial"/>
                <w:i/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D476D5" w:rsidRPr="006A4328" w:rsidRDefault="00D476D5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F3106" w:rsidRPr="00A57FC5" w:rsidTr="006A4328">
        <w:trPr>
          <w:cantSplit/>
          <w:trHeight w:hRule="exact" w:val="397"/>
        </w:trPr>
        <w:tc>
          <w:tcPr>
            <w:tcW w:w="385" w:type="dxa"/>
            <w:noWrap/>
            <w:vAlign w:val="center"/>
          </w:tcPr>
          <w:p w:rsidR="006F3106" w:rsidRPr="009C656C" w:rsidRDefault="009C656C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${f}</w:t>
            </w:r>
          </w:p>
        </w:tc>
        <w:tc>
          <w:tcPr>
            <w:tcW w:w="376" w:type="dxa"/>
            <w:noWrap/>
            <w:vAlign w:val="center"/>
          </w:tcPr>
          <w:p w:rsidR="006F3106" w:rsidRPr="00771FC6" w:rsidRDefault="006F3106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</w:rPr>
            </w:pPr>
          </w:p>
        </w:tc>
        <w:tc>
          <w:tcPr>
            <w:tcW w:w="506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9C656C" w:rsidRDefault="009C656C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${p}</w:t>
            </w:r>
          </w:p>
        </w:tc>
        <w:tc>
          <w:tcPr>
            <w:tcW w:w="3508" w:type="dxa"/>
            <w:shd w:val="clear" w:color="auto" w:fill="auto"/>
            <w:noWrap/>
            <w:tcMar>
              <w:left w:w="113" w:type="dxa"/>
              <w:right w:w="113" w:type="dxa"/>
            </w:tcMar>
            <w:vAlign w:val="center"/>
          </w:tcPr>
          <w:p w:rsidR="006F3106" w:rsidRPr="00A94224" w:rsidRDefault="00A94224" w:rsidP="009C656C">
            <w:pP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</w:t>
            </w:r>
            <w:r w:rsidR="009C656C"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number</w:t>
            </w: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}</w:t>
            </w:r>
          </w:p>
        </w:tc>
        <w:tc>
          <w:tcPr>
            <w:tcW w:w="3506" w:type="dxa"/>
            <w:shd w:val="clear" w:color="auto" w:fill="auto"/>
            <w:noWrap/>
            <w:tcMar>
              <w:left w:w="85" w:type="dxa"/>
              <w:right w:w="85" w:type="dxa"/>
            </w:tcMar>
            <w:vAlign w:val="center"/>
          </w:tcPr>
          <w:p w:rsidR="006F3106" w:rsidRPr="00A94224" w:rsidRDefault="00A94224" w:rsidP="00AE218E">
            <w:pPr>
              <w:ind w:right="-68" w:hanging="38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${name}</w:t>
            </w:r>
          </w:p>
        </w:tc>
        <w:tc>
          <w:tcPr>
            <w:tcW w:w="653" w:type="dxa"/>
            <w:noWrap/>
            <w:tcMar>
              <w:left w:w="57" w:type="dxa"/>
              <w:right w:w="57" w:type="dxa"/>
            </w:tcMar>
            <w:vAlign w:val="center"/>
          </w:tcPr>
          <w:p w:rsidR="006F3106" w:rsidRPr="009C656C" w:rsidRDefault="009C656C" w:rsidP="006A4328">
            <w:pPr>
              <w:jc w:val="center"/>
              <w:rPr>
                <w:rFonts w:ascii="GOST type B" w:hAnsi="GOST type B" w:cs="Arial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 w:cs="Arial"/>
                <w:i/>
                <w:sz w:val="28"/>
                <w:szCs w:val="28"/>
                <w:lang w:val="en-US"/>
              </w:rPr>
              <w:t>${c}</w:t>
            </w:r>
          </w:p>
        </w:tc>
        <w:tc>
          <w:tcPr>
            <w:tcW w:w="1385" w:type="dxa"/>
            <w:tcBorders>
              <w:right w:val="nil"/>
            </w:tcBorders>
            <w:noWrap/>
            <w:tcMar>
              <w:left w:w="113" w:type="dxa"/>
              <w:right w:w="113" w:type="dxa"/>
            </w:tcMar>
            <w:vAlign w:val="center"/>
          </w:tcPr>
          <w:p w:rsidR="006F3106" w:rsidRPr="007275D5" w:rsidRDefault="009C656C" w:rsidP="00A85D6C">
            <w:pPr>
              <w:rPr>
                <w:rFonts w:ascii="GOST type B" w:hAnsi="GOST type B" w:cs="Arial"/>
                <w:i/>
                <w:sz w:val="16"/>
                <w:szCs w:val="16"/>
                <w:lang w:val="en-US"/>
              </w:rPr>
            </w:pPr>
            <w:r w:rsidRPr="007275D5">
              <w:rPr>
                <w:rFonts w:ascii="GOST type B" w:hAnsi="GOST type B" w:cs="Arial"/>
                <w:i/>
                <w:sz w:val="16"/>
                <w:szCs w:val="16"/>
                <w:lang w:val="en-US"/>
              </w:rPr>
              <w:t>${note}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</w:tcBorders>
            <w:noWrap/>
            <w:vAlign w:val="center"/>
          </w:tcPr>
          <w:p w:rsidR="006F3106" w:rsidRPr="006A4328" w:rsidRDefault="006F3106" w:rsidP="006A4328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:rsidR="007106D2" w:rsidRPr="00507FDA" w:rsidRDefault="007106D2" w:rsidP="00507FDA">
      <w:pPr>
        <w:rPr>
          <w:lang w:val="en-US"/>
        </w:rPr>
      </w:pPr>
      <w:bookmarkStart w:id="0" w:name="_GoBack"/>
      <w:bookmarkEnd w:id="0"/>
    </w:p>
    <w:sectPr w:rsidR="007106D2" w:rsidRPr="00507FDA" w:rsidSect="00C56ED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340" w:right="397" w:bottom="284" w:left="397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E93" w:rsidRDefault="00013E93">
      <w:r>
        <w:separator/>
      </w:r>
    </w:p>
  </w:endnote>
  <w:endnote w:type="continuationSeparator" w:id="0">
    <w:p w:rsidR="00013E93" w:rsidRDefault="00013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4"/>
      <w:gridCol w:w="362"/>
      <w:gridCol w:w="385"/>
      <w:gridCol w:w="563"/>
      <w:gridCol w:w="1315"/>
      <w:gridCol w:w="864"/>
      <w:gridCol w:w="560"/>
      <w:gridCol w:w="3861"/>
      <w:gridCol w:w="2206"/>
      <w:gridCol w:w="553"/>
    </w:tblGrid>
    <w:tr w:rsidR="000067D9" w:rsidRPr="006A4328" w:rsidTr="006A4328">
      <w:trPr>
        <w:cantSplit/>
        <w:trHeight w:hRule="exact" w:val="284"/>
      </w:trPr>
      <w:tc>
        <w:tcPr>
          <w:tcW w:w="284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7106D2" w:rsidRDefault="00507FDA" w:rsidP="007106D2">
          <w:pPr>
            <w:pStyle w:val="a4"/>
            <w:jc w:val="center"/>
            <w:rPr>
              <w:rFonts w:ascii="GOST type B" w:hAnsi="GOST type B" w:cs="Arial"/>
              <w:i/>
              <w:w w:val="90"/>
              <w:sz w:val="36"/>
              <w:szCs w:val="36"/>
              <w:lang w:val="en-US"/>
            </w:rPr>
          </w:pPr>
          <w:r w:rsidRP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${</w:t>
          </w:r>
          <w:r w:rsid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nodeN</w:t>
          </w:r>
          <w:r w:rsidRP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umber}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Лист</w:t>
          </w:r>
        </w:p>
      </w:tc>
    </w:tr>
    <w:tr w:rsidR="000067D9" w:rsidRPr="006A4328" w:rsidTr="007106D2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295" w:type="dxa"/>
          <w:gridSpan w:val="2"/>
          <w:vMerge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fldChar w:fldCharType="begin"/>
          </w: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instrText xml:space="preserve"> PAGE </w:instrText>
          </w: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fldChar w:fldCharType="separate"/>
          </w:r>
          <w:r w:rsidR="005C3A9D">
            <w:rPr>
              <w:rStyle w:val="a6"/>
              <w:rFonts w:ascii="GOST type B" w:hAnsi="GOST type B" w:cs="Arial"/>
              <w:i/>
              <w:noProof/>
              <w:sz w:val="20"/>
              <w:szCs w:val="20"/>
            </w:rPr>
            <w:t>2</w:t>
          </w:r>
          <w:r w:rsidRPr="007106D2">
            <w:rPr>
              <w:rStyle w:val="a6"/>
              <w:rFonts w:ascii="GOST type B" w:hAnsi="GOST type B" w:cs="Arial"/>
              <w:i/>
              <w:sz w:val="20"/>
              <w:szCs w:val="20"/>
            </w:rPr>
            <w:fldChar w:fldCharType="end"/>
          </w:r>
        </w:p>
      </w:tc>
    </w:tr>
    <w:tr w:rsidR="000067D9" w:rsidRPr="006A4328" w:rsidTr="007106D2">
      <w:trPr>
        <w:cantSplit/>
        <w:trHeight w:hRule="exact" w:val="284"/>
      </w:trPr>
      <w:tc>
        <w:tcPr>
          <w:tcW w:w="28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0067D9" w:rsidRPr="007106D2" w:rsidRDefault="000067D9" w:rsidP="006A4328">
          <w:pPr>
            <w:pStyle w:val="a4"/>
            <w:ind w:right="-18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proofErr w:type="spellStart"/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Измм</w:t>
          </w:r>
          <w:proofErr w:type="spellEnd"/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.</w:t>
          </w:r>
        </w:p>
      </w:tc>
      <w:tc>
        <w:tcPr>
          <w:tcW w:w="58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tcMar>
            <w:left w:w="57" w:type="dxa"/>
            <w:right w:w="57" w:type="dxa"/>
          </w:tcMar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0067D9" w:rsidRPr="007106D2" w:rsidRDefault="000067D9" w:rsidP="006A432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295" w:type="dxa"/>
          <w:gridSpan w:val="2"/>
          <w:vMerge/>
          <w:tcBorders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573" w:type="dxa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0067D9" w:rsidRPr="007106D2" w:rsidRDefault="000067D9" w:rsidP="006A4328">
          <w:pPr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106D2">
            <w:rPr>
              <w:rFonts w:ascii="GOST type B" w:hAnsi="GOST type B" w:cs="Arial"/>
              <w:i/>
              <w:w w:val="90"/>
              <w:sz w:val="20"/>
              <w:szCs w:val="20"/>
            </w:rPr>
            <w:t>Формат А4</w:t>
          </w:r>
        </w:p>
      </w:tc>
    </w:tr>
    <w:tr w:rsidR="000067D9" w:rsidRPr="006A4328" w:rsidTr="006A4328">
      <w:trPr>
        <w:cantSplit/>
        <w:trHeight w:hRule="exact" w:val="284"/>
      </w:trPr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7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06" w:type="dxa"/>
          <w:tcBorders>
            <w:top w:val="nil"/>
            <w:left w:val="nil"/>
            <w:bottom w:val="nil"/>
            <w:right w:val="nil"/>
          </w:tcBorders>
        </w:tcPr>
        <w:p w:rsidR="000067D9" w:rsidRPr="006A4328" w:rsidRDefault="000067D9" w:rsidP="006A432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0067D9" w:rsidRPr="006A4328" w:rsidRDefault="000067D9" w:rsidP="006A432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  <w:p w:rsidR="000067D9" w:rsidRDefault="000067D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398" w:tblpYSpec="bottom"/>
      <w:tblOverlap w:val="never"/>
      <w:tblW w:w="109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56"/>
      <w:gridCol w:w="382"/>
      <w:gridCol w:w="385"/>
      <w:gridCol w:w="547"/>
      <w:gridCol w:w="1312"/>
      <w:gridCol w:w="864"/>
      <w:gridCol w:w="560"/>
      <w:gridCol w:w="3868"/>
      <w:gridCol w:w="283"/>
      <w:gridCol w:w="282"/>
      <w:gridCol w:w="283"/>
      <w:gridCol w:w="838"/>
      <w:gridCol w:w="1083"/>
    </w:tblGrid>
    <w:tr w:rsidR="002F5139" w:rsidRPr="006A4328" w:rsidTr="004E6AA8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507FDA" w:rsidRDefault="00507FDA" w:rsidP="007106D2">
          <w:pPr>
            <w:pStyle w:val="a4"/>
            <w:jc w:val="center"/>
            <w:rPr>
              <w:rFonts w:ascii="GOST type B" w:hAnsi="GOST type B" w:cs="Arial"/>
              <w:i/>
              <w:w w:val="90"/>
              <w:sz w:val="36"/>
              <w:szCs w:val="36"/>
              <w:lang w:val="en-US"/>
            </w:rPr>
          </w:pPr>
          <w:r>
            <w:rPr>
              <w:rFonts w:ascii="GOST type B" w:hAnsi="GOST type B" w:cs="Arial"/>
              <w:i/>
              <w:sz w:val="36"/>
              <w:szCs w:val="36"/>
              <w:lang w:val="en-US"/>
            </w:rPr>
            <w:t>${</w:t>
          </w:r>
          <w:r w:rsidR="007106D2">
            <w:rPr>
              <w:rFonts w:ascii="GOST type B" w:hAnsi="GOST type B" w:cs="Arial"/>
              <w:i/>
              <w:sz w:val="36"/>
              <w:szCs w:val="36"/>
              <w:lang w:val="en-US"/>
            </w:rPr>
            <w:t>nodeN</w:t>
          </w:r>
          <w:r>
            <w:rPr>
              <w:rFonts w:ascii="GOST type B" w:hAnsi="GOST type B" w:cs="Arial"/>
              <w:i/>
              <w:sz w:val="36"/>
              <w:szCs w:val="36"/>
              <w:lang w:val="en-US"/>
            </w:rPr>
            <w:t>umber}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tcMar>
            <w:left w:w="28" w:type="dxa"/>
            <w:right w:w="28" w:type="dxa"/>
          </w:tcMar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Лист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№ докум.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Подп.</w:t>
          </w: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Дата</w:t>
          </w:r>
        </w:p>
      </w:tc>
      <w:tc>
        <w:tcPr>
          <w:tcW w:w="6881" w:type="dxa"/>
          <w:gridSpan w:val="6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Разраб.</w:t>
          </w:r>
        </w:p>
      </w:tc>
      <w:tc>
        <w:tcPr>
          <w:tcW w:w="13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507FDA" w:rsidRDefault="00507FDA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</w:pPr>
          <w:r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>${developer}</w:t>
          </w:r>
        </w:p>
      </w:tc>
      <w:tc>
        <w:tcPr>
          <w:tcW w:w="89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C20996" w:rsidP="009349BF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6</w:t>
          </w:r>
          <w:r w:rsidR="002F5139"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.</w:t>
          </w:r>
          <w:r w:rsidR="00980C36" w:rsidRPr="00771FC6"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>0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2</w:t>
          </w:r>
          <w:r w:rsidR="002F5139"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.1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>9</w:t>
          </w:r>
        </w:p>
      </w:tc>
      <w:tc>
        <w:tcPr>
          <w:tcW w:w="401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507FDA" w:rsidRDefault="00507FDA" w:rsidP="004E6AA8">
          <w:pPr>
            <w:autoSpaceDE w:val="0"/>
            <w:autoSpaceDN w:val="0"/>
            <w:adjustRightInd w:val="0"/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>
            <w:rPr>
              <w:rFonts w:ascii="GOST type B" w:hAnsi="GOST type B"/>
              <w:i/>
              <w:sz w:val="28"/>
              <w:szCs w:val="28"/>
              <w:lang w:val="en-US"/>
            </w:rPr>
            <w:t>${</w:t>
          </w:r>
          <w:r w:rsidR="007106D2">
            <w:rPr>
              <w:rFonts w:ascii="GOST type B" w:hAnsi="GOST type B"/>
              <w:i/>
              <w:sz w:val="28"/>
              <w:szCs w:val="28"/>
              <w:lang w:val="en-US"/>
            </w:rPr>
            <w:t>nodeN</w:t>
          </w:r>
          <w:r>
            <w:rPr>
              <w:rFonts w:ascii="GOST type B" w:hAnsi="GOST type B"/>
              <w:i/>
              <w:sz w:val="28"/>
              <w:szCs w:val="28"/>
              <w:lang w:val="en-US"/>
            </w:rPr>
            <w:t>ame}</w:t>
          </w:r>
        </w:p>
        <w:p w:rsidR="002F5139" w:rsidRPr="006A4328" w:rsidRDefault="002F5139" w:rsidP="004E6AA8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87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sz w:val="20"/>
              <w:szCs w:val="20"/>
            </w:rPr>
            <w:t>Лит.</w:t>
          </w: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sz w:val="20"/>
              <w:szCs w:val="20"/>
            </w:rPr>
            <w:t>Лист.</w:t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771FC6" w:rsidRDefault="002F5139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sz w:val="20"/>
              <w:szCs w:val="20"/>
            </w:rPr>
            <w:t>Листов</w:t>
          </w:r>
        </w:p>
      </w:tc>
    </w:tr>
    <w:tr w:rsidR="002F5139" w:rsidRPr="006A4328" w:rsidTr="007106D2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Провер.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Мельниченко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  <w:t xml:space="preserve"> </w:t>
          </w: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А.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C20996" w:rsidP="006B737F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  <w:lang w:val="en-US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6.02.19</w:t>
          </w: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sz w:val="20"/>
              <w:szCs w:val="20"/>
            </w:rPr>
          </w:pPr>
        </w:p>
      </w:tc>
      <w:tc>
        <w:tcPr>
          <w:tcW w:w="8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5139" w:rsidRPr="00771FC6" w:rsidRDefault="00C738EF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>
            <w:rPr>
              <w:rFonts w:ascii="GOST type B" w:hAnsi="GOST type B" w:cs="Arial"/>
              <w:i/>
              <w:sz w:val="20"/>
              <w:szCs w:val="20"/>
            </w:rPr>
            <w:fldChar w:fldCharType="begin"/>
          </w:r>
          <w:r>
            <w:rPr>
              <w:rFonts w:ascii="GOST type B" w:hAnsi="GOST type B" w:cs="Arial"/>
              <w:i/>
              <w:sz w:val="20"/>
              <w:szCs w:val="20"/>
            </w:rPr>
            <w:instrText xml:space="preserve"> PAGE  \* Arabic  \* MERGEFORMAT </w:instrTex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separate"/>
          </w:r>
          <w:r w:rsidR="00B667EC">
            <w:rPr>
              <w:rFonts w:ascii="GOST type B" w:hAnsi="GOST type B" w:cs="Arial"/>
              <w:i/>
              <w:noProof/>
              <w:sz w:val="20"/>
              <w:szCs w:val="20"/>
            </w:rPr>
            <w:t>1</w: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end"/>
          </w:r>
        </w:p>
      </w:tc>
      <w:tc>
        <w:tcPr>
          <w:tcW w:w="11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5139" w:rsidRPr="00771FC6" w:rsidRDefault="00C738EF" w:rsidP="004E6AA8">
          <w:pPr>
            <w:pStyle w:val="a4"/>
            <w:jc w:val="center"/>
            <w:rPr>
              <w:rFonts w:ascii="GOST type B" w:hAnsi="GOST type B" w:cs="Arial"/>
              <w:i/>
              <w:sz w:val="20"/>
              <w:szCs w:val="20"/>
            </w:rPr>
          </w:pPr>
          <w:r>
            <w:rPr>
              <w:rFonts w:ascii="GOST type B" w:hAnsi="GOST type B" w:cs="Arial"/>
              <w:i/>
              <w:sz w:val="20"/>
              <w:szCs w:val="20"/>
            </w:rPr>
            <w:fldChar w:fldCharType="begin"/>
          </w:r>
          <w:r>
            <w:rPr>
              <w:rFonts w:ascii="GOST type B" w:hAnsi="GOST type B" w:cs="Arial"/>
              <w:i/>
              <w:sz w:val="20"/>
              <w:szCs w:val="20"/>
            </w:rPr>
            <w:instrText xml:space="preserve"> NUMPAGES  \* Arabic  \* MERGEFORMAT </w:instrTex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separate"/>
          </w:r>
          <w:r w:rsidR="00B667EC">
            <w:rPr>
              <w:rFonts w:ascii="GOST type B" w:hAnsi="GOST type B" w:cs="Arial"/>
              <w:i/>
              <w:noProof/>
              <w:sz w:val="20"/>
              <w:szCs w:val="20"/>
            </w:rPr>
            <w:t>1</w:t>
          </w:r>
          <w:r>
            <w:rPr>
              <w:rFonts w:ascii="GOST type B" w:hAnsi="GOST type B" w:cs="Arial"/>
              <w:i/>
              <w:sz w:val="20"/>
              <w:szCs w:val="20"/>
            </w:rPr>
            <w:fldChar w:fldCharType="end"/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Гл.конст.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:rsidR="002F5139" w:rsidRPr="00771FC6" w:rsidRDefault="000841AB" w:rsidP="004E6AA8">
          <w:pPr>
            <w:jc w:val="center"/>
            <w:rPr>
              <w:rFonts w:ascii="GOST type B" w:hAnsi="GOST type B" w:cs="Arial"/>
              <w:i/>
            </w:rPr>
          </w:pPr>
          <w:r w:rsidRPr="00771FC6">
            <w:rPr>
              <w:rFonts w:ascii="GOST type B" w:hAnsi="GOST type B" w:cs="Arial"/>
              <w:i/>
            </w:rPr>
            <w:t>ООО «Электропром»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Н.контр.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shd w:val="clear" w:color="auto" w:fill="auto"/>
          <w:noWrap/>
          <w:tcMar>
            <w:left w:w="57" w:type="dxa"/>
            <w:right w:w="57" w:type="dxa"/>
          </w:tcMar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Утв.</w:t>
          </w:r>
        </w:p>
      </w:tc>
      <w:tc>
        <w:tcPr>
          <w:tcW w:w="136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Молдавский</w:t>
          </w:r>
        </w:p>
      </w:tc>
      <w:tc>
        <w:tcPr>
          <w:tcW w:w="895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771FC6" w:rsidRDefault="002F5139" w:rsidP="004E6AA8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noWrap/>
          <w:vAlign w:val="center"/>
        </w:tcPr>
        <w:p w:rsidR="002F5139" w:rsidRPr="00771FC6" w:rsidRDefault="00C20996" w:rsidP="006B737F">
          <w:pPr>
            <w:pStyle w:val="a4"/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6.02.19</w:t>
          </w:r>
        </w:p>
      </w:tc>
      <w:tc>
        <w:tcPr>
          <w:tcW w:w="4014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2F5139" w:rsidRPr="006A4328" w:rsidRDefault="002F5139" w:rsidP="004E6AA8">
          <w:pPr>
            <w:pStyle w:val="a4"/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2867" w:type="dxa"/>
          <w:gridSpan w:val="5"/>
          <w:vMerge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rPr>
              <w:rFonts w:ascii="Arial" w:hAnsi="Arial" w:cs="Arial"/>
              <w:i/>
              <w:sz w:val="20"/>
              <w:szCs w:val="20"/>
            </w:rPr>
          </w:pP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2F5139" w:rsidRPr="00980C36" w:rsidRDefault="00412FBE" w:rsidP="00771FC6">
          <w:pPr>
            <w:pStyle w:val="a4"/>
            <w:tabs>
              <w:tab w:val="left" w:pos="1464"/>
              <w:tab w:val="center" w:pos="1933"/>
            </w:tabs>
            <w:rPr>
              <w:rFonts w:ascii="Arial" w:hAnsi="Arial" w:cs="Arial"/>
              <w:i/>
              <w:w w:val="90"/>
              <w:sz w:val="20"/>
              <w:szCs w:val="20"/>
              <w:lang w:val="en-US"/>
            </w:rPr>
          </w:pPr>
          <w:r>
            <w:rPr>
              <w:rFonts w:ascii="Arial" w:hAnsi="Arial" w:cs="Arial"/>
              <w:i/>
              <w:w w:val="90"/>
              <w:sz w:val="20"/>
              <w:szCs w:val="20"/>
            </w:rPr>
            <w:t xml:space="preserve">                                  </w:t>
          </w:r>
          <w:r w:rsidR="006B737F" w:rsidRPr="00C21B58">
            <w:rPr>
              <w:rFonts w:ascii="Arial Narrow" w:hAnsi="Arial Narrow"/>
              <w:color w:val="3366FF"/>
            </w:rPr>
            <w:t xml:space="preserve"> </w:t>
          </w:r>
          <w:r w:rsidR="00270013">
            <w:rPr>
              <w:rFonts w:ascii="Arial Narrow" w:hAnsi="Arial Narrow"/>
              <w:sz w:val="26"/>
            </w:rPr>
            <w:t xml:space="preserve"> </w:t>
          </w: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2F5139" w:rsidRPr="00771FC6" w:rsidRDefault="002F5139" w:rsidP="00F514F5">
          <w:pPr>
            <w:rPr>
              <w:rFonts w:ascii="GOST type B" w:hAnsi="GOST type B" w:cs="Arial"/>
              <w:i/>
              <w:w w:val="90"/>
              <w:sz w:val="20"/>
              <w:szCs w:val="20"/>
            </w:rPr>
          </w:pPr>
          <w:r w:rsidRPr="00771FC6">
            <w:rPr>
              <w:rFonts w:ascii="GOST type B" w:hAnsi="GOST type B" w:cs="Arial"/>
              <w:i/>
              <w:w w:val="90"/>
              <w:sz w:val="20"/>
              <w:szCs w:val="20"/>
            </w:rPr>
            <w:t>Формат А4</w:t>
          </w:r>
        </w:p>
      </w:tc>
    </w:tr>
    <w:tr w:rsidR="002F5139" w:rsidRPr="006A4328" w:rsidTr="004E6AA8">
      <w:trPr>
        <w:cantSplit/>
        <w:trHeight w:hRule="exact" w:val="284"/>
      </w:trPr>
      <w:tc>
        <w:tcPr>
          <w:tcW w:w="26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3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96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895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579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4014" w:type="dxa"/>
          <w:tcBorders>
            <w:top w:val="nil"/>
            <w:left w:val="nil"/>
            <w:bottom w:val="nil"/>
            <w:right w:val="nil"/>
          </w:tcBorders>
        </w:tcPr>
        <w:p w:rsidR="002F5139" w:rsidRPr="006A4328" w:rsidRDefault="002F5139" w:rsidP="004E6AA8">
          <w:pPr>
            <w:pStyle w:val="a4"/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  <w:tc>
        <w:tcPr>
          <w:tcW w:w="2867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F5139" w:rsidRPr="006A4328" w:rsidRDefault="002F5139" w:rsidP="004E6AA8">
          <w:pPr>
            <w:jc w:val="center"/>
            <w:rPr>
              <w:rFonts w:ascii="Arial" w:hAnsi="Arial" w:cs="Arial"/>
              <w:i/>
              <w:w w:val="90"/>
              <w:sz w:val="20"/>
              <w:szCs w:val="20"/>
            </w:rPr>
          </w:pPr>
        </w:p>
      </w:tc>
    </w:tr>
  </w:tbl>
  <w:p w:rsidR="000067D9" w:rsidRDefault="000067D9" w:rsidP="00282C48">
    <w:pPr>
      <w:pStyle w:val="a4"/>
      <w:rPr>
        <w:w w:val="90"/>
        <w:lang w:val="en-US"/>
      </w:rPr>
    </w:pPr>
  </w:p>
  <w:p w:rsidR="000067D9" w:rsidRPr="005011CC" w:rsidRDefault="000067D9" w:rsidP="00282C48">
    <w:pPr>
      <w:pStyle w:val="a4"/>
      <w:rPr>
        <w:w w:val="90"/>
        <w:lang w:val="en-US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  <w:p w:rsidR="000067D9" w:rsidRPr="000B30B2" w:rsidRDefault="000067D9" w:rsidP="00282C48">
    <w:pPr>
      <w:pStyle w:val="a4"/>
      <w:rPr>
        <w:w w:val="9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E93" w:rsidRDefault="00013E93">
      <w:r>
        <w:separator/>
      </w:r>
    </w:p>
  </w:footnote>
  <w:footnote w:type="continuationSeparator" w:id="0">
    <w:p w:rsidR="00013E93" w:rsidRDefault="00013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D9" w:rsidRDefault="00DB4056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72655" cy="10404475"/>
              <wp:effectExtent l="1270" t="1270" r="3175" b="0"/>
              <wp:wrapNone/>
              <wp:docPr id="79" name="Полотно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30" name="Group 106"/>
                      <wpg:cNvGrpSpPr>
                        <a:grpSpLocks/>
                      </wpg:cNvGrpSpPr>
                      <wpg:grpSpPr bwMode="auto">
                        <a:xfrm>
                          <a:off x="108282" y="71367"/>
                          <a:ext cx="6948741" cy="10135090"/>
                          <a:chOff x="2269" y="5263"/>
                          <a:chExt cx="7713" cy="10082"/>
                        </a:xfrm>
                      </wpg:grpSpPr>
                      <wps:wsp>
                        <wps:cNvPr id="3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82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33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4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5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37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0" name="Text Box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Взам.инв.№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1" name="Text Box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3" name="Text Box 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4" name="Text Box 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" name="Group 95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46" name="Text Box 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106D2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106D2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7" name="Text Box 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8E7A85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79" o:spid="_x0000_s1026" editas="canvas" style="position:absolute;margin-left:11.35pt;margin-top:11.35pt;width:572.65pt;height:819.25pt;z-index:-251658240;mso-position-horizontal-relative:page;mso-position-vertical-relative:page" coordsize="72726,10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2726;height:104044;visibility:visible;mso-wrap-style:square">
                <v:fill o:detectmouseclick="t"/>
                <v:path o:connecttype="none"/>
              </v:shape>
              <v:group id="Group 106" o:spid="_x0000_s1028" style="position:absolute;left:1082;top:713;width:69488;height:10135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81" o:spid="_x0000_s102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" filled="f" strokeweight="1.5pt"/>
                <v:group id="Group 82" o:spid="_x0000_s103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83" o:spid="_x0000_s103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4" o:spid="_x0000_s103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Инв.№подп.</w:t>
                            </w:r>
                          </w:p>
                        </w:txbxContent>
                      </v:textbox>
                    </v:shape>
                    <v:shape id="Text Box 85" o:spid="_x0000_s103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6" o:spid="_x0000_s103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Text Box 87" o:spid="_x0000_s103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BuWxAAAANsAAAAPAAAAZHJzL2Rvd25yZXYueG1sRI9BawIx&#10;FITvQv9DeIXeNGsL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ObAG5b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8" o:spid="_x0000_s103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89" o:spid="_x0000_s103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90" o:spid="_x0000_s103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Взам.инв.№</w:t>
                            </w:r>
                          </w:p>
                        </w:txbxContent>
                      </v:textbox>
                    </v:shape>
                    <v:shape id="Text Box 91" o:spid="_x0000_s103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2" o:spid="_x0000_s104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Text Box 93" o:spid="_x0000_s104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Инв.№дубл.</w:t>
                            </w:r>
                          </w:p>
                        </w:txbxContent>
                      </v:textbox>
                    </v:shape>
                    <v:shape id="Text Box 94" o:spid="_x0000_s104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95" o:spid="_x0000_s104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Text Box 96" o:spid="_x0000_s104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106D2" w:rsidRDefault="000067D9" w:rsidP="008E7A85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106D2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97" o:spid="_x0000_s104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mjrxAAAANsAAAAPAAAAZHJzL2Rvd25yZXYueG1sRI9BawIx&#10;FITvQv9DeIXeNGsp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L7GaOv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8E7A85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7D9" w:rsidRPr="006B6EDC" w:rsidRDefault="00DB4056" w:rsidP="006B6EDC">
    <w:pPr>
      <w:pStyle w:val="a3"/>
    </w:pPr>
    <w:r>
      <w:rPr>
        <w:noProof/>
      </w:rPr>
      <mc:AlternateContent>
        <mc:Choice Requires="wpc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144145</wp:posOffset>
              </wp:positionV>
              <wp:extent cx="7200265" cy="10404475"/>
              <wp:effectExtent l="1270" t="1270" r="0" b="0"/>
              <wp:wrapNone/>
              <wp:docPr id="29" name="Полотно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105"/>
                      <wpg:cNvGrpSpPr>
                        <a:grpSpLocks/>
                      </wpg:cNvGrpSpPr>
                      <wpg:grpSpPr bwMode="auto">
                        <a:xfrm>
                          <a:off x="107654" y="71367"/>
                          <a:ext cx="6949969" cy="10134085"/>
                          <a:chOff x="2269" y="5263"/>
                          <a:chExt cx="7713" cy="10082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710" y="5263"/>
                            <a:ext cx="7272" cy="100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7"/>
                        <wpg:cNvGrpSpPr>
                          <a:grpSpLocks/>
                        </wpg:cNvGrpSpPr>
                        <wpg:grpSpPr bwMode="auto">
                          <a:xfrm>
                            <a:off x="2269" y="10073"/>
                            <a:ext cx="435" cy="5272"/>
                            <a:chOff x="3820" y="8388"/>
                            <a:chExt cx="435" cy="5272"/>
                          </a:xfrm>
                        </wpg:grpSpPr>
                        <wpg:grpSp>
                          <wpg:cNvPr id="4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820" y="12752"/>
                              <a:ext cx="435" cy="908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Инв.№подп.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820" y="11479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8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3820" y="10570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Взам.инв.№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820" y="9661"/>
                              <a:ext cx="435" cy="909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4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Инв.№дубл.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3820" y="8388"/>
                              <a:ext cx="435" cy="1273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17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78"/>
                        <wpg:cNvGrpSpPr>
                          <a:grpSpLocks/>
                        </wpg:cNvGrpSpPr>
                        <wpg:grpSpPr bwMode="auto">
                          <a:xfrm>
                            <a:off x="2274" y="5263"/>
                            <a:ext cx="436" cy="4364"/>
                            <a:chOff x="4014" y="5637"/>
                            <a:chExt cx="435" cy="4364"/>
                          </a:xfrm>
                        </wpg:grpSpPr>
                        <wpg:grpSp>
                          <wpg:cNvPr id="20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4014" y="7819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1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Справ.</w:t>
                                  </w:r>
                                  <w:r w:rsid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0C6EE4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4014" y="5637"/>
                              <a:ext cx="435" cy="2182"/>
                              <a:chOff x="2270" y="14620"/>
                              <a:chExt cx="435" cy="908"/>
                            </a:xfrm>
                          </wpg:grpSpPr>
                          <wps:wsp>
                            <wps:cNvPr id="24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0" y="14620"/>
                                <a:ext cx="179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0067D9" w:rsidP="00BB1B39">
                                  <w:pPr>
                                    <w:pStyle w:val="a4"/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Перв.</w:t>
                                  </w:r>
                                  <w:r w:rsid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71FC6">
                                    <w:rPr>
                                      <w:rFonts w:ascii="GOST type B" w:hAnsi="GOST type B" w:cs="Arial"/>
                                      <w:i/>
                                      <w:sz w:val="20"/>
                                      <w:szCs w:val="20"/>
                                    </w:rPr>
                                    <w:t>примен.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9" y="14620"/>
                                <a:ext cx="256" cy="90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067D9" w:rsidRPr="00771FC6" w:rsidRDefault="00507FDA" w:rsidP="00B71754">
                                  <w:pPr>
                                    <w:jc w:val="center"/>
                                    <w:rPr>
                                      <w:rFonts w:ascii="GOST type B" w:hAnsi="GOST type B" w:cs="Arial"/>
                                      <w:i/>
                                    </w:rPr>
                                  </w:pPr>
                                  <w:r>
                                    <w:rPr>
                                      <w:rFonts w:ascii="GOST type B" w:hAnsi="GOST type B" w:cs="Arial"/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 w:rsidR="007106D2">
                                    <w:rPr>
                                      <w:rFonts w:ascii="GOST type B" w:hAnsi="GOST type B" w:cs="Arial"/>
                                      <w:i/>
                                      <w:lang w:val="en-US"/>
                                    </w:rPr>
                                    <w:t>node</w:t>
                                  </w:r>
                                  <w:r w:rsidR="00B667EC">
                                    <w:rPr>
                                      <w:rFonts w:ascii="GOST type B" w:hAnsi="GOST type B" w:cs="Arial"/>
                                      <w:i/>
                                      <w:lang w:val="en-US"/>
                                    </w:rPr>
                                    <w:t>Parent</w:t>
                                  </w:r>
                                  <w:r w:rsidR="007106D2">
                                    <w:rPr>
                                      <w:rFonts w:ascii="GOST type B" w:hAnsi="GOST type B" w:cs="Arial"/>
                                      <w:i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OST type B" w:hAnsi="GOST type B" w:cs="Arial"/>
                                      <w:i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>
                                    <w:rPr>
                                      <w:rFonts w:ascii="GOST type B" w:hAnsi="GOST type B" w:cs="Arial"/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  <pic:pic xmlns:pic="http://schemas.openxmlformats.org/drawingml/2006/picture">
                      <pic:nvPicPr>
                        <pic:cNvPr id="26" name="Picture 108" descr="Молдавски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59" r="7933" b="12589"/>
                        <a:stretch>
                          <a:fillRect/>
                        </a:stretch>
                      </pic:blipFill>
                      <pic:spPr bwMode="auto">
                        <a:xfrm>
                          <a:off x="1949436" y="9965217"/>
                          <a:ext cx="470987" cy="283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07" descr="Мельниченко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959" t="34103" r="41656" b="44786"/>
                        <a:stretch>
                          <a:fillRect/>
                        </a:stretch>
                      </pic:blipFill>
                      <pic:spPr bwMode="auto">
                        <a:xfrm>
                          <a:off x="1881255" y="9410366"/>
                          <a:ext cx="652204" cy="24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09" descr="Мельниченко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39091" y="9164100"/>
                          <a:ext cx="613628" cy="39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Полотно 21" o:spid="_x0000_s1046" editas="canvas" style="position:absolute;margin-left:11.35pt;margin-top:11.35pt;width:566.95pt;height:819.25pt;z-index:-251659264;mso-position-horizontal-relative:page;mso-position-vertical-relative:page" coordsize="72002,10404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7" type="#_x0000_t75" style="position:absolute;width:72002;height:104044;visibility:visible;mso-wrap-style:square">
                <v:fill o:detectmouseclick="t"/>
                <v:path o:connecttype="none"/>
              </v:shape>
              <v:group id="Group 105" o:spid="_x0000_s1048" style="position:absolute;left:1076;top:713;width:69500;height:101341" coordorigin="2269,5263" coordsize="7713,1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2" o:spid="_x0000_s1049" style="position:absolute;left:2710;top:5263;width:7272;height:10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" filled="f" strokeweight="1.5pt"/>
                <v:group id="Group 77" o:spid="_x0000_s1050" style="position:absolute;left:2269;top:10073;width:435;height:5272" coordorigin="3820,8388" coordsize="435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32" o:spid="_x0000_s1051" style="position:absolute;left:3820;top:12752;width:435;height:908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52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Инв.№подп.</w:t>
                            </w:r>
                          </w:p>
                        </w:txbxContent>
                      </v:textbox>
                    </v:shape>
                    <v:shape id="Text Box 31" o:spid="_x0000_s1053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3" o:spid="_x0000_s1054" style="position:absolute;left:3820;top:11479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34" o:spid="_x0000_s1055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35" o:spid="_x0000_s1056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" o:spid="_x0000_s1057" style="position:absolute;left:3820;top:10570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37" o:spid="_x0000_s105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Взам.инв.№</w:t>
                            </w:r>
                          </w:p>
                        </w:txbxContent>
                      </v:textbox>
                    </v:shape>
                    <v:shape id="Text Box 38" o:spid="_x0000_s105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" o:spid="_x0000_s1060" style="position:absolute;left:3820;top:9661;width:435;height:909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Text Box 40" o:spid="_x0000_s106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9mBwgAAANsAAAAPAAAAZHJzL2Rvd25yZXYueG1sRE9Na8JA&#10;EL0X+h+WEbw1G4uI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Bdp9mB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Инв.№дубл.</w:t>
                            </w:r>
                          </w:p>
                        </w:txbxContent>
                      </v:textbox>
                    </v:shape>
                    <v:shape id="Text Box 41" o:spid="_x0000_s106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63" style="position:absolute;left:3820;top:8388;width:435;height:1273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Text Box 43" o:spid="_x0000_s1064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44" o:spid="_x0000_s1065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78" o:spid="_x0000_s1066" style="position:absolute;left:2274;top:5263;width:436;height:4364" coordorigin="4014,5637" coordsize="435,4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45" o:spid="_x0000_s1067" style="position:absolute;left:4014;top:7819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46" o:spid="_x0000_s1068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Справ.</w:t>
                            </w:r>
                            <w:r w:rsid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v:textbox>
                    </v:shape>
                    <v:shape id="Text Box 47" o:spid="_x0000_s1069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      <v:textbox style="layout-flow:vertical;mso-layout-flow-alt:bottom-to-top" inset="0,0,0,0">
                        <w:txbxContent>
                          <w:p w:rsidR="000067D9" w:rsidRPr="000C6EE4" w:rsidRDefault="000067D9" w:rsidP="00BB1B39">
                            <w:pPr>
                              <w:pStyle w:val="a4"/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8" o:spid="_x0000_s1070" style="position:absolute;left:4014;top:5637;width:435;height:2182" coordorigin="2270,14620" coordsize="435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49" o:spid="_x0000_s1071" type="#_x0000_t202" style="position:absolute;left:2270;top:14620;width:17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M8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JPLEzz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0067D9" w:rsidP="00BB1B39">
                            <w:pPr>
                              <w:pStyle w:val="a4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Перв.</w:t>
                            </w:r>
                            <w:r w:rsid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FC6">
                              <w:rPr>
                                <w:rFonts w:ascii="GOST type B" w:hAnsi="GOST type B" w:cs="Arial"/>
                                <w:i/>
                                <w:sz w:val="20"/>
                                <w:szCs w:val="20"/>
                              </w:rPr>
                              <w:t>примен.</w:t>
                            </w:r>
                          </w:p>
                        </w:txbxContent>
                      </v:textbox>
                    </v:shape>
                    <v:shape id="Text Box 50" o:spid="_x0000_s1072" type="#_x0000_t202" style="position:absolute;left:2449;top:14620;width:25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" filled="f" strokeweight="1.5pt">
                      <v:textbox style="layout-flow:vertical;mso-layout-flow-alt:bottom-to-top" inset="0,0,0,0">
                        <w:txbxContent>
                          <w:p w:rsidR="000067D9" w:rsidRPr="00771FC6" w:rsidRDefault="00507FDA" w:rsidP="00B71754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${</w:t>
                            </w:r>
                            <w:proofErr w:type="spellStart"/>
                            <w:r w:rsidR="007106D2">
                              <w:rPr>
                                <w:rFonts w:ascii="GOST type B" w:hAnsi="GOST type B" w:cs="Arial"/>
                                <w:i/>
                                <w:lang w:val="en-US"/>
                              </w:rPr>
                              <w:t>node</w:t>
                            </w:r>
                            <w:r w:rsidR="00B667EC">
                              <w:rPr>
                                <w:rFonts w:ascii="GOST type B" w:hAnsi="GOST type B" w:cs="Arial"/>
                                <w:i/>
                                <w:lang w:val="en-US"/>
                              </w:rPr>
                              <w:t>Parent</w:t>
                            </w:r>
                            <w:r w:rsidR="007106D2">
                              <w:rPr>
                                <w:rFonts w:ascii="GOST type B" w:hAnsi="GOST type B" w:cs="Arial"/>
                                <w:i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lang w:val="en-US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Picture 108" o:spid="_x0000_s1073" type="#_x0000_t75" alt="Молдавский" style="position:absolute;left:19494;top:99652;width:4710;height:2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">
                <v:imagedata r:id="rId4" o:title="Молдавский" croptop="2136f" cropbottom="8250f" cropright="5199f"/>
              </v:shape>
              <v:shape id="Picture 107" o:spid="_x0000_s1074" type="#_x0000_t75" alt="МельниченкоА" style="position:absolute;left:18812;top:94103;width:6522;height:2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">
                <v:imagedata r:id="rId5" o:title="МельниченкоА" croptop="22350f" cropbottom="29351f" cropleft="15702f" cropright="27300f"/>
              </v:shape>
              <v:shape id="Picture 109" o:spid="_x0000_s1075" type="#_x0000_t75" alt="МельниченкоВ" style="position:absolute;left:18390;top:91641;width:6137;height:3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">
                <v:imagedata r:id="rId6" o:title="МельниченкоВ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87249"/>
    <w:multiLevelType w:val="hybridMultilevel"/>
    <w:tmpl w:val="1322829A"/>
    <w:lvl w:ilvl="0" w:tplc="441A2D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4F"/>
    <w:rsid w:val="000009F5"/>
    <w:rsid w:val="000014FB"/>
    <w:rsid w:val="000038FD"/>
    <w:rsid w:val="000067D9"/>
    <w:rsid w:val="00011351"/>
    <w:rsid w:val="000115A0"/>
    <w:rsid w:val="00013B59"/>
    <w:rsid w:val="00013E93"/>
    <w:rsid w:val="000140A3"/>
    <w:rsid w:val="00015748"/>
    <w:rsid w:val="00015D8C"/>
    <w:rsid w:val="00016622"/>
    <w:rsid w:val="00017593"/>
    <w:rsid w:val="0001793D"/>
    <w:rsid w:val="00023719"/>
    <w:rsid w:val="0002400E"/>
    <w:rsid w:val="00024075"/>
    <w:rsid w:val="000255C0"/>
    <w:rsid w:val="00026C3C"/>
    <w:rsid w:val="00027836"/>
    <w:rsid w:val="00031F8D"/>
    <w:rsid w:val="0003222B"/>
    <w:rsid w:val="00032AE3"/>
    <w:rsid w:val="00036009"/>
    <w:rsid w:val="00040C4D"/>
    <w:rsid w:val="00040D97"/>
    <w:rsid w:val="00040E8B"/>
    <w:rsid w:val="000410C8"/>
    <w:rsid w:val="000412F0"/>
    <w:rsid w:val="00043E2D"/>
    <w:rsid w:val="00046220"/>
    <w:rsid w:val="00050267"/>
    <w:rsid w:val="000507BE"/>
    <w:rsid w:val="00051D25"/>
    <w:rsid w:val="00051ECC"/>
    <w:rsid w:val="000528C4"/>
    <w:rsid w:val="00052F71"/>
    <w:rsid w:val="00053C9D"/>
    <w:rsid w:val="00055349"/>
    <w:rsid w:val="00057E68"/>
    <w:rsid w:val="0006354C"/>
    <w:rsid w:val="000635CB"/>
    <w:rsid w:val="00063A68"/>
    <w:rsid w:val="0006495A"/>
    <w:rsid w:val="000674E1"/>
    <w:rsid w:val="00067559"/>
    <w:rsid w:val="0006758A"/>
    <w:rsid w:val="00067E7B"/>
    <w:rsid w:val="00070457"/>
    <w:rsid w:val="000709E2"/>
    <w:rsid w:val="000709E6"/>
    <w:rsid w:val="000731D4"/>
    <w:rsid w:val="00075E58"/>
    <w:rsid w:val="00076090"/>
    <w:rsid w:val="0007761E"/>
    <w:rsid w:val="0008010D"/>
    <w:rsid w:val="00080711"/>
    <w:rsid w:val="000807BC"/>
    <w:rsid w:val="00080CC5"/>
    <w:rsid w:val="000813FA"/>
    <w:rsid w:val="000841AB"/>
    <w:rsid w:val="00085E69"/>
    <w:rsid w:val="00085FCA"/>
    <w:rsid w:val="000872E8"/>
    <w:rsid w:val="00087ED3"/>
    <w:rsid w:val="00090234"/>
    <w:rsid w:val="000922A6"/>
    <w:rsid w:val="00093810"/>
    <w:rsid w:val="00093E84"/>
    <w:rsid w:val="00095B12"/>
    <w:rsid w:val="0009766E"/>
    <w:rsid w:val="00097A2C"/>
    <w:rsid w:val="000A0488"/>
    <w:rsid w:val="000A13EF"/>
    <w:rsid w:val="000A3A6D"/>
    <w:rsid w:val="000A5A51"/>
    <w:rsid w:val="000A7146"/>
    <w:rsid w:val="000A7536"/>
    <w:rsid w:val="000A7ADA"/>
    <w:rsid w:val="000B0D60"/>
    <w:rsid w:val="000B30B2"/>
    <w:rsid w:val="000B3424"/>
    <w:rsid w:val="000B3923"/>
    <w:rsid w:val="000B62FB"/>
    <w:rsid w:val="000B76AE"/>
    <w:rsid w:val="000B7A2C"/>
    <w:rsid w:val="000C0895"/>
    <w:rsid w:val="000C14E1"/>
    <w:rsid w:val="000C210E"/>
    <w:rsid w:val="000C4D1F"/>
    <w:rsid w:val="000C57FC"/>
    <w:rsid w:val="000C68C2"/>
    <w:rsid w:val="000C6EE4"/>
    <w:rsid w:val="000C7A61"/>
    <w:rsid w:val="000D01CB"/>
    <w:rsid w:val="000D2673"/>
    <w:rsid w:val="000D2C32"/>
    <w:rsid w:val="000D3C81"/>
    <w:rsid w:val="000D4138"/>
    <w:rsid w:val="000D4854"/>
    <w:rsid w:val="000D4D35"/>
    <w:rsid w:val="000D4DCF"/>
    <w:rsid w:val="000D5115"/>
    <w:rsid w:val="000D541F"/>
    <w:rsid w:val="000D68F8"/>
    <w:rsid w:val="000D7E59"/>
    <w:rsid w:val="000E2A49"/>
    <w:rsid w:val="000F0E3A"/>
    <w:rsid w:val="000F187B"/>
    <w:rsid w:val="000F2446"/>
    <w:rsid w:val="000F2C37"/>
    <w:rsid w:val="000F30FB"/>
    <w:rsid w:val="000F3A24"/>
    <w:rsid w:val="000F47FD"/>
    <w:rsid w:val="000F51D2"/>
    <w:rsid w:val="000F58C8"/>
    <w:rsid w:val="00100651"/>
    <w:rsid w:val="001009A6"/>
    <w:rsid w:val="00101413"/>
    <w:rsid w:val="00102593"/>
    <w:rsid w:val="001025CD"/>
    <w:rsid w:val="001035EA"/>
    <w:rsid w:val="00103946"/>
    <w:rsid w:val="00104AB2"/>
    <w:rsid w:val="00110F8C"/>
    <w:rsid w:val="001125C6"/>
    <w:rsid w:val="00112AE0"/>
    <w:rsid w:val="00112DD8"/>
    <w:rsid w:val="00114E64"/>
    <w:rsid w:val="00115A73"/>
    <w:rsid w:val="00116F14"/>
    <w:rsid w:val="00117CC3"/>
    <w:rsid w:val="00122719"/>
    <w:rsid w:val="00123F7C"/>
    <w:rsid w:val="00124D02"/>
    <w:rsid w:val="001266A5"/>
    <w:rsid w:val="00126B43"/>
    <w:rsid w:val="00126BB4"/>
    <w:rsid w:val="00126C4F"/>
    <w:rsid w:val="001270C6"/>
    <w:rsid w:val="00130097"/>
    <w:rsid w:val="00132DB2"/>
    <w:rsid w:val="00133356"/>
    <w:rsid w:val="0013487F"/>
    <w:rsid w:val="001355BC"/>
    <w:rsid w:val="00135CBE"/>
    <w:rsid w:val="00135FE5"/>
    <w:rsid w:val="00136BED"/>
    <w:rsid w:val="001376E7"/>
    <w:rsid w:val="001377C6"/>
    <w:rsid w:val="00137D0D"/>
    <w:rsid w:val="00140724"/>
    <w:rsid w:val="00140818"/>
    <w:rsid w:val="00140E07"/>
    <w:rsid w:val="00142CEC"/>
    <w:rsid w:val="0014468B"/>
    <w:rsid w:val="0014532E"/>
    <w:rsid w:val="00147C46"/>
    <w:rsid w:val="00147F43"/>
    <w:rsid w:val="0015390A"/>
    <w:rsid w:val="001546C9"/>
    <w:rsid w:val="00154E21"/>
    <w:rsid w:val="00154E8B"/>
    <w:rsid w:val="001550B3"/>
    <w:rsid w:val="00155752"/>
    <w:rsid w:val="00155F60"/>
    <w:rsid w:val="001569CC"/>
    <w:rsid w:val="0015753B"/>
    <w:rsid w:val="00157B5A"/>
    <w:rsid w:val="00157E25"/>
    <w:rsid w:val="0016100D"/>
    <w:rsid w:val="0016493A"/>
    <w:rsid w:val="00165522"/>
    <w:rsid w:val="00166A91"/>
    <w:rsid w:val="00167908"/>
    <w:rsid w:val="00167937"/>
    <w:rsid w:val="0017279A"/>
    <w:rsid w:val="00173A0A"/>
    <w:rsid w:val="001740F6"/>
    <w:rsid w:val="0017457D"/>
    <w:rsid w:val="00180C73"/>
    <w:rsid w:val="00181AF1"/>
    <w:rsid w:val="00183887"/>
    <w:rsid w:val="00183DB4"/>
    <w:rsid w:val="001840C5"/>
    <w:rsid w:val="00184412"/>
    <w:rsid w:val="001847C8"/>
    <w:rsid w:val="00185191"/>
    <w:rsid w:val="00186A11"/>
    <w:rsid w:val="00187330"/>
    <w:rsid w:val="0019156B"/>
    <w:rsid w:val="00191AC0"/>
    <w:rsid w:val="0019299C"/>
    <w:rsid w:val="00192DB0"/>
    <w:rsid w:val="0019551E"/>
    <w:rsid w:val="00195C14"/>
    <w:rsid w:val="00196D2C"/>
    <w:rsid w:val="001A2846"/>
    <w:rsid w:val="001A32F5"/>
    <w:rsid w:val="001A5584"/>
    <w:rsid w:val="001A605C"/>
    <w:rsid w:val="001A697D"/>
    <w:rsid w:val="001A6E5D"/>
    <w:rsid w:val="001B063C"/>
    <w:rsid w:val="001B1D79"/>
    <w:rsid w:val="001B2A28"/>
    <w:rsid w:val="001B35DF"/>
    <w:rsid w:val="001B403C"/>
    <w:rsid w:val="001B51D7"/>
    <w:rsid w:val="001B6BE8"/>
    <w:rsid w:val="001B6C1D"/>
    <w:rsid w:val="001B7447"/>
    <w:rsid w:val="001C0D5B"/>
    <w:rsid w:val="001C2107"/>
    <w:rsid w:val="001C2E7D"/>
    <w:rsid w:val="001C3CC6"/>
    <w:rsid w:val="001C4377"/>
    <w:rsid w:val="001C7FF9"/>
    <w:rsid w:val="001D000F"/>
    <w:rsid w:val="001D1E64"/>
    <w:rsid w:val="001D264E"/>
    <w:rsid w:val="001D3641"/>
    <w:rsid w:val="001D3D83"/>
    <w:rsid w:val="001D3E45"/>
    <w:rsid w:val="001D4563"/>
    <w:rsid w:val="001D5AD5"/>
    <w:rsid w:val="001D6639"/>
    <w:rsid w:val="001D6F52"/>
    <w:rsid w:val="001D7BE8"/>
    <w:rsid w:val="001E100A"/>
    <w:rsid w:val="001E2CD3"/>
    <w:rsid w:val="001E375F"/>
    <w:rsid w:val="001E420A"/>
    <w:rsid w:val="001E4F7F"/>
    <w:rsid w:val="001E527F"/>
    <w:rsid w:val="001E6529"/>
    <w:rsid w:val="001E68BC"/>
    <w:rsid w:val="001E68DE"/>
    <w:rsid w:val="001E69C6"/>
    <w:rsid w:val="001E6C6F"/>
    <w:rsid w:val="001E7D4A"/>
    <w:rsid w:val="001F0803"/>
    <w:rsid w:val="001F10B9"/>
    <w:rsid w:val="001F2E12"/>
    <w:rsid w:val="001F3485"/>
    <w:rsid w:val="001F41D4"/>
    <w:rsid w:val="001F5357"/>
    <w:rsid w:val="001F5CB5"/>
    <w:rsid w:val="001F5CF2"/>
    <w:rsid w:val="001F6559"/>
    <w:rsid w:val="001F6B11"/>
    <w:rsid w:val="0020023C"/>
    <w:rsid w:val="0020075E"/>
    <w:rsid w:val="00201AC8"/>
    <w:rsid w:val="00202B66"/>
    <w:rsid w:val="0020450E"/>
    <w:rsid w:val="002045F1"/>
    <w:rsid w:val="00204FFB"/>
    <w:rsid w:val="00205273"/>
    <w:rsid w:val="0020579E"/>
    <w:rsid w:val="00206E5F"/>
    <w:rsid w:val="002071AC"/>
    <w:rsid w:val="002077D8"/>
    <w:rsid w:val="00207D1D"/>
    <w:rsid w:val="00210655"/>
    <w:rsid w:val="00210E56"/>
    <w:rsid w:val="002111AD"/>
    <w:rsid w:val="00211643"/>
    <w:rsid w:val="00214352"/>
    <w:rsid w:val="0021492C"/>
    <w:rsid w:val="00215BD7"/>
    <w:rsid w:val="00216553"/>
    <w:rsid w:val="00222A75"/>
    <w:rsid w:val="0022779C"/>
    <w:rsid w:val="00230363"/>
    <w:rsid w:val="00232C73"/>
    <w:rsid w:val="00232E97"/>
    <w:rsid w:val="00233BB1"/>
    <w:rsid w:val="00234532"/>
    <w:rsid w:val="0023484E"/>
    <w:rsid w:val="0023522A"/>
    <w:rsid w:val="00235842"/>
    <w:rsid w:val="00235F9D"/>
    <w:rsid w:val="00237945"/>
    <w:rsid w:val="00237CA3"/>
    <w:rsid w:val="00237E80"/>
    <w:rsid w:val="0024183E"/>
    <w:rsid w:val="002424A6"/>
    <w:rsid w:val="0024274A"/>
    <w:rsid w:val="00242D3A"/>
    <w:rsid w:val="0024506D"/>
    <w:rsid w:val="00247451"/>
    <w:rsid w:val="002503A2"/>
    <w:rsid w:val="00250798"/>
    <w:rsid w:val="00251229"/>
    <w:rsid w:val="00251506"/>
    <w:rsid w:val="00251F26"/>
    <w:rsid w:val="002523EE"/>
    <w:rsid w:val="00253E7E"/>
    <w:rsid w:val="0025453F"/>
    <w:rsid w:val="00255606"/>
    <w:rsid w:val="002556B1"/>
    <w:rsid w:val="00256865"/>
    <w:rsid w:val="0025697C"/>
    <w:rsid w:val="00256F9F"/>
    <w:rsid w:val="0025741B"/>
    <w:rsid w:val="00257569"/>
    <w:rsid w:val="002611A0"/>
    <w:rsid w:val="0026164C"/>
    <w:rsid w:val="00261ED2"/>
    <w:rsid w:val="00262FB0"/>
    <w:rsid w:val="002631E1"/>
    <w:rsid w:val="00264915"/>
    <w:rsid w:val="002654B5"/>
    <w:rsid w:val="00265B8A"/>
    <w:rsid w:val="00265E0E"/>
    <w:rsid w:val="002661AF"/>
    <w:rsid w:val="00267313"/>
    <w:rsid w:val="00267F5E"/>
    <w:rsid w:val="00270013"/>
    <w:rsid w:val="0027013C"/>
    <w:rsid w:val="00270D45"/>
    <w:rsid w:val="00271547"/>
    <w:rsid w:val="00272A98"/>
    <w:rsid w:val="00272CEE"/>
    <w:rsid w:val="00272E6C"/>
    <w:rsid w:val="002734F3"/>
    <w:rsid w:val="00276F78"/>
    <w:rsid w:val="002802EC"/>
    <w:rsid w:val="002812DD"/>
    <w:rsid w:val="002819AF"/>
    <w:rsid w:val="00282C48"/>
    <w:rsid w:val="002831A5"/>
    <w:rsid w:val="002854E1"/>
    <w:rsid w:val="002864BB"/>
    <w:rsid w:val="00286CCD"/>
    <w:rsid w:val="00286CE4"/>
    <w:rsid w:val="00287A58"/>
    <w:rsid w:val="00291F8C"/>
    <w:rsid w:val="0029243E"/>
    <w:rsid w:val="0029340B"/>
    <w:rsid w:val="0029371F"/>
    <w:rsid w:val="0029384F"/>
    <w:rsid w:val="00294199"/>
    <w:rsid w:val="00294236"/>
    <w:rsid w:val="002945A9"/>
    <w:rsid w:val="00294E95"/>
    <w:rsid w:val="00295259"/>
    <w:rsid w:val="00295853"/>
    <w:rsid w:val="00296B16"/>
    <w:rsid w:val="002A1313"/>
    <w:rsid w:val="002A1F69"/>
    <w:rsid w:val="002A26BE"/>
    <w:rsid w:val="002A2B88"/>
    <w:rsid w:val="002A2F1A"/>
    <w:rsid w:val="002A3DED"/>
    <w:rsid w:val="002A42A8"/>
    <w:rsid w:val="002A4778"/>
    <w:rsid w:val="002A584D"/>
    <w:rsid w:val="002A626B"/>
    <w:rsid w:val="002A68AC"/>
    <w:rsid w:val="002A6CA1"/>
    <w:rsid w:val="002A73BD"/>
    <w:rsid w:val="002B02E8"/>
    <w:rsid w:val="002B11D3"/>
    <w:rsid w:val="002B1CDF"/>
    <w:rsid w:val="002B2CE3"/>
    <w:rsid w:val="002B37C9"/>
    <w:rsid w:val="002B5553"/>
    <w:rsid w:val="002B55CB"/>
    <w:rsid w:val="002B6D70"/>
    <w:rsid w:val="002B6E40"/>
    <w:rsid w:val="002B7F8D"/>
    <w:rsid w:val="002C043C"/>
    <w:rsid w:val="002C0A8A"/>
    <w:rsid w:val="002C0B2F"/>
    <w:rsid w:val="002C0CC7"/>
    <w:rsid w:val="002C123D"/>
    <w:rsid w:val="002C247C"/>
    <w:rsid w:val="002C24F0"/>
    <w:rsid w:val="002C28DA"/>
    <w:rsid w:val="002C40EA"/>
    <w:rsid w:val="002C56F7"/>
    <w:rsid w:val="002D1723"/>
    <w:rsid w:val="002D2776"/>
    <w:rsid w:val="002D322B"/>
    <w:rsid w:val="002E12D5"/>
    <w:rsid w:val="002E16BE"/>
    <w:rsid w:val="002E2417"/>
    <w:rsid w:val="002E25CD"/>
    <w:rsid w:val="002E3CEE"/>
    <w:rsid w:val="002E4032"/>
    <w:rsid w:val="002E48F4"/>
    <w:rsid w:val="002E4CBF"/>
    <w:rsid w:val="002E6333"/>
    <w:rsid w:val="002E6534"/>
    <w:rsid w:val="002E76F8"/>
    <w:rsid w:val="002F05DB"/>
    <w:rsid w:val="002F10FC"/>
    <w:rsid w:val="002F1B67"/>
    <w:rsid w:val="002F2DF3"/>
    <w:rsid w:val="002F2ECD"/>
    <w:rsid w:val="002F3CC4"/>
    <w:rsid w:val="002F442D"/>
    <w:rsid w:val="002F5139"/>
    <w:rsid w:val="002F6018"/>
    <w:rsid w:val="002F644B"/>
    <w:rsid w:val="002F66B6"/>
    <w:rsid w:val="002F744B"/>
    <w:rsid w:val="002F7558"/>
    <w:rsid w:val="002F7990"/>
    <w:rsid w:val="00300DB1"/>
    <w:rsid w:val="00300EB1"/>
    <w:rsid w:val="003010A4"/>
    <w:rsid w:val="003022A9"/>
    <w:rsid w:val="003036A2"/>
    <w:rsid w:val="0030624F"/>
    <w:rsid w:val="003062F6"/>
    <w:rsid w:val="0030721F"/>
    <w:rsid w:val="003076AF"/>
    <w:rsid w:val="00307D43"/>
    <w:rsid w:val="00310FFB"/>
    <w:rsid w:val="00311DE6"/>
    <w:rsid w:val="0031514F"/>
    <w:rsid w:val="0031553C"/>
    <w:rsid w:val="003169ED"/>
    <w:rsid w:val="00317145"/>
    <w:rsid w:val="00321853"/>
    <w:rsid w:val="003220F4"/>
    <w:rsid w:val="0032483F"/>
    <w:rsid w:val="00326222"/>
    <w:rsid w:val="00330693"/>
    <w:rsid w:val="00330C4B"/>
    <w:rsid w:val="00332FA6"/>
    <w:rsid w:val="003363F0"/>
    <w:rsid w:val="00336D41"/>
    <w:rsid w:val="0033709E"/>
    <w:rsid w:val="003373CE"/>
    <w:rsid w:val="00337930"/>
    <w:rsid w:val="003402CB"/>
    <w:rsid w:val="003410DC"/>
    <w:rsid w:val="0034128C"/>
    <w:rsid w:val="0034250F"/>
    <w:rsid w:val="00342938"/>
    <w:rsid w:val="00343FC9"/>
    <w:rsid w:val="00343FDA"/>
    <w:rsid w:val="00345C19"/>
    <w:rsid w:val="00346A4E"/>
    <w:rsid w:val="00346E46"/>
    <w:rsid w:val="003524F2"/>
    <w:rsid w:val="00352576"/>
    <w:rsid w:val="0035688C"/>
    <w:rsid w:val="003571BA"/>
    <w:rsid w:val="00357D39"/>
    <w:rsid w:val="00360A91"/>
    <w:rsid w:val="00364156"/>
    <w:rsid w:val="003664D6"/>
    <w:rsid w:val="00371B2E"/>
    <w:rsid w:val="003764C2"/>
    <w:rsid w:val="00380835"/>
    <w:rsid w:val="003817EB"/>
    <w:rsid w:val="003835D2"/>
    <w:rsid w:val="003841AD"/>
    <w:rsid w:val="003847E7"/>
    <w:rsid w:val="00385A7F"/>
    <w:rsid w:val="003874B9"/>
    <w:rsid w:val="0039191D"/>
    <w:rsid w:val="0039242A"/>
    <w:rsid w:val="00397024"/>
    <w:rsid w:val="00397CA5"/>
    <w:rsid w:val="003A059C"/>
    <w:rsid w:val="003A21C8"/>
    <w:rsid w:val="003A2BC1"/>
    <w:rsid w:val="003A31DF"/>
    <w:rsid w:val="003A32E4"/>
    <w:rsid w:val="003A3DAB"/>
    <w:rsid w:val="003A48B0"/>
    <w:rsid w:val="003A56B4"/>
    <w:rsid w:val="003A5C3B"/>
    <w:rsid w:val="003B1B44"/>
    <w:rsid w:val="003B2858"/>
    <w:rsid w:val="003B40AB"/>
    <w:rsid w:val="003B48D5"/>
    <w:rsid w:val="003B548E"/>
    <w:rsid w:val="003B620D"/>
    <w:rsid w:val="003B6BBC"/>
    <w:rsid w:val="003B715B"/>
    <w:rsid w:val="003C1619"/>
    <w:rsid w:val="003C23E3"/>
    <w:rsid w:val="003C2B48"/>
    <w:rsid w:val="003C397C"/>
    <w:rsid w:val="003C5556"/>
    <w:rsid w:val="003C5EF6"/>
    <w:rsid w:val="003C6F11"/>
    <w:rsid w:val="003C7AE1"/>
    <w:rsid w:val="003D12BC"/>
    <w:rsid w:val="003D17FA"/>
    <w:rsid w:val="003D2A26"/>
    <w:rsid w:val="003D2CFA"/>
    <w:rsid w:val="003D3068"/>
    <w:rsid w:val="003D37B6"/>
    <w:rsid w:val="003D4D1E"/>
    <w:rsid w:val="003D56AD"/>
    <w:rsid w:val="003D685E"/>
    <w:rsid w:val="003D68DC"/>
    <w:rsid w:val="003D780D"/>
    <w:rsid w:val="003D7B47"/>
    <w:rsid w:val="003E127A"/>
    <w:rsid w:val="003E1A6E"/>
    <w:rsid w:val="003E2C3D"/>
    <w:rsid w:val="003E3B33"/>
    <w:rsid w:val="003E3E0A"/>
    <w:rsid w:val="003E6E76"/>
    <w:rsid w:val="003E7075"/>
    <w:rsid w:val="003E7FCE"/>
    <w:rsid w:val="003F142B"/>
    <w:rsid w:val="003F1F69"/>
    <w:rsid w:val="003F213C"/>
    <w:rsid w:val="003F52B5"/>
    <w:rsid w:val="003F589D"/>
    <w:rsid w:val="003F6E29"/>
    <w:rsid w:val="003F6F30"/>
    <w:rsid w:val="003F7388"/>
    <w:rsid w:val="0040145C"/>
    <w:rsid w:val="00401779"/>
    <w:rsid w:val="00402462"/>
    <w:rsid w:val="00404F97"/>
    <w:rsid w:val="0040607A"/>
    <w:rsid w:val="00406A1F"/>
    <w:rsid w:val="0040700F"/>
    <w:rsid w:val="004074A0"/>
    <w:rsid w:val="00411076"/>
    <w:rsid w:val="00412FBE"/>
    <w:rsid w:val="004155EF"/>
    <w:rsid w:val="004173D4"/>
    <w:rsid w:val="004227E5"/>
    <w:rsid w:val="00423EB9"/>
    <w:rsid w:val="00424B20"/>
    <w:rsid w:val="0042514C"/>
    <w:rsid w:val="00425BAE"/>
    <w:rsid w:val="00431955"/>
    <w:rsid w:val="0043196B"/>
    <w:rsid w:val="00431C83"/>
    <w:rsid w:val="00432532"/>
    <w:rsid w:val="00433831"/>
    <w:rsid w:val="00434452"/>
    <w:rsid w:val="004351C5"/>
    <w:rsid w:val="004352FC"/>
    <w:rsid w:val="00440581"/>
    <w:rsid w:val="004433AD"/>
    <w:rsid w:val="004436E7"/>
    <w:rsid w:val="00443733"/>
    <w:rsid w:val="00443765"/>
    <w:rsid w:val="00445212"/>
    <w:rsid w:val="00445F7A"/>
    <w:rsid w:val="0044676C"/>
    <w:rsid w:val="004467C2"/>
    <w:rsid w:val="00446B6D"/>
    <w:rsid w:val="00446F17"/>
    <w:rsid w:val="00446FD4"/>
    <w:rsid w:val="00447CF1"/>
    <w:rsid w:val="004505B6"/>
    <w:rsid w:val="004508E1"/>
    <w:rsid w:val="00450BFA"/>
    <w:rsid w:val="004512D8"/>
    <w:rsid w:val="00452330"/>
    <w:rsid w:val="00452FCB"/>
    <w:rsid w:val="00453B83"/>
    <w:rsid w:val="004542B1"/>
    <w:rsid w:val="0045541D"/>
    <w:rsid w:val="00456D45"/>
    <w:rsid w:val="0046143B"/>
    <w:rsid w:val="004614AE"/>
    <w:rsid w:val="0046271B"/>
    <w:rsid w:val="0046524C"/>
    <w:rsid w:val="0046600D"/>
    <w:rsid w:val="00466EA9"/>
    <w:rsid w:val="004701C8"/>
    <w:rsid w:val="00470424"/>
    <w:rsid w:val="0047134F"/>
    <w:rsid w:val="00472B5A"/>
    <w:rsid w:val="00474AEA"/>
    <w:rsid w:val="004755D4"/>
    <w:rsid w:val="00481630"/>
    <w:rsid w:val="004829B6"/>
    <w:rsid w:val="0048361E"/>
    <w:rsid w:val="004836BB"/>
    <w:rsid w:val="004836D3"/>
    <w:rsid w:val="00483FA2"/>
    <w:rsid w:val="00484778"/>
    <w:rsid w:val="00484B40"/>
    <w:rsid w:val="00484FF7"/>
    <w:rsid w:val="004869AF"/>
    <w:rsid w:val="00487AE5"/>
    <w:rsid w:val="00487DA7"/>
    <w:rsid w:val="004904BE"/>
    <w:rsid w:val="00490F39"/>
    <w:rsid w:val="0049177B"/>
    <w:rsid w:val="004921C5"/>
    <w:rsid w:val="004928D3"/>
    <w:rsid w:val="00492E34"/>
    <w:rsid w:val="00494F1E"/>
    <w:rsid w:val="004951A3"/>
    <w:rsid w:val="0049578F"/>
    <w:rsid w:val="00495A98"/>
    <w:rsid w:val="004968BF"/>
    <w:rsid w:val="00496AEB"/>
    <w:rsid w:val="004A2ABD"/>
    <w:rsid w:val="004A3C88"/>
    <w:rsid w:val="004A5F7D"/>
    <w:rsid w:val="004A683E"/>
    <w:rsid w:val="004A7054"/>
    <w:rsid w:val="004B0D2E"/>
    <w:rsid w:val="004B1417"/>
    <w:rsid w:val="004B25C5"/>
    <w:rsid w:val="004B2BCE"/>
    <w:rsid w:val="004B46E3"/>
    <w:rsid w:val="004B56CB"/>
    <w:rsid w:val="004B6780"/>
    <w:rsid w:val="004C20AB"/>
    <w:rsid w:val="004C2417"/>
    <w:rsid w:val="004C243C"/>
    <w:rsid w:val="004C2655"/>
    <w:rsid w:val="004C2E26"/>
    <w:rsid w:val="004C418B"/>
    <w:rsid w:val="004C41AE"/>
    <w:rsid w:val="004C4489"/>
    <w:rsid w:val="004C75CF"/>
    <w:rsid w:val="004D0675"/>
    <w:rsid w:val="004D2600"/>
    <w:rsid w:val="004D3569"/>
    <w:rsid w:val="004D3ECA"/>
    <w:rsid w:val="004E1AE0"/>
    <w:rsid w:val="004E3222"/>
    <w:rsid w:val="004E3671"/>
    <w:rsid w:val="004E61AE"/>
    <w:rsid w:val="004E636D"/>
    <w:rsid w:val="004E6AA8"/>
    <w:rsid w:val="004F022A"/>
    <w:rsid w:val="004F054E"/>
    <w:rsid w:val="004F21BE"/>
    <w:rsid w:val="004F463B"/>
    <w:rsid w:val="004F4D49"/>
    <w:rsid w:val="004F54DE"/>
    <w:rsid w:val="004F72E7"/>
    <w:rsid w:val="004F7716"/>
    <w:rsid w:val="004F77C8"/>
    <w:rsid w:val="004F7DEE"/>
    <w:rsid w:val="00500696"/>
    <w:rsid w:val="00500E36"/>
    <w:rsid w:val="0050107B"/>
    <w:rsid w:val="005011CC"/>
    <w:rsid w:val="00502684"/>
    <w:rsid w:val="00502A58"/>
    <w:rsid w:val="00502EEF"/>
    <w:rsid w:val="00505C8B"/>
    <w:rsid w:val="005061CF"/>
    <w:rsid w:val="0050682E"/>
    <w:rsid w:val="00507FDA"/>
    <w:rsid w:val="0051094F"/>
    <w:rsid w:val="00510B77"/>
    <w:rsid w:val="005131CF"/>
    <w:rsid w:val="005136AD"/>
    <w:rsid w:val="00515057"/>
    <w:rsid w:val="005151F3"/>
    <w:rsid w:val="00515451"/>
    <w:rsid w:val="005156AB"/>
    <w:rsid w:val="005173B8"/>
    <w:rsid w:val="005203BE"/>
    <w:rsid w:val="00520C11"/>
    <w:rsid w:val="005231EC"/>
    <w:rsid w:val="00523985"/>
    <w:rsid w:val="00523A63"/>
    <w:rsid w:val="00523E10"/>
    <w:rsid w:val="00524172"/>
    <w:rsid w:val="00525F90"/>
    <w:rsid w:val="00526857"/>
    <w:rsid w:val="00530365"/>
    <w:rsid w:val="0053077A"/>
    <w:rsid w:val="005326BC"/>
    <w:rsid w:val="005326C3"/>
    <w:rsid w:val="00533F4C"/>
    <w:rsid w:val="0053417D"/>
    <w:rsid w:val="00534447"/>
    <w:rsid w:val="00535539"/>
    <w:rsid w:val="00537B06"/>
    <w:rsid w:val="00542246"/>
    <w:rsid w:val="00543241"/>
    <w:rsid w:val="00544F64"/>
    <w:rsid w:val="00550946"/>
    <w:rsid w:val="005509DC"/>
    <w:rsid w:val="0055293B"/>
    <w:rsid w:val="00552CF5"/>
    <w:rsid w:val="0055327E"/>
    <w:rsid w:val="0055453E"/>
    <w:rsid w:val="00554B4F"/>
    <w:rsid w:val="005552F5"/>
    <w:rsid w:val="005571A4"/>
    <w:rsid w:val="00557B0F"/>
    <w:rsid w:val="00557E30"/>
    <w:rsid w:val="005603E6"/>
    <w:rsid w:val="00562223"/>
    <w:rsid w:val="00562F12"/>
    <w:rsid w:val="00564B1F"/>
    <w:rsid w:val="00565EF8"/>
    <w:rsid w:val="00566B6A"/>
    <w:rsid w:val="00577F8E"/>
    <w:rsid w:val="005804F2"/>
    <w:rsid w:val="005808D9"/>
    <w:rsid w:val="00580FC1"/>
    <w:rsid w:val="005819E3"/>
    <w:rsid w:val="00582609"/>
    <w:rsid w:val="00583321"/>
    <w:rsid w:val="0058593A"/>
    <w:rsid w:val="00585C6E"/>
    <w:rsid w:val="00586274"/>
    <w:rsid w:val="005862D0"/>
    <w:rsid w:val="00586943"/>
    <w:rsid w:val="005911E0"/>
    <w:rsid w:val="00592C71"/>
    <w:rsid w:val="00597536"/>
    <w:rsid w:val="005A262E"/>
    <w:rsid w:val="005A33F4"/>
    <w:rsid w:val="005A44B9"/>
    <w:rsid w:val="005A59FE"/>
    <w:rsid w:val="005A6061"/>
    <w:rsid w:val="005A6E30"/>
    <w:rsid w:val="005A76B8"/>
    <w:rsid w:val="005B11C2"/>
    <w:rsid w:val="005B1464"/>
    <w:rsid w:val="005B1EFE"/>
    <w:rsid w:val="005B31D9"/>
    <w:rsid w:val="005B403F"/>
    <w:rsid w:val="005B4753"/>
    <w:rsid w:val="005B6576"/>
    <w:rsid w:val="005C23BB"/>
    <w:rsid w:val="005C331F"/>
    <w:rsid w:val="005C3894"/>
    <w:rsid w:val="005C3A9D"/>
    <w:rsid w:val="005C3B74"/>
    <w:rsid w:val="005C3C1D"/>
    <w:rsid w:val="005C3D20"/>
    <w:rsid w:val="005C4B81"/>
    <w:rsid w:val="005C601E"/>
    <w:rsid w:val="005D0225"/>
    <w:rsid w:val="005D24C7"/>
    <w:rsid w:val="005D25D3"/>
    <w:rsid w:val="005D2CF4"/>
    <w:rsid w:val="005D44BF"/>
    <w:rsid w:val="005D761A"/>
    <w:rsid w:val="005D7BBE"/>
    <w:rsid w:val="005E0781"/>
    <w:rsid w:val="005E099E"/>
    <w:rsid w:val="005E1279"/>
    <w:rsid w:val="005E4896"/>
    <w:rsid w:val="005E546F"/>
    <w:rsid w:val="005E660D"/>
    <w:rsid w:val="005E6C44"/>
    <w:rsid w:val="005E7040"/>
    <w:rsid w:val="005E787C"/>
    <w:rsid w:val="005E7CD7"/>
    <w:rsid w:val="005F01BA"/>
    <w:rsid w:val="005F0443"/>
    <w:rsid w:val="005F29C4"/>
    <w:rsid w:val="005F2F82"/>
    <w:rsid w:val="005F3566"/>
    <w:rsid w:val="005F526E"/>
    <w:rsid w:val="005F6056"/>
    <w:rsid w:val="005F6145"/>
    <w:rsid w:val="005F7656"/>
    <w:rsid w:val="005F7989"/>
    <w:rsid w:val="005F79D3"/>
    <w:rsid w:val="00600A85"/>
    <w:rsid w:val="00600DA4"/>
    <w:rsid w:val="00600E29"/>
    <w:rsid w:val="0060127C"/>
    <w:rsid w:val="00601DA7"/>
    <w:rsid w:val="00602ABA"/>
    <w:rsid w:val="00606E32"/>
    <w:rsid w:val="006077AE"/>
    <w:rsid w:val="006079C6"/>
    <w:rsid w:val="00610F5A"/>
    <w:rsid w:val="00610F75"/>
    <w:rsid w:val="006110CA"/>
    <w:rsid w:val="00611A84"/>
    <w:rsid w:val="0061380D"/>
    <w:rsid w:val="00615808"/>
    <w:rsid w:val="006214E4"/>
    <w:rsid w:val="00621647"/>
    <w:rsid w:val="00623515"/>
    <w:rsid w:val="006245F4"/>
    <w:rsid w:val="006249F8"/>
    <w:rsid w:val="00624B4D"/>
    <w:rsid w:val="00627378"/>
    <w:rsid w:val="006318EB"/>
    <w:rsid w:val="0063377B"/>
    <w:rsid w:val="00634194"/>
    <w:rsid w:val="00634433"/>
    <w:rsid w:val="00634434"/>
    <w:rsid w:val="006356AD"/>
    <w:rsid w:val="00637314"/>
    <w:rsid w:val="0063784B"/>
    <w:rsid w:val="00637ED0"/>
    <w:rsid w:val="00640D33"/>
    <w:rsid w:val="00641233"/>
    <w:rsid w:val="00641C4B"/>
    <w:rsid w:val="00643241"/>
    <w:rsid w:val="00644A5B"/>
    <w:rsid w:val="0064581C"/>
    <w:rsid w:val="00647049"/>
    <w:rsid w:val="006474D5"/>
    <w:rsid w:val="00647830"/>
    <w:rsid w:val="006525C6"/>
    <w:rsid w:val="00653E8A"/>
    <w:rsid w:val="00655F6A"/>
    <w:rsid w:val="00656953"/>
    <w:rsid w:val="00661477"/>
    <w:rsid w:val="006618FE"/>
    <w:rsid w:val="00663424"/>
    <w:rsid w:val="0066407A"/>
    <w:rsid w:val="006644D0"/>
    <w:rsid w:val="006676EC"/>
    <w:rsid w:val="006677C4"/>
    <w:rsid w:val="00667977"/>
    <w:rsid w:val="00667ED0"/>
    <w:rsid w:val="00672B83"/>
    <w:rsid w:val="00673F1B"/>
    <w:rsid w:val="00674BF5"/>
    <w:rsid w:val="00676DED"/>
    <w:rsid w:val="0068046C"/>
    <w:rsid w:val="00680B61"/>
    <w:rsid w:val="00681A0D"/>
    <w:rsid w:val="00681DA9"/>
    <w:rsid w:val="00681E2F"/>
    <w:rsid w:val="00685DCE"/>
    <w:rsid w:val="00687295"/>
    <w:rsid w:val="00687629"/>
    <w:rsid w:val="006902AE"/>
    <w:rsid w:val="006913FE"/>
    <w:rsid w:val="006937A5"/>
    <w:rsid w:val="00693E69"/>
    <w:rsid w:val="00694137"/>
    <w:rsid w:val="00694779"/>
    <w:rsid w:val="0069499E"/>
    <w:rsid w:val="006958A3"/>
    <w:rsid w:val="00696D86"/>
    <w:rsid w:val="006A07B3"/>
    <w:rsid w:val="006A0EA5"/>
    <w:rsid w:val="006A1A1C"/>
    <w:rsid w:val="006A1AFC"/>
    <w:rsid w:val="006A2294"/>
    <w:rsid w:val="006A3F94"/>
    <w:rsid w:val="006A4328"/>
    <w:rsid w:val="006A526A"/>
    <w:rsid w:val="006A53C0"/>
    <w:rsid w:val="006A5F8C"/>
    <w:rsid w:val="006A7360"/>
    <w:rsid w:val="006B1577"/>
    <w:rsid w:val="006B192E"/>
    <w:rsid w:val="006B28A5"/>
    <w:rsid w:val="006B3548"/>
    <w:rsid w:val="006B3FEF"/>
    <w:rsid w:val="006B4A38"/>
    <w:rsid w:val="006B5589"/>
    <w:rsid w:val="006B6EDC"/>
    <w:rsid w:val="006B737F"/>
    <w:rsid w:val="006C148A"/>
    <w:rsid w:val="006C1E7D"/>
    <w:rsid w:val="006C24F6"/>
    <w:rsid w:val="006C2B6C"/>
    <w:rsid w:val="006C3448"/>
    <w:rsid w:val="006C3DF2"/>
    <w:rsid w:val="006C47BD"/>
    <w:rsid w:val="006C55BB"/>
    <w:rsid w:val="006D2161"/>
    <w:rsid w:val="006D3D6D"/>
    <w:rsid w:val="006D4129"/>
    <w:rsid w:val="006D5099"/>
    <w:rsid w:val="006D6F7C"/>
    <w:rsid w:val="006E231C"/>
    <w:rsid w:val="006E25C0"/>
    <w:rsid w:val="006E3278"/>
    <w:rsid w:val="006E3F02"/>
    <w:rsid w:val="006E3F80"/>
    <w:rsid w:val="006E3FA2"/>
    <w:rsid w:val="006E62EF"/>
    <w:rsid w:val="006E7CBB"/>
    <w:rsid w:val="006F19D2"/>
    <w:rsid w:val="006F2F1B"/>
    <w:rsid w:val="006F3106"/>
    <w:rsid w:val="006F406C"/>
    <w:rsid w:val="006F4A47"/>
    <w:rsid w:val="006F5167"/>
    <w:rsid w:val="00703736"/>
    <w:rsid w:val="0070561C"/>
    <w:rsid w:val="007063AE"/>
    <w:rsid w:val="00706818"/>
    <w:rsid w:val="00706B18"/>
    <w:rsid w:val="00707F69"/>
    <w:rsid w:val="00707FC7"/>
    <w:rsid w:val="0071056B"/>
    <w:rsid w:val="007106D2"/>
    <w:rsid w:val="007111C7"/>
    <w:rsid w:val="007153CE"/>
    <w:rsid w:val="00716200"/>
    <w:rsid w:val="00716533"/>
    <w:rsid w:val="00717090"/>
    <w:rsid w:val="007176DF"/>
    <w:rsid w:val="007200B9"/>
    <w:rsid w:val="00720276"/>
    <w:rsid w:val="00721130"/>
    <w:rsid w:val="00721720"/>
    <w:rsid w:val="00721A1C"/>
    <w:rsid w:val="00726E17"/>
    <w:rsid w:val="007275D5"/>
    <w:rsid w:val="0073187D"/>
    <w:rsid w:val="00732627"/>
    <w:rsid w:val="00734314"/>
    <w:rsid w:val="007344D7"/>
    <w:rsid w:val="00736C95"/>
    <w:rsid w:val="00737D34"/>
    <w:rsid w:val="00741D07"/>
    <w:rsid w:val="007427C0"/>
    <w:rsid w:val="00744647"/>
    <w:rsid w:val="00745198"/>
    <w:rsid w:val="00746B41"/>
    <w:rsid w:val="00751A70"/>
    <w:rsid w:val="007526CF"/>
    <w:rsid w:val="00754835"/>
    <w:rsid w:val="00754E81"/>
    <w:rsid w:val="00755C32"/>
    <w:rsid w:val="00755D88"/>
    <w:rsid w:val="0075796F"/>
    <w:rsid w:val="00760F53"/>
    <w:rsid w:val="00764D3E"/>
    <w:rsid w:val="00766DBD"/>
    <w:rsid w:val="0077053B"/>
    <w:rsid w:val="007715D7"/>
    <w:rsid w:val="00771773"/>
    <w:rsid w:val="00771FC6"/>
    <w:rsid w:val="00772C68"/>
    <w:rsid w:val="00774646"/>
    <w:rsid w:val="00776ACB"/>
    <w:rsid w:val="00780475"/>
    <w:rsid w:val="00781FAE"/>
    <w:rsid w:val="0078292D"/>
    <w:rsid w:val="00782AC2"/>
    <w:rsid w:val="00782D47"/>
    <w:rsid w:val="00782E11"/>
    <w:rsid w:val="007835E7"/>
    <w:rsid w:val="007836F0"/>
    <w:rsid w:val="00783A35"/>
    <w:rsid w:val="00785204"/>
    <w:rsid w:val="0078621C"/>
    <w:rsid w:val="00786D43"/>
    <w:rsid w:val="00787344"/>
    <w:rsid w:val="007874B9"/>
    <w:rsid w:val="00793156"/>
    <w:rsid w:val="007942D2"/>
    <w:rsid w:val="0079595F"/>
    <w:rsid w:val="007960E9"/>
    <w:rsid w:val="00796DF1"/>
    <w:rsid w:val="0079739C"/>
    <w:rsid w:val="00797624"/>
    <w:rsid w:val="00797BD4"/>
    <w:rsid w:val="007A0010"/>
    <w:rsid w:val="007A0152"/>
    <w:rsid w:val="007A0964"/>
    <w:rsid w:val="007A09D9"/>
    <w:rsid w:val="007A289E"/>
    <w:rsid w:val="007A5842"/>
    <w:rsid w:val="007A7700"/>
    <w:rsid w:val="007B08D2"/>
    <w:rsid w:val="007B16E5"/>
    <w:rsid w:val="007B5402"/>
    <w:rsid w:val="007B6C77"/>
    <w:rsid w:val="007B7597"/>
    <w:rsid w:val="007B7FCE"/>
    <w:rsid w:val="007C0096"/>
    <w:rsid w:val="007C10D4"/>
    <w:rsid w:val="007C2870"/>
    <w:rsid w:val="007C30DA"/>
    <w:rsid w:val="007C3163"/>
    <w:rsid w:val="007C55DF"/>
    <w:rsid w:val="007C578B"/>
    <w:rsid w:val="007C5C77"/>
    <w:rsid w:val="007D051D"/>
    <w:rsid w:val="007D0B4C"/>
    <w:rsid w:val="007D2AB2"/>
    <w:rsid w:val="007D4E1B"/>
    <w:rsid w:val="007D5C53"/>
    <w:rsid w:val="007D75F7"/>
    <w:rsid w:val="007D7A65"/>
    <w:rsid w:val="007E4047"/>
    <w:rsid w:val="007E5FEC"/>
    <w:rsid w:val="007E6E0D"/>
    <w:rsid w:val="007E714D"/>
    <w:rsid w:val="007F005A"/>
    <w:rsid w:val="007F15E6"/>
    <w:rsid w:val="007F1D43"/>
    <w:rsid w:val="007F28E0"/>
    <w:rsid w:val="007F3D64"/>
    <w:rsid w:val="007F422E"/>
    <w:rsid w:val="007F44FF"/>
    <w:rsid w:val="007F4A47"/>
    <w:rsid w:val="007F4F41"/>
    <w:rsid w:val="007F7553"/>
    <w:rsid w:val="007F7582"/>
    <w:rsid w:val="00801F14"/>
    <w:rsid w:val="00803593"/>
    <w:rsid w:val="00803DCC"/>
    <w:rsid w:val="00805458"/>
    <w:rsid w:val="008060A2"/>
    <w:rsid w:val="008107E1"/>
    <w:rsid w:val="00811858"/>
    <w:rsid w:val="00813C3A"/>
    <w:rsid w:val="00814112"/>
    <w:rsid w:val="008148CB"/>
    <w:rsid w:val="00814B5F"/>
    <w:rsid w:val="008151EE"/>
    <w:rsid w:val="008161CE"/>
    <w:rsid w:val="0082108E"/>
    <w:rsid w:val="00825647"/>
    <w:rsid w:val="008262EF"/>
    <w:rsid w:val="008268EC"/>
    <w:rsid w:val="008302CA"/>
    <w:rsid w:val="0083044E"/>
    <w:rsid w:val="00830617"/>
    <w:rsid w:val="008334D4"/>
    <w:rsid w:val="00835DAF"/>
    <w:rsid w:val="0083671D"/>
    <w:rsid w:val="0084126F"/>
    <w:rsid w:val="008420A1"/>
    <w:rsid w:val="00843F5F"/>
    <w:rsid w:val="008448DF"/>
    <w:rsid w:val="00846B20"/>
    <w:rsid w:val="00846EC2"/>
    <w:rsid w:val="008501A2"/>
    <w:rsid w:val="00851AEB"/>
    <w:rsid w:val="00852143"/>
    <w:rsid w:val="00852DC4"/>
    <w:rsid w:val="0085339C"/>
    <w:rsid w:val="008540D5"/>
    <w:rsid w:val="0085582E"/>
    <w:rsid w:val="00857C37"/>
    <w:rsid w:val="008606FB"/>
    <w:rsid w:val="00861DF4"/>
    <w:rsid w:val="008629AD"/>
    <w:rsid w:val="00863103"/>
    <w:rsid w:val="008636D6"/>
    <w:rsid w:val="00864A45"/>
    <w:rsid w:val="008660AB"/>
    <w:rsid w:val="00866692"/>
    <w:rsid w:val="00866A85"/>
    <w:rsid w:val="0086773B"/>
    <w:rsid w:val="00867960"/>
    <w:rsid w:val="00867CB4"/>
    <w:rsid w:val="00870738"/>
    <w:rsid w:val="0087073D"/>
    <w:rsid w:val="00871121"/>
    <w:rsid w:val="00871ADC"/>
    <w:rsid w:val="00871EA6"/>
    <w:rsid w:val="00873115"/>
    <w:rsid w:val="00873CBB"/>
    <w:rsid w:val="008745AA"/>
    <w:rsid w:val="00875193"/>
    <w:rsid w:val="008762E9"/>
    <w:rsid w:val="008767B5"/>
    <w:rsid w:val="00876BAD"/>
    <w:rsid w:val="00876BC7"/>
    <w:rsid w:val="00877A13"/>
    <w:rsid w:val="00877B1D"/>
    <w:rsid w:val="00877C93"/>
    <w:rsid w:val="00877E89"/>
    <w:rsid w:val="00880565"/>
    <w:rsid w:val="00880799"/>
    <w:rsid w:val="008856A3"/>
    <w:rsid w:val="00892DF0"/>
    <w:rsid w:val="008930F2"/>
    <w:rsid w:val="00893BA9"/>
    <w:rsid w:val="00895615"/>
    <w:rsid w:val="00895AF9"/>
    <w:rsid w:val="0089758A"/>
    <w:rsid w:val="00897FEF"/>
    <w:rsid w:val="008A0734"/>
    <w:rsid w:val="008A173E"/>
    <w:rsid w:val="008A537B"/>
    <w:rsid w:val="008A7938"/>
    <w:rsid w:val="008B0929"/>
    <w:rsid w:val="008B13FC"/>
    <w:rsid w:val="008B198A"/>
    <w:rsid w:val="008B2A66"/>
    <w:rsid w:val="008B3320"/>
    <w:rsid w:val="008B36BE"/>
    <w:rsid w:val="008B3B2F"/>
    <w:rsid w:val="008B47C7"/>
    <w:rsid w:val="008B585B"/>
    <w:rsid w:val="008B5FDB"/>
    <w:rsid w:val="008C15D9"/>
    <w:rsid w:val="008C33C1"/>
    <w:rsid w:val="008C4B52"/>
    <w:rsid w:val="008C6622"/>
    <w:rsid w:val="008C7546"/>
    <w:rsid w:val="008D0A6D"/>
    <w:rsid w:val="008D0BF6"/>
    <w:rsid w:val="008D293C"/>
    <w:rsid w:val="008D596B"/>
    <w:rsid w:val="008D7889"/>
    <w:rsid w:val="008D794E"/>
    <w:rsid w:val="008D7CD6"/>
    <w:rsid w:val="008E0512"/>
    <w:rsid w:val="008E0A04"/>
    <w:rsid w:val="008E0E01"/>
    <w:rsid w:val="008E2DD5"/>
    <w:rsid w:val="008E3D64"/>
    <w:rsid w:val="008E5565"/>
    <w:rsid w:val="008E56AF"/>
    <w:rsid w:val="008E7A85"/>
    <w:rsid w:val="008F1497"/>
    <w:rsid w:val="008F1520"/>
    <w:rsid w:val="008F1F49"/>
    <w:rsid w:val="008F25FB"/>
    <w:rsid w:val="008F3E75"/>
    <w:rsid w:val="008F5913"/>
    <w:rsid w:val="008F64DC"/>
    <w:rsid w:val="008F684B"/>
    <w:rsid w:val="008F6A2C"/>
    <w:rsid w:val="008F6C58"/>
    <w:rsid w:val="008F6F5F"/>
    <w:rsid w:val="008F7A61"/>
    <w:rsid w:val="00900543"/>
    <w:rsid w:val="009006ED"/>
    <w:rsid w:val="009015A3"/>
    <w:rsid w:val="00902612"/>
    <w:rsid w:val="00902C73"/>
    <w:rsid w:val="009040DE"/>
    <w:rsid w:val="00904578"/>
    <w:rsid w:val="009055AB"/>
    <w:rsid w:val="009057A8"/>
    <w:rsid w:val="00905978"/>
    <w:rsid w:val="0090683E"/>
    <w:rsid w:val="00906FAF"/>
    <w:rsid w:val="00907ABA"/>
    <w:rsid w:val="009101FD"/>
    <w:rsid w:val="00911484"/>
    <w:rsid w:val="009115CC"/>
    <w:rsid w:val="00911C9F"/>
    <w:rsid w:val="00913ACA"/>
    <w:rsid w:val="00913B54"/>
    <w:rsid w:val="00913C6A"/>
    <w:rsid w:val="0091573D"/>
    <w:rsid w:val="009168A3"/>
    <w:rsid w:val="00917237"/>
    <w:rsid w:val="00917773"/>
    <w:rsid w:val="009205A5"/>
    <w:rsid w:val="00920ABF"/>
    <w:rsid w:val="0092141E"/>
    <w:rsid w:val="00921874"/>
    <w:rsid w:val="00921B63"/>
    <w:rsid w:val="009230EE"/>
    <w:rsid w:val="009240B4"/>
    <w:rsid w:val="00924741"/>
    <w:rsid w:val="009255FB"/>
    <w:rsid w:val="00925780"/>
    <w:rsid w:val="00926608"/>
    <w:rsid w:val="00926D34"/>
    <w:rsid w:val="009271D9"/>
    <w:rsid w:val="009304FF"/>
    <w:rsid w:val="009307EA"/>
    <w:rsid w:val="0093263E"/>
    <w:rsid w:val="009339F0"/>
    <w:rsid w:val="00933ABF"/>
    <w:rsid w:val="009349BF"/>
    <w:rsid w:val="00936520"/>
    <w:rsid w:val="00936EA3"/>
    <w:rsid w:val="00940163"/>
    <w:rsid w:val="0094017E"/>
    <w:rsid w:val="00940D81"/>
    <w:rsid w:val="009411FB"/>
    <w:rsid w:val="0094159F"/>
    <w:rsid w:val="0094190F"/>
    <w:rsid w:val="00941C9E"/>
    <w:rsid w:val="00941F0C"/>
    <w:rsid w:val="00943131"/>
    <w:rsid w:val="00943334"/>
    <w:rsid w:val="00946507"/>
    <w:rsid w:val="00947370"/>
    <w:rsid w:val="00947CD5"/>
    <w:rsid w:val="00951973"/>
    <w:rsid w:val="00953328"/>
    <w:rsid w:val="00953F5B"/>
    <w:rsid w:val="00954A9E"/>
    <w:rsid w:val="00955BBC"/>
    <w:rsid w:val="00957DED"/>
    <w:rsid w:val="0096076D"/>
    <w:rsid w:val="0096257C"/>
    <w:rsid w:val="00967D6A"/>
    <w:rsid w:val="00973E80"/>
    <w:rsid w:val="00976A0C"/>
    <w:rsid w:val="00980C36"/>
    <w:rsid w:val="009828E7"/>
    <w:rsid w:val="00982F3F"/>
    <w:rsid w:val="00983963"/>
    <w:rsid w:val="00984B57"/>
    <w:rsid w:val="009858D3"/>
    <w:rsid w:val="009874F2"/>
    <w:rsid w:val="00990035"/>
    <w:rsid w:val="00990779"/>
    <w:rsid w:val="0099127E"/>
    <w:rsid w:val="00993075"/>
    <w:rsid w:val="009951C3"/>
    <w:rsid w:val="00996D5C"/>
    <w:rsid w:val="00997963"/>
    <w:rsid w:val="009A0275"/>
    <w:rsid w:val="009A0EF3"/>
    <w:rsid w:val="009A1FEE"/>
    <w:rsid w:val="009A3181"/>
    <w:rsid w:val="009A36B1"/>
    <w:rsid w:val="009A3D8D"/>
    <w:rsid w:val="009A4868"/>
    <w:rsid w:val="009A4B3F"/>
    <w:rsid w:val="009A4E35"/>
    <w:rsid w:val="009A5609"/>
    <w:rsid w:val="009A58FD"/>
    <w:rsid w:val="009A6A63"/>
    <w:rsid w:val="009A7145"/>
    <w:rsid w:val="009B0A51"/>
    <w:rsid w:val="009B25C9"/>
    <w:rsid w:val="009B32E2"/>
    <w:rsid w:val="009B361D"/>
    <w:rsid w:val="009B4874"/>
    <w:rsid w:val="009B5595"/>
    <w:rsid w:val="009B672D"/>
    <w:rsid w:val="009B6C38"/>
    <w:rsid w:val="009B72C1"/>
    <w:rsid w:val="009B7E07"/>
    <w:rsid w:val="009B7F88"/>
    <w:rsid w:val="009C018C"/>
    <w:rsid w:val="009C02BB"/>
    <w:rsid w:val="009C1506"/>
    <w:rsid w:val="009C4CFB"/>
    <w:rsid w:val="009C656C"/>
    <w:rsid w:val="009C6D8F"/>
    <w:rsid w:val="009C7698"/>
    <w:rsid w:val="009D0138"/>
    <w:rsid w:val="009D1093"/>
    <w:rsid w:val="009D13BA"/>
    <w:rsid w:val="009D14E5"/>
    <w:rsid w:val="009D3D92"/>
    <w:rsid w:val="009D5630"/>
    <w:rsid w:val="009D7AC1"/>
    <w:rsid w:val="009D7D70"/>
    <w:rsid w:val="009E149D"/>
    <w:rsid w:val="009E193A"/>
    <w:rsid w:val="009E1E75"/>
    <w:rsid w:val="009E2DB7"/>
    <w:rsid w:val="009E2E72"/>
    <w:rsid w:val="009E2F67"/>
    <w:rsid w:val="009E2FEF"/>
    <w:rsid w:val="009E4058"/>
    <w:rsid w:val="009E4278"/>
    <w:rsid w:val="009E4423"/>
    <w:rsid w:val="009E4D09"/>
    <w:rsid w:val="009E52A9"/>
    <w:rsid w:val="009E7AE7"/>
    <w:rsid w:val="009E7C73"/>
    <w:rsid w:val="009F0313"/>
    <w:rsid w:val="009F19AD"/>
    <w:rsid w:val="009F274E"/>
    <w:rsid w:val="009F2D0D"/>
    <w:rsid w:val="009F2F4C"/>
    <w:rsid w:val="009F354A"/>
    <w:rsid w:val="009F40CC"/>
    <w:rsid w:val="009F4892"/>
    <w:rsid w:val="009F6ADF"/>
    <w:rsid w:val="009F6D5D"/>
    <w:rsid w:val="00A00870"/>
    <w:rsid w:val="00A01E35"/>
    <w:rsid w:val="00A03692"/>
    <w:rsid w:val="00A0491F"/>
    <w:rsid w:val="00A073DD"/>
    <w:rsid w:val="00A1186E"/>
    <w:rsid w:val="00A1221B"/>
    <w:rsid w:val="00A12822"/>
    <w:rsid w:val="00A14875"/>
    <w:rsid w:val="00A15239"/>
    <w:rsid w:val="00A15958"/>
    <w:rsid w:val="00A15EFF"/>
    <w:rsid w:val="00A2041F"/>
    <w:rsid w:val="00A20A93"/>
    <w:rsid w:val="00A2108D"/>
    <w:rsid w:val="00A2168E"/>
    <w:rsid w:val="00A21735"/>
    <w:rsid w:val="00A22BD7"/>
    <w:rsid w:val="00A236E9"/>
    <w:rsid w:val="00A24489"/>
    <w:rsid w:val="00A24951"/>
    <w:rsid w:val="00A2496F"/>
    <w:rsid w:val="00A24A64"/>
    <w:rsid w:val="00A24FB0"/>
    <w:rsid w:val="00A257AC"/>
    <w:rsid w:val="00A2609F"/>
    <w:rsid w:val="00A2791F"/>
    <w:rsid w:val="00A32B3D"/>
    <w:rsid w:val="00A32C4D"/>
    <w:rsid w:val="00A340F9"/>
    <w:rsid w:val="00A37561"/>
    <w:rsid w:val="00A375C6"/>
    <w:rsid w:val="00A40875"/>
    <w:rsid w:val="00A40B6D"/>
    <w:rsid w:val="00A42015"/>
    <w:rsid w:val="00A43C69"/>
    <w:rsid w:val="00A447E3"/>
    <w:rsid w:val="00A45287"/>
    <w:rsid w:val="00A459D9"/>
    <w:rsid w:val="00A45CD9"/>
    <w:rsid w:val="00A46467"/>
    <w:rsid w:val="00A52E50"/>
    <w:rsid w:val="00A53161"/>
    <w:rsid w:val="00A53725"/>
    <w:rsid w:val="00A54720"/>
    <w:rsid w:val="00A57FC5"/>
    <w:rsid w:val="00A60225"/>
    <w:rsid w:val="00A60250"/>
    <w:rsid w:val="00A60585"/>
    <w:rsid w:val="00A606B2"/>
    <w:rsid w:val="00A61195"/>
    <w:rsid w:val="00A627DC"/>
    <w:rsid w:val="00A63767"/>
    <w:rsid w:val="00A65B31"/>
    <w:rsid w:val="00A667AD"/>
    <w:rsid w:val="00A668C5"/>
    <w:rsid w:val="00A72B38"/>
    <w:rsid w:val="00A73C8E"/>
    <w:rsid w:val="00A7471C"/>
    <w:rsid w:val="00A75D52"/>
    <w:rsid w:val="00A761EF"/>
    <w:rsid w:val="00A76C8E"/>
    <w:rsid w:val="00A80A57"/>
    <w:rsid w:val="00A811C3"/>
    <w:rsid w:val="00A812BD"/>
    <w:rsid w:val="00A821AB"/>
    <w:rsid w:val="00A82242"/>
    <w:rsid w:val="00A841B3"/>
    <w:rsid w:val="00A843B1"/>
    <w:rsid w:val="00A84435"/>
    <w:rsid w:val="00A85837"/>
    <w:rsid w:val="00A85D6C"/>
    <w:rsid w:val="00A8702E"/>
    <w:rsid w:val="00A87E30"/>
    <w:rsid w:val="00A9102A"/>
    <w:rsid w:val="00A91FB5"/>
    <w:rsid w:val="00A92B6C"/>
    <w:rsid w:val="00A931D0"/>
    <w:rsid w:val="00A938C1"/>
    <w:rsid w:val="00A94224"/>
    <w:rsid w:val="00A94A6A"/>
    <w:rsid w:val="00A95538"/>
    <w:rsid w:val="00A96970"/>
    <w:rsid w:val="00A96E18"/>
    <w:rsid w:val="00A97490"/>
    <w:rsid w:val="00A97F62"/>
    <w:rsid w:val="00AA0491"/>
    <w:rsid w:val="00AA259E"/>
    <w:rsid w:val="00AB2FA0"/>
    <w:rsid w:val="00AB369A"/>
    <w:rsid w:val="00AB4073"/>
    <w:rsid w:val="00AB45EC"/>
    <w:rsid w:val="00AB67D8"/>
    <w:rsid w:val="00AB6BE1"/>
    <w:rsid w:val="00AC0176"/>
    <w:rsid w:val="00AC1106"/>
    <w:rsid w:val="00AC12F8"/>
    <w:rsid w:val="00AC15EA"/>
    <w:rsid w:val="00AC2961"/>
    <w:rsid w:val="00AC3537"/>
    <w:rsid w:val="00AC4033"/>
    <w:rsid w:val="00AC51F1"/>
    <w:rsid w:val="00AC67BE"/>
    <w:rsid w:val="00AC7E5F"/>
    <w:rsid w:val="00AD0D0A"/>
    <w:rsid w:val="00AD1530"/>
    <w:rsid w:val="00AD516C"/>
    <w:rsid w:val="00AD5F35"/>
    <w:rsid w:val="00AD5FA1"/>
    <w:rsid w:val="00AD77CA"/>
    <w:rsid w:val="00AD7BA0"/>
    <w:rsid w:val="00AD7CB0"/>
    <w:rsid w:val="00AE0296"/>
    <w:rsid w:val="00AE1893"/>
    <w:rsid w:val="00AE218E"/>
    <w:rsid w:val="00AE27E2"/>
    <w:rsid w:val="00AE3052"/>
    <w:rsid w:val="00AE34B1"/>
    <w:rsid w:val="00AE3A7E"/>
    <w:rsid w:val="00AE411F"/>
    <w:rsid w:val="00AE4796"/>
    <w:rsid w:val="00AE4CAC"/>
    <w:rsid w:val="00AE56A3"/>
    <w:rsid w:val="00AE6ECD"/>
    <w:rsid w:val="00AF2685"/>
    <w:rsid w:val="00AF28E8"/>
    <w:rsid w:val="00AF454B"/>
    <w:rsid w:val="00AF4A7F"/>
    <w:rsid w:val="00AF6E08"/>
    <w:rsid w:val="00AF702B"/>
    <w:rsid w:val="00B00350"/>
    <w:rsid w:val="00B01B66"/>
    <w:rsid w:val="00B02644"/>
    <w:rsid w:val="00B037AB"/>
    <w:rsid w:val="00B03A8C"/>
    <w:rsid w:val="00B03B06"/>
    <w:rsid w:val="00B0596D"/>
    <w:rsid w:val="00B0657F"/>
    <w:rsid w:val="00B07484"/>
    <w:rsid w:val="00B07ED9"/>
    <w:rsid w:val="00B142AF"/>
    <w:rsid w:val="00B150B1"/>
    <w:rsid w:val="00B152B3"/>
    <w:rsid w:val="00B1594F"/>
    <w:rsid w:val="00B160A1"/>
    <w:rsid w:val="00B16B9C"/>
    <w:rsid w:val="00B16BB1"/>
    <w:rsid w:val="00B20035"/>
    <w:rsid w:val="00B20198"/>
    <w:rsid w:val="00B21412"/>
    <w:rsid w:val="00B22177"/>
    <w:rsid w:val="00B22B67"/>
    <w:rsid w:val="00B232CE"/>
    <w:rsid w:val="00B238C6"/>
    <w:rsid w:val="00B24157"/>
    <w:rsid w:val="00B24CA8"/>
    <w:rsid w:val="00B2522B"/>
    <w:rsid w:val="00B253C7"/>
    <w:rsid w:val="00B25576"/>
    <w:rsid w:val="00B258F2"/>
    <w:rsid w:val="00B25BB9"/>
    <w:rsid w:val="00B25ED6"/>
    <w:rsid w:val="00B27AD0"/>
    <w:rsid w:val="00B27D48"/>
    <w:rsid w:val="00B300D3"/>
    <w:rsid w:val="00B309BB"/>
    <w:rsid w:val="00B3205F"/>
    <w:rsid w:val="00B3270D"/>
    <w:rsid w:val="00B32D0D"/>
    <w:rsid w:val="00B32DFE"/>
    <w:rsid w:val="00B34FC8"/>
    <w:rsid w:val="00B353C1"/>
    <w:rsid w:val="00B355D1"/>
    <w:rsid w:val="00B402C6"/>
    <w:rsid w:val="00B41E61"/>
    <w:rsid w:val="00B4288F"/>
    <w:rsid w:val="00B42A39"/>
    <w:rsid w:val="00B42BE7"/>
    <w:rsid w:val="00B43018"/>
    <w:rsid w:val="00B43BA3"/>
    <w:rsid w:val="00B45B91"/>
    <w:rsid w:val="00B475BC"/>
    <w:rsid w:val="00B4795E"/>
    <w:rsid w:val="00B47C5D"/>
    <w:rsid w:val="00B51541"/>
    <w:rsid w:val="00B51B99"/>
    <w:rsid w:val="00B52923"/>
    <w:rsid w:val="00B53405"/>
    <w:rsid w:val="00B53461"/>
    <w:rsid w:val="00B544F1"/>
    <w:rsid w:val="00B55333"/>
    <w:rsid w:val="00B558DD"/>
    <w:rsid w:val="00B56609"/>
    <w:rsid w:val="00B6153C"/>
    <w:rsid w:val="00B62892"/>
    <w:rsid w:val="00B62B12"/>
    <w:rsid w:val="00B63346"/>
    <w:rsid w:val="00B635FA"/>
    <w:rsid w:val="00B651F2"/>
    <w:rsid w:val="00B661B7"/>
    <w:rsid w:val="00B667EC"/>
    <w:rsid w:val="00B6735D"/>
    <w:rsid w:val="00B70AC7"/>
    <w:rsid w:val="00B70D9D"/>
    <w:rsid w:val="00B71754"/>
    <w:rsid w:val="00B72D6B"/>
    <w:rsid w:val="00B73C7C"/>
    <w:rsid w:val="00B73D8E"/>
    <w:rsid w:val="00B75034"/>
    <w:rsid w:val="00B762A4"/>
    <w:rsid w:val="00B763CE"/>
    <w:rsid w:val="00B80F64"/>
    <w:rsid w:val="00B8232D"/>
    <w:rsid w:val="00B835E8"/>
    <w:rsid w:val="00B83872"/>
    <w:rsid w:val="00B83FA7"/>
    <w:rsid w:val="00B8449B"/>
    <w:rsid w:val="00B84745"/>
    <w:rsid w:val="00B852D2"/>
    <w:rsid w:val="00B85DF8"/>
    <w:rsid w:val="00B86ABA"/>
    <w:rsid w:val="00B8734E"/>
    <w:rsid w:val="00B8740E"/>
    <w:rsid w:val="00B91391"/>
    <w:rsid w:val="00B9197C"/>
    <w:rsid w:val="00B927A4"/>
    <w:rsid w:val="00B93D7B"/>
    <w:rsid w:val="00B9421F"/>
    <w:rsid w:val="00B9630F"/>
    <w:rsid w:val="00B96E30"/>
    <w:rsid w:val="00BA09F9"/>
    <w:rsid w:val="00BA0DA2"/>
    <w:rsid w:val="00BA1B55"/>
    <w:rsid w:val="00BA28BE"/>
    <w:rsid w:val="00BA2A81"/>
    <w:rsid w:val="00BA2D83"/>
    <w:rsid w:val="00BA38B9"/>
    <w:rsid w:val="00BA40CB"/>
    <w:rsid w:val="00BA4948"/>
    <w:rsid w:val="00BA68E1"/>
    <w:rsid w:val="00BB0366"/>
    <w:rsid w:val="00BB1270"/>
    <w:rsid w:val="00BB1B39"/>
    <w:rsid w:val="00BB3A37"/>
    <w:rsid w:val="00BB4609"/>
    <w:rsid w:val="00BB4F59"/>
    <w:rsid w:val="00BB5B80"/>
    <w:rsid w:val="00BB66E0"/>
    <w:rsid w:val="00BC02B1"/>
    <w:rsid w:val="00BC12EB"/>
    <w:rsid w:val="00BC262A"/>
    <w:rsid w:val="00BC2D73"/>
    <w:rsid w:val="00BC3381"/>
    <w:rsid w:val="00BC3CA8"/>
    <w:rsid w:val="00BC74FB"/>
    <w:rsid w:val="00BD0A0E"/>
    <w:rsid w:val="00BD0DF1"/>
    <w:rsid w:val="00BD10B2"/>
    <w:rsid w:val="00BD10DC"/>
    <w:rsid w:val="00BD10FE"/>
    <w:rsid w:val="00BD1DBA"/>
    <w:rsid w:val="00BD29AE"/>
    <w:rsid w:val="00BD3E0E"/>
    <w:rsid w:val="00BD6923"/>
    <w:rsid w:val="00BE104B"/>
    <w:rsid w:val="00BE12E0"/>
    <w:rsid w:val="00BE14CE"/>
    <w:rsid w:val="00BE1F7C"/>
    <w:rsid w:val="00BE1FE6"/>
    <w:rsid w:val="00BE2927"/>
    <w:rsid w:val="00BE40D7"/>
    <w:rsid w:val="00BE53FE"/>
    <w:rsid w:val="00BE6DF8"/>
    <w:rsid w:val="00BE6F3E"/>
    <w:rsid w:val="00BE766A"/>
    <w:rsid w:val="00BF025C"/>
    <w:rsid w:val="00BF1CF8"/>
    <w:rsid w:val="00BF241A"/>
    <w:rsid w:val="00BF2793"/>
    <w:rsid w:val="00BF3214"/>
    <w:rsid w:val="00BF33DD"/>
    <w:rsid w:val="00BF34A3"/>
    <w:rsid w:val="00BF3D9A"/>
    <w:rsid w:val="00BF676C"/>
    <w:rsid w:val="00BF6893"/>
    <w:rsid w:val="00C03E7C"/>
    <w:rsid w:val="00C0694B"/>
    <w:rsid w:val="00C06B15"/>
    <w:rsid w:val="00C07304"/>
    <w:rsid w:val="00C079D0"/>
    <w:rsid w:val="00C103F6"/>
    <w:rsid w:val="00C10493"/>
    <w:rsid w:val="00C11E4C"/>
    <w:rsid w:val="00C135C8"/>
    <w:rsid w:val="00C137B8"/>
    <w:rsid w:val="00C15260"/>
    <w:rsid w:val="00C15F12"/>
    <w:rsid w:val="00C165E0"/>
    <w:rsid w:val="00C16817"/>
    <w:rsid w:val="00C20996"/>
    <w:rsid w:val="00C20CDB"/>
    <w:rsid w:val="00C21A89"/>
    <w:rsid w:val="00C22CB1"/>
    <w:rsid w:val="00C23263"/>
    <w:rsid w:val="00C2436F"/>
    <w:rsid w:val="00C2458A"/>
    <w:rsid w:val="00C30355"/>
    <w:rsid w:val="00C30CEC"/>
    <w:rsid w:val="00C3103C"/>
    <w:rsid w:val="00C3461A"/>
    <w:rsid w:val="00C3636D"/>
    <w:rsid w:val="00C36C01"/>
    <w:rsid w:val="00C36E4C"/>
    <w:rsid w:val="00C36ED6"/>
    <w:rsid w:val="00C42190"/>
    <w:rsid w:val="00C429B7"/>
    <w:rsid w:val="00C42CBC"/>
    <w:rsid w:val="00C4454C"/>
    <w:rsid w:val="00C448EA"/>
    <w:rsid w:val="00C4605C"/>
    <w:rsid w:val="00C46D6A"/>
    <w:rsid w:val="00C46F6A"/>
    <w:rsid w:val="00C471DA"/>
    <w:rsid w:val="00C47277"/>
    <w:rsid w:val="00C474B2"/>
    <w:rsid w:val="00C515DA"/>
    <w:rsid w:val="00C520DB"/>
    <w:rsid w:val="00C52717"/>
    <w:rsid w:val="00C530A4"/>
    <w:rsid w:val="00C56ED8"/>
    <w:rsid w:val="00C5737F"/>
    <w:rsid w:val="00C60083"/>
    <w:rsid w:val="00C62D47"/>
    <w:rsid w:val="00C63726"/>
    <w:rsid w:val="00C63C67"/>
    <w:rsid w:val="00C665CE"/>
    <w:rsid w:val="00C6769E"/>
    <w:rsid w:val="00C67F01"/>
    <w:rsid w:val="00C70017"/>
    <w:rsid w:val="00C70283"/>
    <w:rsid w:val="00C738EF"/>
    <w:rsid w:val="00C77F63"/>
    <w:rsid w:val="00C80597"/>
    <w:rsid w:val="00C80FFE"/>
    <w:rsid w:val="00C81ACD"/>
    <w:rsid w:val="00C82631"/>
    <w:rsid w:val="00C82911"/>
    <w:rsid w:val="00C829C8"/>
    <w:rsid w:val="00C83440"/>
    <w:rsid w:val="00C83BFC"/>
    <w:rsid w:val="00C84110"/>
    <w:rsid w:val="00C84BEA"/>
    <w:rsid w:val="00C84E94"/>
    <w:rsid w:val="00C84E99"/>
    <w:rsid w:val="00C8512C"/>
    <w:rsid w:val="00C8567C"/>
    <w:rsid w:val="00C8733E"/>
    <w:rsid w:val="00C87D80"/>
    <w:rsid w:val="00C90325"/>
    <w:rsid w:val="00C90450"/>
    <w:rsid w:val="00C9062F"/>
    <w:rsid w:val="00C90B7B"/>
    <w:rsid w:val="00C91D79"/>
    <w:rsid w:val="00C92B81"/>
    <w:rsid w:val="00C94394"/>
    <w:rsid w:val="00C96699"/>
    <w:rsid w:val="00C97A44"/>
    <w:rsid w:val="00C97C3B"/>
    <w:rsid w:val="00CA0850"/>
    <w:rsid w:val="00CA1622"/>
    <w:rsid w:val="00CA1DFB"/>
    <w:rsid w:val="00CA2203"/>
    <w:rsid w:val="00CA22FD"/>
    <w:rsid w:val="00CA27D3"/>
    <w:rsid w:val="00CA688B"/>
    <w:rsid w:val="00CA6B14"/>
    <w:rsid w:val="00CB0E8F"/>
    <w:rsid w:val="00CB26D5"/>
    <w:rsid w:val="00CB33F2"/>
    <w:rsid w:val="00CB3D2A"/>
    <w:rsid w:val="00CB4077"/>
    <w:rsid w:val="00CB41FD"/>
    <w:rsid w:val="00CB4BE2"/>
    <w:rsid w:val="00CB6709"/>
    <w:rsid w:val="00CB7187"/>
    <w:rsid w:val="00CB7905"/>
    <w:rsid w:val="00CC011B"/>
    <w:rsid w:val="00CC0BD2"/>
    <w:rsid w:val="00CC11A5"/>
    <w:rsid w:val="00CC21F1"/>
    <w:rsid w:val="00CC2385"/>
    <w:rsid w:val="00CC2746"/>
    <w:rsid w:val="00CC48E2"/>
    <w:rsid w:val="00CC518D"/>
    <w:rsid w:val="00CC56F0"/>
    <w:rsid w:val="00CC6C52"/>
    <w:rsid w:val="00CD23E4"/>
    <w:rsid w:val="00CD308E"/>
    <w:rsid w:val="00CD34DD"/>
    <w:rsid w:val="00CD4231"/>
    <w:rsid w:val="00CD47EC"/>
    <w:rsid w:val="00CD49C1"/>
    <w:rsid w:val="00CD5CFF"/>
    <w:rsid w:val="00CD69FA"/>
    <w:rsid w:val="00CD71CD"/>
    <w:rsid w:val="00CE07F2"/>
    <w:rsid w:val="00CE090D"/>
    <w:rsid w:val="00CE0B98"/>
    <w:rsid w:val="00CE0D6E"/>
    <w:rsid w:val="00CE1DA7"/>
    <w:rsid w:val="00CE28CF"/>
    <w:rsid w:val="00CE501A"/>
    <w:rsid w:val="00CE7617"/>
    <w:rsid w:val="00CF0555"/>
    <w:rsid w:val="00CF309E"/>
    <w:rsid w:val="00CF322F"/>
    <w:rsid w:val="00CF3BD7"/>
    <w:rsid w:val="00CF4C06"/>
    <w:rsid w:val="00CF5767"/>
    <w:rsid w:val="00D01217"/>
    <w:rsid w:val="00D0132A"/>
    <w:rsid w:val="00D01AF6"/>
    <w:rsid w:val="00D04E63"/>
    <w:rsid w:val="00D052FD"/>
    <w:rsid w:val="00D066B5"/>
    <w:rsid w:val="00D069B0"/>
    <w:rsid w:val="00D0763F"/>
    <w:rsid w:val="00D115D5"/>
    <w:rsid w:val="00D12303"/>
    <w:rsid w:val="00D13B30"/>
    <w:rsid w:val="00D15351"/>
    <w:rsid w:val="00D15BCF"/>
    <w:rsid w:val="00D166BE"/>
    <w:rsid w:val="00D203DC"/>
    <w:rsid w:val="00D22B70"/>
    <w:rsid w:val="00D2483F"/>
    <w:rsid w:val="00D25415"/>
    <w:rsid w:val="00D26589"/>
    <w:rsid w:val="00D27874"/>
    <w:rsid w:val="00D30FA7"/>
    <w:rsid w:val="00D313CE"/>
    <w:rsid w:val="00D3378E"/>
    <w:rsid w:val="00D34F6C"/>
    <w:rsid w:val="00D35354"/>
    <w:rsid w:val="00D3598E"/>
    <w:rsid w:val="00D36386"/>
    <w:rsid w:val="00D37516"/>
    <w:rsid w:val="00D377FD"/>
    <w:rsid w:val="00D37C2F"/>
    <w:rsid w:val="00D40C85"/>
    <w:rsid w:val="00D4129D"/>
    <w:rsid w:val="00D42591"/>
    <w:rsid w:val="00D45BD2"/>
    <w:rsid w:val="00D476D5"/>
    <w:rsid w:val="00D47D1C"/>
    <w:rsid w:val="00D503C1"/>
    <w:rsid w:val="00D51163"/>
    <w:rsid w:val="00D512A2"/>
    <w:rsid w:val="00D54A5F"/>
    <w:rsid w:val="00D5726E"/>
    <w:rsid w:val="00D57277"/>
    <w:rsid w:val="00D62623"/>
    <w:rsid w:val="00D62900"/>
    <w:rsid w:val="00D657F3"/>
    <w:rsid w:val="00D664D9"/>
    <w:rsid w:val="00D665DE"/>
    <w:rsid w:val="00D67837"/>
    <w:rsid w:val="00D67CF6"/>
    <w:rsid w:val="00D70340"/>
    <w:rsid w:val="00D70370"/>
    <w:rsid w:val="00D7109E"/>
    <w:rsid w:val="00D7191E"/>
    <w:rsid w:val="00D72425"/>
    <w:rsid w:val="00D72913"/>
    <w:rsid w:val="00D73ED0"/>
    <w:rsid w:val="00D7448D"/>
    <w:rsid w:val="00D74D28"/>
    <w:rsid w:val="00D75553"/>
    <w:rsid w:val="00D7780B"/>
    <w:rsid w:val="00D812F8"/>
    <w:rsid w:val="00D82072"/>
    <w:rsid w:val="00D821EE"/>
    <w:rsid w:val="00D831A8"/>
    <w:rsid w:val="00D831DA"/>
    <w:rsid w:val="00D841BD"/>
    <w:rsid w:val="00D85478"/>
    <w:rsid w:val="00D860A8"/>
    <w:rsid w:val="00D862A5"/>
    <w:rsid w:val="00D87F93"/>
    <w:rsid w:val="00D902DB"/>
    <w:rsid w:val="00D90539"/>
    <w:rsid w:val="00D9070D"/>
    <w:rsid w:val="00D91D25"/>
    <w:rsid w:val="00D92DDD"/>
    <w:rsid w:val="00D943D5"/>
    <w:rsid w:val="00D9587B"/>
    <w:rsid w:val="00D960D0"/>
    <w:rsid w:val="00D9785D"/>
    <w:rsid w:val="00DA0766"/>
    <w:rsid w:val="00DA0A81"/>
    <w:rsid w:val="00DA0E42"/>
    <w:rsid w:val="00DA220B"/>
    <w:rsid w:val="00DA246F"/>
    <w:rsid w:val="00DA3DBE"/>
    <w:rsid w:val="00DA43DF"/>
    <w:rsid w:val="00DA534D"/>
    <w:rsid w:val="00DA6836"/>
    <w:rsid w:val="00DA7DF2"/>
    <w:rsid w:val="00DB0262"/>
    <w:rsid w:val="00DB4056"/>
    <w:rsid w:val="00DB4D59"/>
    <w:rsid w:val="00DB62BC"/>
    <w:rsid w:val="00DB64F8"/>
    <w:rsid w:val="00DB664B"/>
    <w:rsid w:val="00DB7F02"/>
    <w:rsid w:val="00DC13CD"/>
    <w:rsid w:val="00DC171B"/>
    <w:rsid w:val="00DC1734"/>
    <w:rsid w:val="00DC2BC1"/>
    <w:rsid w:val="00DC3426"/>
    <w:rsid w:val="00DC427E"/>
    <w:rsid w:val="00DC43DC"/>
    <w:rsid w:val="00DC4A87"/>
    <w:rsid w:val="00DC5008"/>
    <w:rsid w:val="00DD0E2E"/>
    <w:rsid w:val="00DD3212"/>
    <w:rsid w:val="00DD41CD"/>
    <w:rsid w:val="00DD4C6E"/>
    <w:rsid w:val="00DD5BBB"/>
    <w:rsid w:val="00DD62AA"/>
    <w:rsid w:val="00DD64EF"/>
    <w:rsid w:val="00DD6899"/>
    <w:rsid w:val="00DD692F"/>
    <w:rsid w:val="00DD6D74"/>
    <w:rsid w:val="00DD7055"/>
    <w:rsid w:val="00DD7E90"/>
    <w:rsid w:val="00DE1EFA"/>
    <w:rsid w:val="00DE5805"/>
    <w:rsid w:val="00DE75A7"/>
    <w:rsid w:val="00DF01B9"/>
    <w:rsid w:val="00DF52AA"/>
    <w:rsid w:val="00DF5792"/>
    <w:rsid w:val="00DF5C91"/>
    <w:rsid w:val="00DF7153"/>
    <w:rsid w:val="00E003DA"/>
    <w:rsid w:val="00E02F08"/>
    <w:rsid w:val="00E04928"/>
    <w:rsid w:val="00E04E8D"/>
    <w:rsid w:val="00E05D15"/>
    <w:rsid w:val="00E0664D"/>
    <w:rsid w:val="00E11DE3"/>
    <w:rsid w:val="00E12A5A"/>
    <w:rsid w:val="00E1355F"/>
    <w:rsid w:val="00E14156"/>
    <w:rsid w:val="00E15B08"/>
    <w:rsid w:val="00E167B0"/>
    <w:rsid w:val="00E174B6"/>
    <w:rsid w:val="00E17E3F"/>
    <w:rsid w:val="00E21013"/>
    <w:rsid w:val="00E219BF"/>
    <w:rsid w:val="00E219D8"/>
    <w:rsid w:val="00E21C29"/>
    <w:rsid w:val="00E22ECE"/>
    <w:rsid w:val="00E25D06"/>
    <w:rsid w:val="00E26EA8"/>
    <w:rsid w:val="00E32753"/>
    <w:rsid w:val="00E333E0"/>
    <w:rsid w:val="00E33A09"/>
    <w:rsid w:val="00E33DAD"/>
    <w:rsid w:val="00E34838"/>
    <w:rsid w:val="00E35DF3"/>
    <w:rsid w:val="00E37950"/>
    <w:rsid w:val="00E379C8"/>
    <w:rsid w:val="00E37F76"/>
    <w:rsid w:val="00E40465"/>
    <w:rsid w:val="00E406A6"/>
    <w:rsid w:val="00E4169C"/>
    <w:rsid w:val="00E41A46"/>
    <w:rsid w:val="00E42711"/>
    <w:rsid w:val="00E43B40"/>
    <w:rsid w:val="00E451DE"/>
    <w:rsid w:val="00E45220"/>
    <w:rsid w:val="00E4569F"/>
    <w:rsid w:val="00E47381"/>
    <w:rsid w:val="00E479AB"/>
    <w:rsid w:val="00E520E8"/>
    <w:rsid w:val="00E5406C"/>
    <w:rsid w:val="00E54123"/>
    <w:rsid w:val="00E54654"/>
    <w:rsid w:val="00E54A91"/>
    <w:rsid w:val="00E54C87"/>
    <w:rsid w:val="00E55D10"/>
    <w:rsid w:val="00E55E1D"/>
    <w:rsid w:val="00E57448"/>
    <w:rsid w:val="00E57486"/>
    <w:rsid w:val="00E57BB9"/>
    <w:rsid w:val="00E60E78"/>
    <w:rsid w:val="00E62207"/>
    <w:rsid w:val="00E62A19"/>
    <w:rsid w:val="00E62AA2"/>
    <w:rsid w:val="00E63652"/>
    <w:rsid w:val="00E65014"/>
    <w:rsid w:val="00E655D7"/>
    <w:rsid w:val="00E65E8E"/>
    <w:rsid w:val="00E660F1"/>
    <w:rsid w:val="00E67AE6"/>
    <w:rsid w:val="00E706B8"/>
    <w:rsid w:val="00E70AC7"/>
    <w:rsid w:val="00E70B5E"/>
    <w:rsid w:val="00E715A4"/>
    <w:rsid w:val="00E71B1E"/>
    <w:rsid w:val="00E72987"/>
    <w:rsid w:val="00E7321E"/>
    <w:rsid w:val="00E73BF0"/>
    <w:rsid w:val="00E746CA"/>
    <w:rsid w:val="00E7507C"/>
    <w:rsid w:val="00E75244"/>
    <w:rsid w:val="00E75A12"/>
    <w:rsid w:val="00E75FB2"/>
    <w:rsid w:val="00E76B7B"/>
    <w:rsid w:val="00E773DB"/>
    <w:rsid w:val="00E83292"/>
    <w:rsid w:val="00E8396D"/>
    <w:rsid w:val="00E840C0"/>
    <w:rsid w:val="00E845CC"/>
    <w:rsid w:val="00E84BBD"/>
    <w:rsid w:val="00E85C60"/>
    <w:rsid w:val="00E90E56"/>
    <w:rsid w:val="00E9380E"/>
    <w:rsid w:val="00E93CEB"/>
    <w:rsid w:val="00E94056"/>
    <w:rsid w:val="00E94233"/>
    <w:rsid w:val="00E94541"/>
    <w:rsid w:val="00E94BB0"/>
    <w:rsid w:val="00E9553F"/>
    <w:rsid w:val="00EA2D6B"/>
    <w:rsid w:val="00EA32E0"/>
    <w:rsid w:val="00EA6A8C"/>
    <w:rsid w:val="00EA7637"/>
    <w:rsid w:val="00EA7650"/>
    <w:rsid w:val="00EB1106"/>
    <w:rsid w:val="00EB2B39"/>
    <w:rsid w:val="00EB3530"/>
    <w:rsid w:val="00EB41BF"/>
    <w:rsid w:val="00EB6D89"/>
    <w:rsid w:val="00EB7343"/>
    <w:rsid w:val="00EB786D"/>
    <w:rsid w:val="00EC0B01"/>
    <w:rsid w:val="00EC1E4E"/>
    <w:rsid w:val="00EC2448"/>
    <w:rsid w:val="00EC29C2"/>
    <w:rsid w:val="00EC2DEC"/>
    <w:rsid w:val="00EC3166"/>
    <w:rsid w:val="00EC31BA"/>
    <w:rsid w:val="00EC32EE"/>
    <w:rsid w:val="00EC337C"/>
    <w:rsid w:val="00EC350A"/>
    <w:rsid w:val="00EC358A"/>
    <w:rsid w:val="00EC4129"/>
    <w:rsid w:val="00EC4B66"/>
    <w:rsid w:val="00EC5078"/>
    <w:rsid w:val="00EC510B"/>
    <w:rsid w:val="00EC6078"/>
    <w:rsid w:val="00EC69E3"/>
    <w:rsid w:val="00EC6E41"/>
    <w:rsid w:val="00EC7D19"/>
    <w:rsid w:val="00EC7FBA"/>
    <w:rsid w:val="00ED18DE"/>
    <w:rsid w:val="00ED2BF4"/>
    <w:rsid w:val="00ED38A6"/>
    <w:rsid w:val="00ED4C47"/>
    <w:rsid w:val="00ED52BD"/>
    <w:rsid w:val="00ED57CF"/>
    <w:rsid w:val="00ED586A"/>
    <w:rsid w:val="00ED5C09"/>
    <w:rsid w:val="00ED770C"/>
    <w:rsid w:val="00EE226E"/>
    <w:rsid w:val="00EE23B0"/>
    <w:rsid w:val="00EE353F"/>
    <w:rsid w:val="00EE3C89"/>
    <w:rsid w:val="00EE498C"/>
    <w:rsid w:val="00EE6775"/>
    <w:rsid w:val="00EE774A"/>
    <w:rsid w:val="00EF04E9"/>
    <w:rsid w:val="00EF07DD"/>
    <w:rsid w:val="00EF234E"/>
    <w:rsid w:val="00EF2D3D"/>
    <w:rsid w:val="00EF3D91"/>
    <w:rsid w:val="00EF4CC2"/>
    <w:rsid w:val="00EF63CC"/>
    <w:rsid w:val="00EF667B"/>
    <w:rsid w:val="00F00E96"/>
    <w:rsid w:val="00F01B8F"/>
    <w:rsid w:val="00F07460"/>
    <w:rsid w:val="00F07716"/>
    <w:rsid w:val="00F100F4"/>
    <w:rsid w:val="00F10167"/>
    <w:rsid w:val="00F1097B"/>
    <w:rsid w:val="00F10C87"/>
    <w:rsid w:val="00F117E5"/>
    <w:rsid w:val="00F11B2A"/>
    <w:rsid w:val="00F1208A"/>
    <w:rsid w:val="00F14705"/>
    <w:rsid w:val="00F200AA"/>
    <w:rsid w:val="00F21C73"/>
    <w:rsid w:val="00F21EA0"/>
    <w:rsid w:val="00F24B1C"/>
    <w:rsid w:val="00F24B7B"/>
    <w:rsid w:val="00F2610F"/>
    <w:rsid w:val="00F26C5B"/>
    <w:rsid w:val="00F271CE"/>
    <w:rsid w:val="00F27C37"/>
    <w:rsid w:val="00F346E1"/>
    <w:rsid w:val="00F35473"/>
    <w:rsid w:val="00F36694"/>
    <w:rsid w:val="00F37149"/>
    <w:rsid w:val="00F379AB"/>
    <w:rsid w:val="00F37A5A"/>
    <w:rsid w:val="00F4130D"/>
    <w:rsid w:val="00F434D7"/>
    <w:rsid w:val="00F43BCC"/>
    <w:rsid w:val="00F4421F"/>
    <w:rsid w:val="00F47857"/>
    <w:rsid w:val="00F47894"/>
    <w:rsid w:val="00F50B33"/>
    <w:rsid w:val="00F5111A"/>
    <w:rsid w:val="00F514F5"/>
    <w:rsid w:val="00F5178E"/>
    <w:rsid w:val="00F51F99"/>
    <w:rsid w:val="00F5267F"/>
    <w:rsid w:val="00F52F58"/>
    <w:rsid w:val="00F53F45"/>
    <w:rsid w:val="00F54CE9"/>
    <w:rsid w:val="00F55367"/>
    <w:rsid w:val="00F55A9D"/>
    <w:rsid w:val="00F55AA0"/>
    <w:rsid w:val="00F56C70"/>
    <w:rsid w:val="00F572CB"/>
    <w:rsid w:val="00F575DB"/>
    <w:rsid w:val="00F57761"/>
    <w:rsid w:val="00F57E2D"/>
    <w:rsid w:val="00F57E7D"/>
    <w:rsid w:val="00F57F0D"/>
    <w:rsid w:val="00F57FB7"/>
    <w:rsid w:val="00F614AA"/>
    <w:rsid w:val="00F63164"/>
    <w:rsid w:val="00F6437A"/>
    <w:rsid w:val="00F64606"/>
    <w:rsid w:val="00F67219"/>
    <w:rsid w:val="00F67C56"/>
    <w:rsid w:val="00F73157"/>
    <w:rsid w:val="00F741FA"/>
    <w:rsid w:val="00F75C69"/>
    <w:rsid w:val="00F77128"/>
    <w:rsid w:val="00F77476"/>
    <w:rsid w:val="00F8052C"/>
    <w:rsid w:val="00F806BE"/>
    <w:rsid w:val="00F80D7F"/>
    <w:rsid w:val="00F81646"/>
    <w:rsid w:val="00F8205F"/>
    <w:rsid w:val="00F82BB5"/>
    <w:rsid w:val="00F82D70"/>
    <w:rsid w:val="00F84274"/>
    <w:rsid w:val="00F84338"/>
    <w:rsid w:val="00F86020"/>
    <w:rsid w:val="00F87F73"/>
    <w:rsid w:val="00F90980"/>
    <w:rsid w:val="00F9271A"/>
    <w:rsid w:val="00F92BDD"/>
    <w:rsid w:val="00F931D5"/>
    <w:rsid w:val="00F95741"/>
    <w:rsid w:val="00F977BA"/>
    <w:rsid w:val="00FA00E0"/>
    <w:rsid w:val="00FA02CA"/>
    <w:rsid w:val="00FA1E3A"/>
    <w:rsid w:val="00FA21FB"/>
    <w:rsid w:val="00FA330C"/>
    <w:rsid w:val="00FA3F7B"/>
    <w:rsid w:val="00FA3FA0"/>
    <w:rsid w:val="00FA61BC"/>
    <w:rsid w:val="00FA7463"/>
    <w:rsid w:val="00FA7EE0"/>
    <w:rsid w:val="00FB074C"/>
    <w:rsid w:val="00FB0D21"/>
    <w:rsid w:val="00FB20CD"/>
    <w:rsid w:val="00FB2D2E"/>
    <w:rsid w:val="00FB2DB5"/>
    <w:rsid w:val="00FB3092"/>
    <w:rsid w:val="00FB318B"/>
    <w:rsid w:val="00FB3769"/>
    <w:rsid w:val="00FB56B7"/>
    <w:rsid w:val="00FB59E5"/>
    <w:rsid w:val="00FB61D6"/>
    <w:rsid w:val="00FB63B7"/>
    <w:rsid w:val="00FB6B9D"/>
    <w:rsid w:val="00FC3478"/>
    <w:rsid w:val="00FC3C0E"/>
    <w:rsid w:val="00FC4712"/>
    <w:rsid w:val="00FC59DE"/>
    <w:rsid w:val="00FC6CF1"/>
    <w:rsid w:val="00FD0049"/>
    <w:rsid w:val="00FD0FA1"/>
    <w:rsid w:val="00FD271A"/>
    <w:rsid w:val="00FD2D62"/>
    <w:rsid w:val="00FD4A54"/>
    <w:rsid w:val="00FD5447"/>
    <w:rsid w:val="00FE0454"/>
    <w:rsid w:val="00FE18FF"/>
    <w:rsid w:val="00FE1A94"/>
    <w:rsid w:val="00FE23D8"/>
    <w:rsid w:val="00FE3C81"/>
    <w:rsid w:val="00FE4B1A"/>
    <w:rsid w:val="00FE4C0B"/>
    <w:rsid w:val="00FE63A6"/>
    <w:rsid w:val="00FE7B33"/>
    <w:rsid w:val="00FF281B"/>
    <w:rsid w:val="00FF30C1"/>
    <w:rsid w:val="00FF37F0"/>
    <w:rsid w:val="00FF394A"/>
    <w:rsid w:val="00FF394C"/>
    <w:rsid w:val="00FF3FC1"/>
    <w:rsid w:val="00FF4C00"/>
    <w:rsid w:val="00FF4DA5"/>
    <w:rsid w:val="00FF4E86"/>
    <w:rsid w:val="00FF518E"/>
    <w:rsid w:val="00FF649C"/>
    <w:rsid w:val="00FF6C0E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167E94"/>
  <w15:chartTrackingRefBased/>
  <w15:docId w15:val="{00B78707-5D90-4EAC-A47D-35B1EBFB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5">
    <w:name w:val="heading 5"/>
    <w:basedOn w:val="a"/>
    <w:next w:val="a"/>
    <w:qFormat/>
    <w:rsid w:val="003571BA"/>
    <w:pPr>
      <w:keepNext/>
      <w:jc w:val="center"/>
      <w:outlineLvl w:val="4"/>
    </w:pPr>
    <w:rPr>
      <w:rFonts w:ascii="Arial" w:hAnsi="Arial" w:cs="Arial"/>
      <w:b/>
      <w:sz w:val="36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1655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216553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21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A94A6A"/>
  </w:style>
  <w:style w:type="paragraph" w:customStyle="1" w:styleId="1">
    <w:name w:val="Стиль1"/>
    <w:basedOn w:val="a"/>
    <w:rsid w:val="00C46F6A"/>
    <w:pPr>
      <w:spacing w:line="360" w:lineRule="auto"/>
      <w:ind w:left="1701" w:right="737"/>
    </w:pPr>
    <w:rPr>
      <w:szCs w:val="20"/>
      <w:lang w:val="en-US"/>
    </w:rPr>
  </w:style>
  <w:style w:type="character" w:customStyle="1" w:styleId="Arial">
    <w:name w:val="Стиль Arial курсив"/>
    <w:rsid w:val="00AC51F1"/>
    <w:rPr>
      <w:rFonts w:ascii="Times New Roman" w:hAnsi="Times New Roman"/>
      <w:i/>
      <w:iCs/>
    </w:rPr>
  </w:style>
  <w:style w:type="paragraph" w:styleId="a7">
    <w:name w:val="Balloon Text"/>
    <w:basedOn w:val="a"/>
    <w:semiHidden/>
    <w:rsid w:val="00634434"/>
    <w:rPr>
      <w:rFonts w:ascii="Tahoma" w:hAnsi="Tahoma" w:cs="Tahoma"/>
      <w:sz w:val="16"/>
      <w:szCs w:val="16"/>
    </w:rPr>
  </w:style>
  <w:style w:type="character" w:customStyle="1" w:styleId="greenurl1">
    <w:name w:val="green_url1"/>
    <w:rsid w:val="008D7889"/>
    <w:rPr>
      <w:color w:val="006600"/>
    </w:rPr>
  </w:style>
  <w:style w:type="character" w:styleId="a8">
    <w:name w:val="Hyperlink"/>
    <w:rsid w:val="006A526A"/>
    <w:rPr>
      <w:color w:val="29407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wmf"/><Relationship Id="rId6" Type="http://schemas.openxmlformats.org/officeDocument/2006/relationships/image" Target="media/image6.wmf"/><Relationship Id="rId5" Type="http://schemas.openxmlformats.org/officeDocument/2006/relationships/image" Target="media/image5.wmf"/><Relationship Id="rId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-&#1057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Шаблон-СП</Template>
  <TotalTime>79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>ЗАО ПК "Промконтроллер"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subject/>
  <dc:creator>RAZRAB2</dc:creator>
  <cp:keywords/>
  <cp:lastModifiedBy>Дасаев Михаил</cp:lastModifiedBy>
  <cp:revision>13</cp:revision>
  <cp:lastPrinted>2012-04-25T08:49:00Z</cp:lastPrinted>
  <dcterms:created xsi:type="dcterms:W3CDTF">2019-02-25T11:01:00Z</dcterms:created>
  <dcterms:modified xsi:type="dcterms:W3CDTF">2019-02-28T10:07:00Z</dcterms:modified>
</cp:coreProperties>
</file>