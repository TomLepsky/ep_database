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6A4328" w:rsidTr="006A4328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8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Кол.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Приме</w:t>
            </w:r>
            <w:r w:rsidR="00123F7C"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ча</w:t>
            </w:r>
            <w:r w:rsidR="00123F7C"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D476D5" w:rsidRPr="00A57FC5" w:rsidTr="006A4328">
        <w:trPr>
          <w:cantSplit/>
          <w:trHeight w:hRule="exact" w:val="397"/>
        </w:trPr>
        <w:tc>
          <w:tcPr>
            <w:tcW w:w="385" w:type="dxa"/>
            <w:tcBorders>
              <w:top w:val="single" w:sz="12" w:space="0" w:color="auto"/>
            </w:tcBorders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  <w:bookmarkStart w:id="0" w:name="_GoBack" w:colFirst="6" w:colLast="6"/>
          </w:p>
        </w:tc>
        <w:tc>
          <w:tcPr>
            <w:tcW w:w="376" w:type="dxa"/>
            <w:tcBorders>
              <w:top w:val="single" w:sz="12" w:space="0" w:color="auto"/>
            </w:tcBorders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586274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6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771FC6" w:rsidRDefault="00D476D5" w:rsidP="00586274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7275D5" w:rsidRDefault="00D476D5" w:rsidP="00326222">
            <w:pPr>
              <w:rPr>
                <w:rFonts w:ascii="GOST type B" w:hAnsi="GOST type B" w:cs="Arial"/>
                <w:i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F310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${f}</w:t>
            </w:r>
          </w:p>
        </w:tc>
        <w:tc>
          <w:tcPr>
            <w:tcW w:w="376" w:type="dxa"/>
            <w:noWrap/>
            <w:vAlign w:val="center"/>
          </w:tcPr>
          <w:p w:rsidR="006F3106" w:rsidRPr="00771FC6" w:rsidRDefault="006F3106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${p}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F3106" w:rsidRPr="00A94224" w:rsidRDefault="00A94224" w:rsidP="009C656C">
            <w:pP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</w:t>
            </w:r>
            <w:r w:rsidR="009C656C"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number</w:t>
            </w: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F3106" w:rsidRPr="00A94224" w:rsidRDefault="00A94224" w:rsidP="00AE218E">
            <w:pPr>
              <w:ind w:right="-68" w:hanging="38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${name}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${c}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F3106" w:rsidRPr="007275D5" w:rsidRDefault="009C656C" w:rsidP="00A85D6C">
            <w:pPr>
              <w:rPr>
                <w:rFonts w:ascii="GOST type B" w:hAnsi="GOST type B" w:cs="Arial"/>
                <w:i/>
                <w:sz w:val="16"/>
                <w:szCs w:val="16"/>
                <w:lang w:val="en-US"/>
              </w:rPr>
            </w:pPr>
            <w:r w:rsidRPr="007275D5">
              <w:rPr>
                <w:rFonts w:ascii="GOST type B" w:hAnsi="GOST type B" w:cs="Arial"/>
                <w:i/>
                <w:sz w:val="16"/>
                <w:szCs w:val="16"/>
                <w:lang w:val="en-US"/>
              </w:rPr>
              <w:t>${note}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F3106" w:rsidRPr="006A4328" w:rsidRDefault="006F310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bookmarkEnd w:id="0"/>
    </w:tbl>
    <w:p w:rsidR="007106D2" w:rsidRPr="00507FDA" w:rsidRDefault="007106D2" w:rsidP="00507FDA">
      <w:pPr>
        <w:rPr>
          <w:lang w:val="en-US"/>
        </w:rPr>
      </w:pPr>
    </w:p>
    <w:sectPr w:rsidR="007106D2" w:rsidRPr="00507FDA" w:rsidSect="00C56ED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340" w:right="397" w:bottom="284" w:left="39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515" w:rsidRDefault="00623515">
      <w:r>
        <w:separator/>
      </w:r>
    </w:p>
  </w:endnote>
  <w:endnote w:type="continuationSeparator" w:id="0">
    <w:p w:rsidR="00623515" w:rsidRDefault="0062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4"/>
      <w:gridCol w:w="362"/>
      <w:gridCol w:w="385"/>
      <w:gridCol w:w="563"/>
      <w:gridCol w:w="1315"/>
      <w:gridCol w:w="864"/>
      <w:gridCol w:w="560"/>
      <w:gridCol w:w="3861"/>
      <w:gridCol w:w="2206"/>
      <w:gridCol w:w="553"/>
    </w:tblGrid>
    <w:tr w:rsidR="000067D9" w:rsidRPr="006A4328" w:rsidTr="006A4328">
      <w:trPr>
        <w:cantSplit/>
        <w:trHeight w:hRule="exact" w:val="28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7106D2" w:rsidRDefault="00507FDA" w:rsidP="007106D2">
          <w:pPr>
            <w:pStyle w:val="a4"/>
            <w:jc w:val="center"/>
            <w:rPr>
              <w:rFonts w:ascii="GOST type B" w:hAnsi="GOST type B" w:cs="Arial"/>
              <w:i/>
              <w:w w:val="90"/>
              <w:sz w:val="36"/>
              <w:szCs w:val="36"/>
              <w:lang w:val="en-US"/>
            </w:rPr>
          </w:pPr>
          <w:r w:rsidRP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${</w:t>
          </w:r>
          <w:r w:rsid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nodeN</w:t>
          </w:r>
          <w:r w:rsidRP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umber}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</w:tr>
    <w:tr w:rsidR="000067D9" w:rsidRPr="006A4328" w:rsidTr="007106D2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begin"/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instrText xml:space="preserve"> PAGE </w:instrText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5C3A9D">
            <w:rPr>
              <w:rStyle w:val="a6"/>
              <w:rFonts w:ascii="GOST type B" w:hAnsi="GOST type B" w:cs="Arial"/>
              <w:i/>
              <w:noProof/>
              <w:sz w:val="20"/>
              <w:szCs w:val="20"/>
            </w:rPr>
            <w:t>2</w:t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</w:tr>
    <w:tr w:rsidR="000067D9" w:rsidRPr="006A4328" w:rsidTr="007106D2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7106D2" w:rsidRDefault="000067D9" w:rsidP="006A4328">
          <w:pPr>
            <w:pStyle w:val="a4"/>
            <w:ind w:right="-18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proofErr w:type="spellStart"/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Измм</w:t>
          </w:r>
          <w:proofErr w:type="spellEnd"/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295" w:type="dxa"/>
          <w:gridSpan w:val="2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0067D9" w:rsidRPr="007106D2" w:rsidRDefault="000067D9" w:rsidP="006A4328">
          <w:pPr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Формат А4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6"/>
      <w:gridCol w:w="382"/>
      <w:gridCol w:w="385"/>
      <w:gridCol w:w="547"/>
      <w:gridCol w:w="1312"/>
      <w:gridCol w:w="864"/>
      <w:gridCol w:w="560"/>
      <w:gridCol w:w="3868"/>
      <w:gridCol w:w="283"/>
      <w:gridCol w:w="282"/>
      <w:gridCol w:w="283"/>
      <w:gridCol w:w="838"/>
      <w:gridCol w:w="1083"/>
    </w:tblGrid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507FDA" w:rsidRDefault="00507FDA" w:rsidP="007106D2">
          <w:pPr>
            <w:pStyle w:val="a4"/>
            <w:jc w:val="center"/>
            <w:rPr>
              <w:rFonts w:ascii="GOST type B" w:hAnsi="GOST type B" w:cs="Arial"/>
              <w:i/>
              <w:w w:val="90"/>
              <w:sz w:val="36"/>
              <w:szCs w:val="36"/>
              <w:lang w:val="en-US"/>
            </w:rPr>
          </w:pPr>
          <w:r>
            <w:rPr>
              <w:rFonts w:ascii="GOST type B" w:hAnsi="GOST type B" w:cs="Arial"/>
              <w:i/>
              <w:sz w:val="36"/>
              <w:szCs w:val="36"/>
              <w:lang w:val="en-US"/>
            </w:rPr>
            <w:t>${</w:t>
          </w:r>
          <w:r w:rsid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nodeN</w:t>
          </w:r>
          <w:r>
            <w:rPr>
              <w:rFonts w:ascii="GOST type B" w:hAnsi="GOST type B" w:cs="Arial"/>
              <w:i/>
              <w:sz w:val="36"/>
              <w:szCs w:val="36"/>
              <w:lang w:val="en-US"/>
            </w:rPr>
            <w:t>umber}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Разраб.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507FDA" w:rsidRDefault="00507FDA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${developer}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C20996" w:rsidP="009349B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</w:t>
          </w:r>
          <w:r w:rsidR="002F5139"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.</w:t>
          </w:r>
          <w:r w:rsidR="00980C36"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0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2</w:t>
          </w:r>
          <w:r w:rsidR="002F5139"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.1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9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507FDA" w:rsidRDefault="00507FDA" w:rsidP="004E6AA8">
          <w:pPr>
            <w:autoSpaceDE w:val="0"/>
            <w:autoSpaceDN w:val="0"/>
            <w:adjustRightInd w:val="0"/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${</w:t>
          </w:r>
          <w:r w:rsidR="007106D2">
            <w:rPr>
              <w:rFonts w:ascii="GOST type B" w:hAnsi="GOST type B"/>
              <w:i/>
              <w:sz w:val="28"/>
              <w:szCs w:val="28"/>
              <w:lang w:val="en-US"/>
            </w:rPr>
            <w:t>nodeN</w:t>
          </w:r>
          <w:r>
            <w:rPr>
              <w:rFonts w:ascii="GOST type B" w:hAnsi="GOST type B"/>
              <w:i/>
              <w:sz w:val="28"/>
              <w:szCs w:val="28"/>
              <w:lang w:val="en-US"/>
            </w:rPr>
            <w:t>ame}</w:t>
          </w:r>
        </w:p>
        <w:p w:rsidR="002F5139" w:rsidRPr="006A4328" w:rsidRDefault="002F5139" w:rsidP="004E6AA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Листов</w:t>
          </w:r>
        </w:p>
      </w:tc>
    </w:tr>
    <w:tr w:rsidR="002F5139" w:rsidRPr="006A4328" w:rsidTr="007106D2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Провер.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Мельниченко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 xml:space="preserve"> 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А.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C20996" w:rsidP="006B737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C738EF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>
            <w:rPr>
              <w:rFonts w:ascii="GOST type B" w:hAnsi="GOST type B" w:cs="Arial"/>
              <w:i/>
              <w:sz w:val="20"/>
              <w:szCs w:val="20"/>
            </w:rPr>
            <w:fldChar w:fldCharType="begin"/>
          </w:r>
          <w:r>
            <w:rPr>
              <w:rFonts w:ascii="GOST type B" w:hAnsi="GOST type B" w:cs="Arial"/>
              <w:i/>
              <w:sz w:val="20"/>
              <w:szCs w:val="20"/>
            </w:rPr>
            <w:instrText xml:space="preserve"> PAGE  \* Arabic  \* MERGEFORMAT </w:instrTex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7275D5">
            <w:rPr>
              <w:rFonts w:ascii="GOST type B" w:hAnsi="GOST type B" w:cs="Arial"/>
              <w:i/>
              <w:noProof/>
              <w:sz w:val="20"/>
              <w:szCs w:val="20"/>
            </w:rPr>
            <w:t>1</w: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771FC6" w:rsidRDefault="00C738EF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>
            <w:rPr>
              <w:rFonts w:ascii="GOST type B" w:hAnsi="GOST type B" w:cs="Arial"/>
              <w:i/>
              <w:sz w:val="20"/>
              <w:szCs w:val="20"/>
            </w:rPr>
            <w:fldChar w:fldCharType="begin"/>
          </w:r>
          <w:r>
            <w:rPr>
              <w:rFonts w:ascii="GOST type B" w:hAnsi="GOST type B" w:cs="Arial"/>
              <w:i/>
              <w:sz w:val="20"/>
              <w:szCs w:val="20"/>
            </w:rPr>
            <w:instrText xml:space="preserve"> NUMPAGES  \* Arabic  \* MERGEFORMAT </w:instrTex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7275D5">
            <w:rPr>
              <w:rFonts w:ascii="GOST type B" w:hAnsi="GOST type B" w:cs="Arial"/>
              <w:i/>
              <w:noProof/>
              <w:sz w:val="20"/>
              <w:szCs w:val="20"/>
            </w:rPr>
            <w:t>1</w: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Гл.конст.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2F5139" w:rsidRPr="00771FC6" w:rsidRDefault="000841AB" w:rsidP="004E6AA8">
          <w:pPr>
            <w:jc w:val="center"/>
            <w:rPr>
              <w:rFonts w:ascii="GOST type B" w:hAnsi="GOST type B" w:cs="Arial"/>
              <w:i/>
            </w:rPr>
          </w:pPr>
          <w:r w:rsidRPr="00771FC6">
            <w:rPr>
              <w:rFonts w:ascii="GOST type B" w:hAnsi="GOST type B" w:cs="Arial"/>
              <w:i/>
            </w:rPr>
            <w:t>ООО «Электропром»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Н.контр.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Утв.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C20996" w:rsidP="006B737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980C36" w:rsidRDefault="00412FBE" w:rsidP="00771FC6">
          <w:pPr>
            <w:pStyle w:val="a4"/>
            <w:tabs>
              <w:tab w:val="left" w:pos="1464"/>
              <w:tab w:val="center" w:pos="1933"/>
            </w:tabs>
            <w:rPr>
              <w:rFonts w:ascii="Arial" w:hAnsi="Arial" w:cs="Arial"/>
              <w:i/>
              <w:w w:val="90"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w w:val="90"/>
              <w:sz w:val="20"/>
              <w:szCs w:val="20"/>
            </w:rPr>
            <w:t xml:space="preserve">                                  </w:t>
          </w:r>
          <w:r w:rsidR="006B737F" w:rsidRPr="00C21B58">
            <w:rPr>
              <w:rFonts w:ascii="Arial Narrow" w:hAnsi="Arial Narrow"/>
              <w:color w:val="3366FF"/>
            </w:rPr>
            <w:t xml:space="preserve"> </w:t>
          </w:r>
          <w:r w:rsidR="00270013">
            <w:rPr>
              <w:rFonts w:ascii="Arial Narrow" w:hAnsi="Arial Narrow"/>
              <w:sz w:val="26"/>
            </w:rPr>
            <w:t xml:space="preserve"> </w:t>
          </w: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2F5139" w:rsidRPr="00771FC6" w:rsidRDefault="002F5139" w:rsidP="00F514F5">
          <w:pPr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Формат А4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 w:rsidP="00282C48">
    <w:pPr>
      <w:pStyle w:val="a4"/>
      <w:rPr>
        <w:w w:val="90"/>
        <w:lang w:val="en-US"/>
      </w:rPr>
    </w:pPr>
  </w:p>
  <w:p w:rsidR="000067D9" w:rsidRPr="005011CC" w:rsidRDefault="000067D9" w:rsidP="00282C48">
    <w:pPr>
      <w:pStyle w:val="a4"/>
      <w:rPr>
        <w:w w:val="90"/>
        <w:lang w:val="en-US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515" w:rsidRDefault="00623515">
      <w:r>
        <w:separator/>
      </w:r>
    </w:p>
  </w:footnote>
  <w:footnote w:type="continuationSeparator" w:id="0">
    <w:p w:rsidR="00623515" w:rsidRDefault="00623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Default="00DB4056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30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33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7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0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Взам.инв.№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3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6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6" editas="canvas" style="position:absolute;margin-left:11.35pt;margin-top:11.35pt;width:572.65pt;height:819.25pt;z-index:-251658240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8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1" o:spid="_x0000_s102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" filled="f" strokeweight="1.5pt"/>
                <v:group id="Group 82" o:spid="_x0000_s103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83" o:spid="_x0000_s103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Xh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juD1Jf4AOfsDAAD//wMAUEsBAi0AFAAGAAgAAAAhANvh9svuAAAAhQEAABMAAAAAAAAAAAAA&#10;AAAAAAAAAFtDb250ZW50X1R5cGVzXS54bWxQSwECLQAUAAYACAAAACEAWvQsW78AAAAVAQAACwAA&#10;AAAAAAAAAAAAAAAfAQAAX3JlbHMvLnJlbHNQSwECLQAUAAYACAAAACEAFhKF4c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85" o:spid="_x0000_s103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87" o:spid="_x0000_s103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uWxAAAANsAAAAPAAAAZHJzL2Rvd25yZXYueG1sRI9BawIx&#10;FITvQv9DeIXeNGsL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ObAG5b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90" o:spid="_x0000_s103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91" o:spid="_x0000_s103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UEwgAAANsAAAAPAAAAZHJzL2Rvd25yZXYueG1sRI9Bi8Iw&#10;FITvwv6H8ARvmnYR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BeY1UE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93" o:spid="_x0000_s104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W7o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DeH1Jf4AOfsDAAD//wMAUEsBAi0AFAAGAAgAAAAhANvh9svuAAAAhQEAABMAAAAAAAAAAAAA&#10;AAAAAAAAAFtDb250ZW50X1R5cGVzXS54bWxQSwECLQAUAAYACAAAACEAWvQsW78AAAAVAQAACwAA&#10;AAAAAAAAAAAAAAAfAQAAX3JlbHMvLnJlbHNQSwECLQAUAAYACAAAACEAwf1u6M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94" o:spid="_x0000_s104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96" o:spid="_x0000_s104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jr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L7GaOv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Pr="006B6EDC" w:rsidRDefault="00DB4056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1270" t="1270" r="0" b="0"/>
              <wp:wrapNone/>
              <wp:docPr id="29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Взам.инв.№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Справ.</w:t>
                                  </w:r>
                                  <w:r w:rsid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Перв.</w:t>
                                  </w:r>
                                  <w:r w:rsid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примен.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507FDA" w:rsidP="00B71754">
                                  <w:pPr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 w:cs="Arial"/>
                                      <w:i/>
                                    </w:rPr>
                                    <w:t>${</w:t>
                                  </w:r>
                                  <w:r w:rsidR="007106D2"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nodeN</w:t>
                                  </w:r>
                                  <w:r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umber</w:t>
                                  </w:r>
                                  <w:r>
                                    <w:rPr>
                                      <w:rFonts w:ascii="GOST type B" w:hAnsi="GOST type B" w:cs="Arial"/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  <pic:pic xmlns:pic="http://schemas.openxmlformats.org/drawingml/2006/picture">
                      <pic:nvPicPr>
                        <pic:cNvPr id="26" name="Picture 108" descr="Молдавски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59" r="7933" b="12589"/>
                        <a:stretch>
                          <a:fillRect/>
                        </a:stretch>
                      </pic:blipFill>
                      <pic:spPr bwMode="auto">
                        <a:xfrm>
                          <a:off x="1949436" y="9965217"/>
                          <a:ext cx="470987" cy="283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07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959" t="34103" r="41656" b="44786"/>
                        <a:stretch>
                          <a:fillRect/>
                        </a:stretch>
                      </pic:blipFill>
                      <pic:spPr bwMode="auto">
                        <a:xfrm>
                          <a:off x="1881255" y="9410366"/>
                          <a:ext cx="652204" cy="24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09" descr="Мельниченко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39091" y="9164100"/>
                          <a:ext cx="613628" cy="39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46" editas="canvas" style="position:absolute;margin-left:11.35pt;margin-top:11.35pt;width:566.95pt;height:819.25pt;z-index:-251659264;mso-position-horizontal-relative:page;mso-position-vertical-relative:page" coordsize="72002,10404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7" type="#_x0000_t75" style="position:absolute;width:72002;height:104044;visibility:visible;mso-wrap-style:square">
                <v:fill o:detectmouseclick="t"/>
                <v:path o:connecttype="none"/>
              </v:shape>
              <v:group id="Group 105" o:spid="_x0000_s1048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4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31" o:spid="_x0000_s105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5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5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5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5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38" o:spid="_x0000_s105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41" o:spid="_x0000_s106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6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66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67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6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Справ.</w:t>
                            </w:r>
                            <w:r w:rsid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v:textbox>
                    </v:shape>
                    <v:shape id="Text Box 47" o:spid="_x0000_s106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0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Перв.</w:t>
                            </w:r>
                            <w:r w:rsid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примен.</w:t>
                            </w:r>
                          </w:p>
                        </w:txbxContent>
                      </v:textbox>
                    </v:shape>
                    <v:shape id="Text Box 50" o:spid="_x0000_s107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507FDA" w:rsidP="00B71754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${</w:t>
                            </w:r>
                            <w:r w:rsidR="007106D2"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nodeN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umber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Picture 108" o:spid="_x0000_s1073" type="#_x0000_t75" alt="Молдавский" style="position:absolute;left:19494;top:99652;width:4710;height: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">
                <v:imagedata r:id="rId4" o:title="Молдавский" croptop="2136f" cropbottom="8250f" cropright="5199f"/>
              </v:shape>
              <v:shape id="Picture 107" o:spid="_x0000_s1074" type="#_x0000_t75" alt="МельниченкоА" style="position:absolute;left:18812;top:94103;width:6522;height:2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">
                <v:imagedata r:id="rId5" o:title="МельниченкоА" croptop="22350f" cropbottom="29351f" cropleft="15702f" cropright="27300f"/>
              </v:shape>
              <v:shape id="Picture 109" o:spid="_x0000_s1075" type="#_x0000_t75" alt="МельниченкоВ" style="position:absolute;left:18390;top:91641;width:6137;height:3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">
                <v:imagedata r:id="rId6" o:title="МельниченкоВ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249"/>
    <w:multiLevelType w:val="hybridMultilevel"/>
    <w:tmpl w:val="1322829A"/>
    <w:lvl w:ilvl="0" w:tplc="441A2D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9F5"/>
    <w:rsid w:val="000014FB"/>
    <w:rsid w:val="000038FD"/>
    <w:rsid w:val="000067D9"/>
    <w:rsid w:val="00011351"/>
    <w:rsid w:val="000115A0"/>
    <w:rsid w:val="00013B59"/>
    <w:rsid w:val="000140A3"/>
    <w:rsid w:val="00015748"/>
    <w:rsid w:val="00015D8C"/>
    <w:rsid w:val="00016622"/>
    <w:rsid w:val="00017593"/>
    <w:rsid w:val="0001793D"/>
    <w:rsid w:val="00023719"/>
    <w:rsid w:val="0002400E"/>
    <w:rsid w:val="00024075"/>
    <w:rsid w:val="000255C0"/>
    <w:rsid w:val="00026C3C"/>
    <w:rsid w:val="00027836"/>
    <w:rsid w:val="00031F8D"/>
    <w:rsid w:val="0003222B"/>
    <w:rsid w:val="00032AE3"/>
    <w:rsid w:val="00036009"/>
    <w:rsid w:val="00040C4D"/>
    <w:rsid w:val="00040D97"/>
    <w:rsid w:val="00040E8B"/>
    <w:rsid w:val="000410C8"/>
    <w:rsid w:val="000412F0"/>
    <w:rsid w:val="00043E2D"/>
    <w:rsid w:val="00046220"/>
    <w:rsid w:val="00050267"/>
    <w:rsid w:val="000507BE"/>
    <w:rsid w:val="00051D25"/>
    <w:rsid w:val="00051ECC"/>
    <w:rsid w:val="000528C4"/>
    <w:rsid w:val="00052F71"/>
    <w:rsid w:val="00053C9D"/>
    <w:rsid w:val="00055349"/>
    <w:rsid w:val="00057E68"/>
    <w:rsid w:val="0006354C"/>
    <w:rsid w:val="000635CB"/>
    <w:rsid w:val="00063A68"/>
    <w:rsid w:val="0006495A"/>
    <w:rsid w:val="000674E1"/>
    <w:rsid w:val="00067559"/>
    <w:rsid w:val="0006758A"/>
    <w:rsid w:val="00067E7B"/>
    <w:rsid w:val="00070457"/>
    <w:rsid w:val="000709E2"/>
    <w:rsid w:val="000709E6"/>
    <w:rsid w:val="000731D4"/>
    <w:rsid w:val="00075E58"/>
    <w:rsid w:val="00076090"/>
    <w:rsid w:val="0007761E"/>
    <w:rsid w:val="0008010D"/>
    <w:rsid w:val="00080711"/>
    <w:rsid w:val="000807BC"/>
    <w:rsid w:val="00080CC5"/>
    <w:rsid w:val="000813FA"/>
    <w:rsid w:val="000841AB"/>
    <w:rsid w:val="00085E69"/>
    <w:rsid w:val="00085FCA"/>
    <w:rsid w:val="000872E8"/>
    <w:rsid w:val="00087ED3"/>
    <w:rsid w:val="00090234"/>
    <w:rsid w:val="000922A6"/>
    <w:rsid w:val="00093810"/>
    <w:rsid w:val="00093E84"/>
    <w:rsid w:val="00095B12"/>
    <w:rsid w:val="0009766E"/>
    <w:rsid w:val="00097A2C"/>
    <w:rsid w:val="000A0488"/>
    <w:rsid w:val="000A13EF"/>
    <w:rsid w:val="000A3A6D"/>
    <w:rsid w:val="000A5A51"/>
    <w:rsid w:val="000A7146"/>
    <w:rsid w:val="000A7536"/>
    <w:rsid w:val="000A7ADA"/>
    <w:rsid w:val="000B0D60"/>
    <w:rsid w:val="000B30B2"/>
    <w:rsid w:val="000B3424"/>
    <w:rsid w:val="000B3923"/>
    <w:rsid w:val="000B62FB"/>
    <w:rsid w:val="000B76AE"/>
    <w:rsid w:val="000B7A2C"/>
    <w:rsid w:val="000C0895"/>
    <w:rsid w:val="000C14E1"/>
    <w:rsid w:val="000C210E"/>
    <w:rsid w:val="000C4D1F"/>
    <w:rsid w:val="000C57FC"/>
    <w:rsid w:val="000C68C2"/>
    <w:rsid w:val="000C6EE4"/>
    <w:rsid w:val="000C7A61"/>
    <w:rsid w:val="000D01CB"/>
    <w:rsid w:val="000D2673"/>
    <w:rsid w:val="000D2C32"/>
    <w:rsid w:val="000D3C81"/>
    <w:rsid w:val="000D4138"/>
    <w:rsid w:val="000D4854"/>
    <w:rsid w:val="000D4D35"/>
    <w:rsid w:val="000D4DCF"/>
    <w:rsid w:val="000D5115"/>
    <w:rsid w:val="000D541F"/>
    <w:rsid w:val="000D68F8"/>
    <w:rsid w:val="000D7E59"/>
    <w:rsid w:val="000E2A49"/>
    <w:rsid w:val="000F0E3A"/>
    <w:rsid w:val="000F187B"/>
    <w:rsid w:val="000F2446"/>
    <w:rsid w:val="000F2C37"/>
    <w:rsid w:val="000F30FB"/>
    <w:rsid w:val="000F3A24"/>
    <w:rsid w:val="000F47FD"/>
    <w:rsid w:val="000F51D2"/>
    <w:rsid w:val="000F58C8"/>
    <w:rsid w:val="00100651"/>
    <w:rsid w:val="001009A6"/>
    <w:rsid w:val="00101413"/>
    <w:rsid w:val="00102593"/>
    <w:rsid w:val="001025CD"/>
    <w:rsid w:val="001035EA"/>
    <w:rsid w:val="00103946"/>
    <w:rsid w:val="00104AB2"/>
    <w:rsid w:val="00110F8C"/>
    <w:rsid w:val="001125C6"/>
    <w:rsid w:val="00112AE0"/>
    <w:rsid w:val="00112DD8"/>
    <w:rsid w:val="00114E64"/>
    <w:rsid w:val="00115A73"/>
    <w:rsid w:val="00116F14"/>
    <w:rsid w:val="00117CC3"/>
    <w:rsid w:val="00122719"/>
    <w:rsid w:val="00123F7C"/>
    <w:rsid w:val="00124D02"/>
    <w:rsid w:val="001266A5"/>
    <w:rsid w:val="00126B43"/>
    <w:rsid w:val="00126BB4"/>
    <w:rsid w:val="00126C4F"/>
    <w:rsid w:val="001270C6"/>
    <w:rsid w:val="00130097"/>
    <w:rsid w:val="00132DB2"/>
    <w:rsid w:val="00133356"/>
    <w:rsid w:val="0013487F"/>
    <w:rsid w:val="001355BC"/>
    <w:rsid w:val="00135CBE"/>
    <w:rsid w:val="00135FE5"/>
    <w:rsid w:val="00136BED"/>
    <w:rsid w:val="001376E7"/>
    <w:rsid w:val="001377C6"/>
    <w:rsid w:val="00137D0D"/>
    <w:rsid w:val="00140724"/>
    <w:rsid w:val="00140818"/>
    <w:rsid w:val="00140E07"/>
    <w:rsid w:val="00142CEC"/>
    <w:rsid w:val="0014468B"/>
    <w:rsid w:val="0014532E"/>
    <w:rsid w:val="00147C46"/>
    <w:rsid w:val="00147F43"/>
    <w:rsid w:val="0015390A"/>
    <w:rsid w:val="001546C9"/>
    <w:rsid w:val="00154E21"/>
    <w:rsid w:val="00154E8B"/>
    <w:rsid w:val="001550B3"/>
    <w:rsid w:val="00155752"/>
    <w:rsid w:val="00155F60"/>
    <w:rsid w:val="001569CC"/>
    <w:rsid w:val="0015753B"/>
    <w:rsid w:val="00157B5A"/>
    <w:rsid w:val="00157E25"/>
    <w:rsid w:val="0016100D"/>
    <w:rsid w:val="0016493A"/>
    <w:rsid w:val="00165522"/>
    <w:rsid w:val="00166A91"/>
    <w:rsid w:val="00167908"/>
    <w:rsid w:val="00167937"/>
    <w:rsid w:val="0017279A"/>
    <w:rsid w:val="00173A0A"/>
    <w:rsid w:val="001740F6"/>
    <w:rsid w:val="0017457D"/>
    <w:rsid w:val="00180C73"/>
    <w:rsid w:val="00181AF1"/>
    <w:rsid w:val="00183887"/>
    <w:rsid w:val="00183DB4"/>
    <w:rsid w:val="001840C5"/>
    <w:rsid w:val="00184412"/>
    <w:rsid w:val="001847C8"/>
    <w:rsid w:val="00185191"/>
    <w:rsid w:val="00186A11"/>
    <w:rsid w:val="00187330"/>
    <w:rsid w:val="0019156B"/>
    <w:rsid w:val="00191AC0"/>
    <w:rsid w:val="0019299C"/>
    <w:rsid w:val="00192DB0"/>
    <w:rsid w:val="0019551E"/>
    <w:rsid w:val="00195C14"/>
    <w:rsid w:val="00196D2C"/>
    <w:rsid w:val="001A2846"/>
    <w:rsid w:val="001A32F5"/>
    <w:rsid w:val="001A5584"/>
    <w:rsid w:val="001A605C"/>
    <w:rsid w:val="001A697D"/>
    <w:rsid w:val="001A6E5D"/>
    <w:rsid w:val="001B063C"/>
    <w:rsid w:val="001B1D79"/>
    <w:rsid w:val="001B2A28"/>
    <w:rsid w:val="001B35DF"/>
    <w:rsid w:val="001B403C"/>
    <w:rsid w:val="001B51D7"/>
    <w:rsid w:val="001B6BE8"/>
    <w:rsid w:val="001B6C1D"/>
    <w:rsid w:val="001B7447"/>
    <w:rsid w:val="001C0D5B"/>
    <w:rsid w:val="001C2107"/>
    <w:rsid w:val="001C2E7D"/>
    <w:rsid w:val="001C3CC6"/>
    <w:rsid w:val="001C4377"/>
    <w:rsid w:val="001C7FF9"/>
    <w:rsid w:val="001D000F"/>
    <w:rsid w:val="001D1E64"/>
    <w:rsid w:val="001D264E"/>
    <w:rsid w:val="001D3641"/>
    <w:rsid w:val="001D3D83"/>
    <w:rsid w:val="001D3E45"/>
    <w:rsid w:val="001D4563"/>
    <w:rsid w:val="001D5AD5"/>
    <w:rsid w:val="001D6639"/>
    <w:rsid w:val="001D6F52"/>
    <w:rsid w:val="001D7BE8"/>
    <w:rsid w:val="001E100A"/>
    <w:rsid w:val="001E2CD3"/>
    <w:rsid w:val="001E375F"/>
    <w:rsid w:val="001E420A"/>
    <w:rsid w:val="001E4F7F"/>
    <w:rsid w:val="001E527F"/>
    <w:rsid w:val="001E6529"/>
    <w:rsid w:val="001E68BC"/>
    <w:rsid w:val="001E68DE"/>
    <w:rsid w:val="001E69C6"/>
    <w:rsid w:val="001E6C6F"/>
    <w:rsid w:val="001E7D4A"/>
    <w:rsid w:val="001F0803"/>
    <w:rsid w:val="001F10B9"/>
    <w:rsid w:val="001F2E12"/>
    <w:rsid w:val="001F3485"/>
    <w:rsid w:val="001F41D4"/>
    <w:rsid w:val="001F5357"/>
    <w:rsid w:val="001F5CB5"/>
    <w:rsid w:val="001F5CF2"/>
    <w:rsid w:val="001F6559"/>
    <w:rsid w:val="001F6B11"/>
    <w:rsid w:val="0020023C"/>
    <w:rsid w:val="0020075E"/>
    <w:rsid w:val="00201AC8"/>
    <w:rsid w:val="00202B66"/>
    <w:rsid w:val="0020450E"/>
    <w:rsid w:val="002045F1"/>
    <w:rsid w:val="00204FFB"/>
    <w:rsid w:val="00205273"/>
    <w:rsid w:val="0020579E"/>
    <w:rsid w:val="00206E5F"/>
    <w:rsid w:val="002071AC"/>
    <w:rsid w:val="002077D8"/>
    <w:rsid w:val="00207D1D"/>
    <w:rsid w:val="00210655"/>
    <w:rsid w:val="00210E56"/>
    <w:rsid w:val="002111AD"/>
    <w:rsid w:val="00211643"/>
    <w:rsid w:val="00214352"/>
    <w:rsid w:val="0021492C"/>
    <w:rsid w:val="00215BD7"/>
    <w:rsid w:val="00216553"/>
    <w:rsid w:val="00222A75"/>
    <w:rsid w:val="0022779C"/>
    <w:rsid w:val="00230363"/>
    <w:rsid w:val="00232C73"/>
    <w:rsid w:val="00232E97"/>
    <w:rsid w:val="00233BB1"/>
    <w:rsid w:val="00234532"/>
    <w:rsid w:val="0023484E"/>
    <w:rsid w:val="0023522A"/>
    <w:rsid w:val="00235842"/>
    <w:rsid w:val="00235F9D"/>
    <w:rsid w:val="00237945"/>
    <w:rsid w:val="00237CA3"/>
    <w:rsid w:val="00237E80"/>
    <w:rsid w:val="0024183E"/>
    <w:rsid w:val="002424A6"/>
    <w:rsid w:val="0024274A"/>
    <w:rsid w:val="00242D3A"/>
    <w:rsid w:val="0024506D"/>
    <w:rsid w:val="00247451"/>
    <w:rsid w:val="002503A2"/>
    <w:rsid w:val="00250798"/>
    <w:rsid w:val="00251229"/>
    <w:rsid w:val="00251506"/>
    <w:rsid w:val="00251F26"/>
    <w:rsid w:val="002523EE"/>
    <w:rsid w:val="00253E7E"/>
    <w:rsid w:val="0025453F"/>
    <w:rsid w:val="00255606"/>
    <w:rsid w:val="002556B1"/>
    <w:rsid w:val="00256865"/>
    <w:rsid w:val="0025697C"/>
    <w:rsid w:val="00256F9F"/>
    <w:rsid w:val="0025741B"/>
    <w:rsid w:val="00257569"/>
    <w:rsid w:val="002611A0"/>
    <w:rsid w:val="0026164C"/>
    <w:rsid w:val="00261ED2"/>
    <w:rsid w:val="00262FB0"/>
    <w:rsid w:val="002631E1"/>
    <w:rsid w:val="00264915"/>
    <w:rsid w:val="002654B5"/>
    <w:rsid w:val="00265B8A"/>
    <w:rsid w:val="00265E0E"/>
    <w:rsid w:val="002661AF"/>
    <w:rsid w:val="00267313"/>
    <w:rsid w:val="00267F5E"/>
    <w:rsid w:val="00270013"/>
    <w:rsid w:val="0027013C"/>
    <w:rsid w:val="00270D45"/>
    <w:rsid w:val="00271547"/>
    <w:rsid w:val="00272A98"/>
    <w:rsid w:val="00272CEE"/>
    <w:rsid w:val="00272E6C"/>
    <w:rsid w:val="002734F3"/>
    <w:rsid w:val="00276F78"/>
    <w:rsid w:val="002802EC"/>
    <w:rsid w:val="002812DD"/>
    <w:rsid w:val="002819AF"/>
    <w:rsid w:val="00282C48"/>
    <w:rsid w:val="002831A5"/>
    <w:rsid w:val="002854E1"/>
    <w:rsid w:val="002864BB"/>
    <w:rsid w:val="00286CCD"/>
    <w:rsid w:val="00286CE4"/>
    <w:rsid w:val="00287A58"/>
    <w:rsid w:val="00291F8C"/>
    <w:rsid w:val="0029243E"/>
    <w:rsid w:val="0029340B"/>
    <w:rsid w:val="0029371F"/>
    <w:rsid w:val="0029384F"/>
    <w:rsid w:val="00294199"/>
    <w:rsid w:val="00294236"/>
    <w:rsid w:val="002945A9"/>
    <w:rsid w:val="00294E95"/>
    <w:rsid w:val="00295259"/>
    <w:rsid w:val="00295853"/>
    <w:rsid w:val="00296B16"/>
    <w:rsid w:val="002A1313"/>
    <w:rsid w:val="002A1F69"/>
    <w:rsid w:val="002A26BE"/>
    <w:rsid w:val="002A2B88"/>
    <w:rsid w:val="002A2F1A"/>
    <w:rsid w:val="002A3DED"/>
    <w:rsid w:val="002A42A8"/>
    <w:rsid w:val="002A4778"/>
    <w:rsid w:val="002A584D"/>
    <w:rsid w:val="002A626B"/>
    <w:rsid w:val="002A68AC"/>
    <w:rsid w:val="002A6CA1"/>
    <w:rsid w:val="002A73BD"/>
    <w:rsid w:val="002B02E8"/>
    <w:rsid w:val="002B11D3"/>
    <w:rsid w:val="002B1CDF"/>
    <w:rsid w:val="002B2CE3"/>
    <w:rsid w:val="002B37C9"/>
    <w:rsid w:val="002B5553"/>
    <w:rsid w:val="002B55CB"/>
    <w:rsid w:val="002B6D70"/>
    <w:rsid w:val="002B6E40"/>
    <w:rsid w:val="002B7F8D"/>
    <w:rsid w:val="002C043C"/>
    <w:rsid w:val="002C0A8A"/>
    <w:rsid w:val="002C0B2F"/>
    <w:rsid w:val="002C0CC7"/>
    <w:rsid w:val="002C123D"/>
    <w:rsid w:val="002C247C"/>
    <w:rsid w:val="002C24F0"/>
    <w:rsid w:val="002C28DA"/>
    <w:rsid w:val="002C40EA"/>
    <w:rsid w:val="002C56F7"/>
    <w:rsid w:val="002D1723"/>
    <w:rsid w:val="002D2776"/>
    <w:rsid w:val="002D322B"/>
    <w:rsid w:val="002E12D5"/>
    <w:rsid w:val="002E16BE"/>
    <w:rsid w:val="002E2417"/>
    <w:rsid w:val="002E25CD"/>
    <w:rsid w:val="002E3CEE"/>
    <w:rsid w:val="002E4032"/>
    <w:rsid w:val="002E48F4"/>
    <w:rsid w:val="002E4CBF"/>
    <w:rsid w:val="002E6333"/>
    <w:rsid w:val="002E6534"/>
    <w:rsid w:val="002E76F8"/>
    <w:rsid w:val="002F05DB"/>
    <w:rsid w:val="002F10FC"/>
    <w:rsid w:val="002F1B67"/>
    <w:rsid w:val="002F2DF3"/>
    <w:rsid w:val="002F2ECD"/>
    <w:rsid w:val="002F3CC4"/>
    <w:rsid w:val="002F442D"/>
    <w:rsid w:val="002F5139"/>
    <w:rsid w:val="002F6018"/>
    <w:rsid w:val="002F644B"/>
    <w:rsid w:val="002F66B6"/>
    <w:rsid w:val="002F744B"/>
    <w:rsid w:val="002F7558"/>
    <w:rsid w:val="002F7990"/>
    <w:rsid w:val="00300DB1"/>
    <w:rsid w:val="00300EB1"/>
    <w:rsid w:val="003010A4"/>
    <w:rsid w:val="003022A9"/>
    <w:rsid w:val="003036A2"/>
    <w:rsid w:val="0030624F"/>
    <w:rsid w:val="003062F6"/>
    <w:rsid w:val="0030721F"/>
    <w:rsid w:val="003076AF"/>
    <w:rsid w:val="00307D43"/>
    <w:rsid w:val="00310FFB"/>
    <w:rsid w:val="00311DE6"/>
    <w:rsid w:val="0031514F"/>
    <w:rsid w:val="0031553C"/>
    <w:rsid w:val="003169ED"/>
    <w:rsid w:val="00317145"/>
    <w:rsid w:val="00321853"/>
    <w:rsid w:val="003220F4"/>
    <w:rsid w:val="0032483F"/>
    <w:rsid w:val="00326222"/>
    <w:rsid w:val="00330693"/>
    <w:rsid w:val="00330C4B"/>
    <w:rsid w:val="00332FA6"/>
    <w:rsid w:val="003363F0"/>
    <w:rsid w:val="00336D41"/>
    <w:rsid w:val="0033709E"/>
    <w:rsid w:val="003373CE"/>
    <w:rsid w:val="00337930"/>
    <w:rsid w:val="003402CB"/>
    <w:rsid w:val="003410DC"/>
    <w:rsid w:val="0034128C"/>
    <w:rsid w:val="0034250F"/>
    <w:rsid w:val="00342938"/>
    <w:rsid w:val="00343FC9"/>
    <w:rsid w:val="00343FDA"/>
    <w:rsid w:val="00345C19"/>
    <w:rsid w:val="00346A4E"/>
    <w:rsid w:val="00346E46"/>
    <w:rsid w:val="003524F2"/>
    <w:rsid w:val="00352576"/>
    <w:rsid w:val="0035688C"/>
    <w:rsid w:val="003571BA"/>
    <w:rsid w:val="00357D39"/>
    <w:rsid w:val="00360A91"/>
    <w:rsid w:val="00364156"/>
    <w:rsid w:val="003664D6"/>
    <w:rsid w:val="00371B2E"/>
    <w:rsid w:val="003764C2"/>
    <w:rsid w:val="00380835"/>
    <w:rsid w:val="003817EB"/>
    <w:rsid w:val="003835D2"/>
    <w:rsid w:val="003841AD"/>
    <w:rsid w:val="003847E7"/>
    <w:rsid w:val="00385A7F"/>
    <w:rsid w:val="003874B9"/>
    <w:rsid w:val="0039191D"/>
    <w:rsid w:val="0039242A"/>
    <w:rsid w:val="00397024"/>
    <w:rsid w:val="00397CA5"/>
    <w:rsid w:val="003A059C"/>
    <w:rsid w:val="003A21C8"/>
    <w:rsid w:val="003A2BC1"/>
    <w:rsid w:val="003A31DF"/>
    <w:rsid w:val="003A32E4"/>
    <w:rsid w:val="003A3DAB"/>
    <w:rsid w:val="003A48B0"/>
    <w:rsid w:val="003A56B4"/>
    <w:rsid w:val="003A5C3B"/>
    <w:rsid w:val="003B1B44"/>
    <w:rsid w:val="003B2858"/>
    <w:rsid w:val="003B40AB"/>
    <w:rsid w:val="003B48D5"/>
    <w:rsid w:val="003B548E"/>
    <w:rsid w:val="003B620D"/>
    <w:rsid w:val="003B6BBC"/>
    <w:rsid w:val="003B715B"/>
    <w:rsid w:val="003C1619"/>
    <w:rsid w:val="003C23E3"/>
    <w:rsid w:val="003C2B48"/>
    <w:rsid w:val="003C397C"/>
    <w:rsid w:val="003C5556"/>
    <w:rsid w:val="003C5EF6"/>
    <w:rsid w:val="003C6F11"/>
    <w:rsid w:val="003C7AE1"/>
    <w:rsid w:val="003D12BC"/>
    <w:rsid w:val="003D17FA"/>
    <w:rsid w:val="003D2A26"/>
    <w:rsid w:val="003D2CFA"/>
    <w:rsid w:val="003D3068"/>
    <w:rsid w:val="003D37B6"/>
    <w:rsid w:val="003D4D1E"/>
    <w:rsid w:val="003D56AD"/>
    <w:rsid w:val="003D685E"/>
    <w:rsid w:val="003D68DC"/>
    <w:rsid w:val="003D780D"/>
    <w:rsid w:val="003D7B47"/>
    <w:rsid w:val="003E127A"/>
    <w:rsid w:val="003E1A6E"/>
    <w:rsid w:val="003E2C3D"/>
    <w:rsid w:val="003E3B33"/>
    <w:rsid w:val="003E3E0A"/>
    <w:rsid w:val="003E6E76"/>
    <w:rsid w:val="003E7075"/>
    <w:rsid w:val="003E7FCE"/>
    <w:rsid w:val="003F142B"/>
    <w:rsid w:val="003F1F69"/>
    <w:rsid w:val="003F213C"/>
    <w:rsid w:val="003F52B5"/>
    <w:rsid w:val="003F589D"/>
    <w:rsid w:val="003F6E29"/>
    <w:rsid w:val="003F6F30"/>
    <w:rsid w:val="003F7388"/>
    <w:rsid w:val="0040145C"/>
    <w:rsid w:val="00401779"/>
    <w:rsid w:val="00402462"/>
    <w:rsid w:val="00404F97"/>
    <w:rsid w:val="0040607A"/>
    <w:rsid w:val="00406A1F"/>
    <w:rsid w:val="0040700F"/>
    <w:rsid w:val="004074A0"/>
    <w:rsid w:val="00411076"/>
    <w:rsid w:val="00412FBE"/>
    <w:rsid w:val="004155EF"/>
    <w:rsid w:val="004173D4"/>
    <w:rsid w:val="004227E5"/>
    <w:rsid w:val="00423EB9"/>
    <w:rsid w:val="00424B20"/>
    <w:rsid w:val="0042514C"/>
    <w:rsid w:val="00425BAE"/>
    <w:rsid w:val="00431955"/>
    <w:rsid w:val="0043196B"/>
    <w:rsid w:val="00431C83"/>
    <w:rsid w:val="00432532"/>
    <w:rsid w:val="00433831"/>
    <w:rsid w:val="00434452"/>
    <w:rsid w:val="004351C5"/>
    <w:rsid w:val="004352FC"/>
    <w:rsid w:val="00440581"/>
    <w:rsid w:val="004433AD"/>
    <w:rsid w:val="004436E7"/>
    <w:rsid w:val="00443733"/>
    <w:rsid w:val="00443765"/>
    <w:rsid w:val="00445212"/>
    <w:rsid w:val="00445F7A"/>
    <w:rsid w:val="0044676C"/>
    <w:rsid w:val="004467C2"/>
    <w:rsid w:val="00446B6D"/>
    <w:rsid w:val="00446F17"/>
    <w:rsid w:val="00446FD4"/>
    <w:rsid w:val="00447CF1"/>
    <w:rsid w:val="004505B6"/>
    <w:rsid w:val="004508E1"/>
    <w:rsid w:val="00450BFA"/>
    <w:rsid w:val="004512D8"/>
    <w:rsid w:val="00452330"/>
    <w:rsid w:val="00452FCB"/>
    <w:rsid w:val="00453B83"/>
    <w:rsid w:val="004542B1"/>
    <w:rsid w:val="0045541D"/>
    <w:rsid w:val="00456D45"/>
    <w:rsid w:val="0046143B"/>
    <w:rsid w:val="004614AE"/>
    <w:rsid w:val="0046271B"/>
    <w:rsid w:val="0046524C"/>
    <w:rsid w:val="0046600D"/>
    <w:rsid w:val="00466EA9"/>
    <w:rsid w:val="004701C8"/>
    <w:rsid w:val="00470424"/>
    <w:rsid w:val="0047134F"/>
    <w:rsid w:val="00472B5A"/>
    <w:rsid w:val="00474AEA"/>
    <w:rsid w:val="004755D4"/>
    <w:rsid w:val="00481630"/>
    <w:rsid w:val="004829B6"/>
    <w:rsid w:val="0048361E"/>
    <w:rsid w:val="004836BB"/>
    <w:rsid w:val="004836D3"/>
    <w:rsid w:val="00483FA2"/>
    <w:rsid w:val="00484778"/>
    <w:rsid w:val="00484B40"/>
    <w:rsid w:val="00484FF7"/>
    <w:rsid w:val="004869AF"/>
    <w:rsid w:val="00487AE5"/>
    <w:rsid w:val="00487DA7"/>
    <w:rsid w:val="004904BE"/>
    <w:rsid w:val="00490F39"/>
    <w:rsid w:val="0049177B"/>
    <w:rsid w:val="004921C5"/>
    <w:rsid w:val="004928D3"/>
    <w:rsid w:val="00492E34"/>
    <w:rsid w:val="00494F1E"/>
    <w:rsid w:val="004951A3"/>
    <w:rsid w:val="0049578F"/>
    <w:rsid w:val="00495A98"/>
    <w:rsid w:val="004968BF"/>
    <w:rsid w:val="00496AEB"/>
    <w:rsid w:val="004A2ABD"/>
    <w:rsid w:val="004A3C88"/>
    <w:rsid w:val="004A5F7D"/>
    <w:rsid w:val="004A683E"/>
    <w:rsid w:val="004A7054"/>
    <w:rsid w:val="004B0D2E"/>
    <w:rsid w:val="004B1417"/>
    <w:rsid w:val="004B25C5"/>
    <w:rsid w:val="004B2BCE"/>
    <w:rsid w:val="004B46E3"/>
    <w:rsid w:val="004B56CB"/>
    <w:rsid w:val="004B6780"/>
    <w:rsid w:val="004C20AB"/>
    <w:rsid w:val="004C2417"/>
    <w:rsid w:val="004C243C"/>
    <w:rsid w:val="004C2655"/>
    <w:rsid w:val="004C2E26"/>
    <w:rsid w:val="004C418B"/>
    <w:rsid w:val="004C41AE"/>
    <w:rsid w:val="004C4489"/>
    <w:rsid w:val="004C75CF"/>
    <w:rsid w:val="004D0675"/>
    <w:rsid w:val="004D2600"/>
    <w:rsid w:val="004D3569"/>
    <w:rsid w:val="004D3ECA"/>
    <w:rsid w:val="004E1AE0"/>
    <w:rsid w:val="004E3222"/>
    <w:rsid w:val="004E3671"/>
    <w:rsid w:val="004E61AE"/>
    <w:rsid w:val="004E636D"/>
    <w:rsid w:val="004E6AA8"/>
    <w:rsid w:val="004F022A"/>
    <w:rsid w:val="004F054E"/>
    <w:rsid w:val="004F21BE"/>
    <w:rsid w:val="004F463B"/>
    <w:rsid w:val="004F4D49"/>
    <w:rsid w:val="004F54DE"/>
    <w:rsid w:val="004F72E7"/>
    <w:rsid w:val="004F7716"/>
    <w:rsid w:val="004F77C8"/>
    <w:rsid w:val="004F7DEE"/>
    <w:rsid w:val="00500696"/>
    <w:rsid w:val="00500E36"/>
    <w:rsid w:val="0050107B"/>
    <w:rsid w:val="005011CC"/>
    <w:rsid w:val="00502684"/>
    <w:rsid w:val="00502A58"/>
    <w:rsid w:val="00502EEF"/>
    <w:rsid w:val="00505C8B"/>
    <w:rsid w:val="005061CF"/>
    <w:rsid w:val="0050682E"/>
    <w:rsid w:val="00507FDA"/>
    <w:rsid w:val="0051094F"/>
    <w:rsid w:val="00510B77"/>
    <w:rsid w:val="005131CF"/>
    <w:rsid w:val="005136AD"/>
    <w:rsid w:val="00515057"/>
    <w:rsid w:val="005151F3"/>
    <w:rsid w:val="00515451"/>
    <w:rsid w:val="005156AB"/>
    <w:rsid w:val="005173B8"/>
    <w:rsid w:val="005203BE"/>
    <w:rsid w:val="00520C11"/>
    <w:rsid w:val="005231EC"/>
    <w:rsid w:val="00523985"/>
    <w:rsid w:val="00523A63"/>
    <w:rsid w:val="00523E10"/>
    <w:rsid w:val="00524172"/>
    <w:rsid w:val="00525F90"/>
    <w:rsid w:val="00526857"/>
    <w:rsid w:val="00530365"/>
    <w:rsid w:val="0053077A"/>
    <w:rsid w:val="005326BC"/>
    <w:rsid w:val="005326C3"/>
    <w:rsid w:val="00533F4C"/>
    <w:rsid w:val="0053417D"/>
    <w:rsid w:val="00534447"/>
    <w:rsid w:val="00535539"/>
    <w:rsid w:val="00537B06"/>
    <w:rsid w:val="00542246"/>
    <w:rsid w:val="00543241"/>
    <w:rsid w:val="00544F64"/>
    <w:rsid w:val="00550946"/>
    <w:rsid w:val="005509DC"/>
    <w:rsid w:val="0055293B"/>
    <w:rsid w:val="00552CF5"/>
    <w:rsid w:val="0055327E"/>
    <w:rsid w:val="0055453E"/>
    <w:rsid w:val="00554B4F"/>
    <w:rsid w:val="005552F5"/>
    <w:rsid w:val="005571A4"/>
    <w:rsid w:val="00557B0F"/>
    <w:rsid w:val="00557E30"/>
    <w:rsid w:val="005603E6"/>
    <w:rsid w:val="00562223"/>
    <w:rsid w:val="00562F12"/>
    <w:rsid w:val="00564B1F"/>
    <w:rsid w:val="00565EF8"/>
    <w:rsid w:val="00566B6A"/>
    <w:rsid w:val="00577F8E"/>
    <w:rsid w:val="005804F2"/>
    <w:rsid w:val="005808D9"/>
    <w:rsid w:val="00580FC1"/>
    <w:rsid w:val="005819E3"/>
    <w:rsid w:val="00582609"/>
    <w:rsid w:val="00583321"/>
    <w:rsid w:val="0058593A"/>
    <w:rsid w:val="00585C6E"/>
    <w:rsid w:val="00586274"/>
    <w:rsid w:val="005862D0"/>
    <w:rsid w:val="00586943"/>
    <w:rsid w:val="005911E0"/>
    <w:rsid w:val="00592C71"/>
    <w:rsid w:val="00597536"/>
    <w:rsid w:val="005A262E"/>
    <w:rsid w:val="005A33F4"/>
    <w:rsid w:val="005A44B9"/>
    <w:rsid w:val="005A59FE"/>
    <w:rsid w:val="005A6061"/>
    <w:rsid w:val="005A6E30"/>
    <w:rsid w:val="005A76B8"/>
    <w:rsid w:val="005B11C2"/>
    <w:rsid w:val="005B1464"/>
    <w:rsid w:val="005B1EFE"/>
    <w:rsid w:val="005B31D9"/>
    <w:rsid w:val="005B403F"/>
    <w:rsid w:val="005B4753"/>
    <w:rsid w:val="005B6576"/>
    <w:rsid w:val="005C23BB"/>
    <w:rsid w:val="005C331F"/>
    <w:rsid w:val="005C3894"/>
    <w:rsid w:val="005C3A9D"/>
    <w:rsid w:val="005C3B74"/>
    <w:rsid w:val="005C3C1D"/>
    <w:rsid w:val="005C3D20"/>
    <w:rsid w:val="005C4B81"/>
    <w:rsid w:val="005C601E"/>
    <w:rsid w:val="005D0225"/>
    <w:rsid w:val="005D24C7"/>
    <w:rsid w:val="005D25D3"/>
    <w:rsid w:val="005D2CF4"/>
    <w:rsid w:val="005D44BF"/>
    <w:rsid w:val="005D761A"/>
    <w:rsid w:val="005D7BBE"/>
    <w:rsid w:val="005E0781"/>
    <w:rsid w:val="005E099E"/>
    <w:rsid w:val="005E1279"/>
    <w:rsid w:val="005E4896"/>
    <w:rsid w:val="005E546F"/>
    <w:rsid w:val="005E660D"/>
    <w:rsid w:val="005E6C44"/>
    <w:rsid w:val="005E7040"/>
    <w:rsid w:val="005E787C"/>
    <w:rsid w:val="005E7CD7"/>
    <w:rsid w:val="005F01BA"/>
    <w:rsid w:val="005F0443"/>
    <w:rsid w:val="005F29C4"/>
    <w:rsid w:val="005F2F82"/>
    <w:rsid w:val="005F3566"/>
    <w:rsid w:val="005F526E"/>
    <w:rsid w:val="005F6056"/>
    <w:rsid w:val="005F6145"/>
    <w:rsid w:val="005F7656"/>
    <w:rsid w:val="005F7989"/>
    <w:rsid w:val="005F79D3"/>
    <w:rsid w:val="00600A85"/>
    <w:rsid w:val="00600DA4"/>
    <w:rsid w:val="00600E29"/>
    <w:rsid w:val="0060127C"/>
    <w:rsid w:val="00601DA7"/>
    <w:rsid w:val="00602ABA"/>
    <w:rsid w:val="00606E32"/>
    <w:rsid w:val="006077AE"/>
    <w:rsid w:val="006079C6"/>
    <w:rsid w:val="00610F5A"/>
    <w:rsid w:val="00610F75"/>
    <w:rsid w:val="006110CA"/>
    <w:rsid w:val="00611A84"/>
    <w:rsid w:val="0061380D"/>
    <w:rsid w:val="00615808"/>
    <w:rsid w:val="006214E4"/>
    <w:rsid w:val="00621647"/>
    <w:rsid w:val="00623515"/>
    <w:rsid w:val="006245F4"/>
    <w:rsid w:val="006249F8"/>
    <w:rsid w:val="00624B4D"/>
    <w:rsid w:val="00627378"/>
    <w:rsid w:val="006318EB"/>
    <w:rsid w:val="0063377B"/>
    <w:rsid w:val="00634194"/>
    <w:rsid w:val="00634433"/>
    <w:rsid w:val="00634434"/>
    <w:rsid w:val="006356AD"/>
    <w:rsid w:val="00637314"/>
    <w:rsid w:val="0063784B"/>
    <w:rsid w:val="00637ED0"/>
    <w:rsid w:val="00640D33"/>
    <w:rsid w:val="00641233"/>
    <w:rsid w:val="00641C4B"/>
    <w:rsid w:val="00643241"/>
    <w:rsid w:val="00644A5B"/>
    <w:rsid w:val="0064581C"/>
    <w:rsid w:val="00647049"/>
    <w:rsid w:val="006474D5"/>
    <w:rsid w:val="00647830"/>
    <w:rsid w:val="006525C6"/>
    <w:rsid w:val="00653E8A"/>
    <w:rsid w:val="00655F6A"/>
    <w:rsid w:val="00656953"/>
    <w:rsid w:val="00661477"/>
    <w:rsid w:val="006618FE"/>
    <w:rsid w:val="00663424"/>
    <w:rsid w:val="0066407A"/>
    <w:rsid w:val="006644D0"/>
    <w:rsid w:val="006676EC"/>
    <w:rsid w:val="006677C4"/>
    <w:rsid w:val="00667977"/>
    <w:rsid w:val="00667ED0"/>
    <w:rsid w:val="00672B83"/>
    <w:rsid w:val="00673F1B"/>
    <w:rsid w:val="00674BF5"/>
    <w:rsid w:val="00676DED"/>
    <w:rsid w:val="0068046C"/>
    <w:rsid w:val="00680B61"/>
    <w:rsid w:val="00681A0D"/>
    <w:rsid w:val="00681DA9"/>
    <w:rsid w:val="00681E2F"/>
    <w:rsid w:val="00685DCE"/>
    <w:rsid w:val="00687295"/>
    <w:rsid w:val="00687629"/>
    <w:rsid w:val="006902AE"/>
    <w:rsid w:val="006913FE"/>
    <w:rsid w:val="006937A5"/>
    <w:rsid w:val="00693E69"/>
    <w:rsid w:val="00694137"/>
    <w:rsid w:val="00694779"/>
    <w:rsid w:val="0069499E"/>
    <w:rsid w:val="006958A3"/>
    <w:rsid w:val="00696D86"/>
    <w:rsid w:val="006A07B3"/>
    <w:rsid w:val="006A0EA5"/>
    <w:rsid w:val="006A1A1C"/>
    <w:rsid w:val="006A1AFC"/>
    <w:rsid w:val="006A2294"/>
    <w:rsid w:val="006A3F94"/>
    <w:rsid w:val="006A4328"/>
    <w:rsid w:val="006A526A"/>
    <w:rsid w:val="006A53C0"/>
    <w:rsid w:val="006A5F8C"/>
    <w:rsid w:val="006A7360"/>
    <w:rsid w:val="006B1577"/>
    <w:rsid w:val="006B192E"/>
    <w:rsid w:val="006B28A5"/>
    <w:rsid w:val="006B3548"/>
    <w:rsid w:val="006B3FEF"/>
    <w:rsid w:val="006B4A38"/>
    <w:rsid w:val="006B5589"/>
    <w:rsid w:val="006B6EDC"/>
    <w:rsid w:val="006B737F"/>
    <w:rsid w:val="006C148A"/>
    <w:rsid w:val="006C1E7D"/>
    <w:rsid w:val="006C24F6"/>
    <w:rsid w:val="006C2B6C"/>
    <w:rsid w:val="006C3448"/>
    <w:rsid w:val="006C3DF2"/>
    <w:rsid w:val="006C47BD"/>
    <w:rsid w:val="006C55BB"/>
    <w:rsid w:val="006D2161"/>
    <w:rsid w:val="006D3D6D"/>
    <w:rsid w:val="006D4129"/>
    <w:rsid w:val="006D5099"/>
    <w:rsid w:val="006D6F7C"/>
    <w:rsid w:val="006E231C"/>
    <w:rsid w:val="006E25C0"/>
    <w:rsid w:val="006E3278"/>
    <w:rsid w:val="006E3F02"/>
    <w:rsid w:val="006E3F80"/>
    <w:rsid w:val="006E3FA2"/>
    <w:rsid w:val="006E62EF"/>
    <w:rsid w:val="006E7CBB"/>
    <w:rsid w:val="006F19D2"/>
    <w:rsid w:val="006F2F1B"/>
    <w:rsid w:val="006F3106"/>
    <w:rsid w:val="006F406C"/>
    <w:rsid w:val="006F4A47"/>
    <w:rsid w:val="006F5167"/>
    <w:rsid w:val="00703736"/>
    <w:rsid w:val="0070561C"/>
    <w:rsid w:val="007063AE"/>
    <w:rsid w:val="00706818"/>
    <w:rsid w:val="00706B18"/>
    <w:rsid w:val="00707F69"/>
    <w:rsid w:val="00707FC7"/>
    <w:rsid w:val="0071056B"/>
    <w:rsid w:val="007106D2"/>
    <w:rsid w:val="007111C7"/>
    <w:rsid w:val="007153CE"/>
    <w:rsid w:val="00716200"/>
    <w:rsid w:val="00716533"/>
    <w:rsid w:val="00717090"/>
    <w:rsid w:val="007176DF"/>
    <w:rsid w:val="007200B9"/>
    <w:rsid w:val="00720276"/>
    <w:rsid w:val="00721130"/>
    <w:rsid w:val="00721720"/>
    <w:rsid w:val="00721A1C"/>
    <w:rsid w:val="00726E17"/>
    <w:rsid w:val="007275D5"/>
    <w:rsid w:val="0073187D"/>
    <w:rsid w:val="00732627"/>
    <w:rsid w:val="00734314"/>
    <w:rsid w:val="007344D7"/>
    <w:rsid w:val="00736C95"/>
    <w:rsid w:val="00737D34"/>
    <w:rsid w:val="00741D07"/>
    <w:rsid w:val="007427C0"/>
    <w:rsid w:val="00744647"/>
    <w:rsid w:val="00745198"/>
    <w:rsid w:val="00746B41"/>
    <w:rsid w:val="00751A70"/>
    <w:rsid w:val="007526CF"/>
    <w:rsid w:val="00754835"/>
    <w:rsid w:val="00754E81"/>
    <w:rsid w:val="00755C32"/>
    <w:rsid w:val="00755D88"/>
    <w:rsid w:val="0075796F"/>
    <w:rsid w:val="00760F53"/>
    <w:rsid w:val="00764D3E"/>
    <w:rsid w:val="00766DBD"/>
    <w:rsid w:val="0077053B"/>
    <w:rsid w:val="007715D7"/>
    <w:rsid w:val="00771773"/>
    <w:rsid w:val="00771FC6"/>
    <w:rsid w:val="00772C68"/>
    <w:rsid w:val="00774646"/>
    <w:rsid w:val="00776ACB"/>
    <w:rsid w:val="00780475"/>
    <w:rsid w:val="00781FAE"/>
    <w:rsid w:val="0078292D"/>
    <w:rsid w:val="00782AC2"/>
    <w:rsid w:val="00782D47"/>
    <w:rsid w:val="00782E11"/>
    <w:rsid w:val="007835E7"/>
    <w:rsid w:val="007836F0"/>
    <w:rsid w:val="00783A35"/>
    <w:rsid w:val="00785204"/>
    <w:rsid w:val="0078621C"/>
    <w:rsid w:val="00786D43"/>
    <w:rsid w:val="00787344"/>
    <w:rsid w:val="007874B9"/>
    <w:rsid w:val="00793156"/>
    <w:rsid w:val="007942D2"/>
    <w:rsid w:val="0079595F"/>
    <w:rsid w:val="007960E9"/>
    <w:rsid w:val="00796DF1"/>
    <w:rsid w:val="0079739C"/>
    <w:rsid w:val="00797624"/>
    <w:rsid w:val="00797BD4"/>
    <w:rsid w:val="007A0010"/>
    <w:rsid w:val="007A0152"/>
    <w:rsid w:val="007A0964"/>
    <w:rsid w:val="007A09D9"/>
    <w:rsid w:val="007A289E"/>
    <w:rsid w:val="007A5842"/>
    <w:rsid w:val="007A7700"/>
    <w:rsid w:val="007B08D2"/>
    <w:rsid w:val="007B16E5"/>
    <w:rsid w:val="007B5402"/>
    <w:rsid w:val="007B6C77"/>
    <w:rsid w:val="007B7597"/>
    <w:rsid w:val="007B7FCE"/>
    <w:rsid w:val="007C0096"/>
    <w:rsid w:val="007C10D4"/>
    <w:rsid w:val="007C2870"/>
    <w:rsid w:val="007C30DA"/>
    <w:rsid w:val="007C3163"/>
    <w:rsid w:val="007C55DF"/>
    <w:rsid w:val="007C578B"/>
    <w:rsid w:val="007C5C77"/>
    <w:rsid w:val="007D051D"/>
    <w:rsid w:val="007D0B4C"/>
    <w:rsid w:val="007D2AB2"/>
    <w:rsid w:val="007D4E1B"/>
    <w:rsid w:val="007D5C53"/>
    <w:rsid w:val="007D75F7"/>
    <w:rsid w:val="007D7A65"/>
    <w:rsid w:val="007E4047"/>
    <w:rsid w:val="007E5FEC"/>
    <w:rsid w:val="007E6E0D"/>
    <w:rsid w:val="007E714D"/>
    <w:rsid w:val="007F005A"/>
    <w:rsid w:val="007F15E6"/>
    <w:rsid w:val="007F1D43"/>
    <w:rsid w:val="007F28E0"/>
    <w:rsid w:val="007F3D64"/>
    <w:rsid w:val="007F422E"/>
    <w:rsid w:val="007F44FF"/>
    <w:rsid w:val="007F4A47"/>
    <w:rsid w:val="007F4F41"/>
    <w:rsid w:val="007F7553"/>
    <w:rsid w:val="007F7582"/>
    <w:rsid w:val="00801F14"/>
    <w:rsid w:val="00803593"/>
    <w:rsid w:val="00803DCC"/>
    <w:rsid w:val="00805458"/>
    <w:rsid w:val="008060A2"/>
    <w:rsid w:val="008107E1"/>
    <w:rsid w:val="00811858"/>
    <w:rsid w:val="00813C3A"/>
    <w:rsid w:val="00814112"/>
    <w:rsid w:val="008148CB"/>
    <w:rsid w:val="00814B5F"/>
    <w:rsid w:val="008151EE"/>
    <w:rsid w:val="008161CE"/>
    <w:rsid w:val="0082108E"/>
    <w:rsid w:val="00825647"/>
    <w:rsid w:val="008262EF"/>
    <w:rsid w:val="008268EC"/>
    <w:rsid w:val="008302CA"/>
    <w:rsid w:val="0083044E"/>
    <w:rsid w:val="00830617"/>
    <w:rsid w:val="008334D4"/>
    <w:rsid w:val="00835DAF"/>
    <w:rsid w:val="0083671D"/>
    <w:rsid w:val="0084126F"/>
    <w:rsid w:val="008420A1"/>
    <w:rsid w:val="00843F5F"/>
    <w:rsid w:val="008448DF"/>
    <w:rsid w:val="00846B20"/>
    <w:rsid w:val="00846EC2"/>
    <w:rsid w:val="008501A2"/>
    <w:rsid w:val="00851AEB"/>
    <w:rsid w:val="00852143"/>
    <w:rsid w:val="00852DC4"/>
    <w:rsid w:val="0085339C"/>
    <w:rsid w:val="008540D5"/>
    <w:rsid w:val="0085582E"/>
    <w:rsid w:val="00857C37"/>
    <w:rsid w:val="008606FB"/>
    <w:rsid w:val="00861DF4"/>
    <w:rsid w:val="008629AD"/>
    <w:rsid w:val="00863103"/>
    <w:rsid w:val="008636D6"/>
    <w:rsid w:val="00864A45"/>
    <w:rsid w:val="008660AB"/>
    <w:rsid w:val="00866692"/>
    <w:rsid w:val="00866A85"/>
    <w:rsid w:val="0086773B"/>
    <w:rsid w:val="00867960"/>
    <w:rsid w:val="00867CB4"/>
    <w:rsid w:val="00870738"/>
    <w:rsid w:val="0087073D"/>
    <w:rsid w:val="00871121"/>
    <w:rsid w:val="00871ADC"/>
    <w:rsid w:val="00871EA6"/>
    <w:rsid w:val="00873115"/>
    <w:rsid w:val="00873CBB"/>
    <w:rsid w:val="008745AA"/>
    <w:rsid w:val="00875193"/>
    <w:rsid w:val="008762E9"/>
    <w:rsid w:val="008767B5"/>
    <w:rsid w:val="00876BAD"/>
    <w:rsid w:val="00876BC7"/>
    <w:rsid w:val="00877A13"/>
    <w:rsid w:val="00877B1D"/>
    <w:rsid w:val="00877C93"/>
    <w:rsid w:val="00877E89"/>
    <w:rsid w:val="00880565"/>
    <w:rsid w:val="00880799"/>
    <w:rsid w:val="008856A3"/>
    <w:rsid w:val="00892DF0"/>
    <w:rsid w:val="008930F2"/>
    <w:rsid w:val="00893BA9"/>
    <w:rsid w:val="00895615"/>
    <w:rsid w:val="00895AF9"/>
    <w:rsid w:val="0089758A"/>
    <w:rsid w:val="00897FEF"/>
    <w:rsid w:val="008A0734"/>
    <w:rsid w:val="008A173E"/>
    <w:rsid w:val="008A537B"/>
    <w:rsid w:val="008A7938"/>
    <w:rsid w:val="008B0929"/>
    <w:rsid w:val="008B13FC"/>
    <w:rsid w:val="008B198A"/>
    <w:rsid w:val="008B2A66"/>
    <w:rsid w:val="008B3320"/>
    <w:rsid w:val="008B36BE"/>
    <w:rsid w:val="008B3B2F"/>
    <w:rsid w:val="008B47C7"/>
    <w:rsid w:val="008B585B"/>
    <w:rsid w:val="008B5FDB"/>
    <w:rsid w:val="008C15D9"/>
    <w:rsid w:val="008C33C1"/>
    <w:rsid w:val="008C4B52"/>
    <w:rsid w:val="008C6622"/>
    <w:rsid w:val="008C7546"/>
    <w:rsid w:val="008D0A6D"/>
    <w:rsid w:val="008D0BF6"/>
    <w:rsid w:val="008D293C"/>
    <w:rsid w:val="008D596B"/>
    <w:rsid w:val="008D7889"/>
    <w:rsid w:val="008D794E"/>
    <w:rsid w:val="008D7CD6"/>
    <w:rsid w:val="008E0512"/>
    <w:rsid w:val="008E0A04"/>
    <w:rsid w:val="008E0E01"/>
    <w:rsid w:val="008E2DD5"/>
    <w:rsid w:val="008E3D64"/>
    <w:rsid w:val="008E5565"/>
    <w:rsid w:val="008E56AF"/>
    <w:rsid w:val="008E7A85"/>
    <w:rsid w:val="008F1497"/>
    <w:rsid w:val="008F1520"/>
    <w:rsid w:val="008F1F49"/>
    <w:rsid w:val="008F25FB"/>
    <w:rsid w:val="008F3E75"/>
    <w:rsid w:val="008F5913"/>
    <w:rsid w:val="008F64DC"/>
    <w:rsid w:val="008F684B"/>
    <w:rsid w:val="008F6A2C"/>
    <w:rsid w:val="008F6C58"/>
    <w:rsid w:val="008F6F5F"/>
    <w:rsid w:val="008F7A61"/>
    <w:rsid w:val="00900543"/>
    <w:rsid w:val="009006ED"/>
    <w:rsid w:val="009015A3"/>
    <w:rsid w:val="00902612"/>
    <w:rsid w:val="00902C73"/>
    <w:rsid w:val="009040DE"/>
    <w:rsid w:val="00904578"/>
    <w:rsid w:val="009055AB"/>
    <w:rsid w:val="009057A8"/>
    <w:rsid w:val="00905978"/>
    <w:rsid w:val="0090683E"/>
    <w:rsid w:val="00906FAF"/>
    <w:rsid w:val="00907ABA"/>
    <w:rsid w:val="009101FD"/>
    <w:rsid w:val="00911484"/>
    <w:rsid w:val="009115CC"/>
    <w:rsid w:val="00911C9F"/>
    <w:rsid w:val="00913ACA"/>
    <w:rsid w:val="00913B54"/>
    <w:rsid w:val="00913C6A"/>
    <w:rsid w:val="0091573D"/>
    <w:rsid w:val="009168A3"/>
    <w:rsid w:val="00917237"/>
    <w:rsid w:val="00917773"/>
    <w:rsid w:val="009205A5"/>
    <w:rsid w:val="00920ABF"/>
    <w:rsid w:val="0092141E"/>
    <w:rsid w:val="00921874"/>
    <w:rsid w:val="00921B63"/>
    <w:rsid w:val="009230EE"/>
    <w:rsid w:val="009240B4"/>
    <w:rsid w:val="00924741"/>
    <w:rsid w:val="009255FB"/>
    <w:rsid w:val="00925780"/>
    <w:rsid w:val="00926608"/>
    <w:rsid w:val="00926D34"/>
    <w:rsid w:val="009271D9"/>
    <w:rsid w:val="009304FF"/>
    <w:rsid w:val="009307EA"/>
    <w:rsid w:val="0093263E"/>
    <w:rsid w:val="009339F0"/>
    <w:rsid w:val="00933ABF"/>
    <w:rsid w:val="009349BF"/>
    <w:rsid w:val="00936520"/>
    <w:rsid w:val="00936EA3"/>
    <w:rsid w:val="00940163"/>
    <w:rsid w:val="0094017E"/>
    <w:rsid w:val="00940D81"/>
    <w:rsid w:val="009411FB"/>
    <w:rsid w:val="0094159F"/>
    <w:rsid w:val="0094190F"/>
    <w:rsid w:val="00941C9E"/>
    <w:rsid w:val="00941F0C"/>
    <w:rsid w:val="00943131"/>
    <w:rsid w:val="00943334"/>
    <w:rsid w:val="00946507"/>
    <w:rsid w:val="00947370"/>
    <w:rsid w:val="00947CD5"/>
    <w:rsid w:val="00951973"/>
    <w:rsid w:val="00953328"/>
    <w:rsid w:val="00953F5B"/>
    <w:rsid w:val="00954A9E"/>
    <w:rsid w:val="00955BBC"/>
    <w:rsid w:val="00957DED"/>
    <w:rsid w:val="0096076D"/>
    <w:rsid w:val="0096257C"/>
    <w:rsid w:val="00967D6A"/>
    <w:rsid w:val="00973E80"/>
    <w:rsid w:val="00976A0C"/>
    <w:rsid w:val="00980C36"/>
    <w:rsid w:val="009828E7"/>
    <w:rsid w:val="00982F3F"/>
    <w:rsid w:val="00983963"/>
    <w:rsid w:val="00984B57"/>
    <w:rsid w:val="009858D3"/>
    <w:rsid w:val="009874F2"/>
    <w:rsid w:val="00990035"/>
    <w:rsid w:val="00990779"/>
    <w:rsid w:val="0099127E"/>
    <w:rsid w:val="00993075"/>
    <w:rsid w:val="009951C3"/>
    <w:rsid w:val="00996D5C"/>
    <w:rsid w:val="00997963"/>
    <w:rsid w:val="009A0275"/>
    <w:rsid w:val="009A0EF3"/>
    <w:rsid w:val="009A1FEE"/>
    <w:rsid w:val="009A3181"/>
    <w:rsid w:val="009A36B1"/>
    <w:rsid w:val="009A3D8D"/>
    <w:rsid w:val="009A4868"/>
    <w:rsid w:val="009A4B3F"/>
    <w:rsid w:val="009A4E35"/>
    <w:rsid w:val="009A5609"/>
    <w:rsid w:val="009A58FD"/>
    <w:rsid w:val="009A6A63"/>
    <w:rsid w:val="009A7145"/>
    <w:rsid w:val="009B0A51"/>
    <w:rsid w:val="009B25C9"/>
    <w:rsid w:val="009B32E2"/>
    <w:rsid w:val="009B361D"/>
    <w:rsid w:val="009B4874"/>
    <w:rsid w:val="009B5595"/>
    <w:rsid w:val="009B672D"/>
    <w:rsid w:val="009B6C38"/>
    <w:rsid w:val="009B72C1"/>
    <w:rsid w:val="009B7E07"/>
    <w:rsid w:val="009B7F88"/>
    <w:rsid w:val="009C018C"/>
    <w:rsid w:val="009C02BB"/>
    <w:rsid w:val="009C1506"/>
    <w:rsid w:val="009C4CFB"/>
    <w:rsid w:val="009C656C"/>
    <w:rsid w:val="009C6D8F"/>
    <w:rsid w:val="009C7698"/>
    <w:rsid w:val="009D0138"/>
    <w:rsid w:val="009D1093"/>
    <w:rsid w:val="009D13BA"/>
    <w:rsid w:val="009D14E5"/>
    <w:rsid w:val="009D3D92"/>
    <w:rsid w:val="009D5630"/>
    <w:rsid w:val="009D7AC1"/>
    <w:rsid w:val="009D7D70"/>
    <w:rsid w:val="009E149D"/>
    <w:rsid w:val="009E193A"/>
    <w:rsid w:val="009E1E75"/>
    <w:rsid w:val="009E2DB7"/>
    <w:rsid w:val="009E2E72"/>
    <w:rsid w:val="009E2F67"/>
    <w:rsid w:val="009E2FEF"/>
    <w:rsid w:val="009E4058"/>
    <w:rsid w:val="009E4278"/>
    <w:rsid w:val="009E4423"/>
    <w:rsid w:val="009E4D09"/>
    <w:rsid w:val="009E52A9"/>
    <w:rsid w:val="009E7AE7"/>
    <w:rsid w:val="009E7C73"/>
    <w:rsid w:val="009F0313"/>
    <w:rsid w:val="009F19AD"/>
    <w:rsid w:val="009F274E"/>
    <w:rsid w:val="009F2D0D"/>
    <w:rsid w:val="009F2F4C"/>
    <w:rsid w:val="009F354A"/>
    <w:rsid w:val="009F40CC"/>
    <w:rsid w:val="009F4892"/>
    <w:rsid w:val="009F6ADF"/>
    <w:rsid w:val="009F6D5D"/>
    <w:rsid w:val="00A00870"/>
    <w:rsid w:val="00A01E35"/>
    <w:rsid w:val="00A03692"/>
    <w:rsid w:val="00A0491F"/>
    <w:rsid w:val="00A073DD"/>
    <w:rsid w:val="00A1186E"/>
    <w:rsid w:val="00A1221B"/>
    <w:rsid w:val="00A12822"/>
    <w:rsid w:val="00A14875"/>
    <w:rsid w:val="00A15239"/>
    <w:rsid w:val="00A15958"/>
    <w:rsid w:val="00A15EFF"/>
    <w:rsid w:val="00A2041F"/>
    <w:rsid w:val="00A20A93"/>
    <w:rsid w:val="00A2108D"/>
    <w:rsid w:val="00A2168E"/>
    <w:rsid w:val="00A21735"/>
    <w:rsid w:val="00A22BD7"/>
    <w:rsid w:val="00A236E9"/>
    <w:rsid w:val="00A24489"/>
    <w:rsid w:val="00A24951"/>
    <w:rsid w:val="00A2496F"/>
    <w:rsid w:val="00A24A64"/>
    <w:rsid w:val="00A24FB0"/>
    <w:rsid w:val="00A257AC"/>
    <w:rsid w:val="00A2609F"/>
    <w:rsid w:val="00A2791F"/>
    <w:rsid w:val="00A32B3D"/>
    <w:rsid w:val="00A32C4D"/>
    <w:rsid w:val="00A340F9"/>
    <w:rsid w:val="00A37561"/>
    <w:rsid w:val="00A375C6"/>
    <w:rsid w:val="00A40875"/>
    <w:rsid w:val="00A40B6D"/>
    <w:rsid w:val="00A42015"/>
    <w:rsid w:val="00A43C69"/>
    <w:rsid w:val="00A447E3"/>
    <w:rsid w:val="00A45287"/>
    <w:rsid w:val="00A459D9"/>
    <w:rsid w:val="00A45CD9"/>
    <w:rsid w:val="00A46467"/>
    <w:rsid w:val="00A52E50"/>
    <w:rsid w:val="00A53161"/>
    <w:rsid w:val="00A53725"/>
    <w:rsid w:val="00A54720"/>
    <w:rsid w:val="00A57FC5"/>
    <w:rsid w:val="00A60225"/>
    <w:rsid w:val="00A60250"/>
    <w:rsid w:val="00A60585"/>
    <w:rsid w:val="00A606B2"/>
    <w:rsid w:val="00A61195"/>
    <w:rsid w:val="00A627DC"/>
    <w:rsid w:val="00A63767"/>
    <w:rsid w:val="00A65B31"/>
    <w:rsid w:val="00A667AD"/>
    <w:rsid w:val="00A668C5"/>
    <w:rsid w:val="00A72B38"/>
    <w:rsid w:val="00A73C8E"/>
    <w:rsid w:val="00A7471C"/>
    <w:rsid w:val="00A75D52"/>
    <w:rsid w:val="00A761EF"/>
    <w:rsid w:val="00A76C8E"/>
    <w:rsid w:val="00A80A57"/>
    <w:rsid w:val="00A811C3"/>
    <w:rsid w:val="00A812BD"/>
    <w:rsid w:val="00A821AB"/>
    <w:rsid w:val="00A82242"/>
    <w:rsid w:val="00A841B3"/>
    <w:rsid w:val="00A843B1"/>
    <w:rsid w:val="00A84435"/>
    <w:rsid w:val="00A85837"/>
    <w:rsid w:val="00A85D6C"/>
    <w:rsid w:val="00A8702E"/>
    <w:rsid w:val="00A87E30"/>
    <w:rsid w:val="00A9102A"/>
    <w:rsid w:val="00A91FB5"/>
    <w:rsid w:val="00A92B6C"/>
    <w:rsid w:val="00A931D0"/>
    <w:rsid w:val="00A938C1"/>
    <w:rsid w:val="00A94224"/>
    <w:rsid w:val="00A94A6A"/>
    <w:rsid w:val="00A95538"/>
    <w:rsid w:val="00A96970"/>
    <w:rsid w:val="00A96E18"/>
    <w:rsid w:val="00A97490"/>
    <w:rsid w:val="00A97F62"/>
    <w:rsid w:val="00AA0491"/>
    <w:rsid w:val="00AA259E"/>
    <w:rsid w:val="00AB2FA0"/>
    <w:rsid w:val="00AB369A"/>
    <w:rsid w:val="00AB4073"/>
    <w:rsid w:val="00AB45EC"/>
    <w:rsid w:val="00AB67D8"/>
    <w:rsid w:val="00AB6BE1"/>
    <w:rsid w:val="00AC0176"/>
    <w:rsid w:val="00AC1106"/>
    <w:rsid w:val="00AC12F8"/>
    <w:rsid w:val="00AC15EA"/>
    <w:rsid w:val="00AC2961"/>
    <w:rsid w:val="00AC3537"/>
    <w:rsid w:val="00AC4033"/>
    <w:rsid w:val="00AC51F1"/>
    <w:rsid w:val="00AC67BE"/>
    <w:rsid w:val="00AC7E5F"/>
    <w:rsid w:val="00AD0D0A"/>
    <w:rsid w:val="00AD1530"/>
    <w:rsid w:val="00AD516C"/>
    <w:rsid w:val="00AD5F35"/>
    <w:rsid w:val="00AD5FA1"/>
    <w:rsid w:val="00AD77CA"/>
    <w:rsid w:val="00AD7BA0"/>
    <w:rsid w:val="00AD7CB0"/>
    <w:rsid w:val="00AE0296"/>
    <w:rsid w:val="00AE1893"/>
    <w:rsid w:val="00AE218E"/>
    <w:rsid w:val="00AE27E2"/>
    <w:rsid w:val="00AE3052"/>
    <w:rsid w:val="00AE34B1"/>
    <w:rsid w:val="00AE3A7E"/>
    <w:rsid w:val="00AE411F"/>
    <w:rsid w:val="00AE4796"/>
    <w:rsid w:val="00AE4CAC"/>
    <w:rsid w:val="00AE56A3"/>
    <w:rsid w:val="00AE6ECD"/>
    <w:rsid w:val="00AF2685"/>
    <w:rsid w:val="00AF28E8"/>
    <w:rsid w:val="00AF454B"/>
    <w:rsid w:val="00AF4A7F"/>
    <w:rsid w:val="00AF6E08"/>
    <w:rsid w:val="00AF702B"/>
    <w:rsid w:val="00B00350"/>
    <w:rsid w:val="00B01B66"/>
    <w:rsid w:val="00B02644"/>
    <w:rsid w:val="00B037AB"/>
    <w:rsid w:val="00B03A8C"/>
    <w:rsid w:val="00B03B06"/>
    <w:rsid w:val="00B0596D"/>
    <w:rsid w:val="00B0657F"/>
    <w:rsid w:val="00B07484"/>
    <w:rsid w:val="00B07ED9"/>
    <w:rsid w:val="00B142AF"/>
    <w:rsid w:val="00B150B1"/>
    <w:rsid w:val="00B152B3"/>
    <w:rsid w:val="00B1594F"/>
    <w:rsid w:val="00B160A1"/>
    <w:rsid w:val="00B16B9C"/>
    <w:rsid w:val="00B16BB1"/>
    <w:rsid w:val="00B20035"/>
    <w:rsid w:val="00B20198"/>
    <w:rsid w:val="00B21412"/>
    <w:rsid w:val="00B22177"/>
    <w:rsid w:val="00B22B67"/>
    <w:rsid w:val="00B232CE"/>
    <w:rsid w:val="00B238C6"/>
    <w:rsid w:val="00B24157"/>
    <w:rsid w:val="00B24CA8"/>
    <w:rsid w:val="00B2522B"/>
    <w:rsid w:val="00B253C7"/>
    <w:rsid w:val="00B25576"/>
    <w:rsid w:val="00B258F2"/>
    <w:rsid w:val="00B25BB9"/>
    <w:rsid w:val="00B25ED6"/>
    <w:rsid w:val="00B27AD0"/>
    <w:rsid w:val="00B27D48"/>
    <w:rsid w:val="00B300D3"/>
    <w:rsid w:val="00B309BB"/>
    <w:rsid w:val="00B3205F"/>
    <w:rsid w:val="00B3270D"/>
    <w:rsid w:val="00B32D0D"/>
    <w:rsid w:val="00B32DFE"/>
    <w:rsid w:val="00B34FC8"/>
    <w:rsid w:val="00B353C1"/>
    <w:rsid w:val="00B355D1"/>
    <w:rsid w:val="00B402C6"/>
    <w:rsid w:val="00B41E61"/>
    <w:rsid w:val="00B4288F"/>
    <w:rsid w:val="00B42A39"/>
    <w:rsid w:val="00B42BE7"/>
    <w:rsid w:val="00B43018"/>
    <w:rsid w:val="00B43BA3"/>
    <w:rsid w:val="00B45B91"/>
    <w:rsid w:val="00B475BC"/>
    <w:rsid w:val="00B4795E"/>
    <w:rsid w:val="00B47C5D"/>
    <w:rsid w:val="00B51541"/>
    <w:rsid w:val="00B51B99"/>
    <w:rsid w:val="00B52923"/>
    <w:rsid w:val="00B53405"/>
    <w:rsid w:val="00B53461"/>
    <w:rsid w:val="00B544F1"/>
    <w:rsid w:val="00B55333"/>
    <w:rsid w:val="00B558DD"/>
    <w:rsid w:val="00B56609"/>
    <w:rsid w:val="00B6153C"/>
    <w:rsid w:val="00B62892"/>
    <w:rsid w:val="00B62B12"/>
    <w:rsid w:val="00B63346"/>
    <w:rsid w:val="00B635FA"/>
    <w:rsid w:val="00B651F2"/>
    <w:rsid w:val="00B661B7"/>
    <w:rsid w:val="00B6735D"/>
    <w:rsid w:val="00B70AC7"/>
    <w:rsid w:val="00B70D9D"/>
    <w:rsid w:val="00B71754"/>
    <w:rsid w:val="00B72D6B"/>
    <w:rsid w:val="00B73C7C"/>
    <w:rsid w:val="00B73D8E"/>
    <w:rsid w:val="00B75034"/>
    <w:rsid w:val="00B762A4"/>
    <w:rsid w:val="00B763CE"/>
    <w:rsid w:val="00B80F64"/>
    <w:rsid w:val="00B8232D"/>
    <w:rsid w:val="00B835E8"/>
    <w:rsid w:val="00B83872"/>
    <w:rsid w:val="00B83FA7"/>
    <w:rsid w:val="00B8449B"/>
    <w:rsid w:val="00B84745"/>
    <w:rsid w:val="00B852D2"/>
    <w:rsid w:val="00B85DF8"/>
    <w:rsid w:val="00B86ABA"/>
    <w:rsid w:val="00B8734E"/>
    <w:rsid w:val="00B8740E"/>
    <w:rsid w:val="00B91391"/>
    <w:rsid w:val="00B9197C"/>
    <w:rsid w:val="00B927A4"/>
    <w:rsid w:val="00B93D7B"/>
    <w:rsid w:val="00B9421F"/>
    <w:rsid w:val="00B9630F"/>
    <w:rsid w:val="00B96E30"/>
    <w:rsid w:val="00BA09F9"/>
    <w:rsid w:val="00BA0DA2"/>
    <w:rsid w:val="00BA1B55"/>
    <w:rsid w:val="00BA28BE"/>
    <w:rsid w:val="00BA2A81"/>
    <w:rsid w:val="00BA2D83"/>
    <w:rsid w:val="00BA38B9"/>
    <w:rsid w:val="00BA40CB"/>
    <w:rsid w:val="00BA4948"/>
    <w:rsid w:val="00BA68E1"/>
    <w:rsid w:val="00BB0366"/>
    <w:rsid w:val="00BB1270"/>
    <w:rsid w:val="00BB1B39"/>
    <w:rsid w:val="00BB3A37"/>
    <w:rsid w:val="00BB4609"/>
    <w:rsid w:val="00BB4F59"/>
    <w:rsid w:val="00BB5B80"/>
    <w:rsid w:val="00BB66E0"/>
    <w:rsid w:val="00BC02B1"/>
    <w:rsid w:val="00BC12EB"/>
    <w:rsid w:val="00BC262A"/>
    <w:rsid w:val="00BC2D73"/>
    <w:rsid w:val="00BC3381"/>
    <w:rsid w:val="00BC3CA8"/>
    <w:rsid w:val="00BC74FB"/>
    <w:rsid w:val="00BD0A0E"/>
    <w:rsid w:val="00BD0DF1"/>
    <w:rsid w:val="00BD10B2"/>
    <w:rsid w:val="00BD10DC"/>
    <w:rsid w:val="00BD10FE"/>
    <w:rsid w:val="00BD1DBA"/>
    <w:rsid w:val="00BD29AE"/>
    <w:rsid w:val="00BD3E0E"/>
    <w:rsid w:val="00BD6923"/>
    <w:rsid w:val="00BE104B"/>
    <w:rsid w:val="00BE12E0"/>
    <w:rsid w:val="00BE14CE"/>
    <w:rsid w:val="00BE1F7C"/>
    <w:rsid w:val="00BE1FE6"/>
    <w:rsid w:val="00BE2927"/>
    <w:rsid w:val="00BE40D7"/>
    <w:rsid w:val="00BE53FE"/>
    <w:rsid w:val="00BE6DF8"/>
    <w:rsid w:val="00BE6F3E"/>
    <w:rsid w:val="00BE766A"/>
    <w:rsid w:val="00BF025C"/>
    <w:rsid w:val="00BF1CF8"/>
    <w:rsid w:val="00BF241A"/>
    <w:rsid w:val="00BF2793"/>
    <w:rsid w:val="00BF3214"/>
    <w:rsid w:val="00BF33DD"/>
    <w:rsid w:val="00BF34A3"/>
    <w:rsid w:val="00BF3D9A"/>
    <w:rsid w:val="00BF676C"/>
    <w:rsid w:val="00BF6893"/>
    <w:rsid w:val="00C03E7C"/>
    <w:rsid w:val="00C0694B"/>
    <w:rsid w:val="00C06B15"/>
    <w:rsid w:val="00C07304"/>
    <w:rsid w:val="00C079D0"/>
    <w:rsid w:val="00C103F6"/>
    <w:rsid w:val="00C10493"/>
    <w:rsid w:val="00C11E4C"/>
    <w:rsid w:val="00C135C8"/>
    <w:rsid w:val="00C137B8"/>
    <w:rsid w:val="00C15260"/>
    <w:rsid w:val="00C15F12"/>
    <w:rsid w:val="00C165E0"/>
    <w:rsid w:val="00C16817"/>
    <w:rsid w:val="00C20996"/>
    <w:rsid w:val="00C20CDB"/>
    <w:rsid w:val="00C21A89"/>
    <w:rsid w:val="00C22CB1"/>
    <w:rsid w:val="00C23263"/>
    <w:rsid w:val="00C2436F"/>
    <w:rsid w:val="00C2458A"/>
    <w:rsid w:val="00C30355"/>
    <w:rsid w:val="00C30CEC"/>
    <w:rsid w:val="00C3103C"/>
    <w:rsid w:val="00C3461A"/>
    <w:rsid w:val="00C3636D"/>
    <w:rsid w:val="00C36C01"/>
    <w:rsid w:val="00C36E4C"/>
    <w:rsid w:val="00C36ED6"/>
    <w:rsid w:val="00C42190"/>
    <w:rsid w:val="00C429B7"/>
    <w:rsid w:val="00C42CBC"/>
    <w:rsid w:val="00C4454C"/>
    <w:rsid w:val="00C448EA"/>
    <w:rsid w:val="00C4605C"/>
    <w:rsid w:val="00C46D6A"/>
    <w:rsid w:val="00C46F6A"/>
    <w:rsid w:val="00C471DA"/>
    <w:rsid w:val="00C47277"/>
    <w:rsid w:val="00C474B2"/>
    <w:rsid w:val="00C515DA"/>
    <w:rsid w:val="00C520DB"/>
    <w:rsid w:val="00C52717"/>
    <w:rsid w:val="00C530A4"/>
    <w:rsid w:val="00C56ED8"/>
    <w:rsid w:val="00C5737F"/>
    <w:rsid w:val="00C60083"/>
    <w:rsid w:val="00C62D47"/>
    <w:rsid w:val="00C63726"/>
    <w:rsid w:val="00C63C67"/>
    <w:rsid w:val="00C665CE"/>
    <w:rsid w:val="00C6769E"/>
    <w:rsid w:val="00C67F01"/>
    <w:rsid w:val="00C70017"/>
    <w:rsid w:val="00C70283"/>
    <w:rsid w:val="00C738EF"/>
    <w:rsid w:val="00C77F63"/>
    <w:rsid w:val="00C80597"/>
    <w:rsid w:val="00C80FFE"/>
    <w:rsid w:val="00C81ACD"/>
    <w:rsid w:val="00C82631"/>
    <w:rsid w:val="00C82911"/>
    <w:rsid w:val="00C829C8"/>
    <w:rsid w:val="00C83440"/>
    <w:rsid w:val="00C83BFC"/>
    <w:rsid w:val="00C84110"/>
    <w:rsid w:val="00C84BEA"/>
    <w:rsid w:val="00C84E94"/>
    <w:rsid w:val="00C84E99"/>
    <w:rsid w:val="00C8512C"/>
    <w:rsid w:val="00C8567C"/>
    <w:rsid w:val="00C8733E"/>
    <w:rsid w:val="00C87D80"/>
    <w:rsid w:val="00C90325"/>
    <w:rsid w:val="00C90450"/>
    <w:rsid w:val="00C9062F"/>
    <w:rsid w:val="00C90B7B"/>
    <w:rsid w:val="00C91D79"/>
    <w:rsid w:val="00C92B81"/>
    <w:rsid w:val="00C94394"/>
    <w:rsid w:val="00C96699"/>
    <w:rsid w:val="00C97A44"/>
    <w:rsid w:val="00C97C3B"/>
    <w:rsid w:val="00CA0850"/>
    <w:rsid w:val="00CA1622"/>
    <w:rsid w:val="00CA1DFB"/>
    <w:rsid w:val="00CA2203"/>
    <w:rsid w:val="00CA22FD"/>
    <w:rsid w:val="00CA27D3"/>
    <w:rsid w:val="00CA688B"/>
    <w:rsid w:val="00CA6B14"/>
    <w:rsid w:val="00CB0E8F"/>
    <w:rsid w:val="00CB26D5"/>
    <w:rsid w:val="00CB33F2"/>
    <w:rsid w:val="00CB3D2A"/>
    <w:rsid w:val="00CB4077"/>
    <w:rsid w:val="00CB41FD"/>
    <w:rsid w:val="00CB4BE2"/>
    <w:rsid w:val="00CB6709"/>
    <w:rsid w:val="00CB7187"/>
    <w:rsid w:val="00CB7905"/>
    <w:rsid w:val="00CC011B"/>
    <w:rsid w:val="00CC0BD2"/>
    <w:rsid w:val="00CC11A5"/>
    <w:rsid w:val="00CC21F1"/>
    <w:rsid w:val="00CC2385"/>
    <w:rsid w:val="00CC2746"/>
    <w:rsid w:val="00CC48E2"/>
    <w:rsid w:val="00CC518D"/>
    <w:rsid w:val="00CC56F0"/>
    <w:rsid w:val="00CC6C52"/>
    <w:rsid w:val="00CD23E4"/>
    <w:rsid w:val="00CD308E"/>
    <w:rsid w:val="00CD34DD"/>
    <w:rsid w:val="00CD4231"/>
    <w:rsid w:val="00CD47EC"/>
    <w:rsid w:val="00CD49C1"/>
    <w:rsid w:val="00CD5CFF"/>
    <w:rsid w:val="00CD69FA"/>
    <w:rsid w:val="00CD71CD"/>
    <w:rsid w:val="00CE07F2"/>
    <w:rsid w:val="00CE090D"/>
    <w:rsid w:val="00CE0B98"/>
    <w:rsid w:val="00CE0D6E"/>
    <w:rsid w:val="00CE1DA7"/>
    <w:rsid w:val="00CE28CF"/>
    <w:rsid w:val="00CE501A"/>
    <w:rsid w:val="00CE7617"/>
    <w:rsid w:val="00CF0555"/>
    <w:rsid w:val="00CF309E"/>
    <w:rsid w:val="00CF322F"/>
    <w:rsid w:val="00CF3BD7"/>
    <w:rsid w:val="00CF4C06"/>
    <w:rsid w:val="00CF5767"/>
    <w:rsid w:val="00D01217"/>
    <w:rsid w:val="00D0132A"/>
    <w:rsid w:val="00D01AF6"/>
    <w:rsid w:val="00D04E63"/>
    <w:rsid w:val="00D052FD"/>
    <w:rsid w:val="00D066B5"/>
    <w:rsid w:val="00D069B0"/>
    <w:rsid w:val="00D0763F"/>
    <w:rsid w:val="00D115D5"/>
    <w:rsid w:val="00D12303"/>
    <w:rsid w:val="00D13B30"/>
    <w:rsid w:val="00D15351"/>
    <w:rsid w:val="00D15BCF"/>
    <w:rsid w:val="00D166BE"/>
    <w:rsid w:val="00D203DC"/>
    <w:rsid w:val="00D22B70"/>
    <w:rsid w:val="00D2483F"/>
    <w:rsid w:val="00D25415"/>
    <w:rsid w:val="00D26589"/>
    <w:rsid w:val="00D27874"/>
    <w:rsid w:val="00D30FA7"/>
    <w:rsid w:val="00D313CE"/>
    <w:rsid w:val="00D3378E"/>
    <w:rsid w:val="00D34F6C"/>
    <w:rsid w:val="00D35354"/>
    <w:rsid w:val="00D3598E"/>
    <w:rsid w:val="00D36386"/>
    <w:rsid w:val="00D37516"/>
    <w:rsid w:val="00D377FD"/>
    <w:rsid w:val="00D37C2F"/>
    <w:rsid w:val="00D40C85"/>
    <w:rsid w:val="00D4129D"/>
    <w:rsid w:val="00D42591"/>
    <w:rsid w:val="00D45BD2"/>
    <w:rsid w:val="00D476D5"/>
    <w:rsid w:val="00D47D1C"/>
    <w:rsid w:val="00D503C1"/>
    <w:rsid w:val="00D51163"/>
    <w:rsid w:val="00D512A2"/>
    <w:rsid w:val="00D54A5F"/>
    <w:rsid w:val="00D5726E"/>
    <w:rsid w:val="00D57277"/>
    <w:rsid w:val="00D62623"/>
    <w:rsid w:val="00D62900"/>
    <w:rsid w:val="00D657F3"/>
    <w:rsid w:val="00D664D9"/>
    <w:rsid w:val="00D665DE"/>
    <w:rsid w:val="00D67837"/>
    <w:rsid w:val="00D67CF6"/>
    <w:rsid w:val="00D70340"/>
    <w:rsid w:val="00D70370"/>
    <w:rsid w:val="00D7109E"/>
    <w:rsid w:val="00D7191E"/>
    <w:rsid w:val="00D72425"/>
    <w:rsid w:val="00D72913"/>
    <w:rsid w:val="00D73ED0"/>
    <w:rsid w:val="00D7448D"/>
    <w:rsid w:val="00D74D28"/>
    <w:rsid w:val="00D75553"/>
    <w:rsid w:val="00D7780B"/>
    <w:rsid w:val="00D812F8"/>
    <w:rsid w:val="00D82072"/>
    <w:rsid w:val="00D821EE"/>
    <w:rsid w:val="00D831A8"/>
    <w:rsid w:val="00D831DA"/>
    <w:rsid w:val="00D841BD"/>
    <w:rsid w:val="00D85478"/>
    <w:rsid w:val="00D860A8"/>
    <w:rsid w:val="00D862A5"/>
    <w:rsid w:val="00D87F93"/>
    <w:rsid w:val="00D902DB"/>
    <w:rsid w:val="00D90539"/>
    <w:rsid w:val="00D9070D"/>
    <w:rsid w:val="00D91D25"/>
    <w:rsid w:val="00D92DDD"/>
    <w:rsid w:val="00D943D5"/>
    <w:rsid w:val="00D9587B"/>
    <w:rsid w:val="00D960D0"/>
    <w:rsid w:val="00D9785D"/>
    <w:rsid w:val="00DA0766"/>
    <w:rsid w:val="00DA0A81"/>
    <w:rsid w:val="00DA0E42"/>
    <w:rsid w:val="00DA220B"/>
    <w:rsid w:val="00DA246F"/>
    <w:rsid w:val="00DA3DBE"/>
    <w:rsid w:val="00DA43DF"/>
    <w:rsid w:val="00DA534D"/>
    <w:rsid w:val="00DA6836"/>
    <w:rsid w:val="00DA7DF2"/>
    <w:rsid w:val="00DB0262"/>
    <w:rsid w:val="00DB4056"/>
    <w:rsid w:val="00DB4D59"/>
    <w:rsid w:val="00DB62BC"/>
    <w:rsid w:val="00DB64F8"/>
    <w:rsid w:val="00DB664B"/>
    <w:rsid w:val="00DB7F02"/>
    <w:rsid w:val="00DC13CD"/>
    <w:rsid w:val="00DC171B"/>
    <w:rsid w:val="00DC1734"/>
    <w:rsid w:val="00DC2BC1"/>
    <w:rsid w:val="00DC3426"/>
    <w:rsid w:val="00DC427E"/>
    <w:rsid w:val="00DC43DC"/>
    <w:rsid w:val="00DC4A87"/>
    <w:rsid w:val="00DC5008"/>
    <w:rsid w:val="00DD0E2E"/>
    <w:rsid w:val="00DD3212"/>
    <w:rsid w:val="00DD41CD"/>
    <w:rsid w:val="00DD4C6E"/>
    <w:rsid w:val="00DD5BBB"/>
    <w:rsid w:val="00DD62AA"/>
    <w:rsid w:val="00DD64EF"/>
    <w:rsid w:val="00DD6899"/>
    <w:rsid w:val="00DD692F"/>
    <w:rsid w:val="00DD6D74"/>
    <w:rsid w:val="00DD7055"/>
    <w:rsid w:val="00DD7E90"/>
    <w:rsid w:val="00DE1EFA"/>
    <w:rsid w:val="00DE5805"/>
    <w:rsid w:val="00DE75A7"/>
    <w:rsid w:val="00DF01B9"/>
    <w:rsid w:val="00DF52AA"/>
    <w:rsid w:val="00DF5792"/>
    <w:rsid w:val="00DF5C91"/>
    <w:rsid w:val="00DF7153"/>
    <w:rsid w:val="00E003DA"/>
    <w:rsid w:val="00E02F08"/>
    <w:rsid w:val="00E04928"/>
    <w:rsid w:val="00E04E8D"/>
    <w:rsid w:val="00E05D15"/>
    <w:rsid w:val="00E0664D"/>
    <w:rsid w:val="00E11DE3"/>
    <w:rsid w:val="00E12A5A"/>
    <w:rsid w:val="00E1355F"/>
    <w:rsid w:val="00E14156"/>
    <w:rsid w:val="00E15B08"/>
    <w:rsid w:val="00E167B0"/>
    <w:rsid w:val="00E174B6"/>
    <w:rsid w:val="00E17E3F"/>
    <w:rsid w:val="00E21013"/>
    <w:rsid w:val="00E219BF"/>
    <w:rsid w:val="00E219D8"/>
    <w:rsid w:val="00E21C29"/>
    <w:rsid w:val="00E22ECE"/>
    <w:rsid w:val="00E25D06"/>
    <w:rsid w:val="00E26EA8"/>
    <w:rsid w:val="00E32753"/>
    <w:rsid w:val="00E333E0"/>
    <w:rsid w:val="00E33A09"/>
    <w:rsid w:val="00E33DAD"/>
    <w:rsid w:val="00E34838"/>
    <w:rsid w:val="00E35DF3"/>
    <w:rsid w:val="00E37950"/>
    <w:rsid w:val="00E379C8"/>
    <w:rsid w:val="00E37F76"/>
    <w:rsid w:val="00E40465"/>
    <w:rsid w:val="00E406A6"/>
    <w:rsid w:val="00E4169C"/>
    <w:rsid w:val="00E41A46"/>
    <w:rsid w:val="00E42711"/>
    <w:rsid w:val="00E43B40"/>
    <w:rsid w:val="00E451DE"/>
    <w:rsid w:val="00E45220"/>
    <w:rsid w:val="00E4569F"/>
    <w:rsid w:val="00E47381"/>
    <w:rsid w:val="00E479AB"/>
    <w:rsid w:val="00E520E8"/>
    <w:rsid w:val="00E5406C"/>
    <w:rsid w:val="00E54123"/>
    <w:rsid w:val="00E54654"/>
    <w:rsid w:val="00E54A91"/>
    <w:rsid w:val="00E54C87"/>
    <w:rsid w:val="00E55D10"/>
    <w:rsid w:val="00E55E1D"/>
    <w:rsid w:val="00E57448"/>
    <w:rsid w:val="00E57486"/>
    <w:rsid w:val="00E57BB9"/>
    <w:rsid w:val="00E60E78"/>
    <w:rsid w:val="00E62207"/>
    <w:rsid w:val="00E62A19"/>
    <w:rsid w:val="00E62AA2"/>
    <w:rsid w:val="00E63652"/>
    <w:rsid w:val="00E65014"/>
    <w:rsid w:val="00E655D7"/>
    <w:rsid w:val="00E65E8E"/>
    <w:rsid w:val="00E660F1"/>
    <w:rsid w:val="00E67AE6"/>
    <w:rsid w:val="00E706B8"/>
    <w:rsid w:val="00E70AC7"/>
    <w:rsid w:val="00E70B5E"/>
    <w:rsid w:val="00E715A4"/>
    <w:rsid w:val="00E71B1E"/>
    <w:rsid w:val="00E72987"/>
    <w:rsid w:val="00E7321E"/>
    <w:rsid w:val="00E73BF0"/>
    <w:rsid w:val="00E746CA"/>
    <w:rsid w:val="00E7507C"/>
    <w:rsid w:val="00E75244"/>
    <w:rsid w:val="00E75A12"/>
    <w:rsid w:val="00E75FB2"/>
    <w:rsid w:val="00E76B7B"/>
    <w:rsid w:val="00E773DB"/>
    <w:rsid w:val="00E83292"/>
    <w:rsid w:val="00E8396D"/>
    <w:rsid w:val="00E840C0"/>
    <w:rsid w:val="00E845CC"/>
    <w:rsid w:val="00E84BBD"/>
    <w:rsid w:val="00E85C60"/>
    <w:rsid w:val="00E90E56"/>
    <w:rsid w:val="00E9380E"/>
    <w:rsid w:val="00E93CEB"/>
    <w:rsid w:val="00E94056"/>
    <w:rsid w:val="00E94233"/>
    <w:rsid w:val="00E94541"/>
    <w:rsid w:val="00E94BB0"/>
    <w:rsid w:val="00E9553F"/>
    <w:rsid w:val="00EA2D6B"/>
    <w:rsid w:val="00EA32E0"/>
    <w:rsid w:val="00EA6A8C"/>
    <w:rsid w:val="00EA7637"/>
    <w:rsid w:val="00EA7650"/>
    <w:rsid w:val="00EB1106"/>
    <w:rsid w:val="00EB2B39"/>
    <w:rsid w:val="00EB3530"/>
    <w:rsid w:val="00EB41BF"/>
    <w:rsid w:val="00EB6D89"/>
    <w:rsid w:val="00EB7343"/>
    <w:rsid w:val="00EB786D"/>
    <w:rsid w:val="00EC0B01"/>
    <w:rsid w:val="00EC1E4E"/>
    <w:rsid w:val="00EC2448"/>
    <w:rsid w:val="00EC29C2"/>
    <w:rsid w:val="00EC2DEC"/>
    <w:rsid w:val="00EC3166"/>
    <w:rsid w:val="00EC31BA"/>
    <w:rsid w:val="00EC32EE"/>
    <w:rsid w:val="00EC337C"/>
    <w:rsid w:val="00EC350A"/>
    <w:rsid w:val="00EC358A"/>
    <w:rsid w:val="00EC4129"/>
    <w:rsid w:val="00EC4B66"/>
    <w:rsid w:val="00EC5078"/>
    <w:rsid w:val="00EC510B"/>
    <w:rsid w:val="00EC6078"/>
    <w:rsid w:val="00EC69E3"/>
    <w:rsid w:val="00EC6E41"/>
    <w:rsid w:val="00EC7D19"/>
    <w:rsid w:val="00EC7FBA"/>
    <w:rsid w:val="00ED18DE"/>
    <w:rsid w:val="00ED2BF4"/>
    <w:rsid w:val="00ED38A6"/>
    <w:rsid w:val="00ED4C47"/>
    <w:rsid w:val="00ED52BD"/>
    <w:rsid w:val="00ED57CF"/>
    <w:rsid w:val="00ED586A"/>
    <w:rsid w:val="00ED5C09"/>
    <w:rsid w:val="00ED770C"/>
    <w:rsid w:val="00EE226E"/>
    <w:rsid w:val="00EE23B0"/>
    <w:rsid w:val="00EE353F"/>
    <w:rsid w:val="00EE3C89"/>
    <w:rsid w:val="00EE498C"/>
    <w:rsid w:val="00EE6775"/>
    <w:rsid w:val="00EE774A"/>
    <w:rsid w:val="00EF04E9"/>
    <w:rsid w:val="00EF07DD"/>
    <w:rsid w:val="00EF234E"/>
    <w:rsid w:val="00EF2D3D"/>
    <w:rsid w:val="00EF3D91"/>
    <w:rsid w:val="00EF4CC2"/>
    <w:rsid w:val="00EF63CC"/>
    <w:rsid w:val="00EF667B"/>
    <w:rsid w:val="00F00E96"/>
    <w:rsid w:val="00F01B8F"/>
    <w:rsid w:val="00F07460"/>
    <w:rsid w:val="00F07716"/>
    <w:rsid w:val="00F100F4"/>
    <w:rsid w:val="00F10167"/>
    <w:rsid w:val="00F1097B"/>
    <w:rsid w:val="00F10C87"/>
    <w:rsid w:val="00F117E5"/>
    <w:rsid w:val="00F11B2A"/>
    <w:rsid w:val="00F1208A"/>
    <w:rsid w:val="00F14705"/>
    <w:rsid w:val="00F200AA"/>
    <w:rsid w:val="00F21C73"/>
    <w:rsid w:val="00F21EA0"/>
    <w:rsid w:val="00F24B1C"/>
    <w:rsid w:val="00F24B7B"/>
    <w:rsid w:val="00F2610F"/>
    <w:rsid w:val="00F26C5B"/>
    <w:rsid w:val="00F271CE"/>
    <w:rsid w:val="00F27C37"/>
    <w:rsid w:val="00F346E1"/>
    <w:rsid w:val="00F35473"/>
    <w:rsid w:val="00F36694"/>
    <w:rsid w:val="00F37149"/>
    <w:rsid w:val="00F379AB"/>
    <w:rsid w:val="00F37A5A"/>
    <w:rsid w:val="00F4130D"/>
    <w:rsid w:val="00F434D7"/>
    <w:rsid w:val="00F43BCC"/>
    <w:rsid w:val="00F4421F"/>
    <w:rsid w:val="00F47857"/>
    <w:rsid w:val="00F47894"/>
    <w:rsid w:val="00F50B33"/>
    <w:rsid w:val="00F5111A"/>
    <w:rsid w:val="00F514F5"/>
    <w:rsid w:val="00F5178E"/>
    <w:rsid w:val="00F51F99"/>
    <w:rsid w:val="00F5267F"/>
    <w:rsid w:val="00F52F58"/>
    <w:rsid w:val="00F53F45"/>
    <w:rsid w:val="00F54CE9"/>
    <w:rsid w:val="00F55367"/>
    <w:rsid w:val="00F55A9D"/>
    <w:rsid w:val="00F55AA0"/>
    <w:rsid w:val="00F56C70"/>
    <w:rsid w:val="00F572CB"/>
    <w:rsid w:val="00F575DB"/>
    <w:rsid w:val="00F57761"/>
    <w:rsid w:val="00F57E2D"/>
    <w:rsid w:val="00F57E7D"/>
    <w:rsid w:val="00F57F0D"/>
    <w:rsid w:val="00F57FB7"/>
    <w:rsid w:val="00F614AA"/>
    <w:rsid w:val="00F63164"/>
    <w:rsid w:val="00F6437A"/>
    <w:rsid w:val="00F64606"/>
    <w:rsid w:val="00F67219"/>
    <w:rsid w:val="00F67C56"/>
    <w:rsid w:val="00F73157"/>
    <w:rsid w:val="00F741FA"/>
    <w:rsid w:val="00F75C69"/>
    <w:rsid w:val="00F77128"/>
    <w:rsid w:val="00F77476"/>
    <w:rsid w:val="00F8052C"/>
    <w:rsid w:val="00F806BE"/>
    <w:rsid w:val="00F80D7F"/>
    <w:rsid w:val="00F81646"/>
    <w:rsid w:val="00F8205F"/>
    <w:rsid w:val="00F82BB5"/>
    <w:rsid w:val="00F82D70"/>
    <w:rsid w:val="00F84274"/>
    <w:rsid w:val="00F84338"/>
    <w:rsid w:val="00F86020"/>
    <w:rsid w:val="00F87F73"/>
    <w:rsid w:val="00F90980"/>
    <w:rsid w:val="00F9271A"/>
    <w:rsid w:val="00F92BDD"/>
    <w:rsid w:val="00F931D5"/>
    <w:rsid w:val="00F95741"/>
    <w:rsid w:val="00F977BA"/>
    <w:rsid w:val="00FA00E0"/>
    <w:rsid w:val="00FA02CA"/>
    <w:rsid w:val="00FA1E3A"/>
    <w:rsid w:val="00FA21FB"/>
    <w:rsid w:val="00FA330C"/>
    <w:rsid w:val="00FA3F7B"/>
    <w:rsid w:val="00FA3FA0"/>
    <w:rsid w:val="00FA61BC"/>
    <w:rsid w:val="00FA7463"/>
    <w:rsid w:val="00FA7EE0"/>
    <w:rsid w:val="00FB074C"/>
    <w:rsid w:val="00FB0D21"/>
    <w:rsid w:val="00FB20CD"/>
    <w:rsid w:val="00FB2D2E"/>
    <w:rsid w:val="00FB2DB5"/>
    <w:rsid w:val="00FB3092"/>
    <w:rsid w:val="00FB318B"/>
    <w:rsid w:val="00FB3769"/>
    <w:rsid w:val="00FB56B7"/>
    <w:rsid w:val="00FB59E5"/>
    <w:rsid w:val="00FB61D6"/>
    <w:rsid w:val="00FB63B7"/>
    <w:rsid w:val="00FB6B9D"/>
    <w:rsid w:val="00FC3478"/>
    <w:rsid w:val="00FC3C0E"/>
    <w:rsid w:val="00FC4712"/>
    <w:rsid w:val="00FC59DE"/>
    <w:rsid w:val="00FC6CF1"/>
    <w:rsid w:val="00FD0049"/>
    <w:rsid w:val="00FD0FA1"/>
    <w:rsid w:val="00FD271A"/>
    <w:rsid w:val="00FD2D62"/>
    <w:rsid w:val="00FD4A54"/>
    <w:rsid w:val="00FD5447"/>
    <w:rsid w:val="00FE0454"/>
    <w:rsid w:val="00FE18FF"/>
    <w:rsid w:val="00FE1A94"/>
    <w:rsid w:val="00FE23D8"/>
    <w:rsid w:val="00FE3C81"/>
    <w:rsid w:val="00FE4B1A"/>
    <w:rsid w:val="00FE4C0B"/>
    <w:rsid w:val="00FE63A6"/>
    <w:rsid w:val="00FE7B33"/>
    <w:rsid w:val="00FF281B"/>
    <w:rsid w:val="00FF30C1"/>
    <w:rsid w:val="00FF37F0"/>
    <w:rsid w:val="00FF394A"/>
    <w:rsid w:val="00FF394C"/>
    <w:rsid w:val="00FF3FC1"/>
    <w:rsid w:val="00FF4C00"/>
    <w:rsid w:val="00FF4DA5"/>
    <w:rsid w:val="00FF4E86"/>
    <w:rsid w:val="00FF518E"/>
    <w:rsid w:val="00FF649C"/>
    <w:rsid w:val="00FF6C0E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9F61C3"/>
  <w15:chartTrackingRefBased/>
  <w15:docId w15:val="{00B78707-5D90-4EAC-A47D-35B1EBFB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3571BA"/>
    <w:pPr>
      <w:keepNext/>
      <w:jc w:val="center"/>
      <w:outlineLvl w:val="4"/>
    </w:pPr>
    <w:rPr>
      <w:rFonts w:ascii="Arial" w:hAnsi="Arial" w:cs="Arial"/>
      <w:b/>
      <w:sz w:val="36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16553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7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character" w:customStyle="1" w:styleId="greenurl1">
    <w:name w:val="green_url1"/>
    <w:rsid w:val="008D7889"/>
    <w:rPr>
      <w:color w:val="006600"/>
    </w:rPr>
  </w:style>
  <w:style w:type="character" w:styleId="a8">
    <w:name w:val="Hyperlink"/>
    <w:rsid w:val="006A526A"/>
    <w:rPr>
      <w:color w:val="29407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6" Type="http://schemas.openxmlformats.org/officeDocument/2006/relationships/image" Target="media/image6.wmf"/><Relationship Id="rId5" Type="http://schemas.openxmlformats.org/officeDocument/2006/relationships/image" Target="media/image5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78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12</cp:revision>
  <cp:lastPrinted>2012-04-25T08:49:00Z</cp:lastPrinted>
  <dcterms:created xsi:type="dcterms:W3CDTF">2019-02-25T11:01:00Z</dcterms:created>
  <dcterms:modified xsi:type="dcterms:W3CDTF">2019-02-27T10:29:00Z</dcterms:modified>
</cp:coreProperties>
</file>