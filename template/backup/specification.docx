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6A4328" w:rsidTr="006A4328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8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80"/>
                <w:sz w:val="20"/>
                <w:szCs w:val="20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Кол.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Приме</w:t>
            </w:r>
            <w:r w:rsidR="00123F7C" w:rsidRPr="006A4328">
              <w:rPr>
                <w:rFonts w:ascii="Arial" w:hAnsi="Arial" w:cs="Arial"/>
                <w:i/>
                <w:w w:val="90"/>
              </w:rPr>
              <w:softHyphen/>
            </w:r>
            <w:r w:rsidRPr="006A4328">
              <w:rPr>
                <w:rFonts w:ascii="Arial" w:hAnsi="Arial" w:cs="Arial"/>
                <w:i/>
                <w:w w:val="90"/>
              </w:rPr>
              <w:t>ча</w:t>
            </w:r>
            <w:r w:rsidR="00123F7C" w:rsidRPr="006A4328">
              <w:rPr>
                <w:rFonts w:ascii="Arial" w:hAnsi="Arial" w:cs="Arial"/>
                <w:i/>
                <w:w w:val="90"/>
              </w:rPr>
              <w:softHyphen/>
            </w:r>
            <w:r w:rsidRPr="006A4328">
              <w:rPr>
                <w:rFonts w:ascii="Arial" w:hAnsi="Arial" w:cs="Arial"/>
                <w:i/>
                <w:w w:val="90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D476D5" w:rsidRPr="00A57FC5" w:rsidTr="006A4328">
        <w:trPr>
          <w:cantSplit/>
          <w:trHeight w:hRule="exact" w:val="397"/>
        </w:trPr>
        <w:tc>
          <w:tcPr>
            <w:tcW w:w="385" w:type="dxa"/>
            <w:tcBorders>
              <w:top w:val="single" w:sz="12" w:space="0" w:color="auto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tcBorders>
              <w:top w:val="single" w:sz="12" w:space="0" w:color="auto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586274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6A4328" w:rsidRDefault="00D476D5" w:rsidP="00586274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top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326222">
            <w:pPr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F310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76" w:type="dxa"/>
            <w:noWrap/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F3106" w:rsidRPr="002654B5" w:rsidRDefault="006F3106" w:rsidP="00B835E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F3106" w:rsidRPr="002654B5" w:rsidRDefault="006F3106" w:rsidP="006F3106">
            <w:pPr>
              <w:ind w:right="-68" w:hanging="38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A4328">
              <w:rPr>
                <w:rFonts w:ascii="Arial" w:hAnsi="Arial" w:cs="Arial"/>
                <w:i/>
                <w:u w:val="single"/>
              </w:rPr>
              <w:t>Сборочные единицы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F3106" w:rsidRPr="002654B5" w:rsidRDefault="006F3106" w:rsidP="00A85D6C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F3106" w:rsidRPr="006A4328" w:rsidRDefault="006F310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0E8B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40E8B" w:rsidRPr="006A4328" w:rsidRDefault="00040E8B" w:rsidP="00EB2B3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4D3569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40E8B" w:rsidRPr="006A4328" w:rsidRDefault="00040E8B" w:rsidP="00A9749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40E8B" w:rsidRDefault="00040E8B" w:rsidP="001E527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67AE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67AE6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КУИЖ.301361.</w:t>
            </w:r>
            <w:r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54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67AE6" w:rsidRPr="006A4328" w:rsidRDefault="00E67AE6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СО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841A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67AE6" w:rsidRPr="006A4328" w:rsidRDefault="00E67AE6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67AE6" w:rsidRPr="006A4328" w:rsidRDefault="00E67AE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B737F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B737F" w:rsidRPr="00E67AE6" w:rsidRDefault="006B737F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55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B737F" w:rsidRPr="0017457D" w:rsidRDefault="006B737F" w:rsidP="0029340B">
            <w:pPr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ЦС-3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B737F" w:rsidRDefault="006B737F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B737F" w:rsidRPr="006A4328" w:rsidRDefault="006B737F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B737F" w:rsidRPr="006A4328" w:rsidRDefault="006B737F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ЦС-2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57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58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ШР1-3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0E8B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40E8B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59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40E8B" w:rsidRPr="006A4328" w:rsidRDefault="00040E8B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ШР1-2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40E8B" w:rsidRDefault="00040E8B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2099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20996" w:rsidRPr="004F7DEE" w:rsidRDefault="00C20996" w:rsidP="00C209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КУИЖ.301361.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>75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20996" w:rsidRPr="0091573D" w:rsidRDefault="00C2099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МПК1</w:t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20996" w:rsidRDefault="00C20996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20996" w:rsidRPr="006A4328" w:rsidRDefault="00C20996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20996" w:rsidRPr="006A4328" w:rsidRDefault="00C2099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bookmarkStart w:id="0" w:name="_GoBack"/>
        <w:bookmarkEnd w:id="0"/>
      </w:tr>
      <w:tr w:rsidR="0029340B" w:rsidRPr="00A57FC5" w:rsidTr="00DA0A81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9340B" w:rsidRPr="00E67AE6" w:rsidRDefault="0029340B" w:rsidP="00DA0A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687281.106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9340B" w:rsidRPr="006A4328" w:rsidRDefault="0029340B" w:rsidP="00DA0A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ШР1-1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9340B" w:rsidRDefault="0029340B" w:rsidP="00DA0A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9340B" w:rsidRPr="006A4328" w:rsidRDefault="0029340B" w:rsidP="00DA0A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3D8D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3D8D" w:rsidRPr="009A3D8D" w:rsidRDefault="009A3D8D" w:rsidP="009A3D8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A4</w:t>
            </w:r>
          </w:p>
        </w:tc>
        <w:tc>
          <w:tcPr>
            <w:tcW w:w="376" w:type="dxa"/>
            <w:noWrap/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3D8D" w:rsidRPr="00E34838" w:rsidRDefault="009A3D8D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687281.1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10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3D8D" w:rsidRPr="009A3D8D" w:rsidRDefault="009A3D8D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МН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3D8D" w:rsidRDefault="009A3D8D" w:rsidP="009A3D8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3D8D" w:rsidRPr="006A4328" w:rsidRDefault="009A3D8D" w:rsidP="009A3D8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9A3D8D" w:rsidRDefault="00E34838" w:rsidP="00E34838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A4</w:t>
            </w: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E34838" w:rsidRDefault="00E34838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110-01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9A3D8D" w:rsidRDefault="00E34838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МН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3B715B" w:rsidRDefault="00E34838" w:rsidP="00E34838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7F4F41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5909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5909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5909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5909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5909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5909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5909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5909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5909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5909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5909" w:rsidRPr="006A4328" w:rsidRDefault="00C45909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5909" w:rsidRPr="006A4328" w:rsidRDefault="00C45909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F271CE" w:rsidRPr="000B7A2C" w:rsidRDefault="00F271CE" w:rsidP="00E03270"/>
    <w:sectPr w:rsidR="00F271CE" w:rsidRPr="000B7A2C" w:rsidSect="00B70F9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340" w:right="397" w:bottom="284" w:left="39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CB" w:rsidRDefault="00821BCB">
      <w:r>
        <w:separator/>
      </w:r>
    </w:p>
  </w:endnote>
  <w:endnote w:type="continuationSeparator" w:id="0">
    <w:p w:rsidR="00821BCB" w:rsidRDefault="0082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4"/>
      <w:gridCol w:w="362"/>
      <w:gridCol w:w="385"/>
      <w:gridCol w:w="563"/>
      <w:gridCol w:w="1315"/>
      <w:gridCol w:w="864"/>
      <w:gridCol w:w="560"/>
      <w:gridCol w:w="3861"/>
      <w:gridCol w:w="2206"/>
      <w:gridCol w:w="553"/>
    </w:tblGrid>
    <w:tr w:rsidR="000067D9" w:rsidRPr="006A4328" w:rsidTr="006A4328">
      <w:trPr>
        <w:cantSplit/>
        <w:trHeight w:hRule="exact" w:val="28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E41754" w:rsidRDefault="00E41754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</w:pPr>
          <w:r>
            <w:rPr>
              <w:rFonts w:ascii="Arial" w:hAnsi="Arial" w:cs="Arial"/>
              <w:i/>
              <w:sz w:val="36"/>
              <w:szCs w:val="36"/>
              <w:lang w:val="en-US"/>
            </w:rPr>
            <w:t>${replace1}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431AED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Style w:val="a7"/>
              <w:rFonts w:ascii="Arial" w:hAnsi="Arial" w:cs="Arial"/>
              <w:i/>
              <w:sz w:val="20"/>
              <w:szCs w:val="20"/>
            </w:rPr>
            <w:t>2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ind w:right="-18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Измм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295" w:type="dxa"/>
          <w:gridSpan w:val="2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Pr="005011CC" w:rsidRDefault="000067D9" w:rsidP="00282C48">
    <w:pPr>
      <w:pStyle w:val="a4"/>
      <w:rPr>
        <w:w w:val="90"/>
        <w:lang w:val="en-US"/>
      </w:rPr>
    </w:pPr>
  </w:p>
  <w:p w:rsidR="000067D9" w:rsidRPr="000B30B2" w:rsidRDefault="000067D9" w:rsidP="00282C48">
    <w:pPr>
      <w:pStyle w:val="a4"/>
      <w:rPr>
        <w:w w:val="90"/>
      </w:rPr>
    </w:pPr>
  </w:p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4"/>
      <w:gridCol w:w="362"/>
      <w:gridCol w:w="385"/>
      <w:gridCol w:w="563"/>
      <w:gridCol w:w="1315"/>
      <w:gridCol w:w="864"/>
      <w:gridCol w:w="560"/>
      <w:gridCol w:w="3861"/>
      <w:gridCol w:w="2206"/>
      <w:gridCol w:w="553"/>
    </w:tblGrid>
    <w:tr w:rsidR="00A83FF8" w:rsidRPr="006A4328" w:rsidTr="0031605D">
      <w:trPr>
        <w:cantSplit/>
        <w:trHeight w:hRule="exact" w:val="28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40"/>
              <w:szCs w:val="40"/>
            </w:rPr>
          </w:pPr>
          <w:r w:rsidRPr="00EF63CC">
            <w:rPr>
              <w:rFonts w:ascii="Arial" w:hAnsi="Arial" w:cs="Arial"/>
              <w:i/>
              <w:sz w:val="36"/>
              <w:szCs w:val="36"/>
            </w:rPr>
            <w:t>КУИЖ.657246.00</w:t>
          </w:r>
          <w:r>
            <w:rPr>
              <w:rFonts w:ascii="Arial" w:hAnsi="Arial" w:cs="Arial"/>
              <w:i/>
              <w:sz w:val="36"/>
              <w:szCs w:val="36"/>
            </w:rPr>
            <w:t>9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</w:tr>
    <w:tr w:rsidR="00A83FF8" w:rsidRPr="006A4328" w:rsidTr="0031605D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Style w:val="a7"/>
              <w:rFonts w:ascii="Arial" w:hAnsi="Arial" w:cs="Arial"/>
              <w:i/>
              <w:sz w:val="20"/>
              <w:szCs w:val="20"/>
            </w:rPr>
            <w:t>2</w:t>
          </w:r>
        </w:p>
      </w:tc>
    </w:tr>
    <w:tr w:rsidR="00A83FF8" w:rsidRPr="006A4328" w:rsidTr="0031605D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A83FF8" w:rsidRPr="006A4328" w:rsidRDefault="00A83FF8" w:rsidP="00A83FF8">
          <w:pPr>
            <w:pStyle w:val="a4"/>
            <w:ind w:right="-18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Измм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295" w:type="dxa"/>
          <w:gridSpan w:val="2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A83FF8" w:rsidRPr="006A4328" w:rsidTr="0031605D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A83FF8" w:rsidRPr="006A4328" w:rsidRDefault="00A83FF8" w:rsidP="00A83FF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A83FF8" w:rsidRPr="006A4328" w:rsidTr="0031605D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A83FF8" w:rsidRPr="006A4328" w:rsidRDefault="00A83FF8" w:rsidP="00A83FF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83FF8" w:rsidRPr="006A4328" w:rsidRDefault="00A83FF8" w:rsidP="00A83FF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CB" w:rsidRDefault="00821BCB">
      <w:r>
        <w:separator/>
      </w:r>
    </w:p>
  </w:footnote>
  <w:footnote w:type="continuationSeparator" w:id="0">
    <w:p w:rsidR="00821BCB" w:rsidRDefault="0082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Default="00872A23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9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2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2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3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6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9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2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5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59264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tIxAAAANsAAAAPAAAAZHJzL2Rvd25yZXYueG1sRI9Pa8JA&#10;FMTvBb/D8oTe6kYL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Bwii0j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Q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sEzh90v8AXLzAwAA//8DAFBLAQItABQABgAIAAAAIQDb4fbL7gAAAIUBAAATAAAAAAAAAAAA&#10;AAAAAAAAAABbQ29udGVudF9UeXBlc10ueG1sUEsBAi0AFAAGAAgAAAAhAFr0LFu/AAAAFQEAAAsA&#10;AAAAAAAAAAAAAAAAHwEAAF9yZWxzLy5yZWxzUEsBAi0AFAAGAAgAAAAhAAxVKND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PiwAAAANsAAAAPAAAAZHJzL2Rvd25yZXYueG1sRE9Ni8Iw&#10;EL0L/ocwgjdNXUG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aSmD4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gOxAAAANsAAAAPAAAAZHJzL2Rvd25yZXYueG1sRI9Pa8JA&#10;FMTvBb/D8oTe6kYL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Pa3uA7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2VxAAAANsAAAAPAAAAZHJzL2Rvd25yZXYueG1sRI9Ba8JA&#10;FITvgv9heUJvuomC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Jn7HZX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AED" w:rsidRDefault="00872A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34925</wp:posOffset>
              </wp:positionV>
              <wp:extent cx="6948170" cy="10135235"/>
              <wp:effectExtent l="10160" t="15875" r="13970" b="12065"/>
              <wp:wrapNone/>
              <wp:docPr id="1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170" cy="10135235"/>
                        <a:chOff x="2269" y="5263"/>
                        <a:chExt cx="7713" cy="10082"/>
                      </a:xfrm>
                    </wpg:grpSpPr>
                    <wps:wsp>
                      <wps:cNvPr id="2" name="Rectangle 108"/>
                      <wps:cNvSpPr>
                        <a:spLocks noChangeArrowheads="1"/>
                      </wps:cNvSpPr>
                      <wps:spPr bwMode="auto">
                        <a:xfrm>
                          <a:off x="2710" y="5263"/>
                          <a:ext cx="7272" cy="10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09"/>
                      <wpg:cNvGrpSpPr>
                        <a:grpSpLocks/>
                      </wpg:cNvGrpSpPr>
                      <wpg:grpSpPr bwMode="auto">
                        <a:xfrm>
                          <a:off x="2269" y="10073"/>
                          <a:ext cx="435" cy="5272"/>
                          <a:chOff x="3820" y="8388"/>
                          <a:chExt cx="435" cy="5272"/>
                        </a:xfrm>
                      </wpg:grpSpPr>
                      <wpg:grpSp>
                        <wpg:cNvPr id="4" name="Group 110"/>
                        <wpg:cNvGrpSpPr>
                          <a:grpSpLocks/>
                        </wpg:cNvGrpSpPr>
                        <wpg:grpSpPr bwMode="auto">
                          <a:xfrm>
                            <a:off x="3820" y="12752"/>
                            <a:ext cx="435" cy="908"/>
                            <a:chOff x="2270" y="14620"/>
                            <a:chExt cx="435" cy="908"/>
                          </a:xfrm>
                        </wpg:grpSpPr>
                        <wps:wsp>
                          <wps:cNvPr id="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13"/>
                        <wpg:cNvGrpSpPr>
                          <a:grpSpLocks/>
                        </wpg:cNvGrpSpPr>
                        <wpg:grpSpPr bwMode="auto">
                          <a:xfrm>
                            <a:off x="3820" y="11479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8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6"/>
                        <wpg:cNvGrpSpPr>
                          <a:grpSpLocks/>
                        </wpg:cNvGrpSpPr>
                        <wpg:grpSpPr bwMode="auto">
                          <a:xfrm>
                            <a:off x="3820" y="10570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11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Взам.инв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9"/>
                        <wpg:cNvGrpSpPr>
                          <a:grpSpLocks/>
                        </wpg:cNvGrpSpPr>
                        <wpg:grpSpPr bwMode="auto">
                          <a:xfrm>
                            <a:off x="3820" y="9661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14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22"/>
                        <wpg:cNvGrpSpPr>
                          <a:grpSpLocks/>
                        </wpg:cNvGrpSpPr>
                        <wpg:grpSpPr bwMode="auto">
                          <a:xfrm>
                            <a:off x="3820" y="8388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17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7" o:spid="_x0000_s1046" style="position:absolute;margin-left:.05pt;margin-top:2.75pt;width:547.1pt;height:798.05pt;z-index:-251658240" coordorigin="2269,5263" coordsize="7713,10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">
              <v:rect id="Rectangle 108" o:spid="_x0000_s1047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09" o:spid="_x0000_s1048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10" o:spid="_x0000_s1049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50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.№подп.</w:t>
                          </w:r>
                        </w:p>
                      </w:txbxContent>
                    </v:textbox>
                  </v:shape>
                  <v:shape id="Text Box 112" o:spid="_x0000_s1051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13" o:spid="_x0000_s1052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14" o:spid="_x0000_s105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15" o:spid="_x0000_s105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55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7" o:spid="_x0000_s105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Взам.инв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</w:p>
                      </w:txbxContent>
                    </v:textbox>
                  </v:shape>
                  <v:shape id="Text Box 118" o:spid="_x0000_s105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19" o:spid="_x0000_s1058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120" o:spid="_x0000_s105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21" o:spid="_x0000_s106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1061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23" o:spid="_x0000_s106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24" o:spid="_x0000_s106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249"/>
    <w:multiLevelType w:val="hybridMultilevel"/>
    <w:tmpl w:val="1322829A"/>
    <w:lvl w:ilvl="0" w:tplc="441A2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9F5"/>
    <w:rsid w:val="000014FB"/>
    <w:rsid w:val="000038FD"/>
    <w:rsid w:val="000067D9"/>
    <w:rsid w:val="00011351"/>
    <w:rsid w:val="000115A0"/>
    <w:rsid w:val="00013B59"/>
    <w:rsid w:val="000140A3"/>
    <w:rsid w:val="00015748"/>
    <w:rsid w:val="00015D8C"/>
    <w:rsid w:val="00016622"/>
    <w:rsid w:val="00017593"/>
    <w:rsid w:val="0001793D"/>
    <w:rsid w:val="00023719"/>
    <w:rsid w:val="0002400E"/>
    <w:rsid w:val="00024075"/>
    <w:rsid w:val="000255C0"/>
    <w:rsid w:val="00026C3C"/>
    <w:rsid w:val="00027836"/>
    <w:rsid w:val="00031F8D"/>
    <w:rsid w:val="0003222B"/>
    <w:rsid w:val="00032AE3"/>
    <w:rsid w:val="00036009"/>
    <w:rsid w:val="00040C4D"/>
    <w:rsid w:val="00040D97"/>
    <w:rsid w:val="00040E8B"/>
    <w:rsid w:val="000410C8"/>
    <w:rsid w:val="000412F0"/>
    <w:rsid w:val="00043E2D"/>
    <w:rsid w:val="00046220"/>
    <w:rsid w:val="00050267"/>
    <w:rsid w:val="000507BE"/>
    <w:rsid w:val="00051D25"/>
    <w:rsid w:val="00051ECC"/>
    <w:rsid w:val="000528C4"/>
    <w:rsid w:val="00052F71"/>
    <w:rsid w:val="00053C9D"/>
    <w:rsid w:val="00055349"/>
    <w:rsid w:val="00057E68"/>
    <w:rsid w:val="0006354C"/>
    <w:rsid w:val="000635CB"/>
    <w:rsid w:val="00063A68"/>
    <w:rsid w:val="0006495A"/>
    <w:rsid w:val="000674E1"/>
    <w:rsid w:val="00067559"/>
    <w:rsid w:val="0006758A"/>
    <w:rsid w:val="00067E7B"/>
    <w:rsid w:val="00070457"/>
    <w:rsid w:val="000709E2"/>
    <w:rsid w:val="000709E6"/>
    <w:rsid w:val="000731D4"/>
    <w:rsid w:val="00075E58"/>
    <w:rsid w:val="00076090"/>
    <w:rsid w:val="0007761E"/>
    <w:rsid w:val="0008010D"/>
    <w:rsid w:val="00080711"/>
    <w:rsid w:val="000807BC"/>
    <w:rsid w:val="00080CC5"/>
    <w:rsid w:val="000813FA"/>
    <w:rsid w:val="000841AB"/>
    <w:rsid w:val="00085E69"/>
    <w:rsid w:val="00085FCA"/>
    <w:rsid w:val="000872E8"/>
    <w:rsid w:val="00087ED3"/>
    <w:rsid w:val="00090234"/>
    <w:rsid w:val="000922A6"/>
    <w:rsid w:val="00093810"/>
    <w:rsid w:val="00093E84"/>
    <w:rsid w:val="00095B12"/>
    <w:rsid w:val="0009766E"/>
    <w:rsid w:val="00097A2C"/>
    <w:rsid w:val="000A0488"/>
    <w:rsid w:val="000A13EF"/>
    <w:rsid w:val="000A3A6D"/>
    <w:rsid w:val="000A5A51"/>
    <w:rsid w:val="000A7146"/>
    <w:rsid w:val="000A7536"/>
    <w:rsid w:val="000A7ADA"/>
    <w:rsid w:val="000B0D60"/>
    <w:rsid w:val="000B30B2"/>
    <w:rsid w:val="000B3424"/>
    <w:rsid w:val="000B3923"/>
    <w:rsid w:val="000B62FB"/>
    <w:rsid w:val="000B76AE"/>
    <w:rsid w:val="000B7A2C"/>
    <w:rsid w:val="000C051F"/>
    <w:rsid w:val="000C0895"/>
    <w:rsid w:val="000C14E1"/>
    <w:rsid w:val="000C210E"/>
    <w:rsid w:val="000C4D1F"/>
    <w:rsid w:val="000C57FC"/>
    <w:rsid w:val="000C68C2"/>
    <w:rsid w:val="000C6EE4"/>
    <w:rsid w:val="000C7A61"/>
    <w:rsid w:val="000D01CB"/>
    <w:rsid w:val="000D2673"/>
    <w:rsid w:val="000D2C32"/>
    <w:rsid w:val="000D3C81"/>
    <w:rsid w:val="000D4138"/>
    <w:rsid w:val="000D4854"/>
    <w:rsid w:val="000D4D35"/>
    <w:rsid w:val="000D4DCF"/>
    <w:rsid w:val="000D5115"/>
    <w:rsid w:val="000D541F"/>
    <w:rsid w:val="000D68F8"/>
    <w:rsid w:val="000D7E59"/>
    <w:rsid w:val="000E2A49"/>
    <w:rsid w:val="000F0E3A"/>
    <w:rsid w:val="000F187B"/>
    <w:rsid w:val="000F2446"/>
    <w:rsid w:val="000F2C37"/>
    <w:rsid w:val="000F30FB"/>
    <w:rsid w:val="000F3A24"/>
    <w:rsid w:val="000F47FD"/>
    <w:rsid w:val="000F51D2"/>
    <w:rsid w:val="000F58C8"/>
    <w:rsid w:val="00100651"/>
    <w:rsid w:val="001009A6"/>
    <w:rsid w:val="00101413"/>
    <w:rsid w:val="00102593"/>
    <w:rsid w:val="001025CD"/>
    <w:rsid w:val="001035EA"/>
    <w:rsid w:val="00103946"/>
    <w:rsid w:val="00104AB2"/>
    <w:rsid w:val="00110F8C"/>
    <w:rsid w:val="001125C6"/>
    <w:rsid w:val="00112AE0"/>
    <w:rsid w:val="00112DD8"/>
    <w:rsid w:val="00114E64"/>
    <w:rsid w:val="00115A73"/>
    <w:rsid w:val="00116F14"/>
    <w:rsid w:val="00117CC3"/>
    <w:rsid w:val="00122719"/>
    <w:rsid w:val="00123F7C"/>
    <w:rsid w:val="00124D02"/>
    <w:rsid w:val="001266A5"/>
    <w:rsid w:val="00126B43"/>
    <w:rsid w:val="00126BB4"/>
    <w:rsid w:val="00126C4F"/>
    <w:rsid w:val="001270C6"/>
    <w:rsid w:val="00130097"/>
    <w:rsid w:val="00132DB2"/>
    <w:rsid w:val="00133356"/>
    <w:rsid w:val="0013487F"/>
    <w:rsid w:val="001355BC"/>
    <w:rsid w:val="00135CBE"/>
    <w:rsid w:val="00135FE5"/>
    <w:rsid w:val="00136BED"/>
    <w:rsid w:val="001376E7"/>
    <w:rsid w:val="001377C6"/>
    <w:rsid w:val="00137D0D"/>
    <w:rsid w:val="00140724"/>
    <w:rsid w:val="00140818"/>
    <w:rsid w:val="00140E07"/>
    <w:rsid w:val="00142CEC"/>
    <w:rsid w:val="0014468B"/>
    <w:rsid w:val="0014532E"/>
    <w:rsid w:val="00147C46"/>
    <w:rsid w:val="00147F43"/>
    <w:rsid w:val="0015390A"/>
    <w:rsid w:val="001546C9"/>
    <w:rsid w:val="00154E21"/>
    <w:rsid w:val="00154E8B"/>
    <w:rsid w:val="001550B3"/>
    <w:rsid w:val="00155752"/>
    <w:rsid w:val="00155F60"/>
    <w:rsid w:val="001569CC"/>
    <w:rsid w:val="0015753B"/>
    <w:rsid w:val="00157B5A"/>
    <w:rsid w:val="00157E25"/>
    <w:rsid w:val="0016100D"/>
    <w:rsid w:val="0016493A"/>
    <w:rsid w:val="00165522"/>
    <w:rsid w:val="00166A91"/>
    <w:rsid w:val="00167908"/>
    <w:rsid w:val="00167937"/>
    <w:rsid w:val="0017279A"/>
    <w:rsid w:val="00173A0A"/>
    <w:rsid w:val="001740F6"/>
    <w:rsid w:val="0017457D"/>
    <w:rsid w:val="00180C73"/>
    <w:rsid w:val="00181AF1"/>
    <w:rsid w:val="00183887"/>
    <w:rsid w:val="00183DB4"/>
    <w:rsid w:val="001840C5"/>
    <w:rsid w:val="00184412"/>
    <w:rsid w:val="001847C8"/>
    <w:rsid w:val="00185191"/>
    <w:rsid w:val="00186A11"/>
    <w:rsid w:val="00187330"/>
    <w:rsid w:val="0019156B"/>
    <w:rsid w:val="00191AC0"/>
    <w:rsid w:val="0019299C"/>
    <w:rsid w:val="00192DB0"/>
    <w:rsid w:val="0019551E"/>
    <w:rsid w:val="00195C14"/>
    <w:rsid w:val="00196D2C"/>
    <w:rsid w:val="001A2846"/>
    <w:rsid w:val="001A32F5"/>
    <w:rsid w:val="001A5584"/>
    <w:rsid w:val="001A605C"/>
    <w:rsid w:val="001A697D"/>
    <w:rsid w:val="001A6E5D"/>
    <w:rsid w:val="001B063C"/>
    <w:rsid w:val="001B1D79"/>
    <w:rsid w:val="001B2A28"/>
    <w:rsid w:val="001B35DF"/>
    <w:rsid w:val="001B403C"/>
    <w:rsid w:val="001B51D7"/>
    <w:rsid w:val="001B6BE8"/>
    <w:rsid w:val="001B6C1D"/>
    <w:rsid w:val="001B7447"/>
    <w:rsid w:val="001C0D5B"/>
    <w:rsid w:val="001C2107"/>
    <w:rsid w:val="001C2E7D"/>
    <w:rsid w:val="001C3CC6"/>
    <w:rsid w:val="001C4377"/>
    <w:rsid w:val="001C7FF9"/>
    <w:rsid w:val="001D000F"/>
    <w:rsid w:val="001D1E64"/>
    <w:rsid w:val="001D264E"/>
    <w:rsid w:val="001D3641"/>
    <w:rsid w:val="001D3D83"/>
    <w:rsid w:val="001D3E45"/>
    <w:rsid w:val="001D4563"/>
    <w:rsid w:val="001D5AD5"/>
    <w:rsid w:val="001D6639"/>
    <w:rsid w:val="001D6F52"/>
    <w:rsid w:val="001D7BE8"/>
    <w:rsid w:val="001E100A"/>
    <w:rsid w:val="001E2CD3"/>
    <w:rsid w:val="001E375F"/>
    <w:rsid w:val="001E420A"/>
    <w:rsid w:val="001E4F7F"/>
    <w:rsid w:val="001E527F"/>
    <w:rsid w:val="001E6529"/>
    <w:rsid w:val="001E68BC"/>
    <w:rsid w:val="001E68DE"/>
    <w:rsid w:val="001E69C6"/>
    <w:rsid w:val="001E6C6F"/>
    <w:rsid w:val="001E7D4A"/>
    <w:rsid w:val="001F0803"/>
    <w:rsid w:val="001F10B9"/>
    <w:rsid w:val="001F2E12"/>
    <w:rsid w:val="001F3485"/>
    <w:rsid w:val="001F41D4"/>
    <w:rsid w:val="001F5357"/>
    <w:rsid w:val="001F5CB5"/>
    <w:rsid w:val="001F5CF2"/>
    <w:rsid w:val="001F6559"/>
    <w:rsid w:val="001F6B11"/>
    <w:rsid w:val="0020023C"/>
    <w:rsid w:val="0020075E"/>
    <w:rsid w:val="00201AC8"/>
    <w:rsid w:val="00202B66"/>
    <w:rsid w:val="0020450E"/>
    <w:rsid w:val="002045F1"/>
    <w:rsid w:val="00204FFB"/>
    <w:rsid w:val="00205273"/>
    <w:rsid w:val="0020579E"/>
    <w:rsid w:val="00206E5F"/>
    <w:rsid w:val="002071AC"/>
    <w:rsid w:val="002077D8"/>
    <w:rsid w:val="00207D1D"/>
    <w:rsid w:val="00210655"/>
    <w:rsid w:val="00210E56"/>
    <w:rsid w:val="002111AD"/>
    <w:rsid w:val="00211643"/>
    <w:rsid w:val="00214352"/>
    <w:rsid w:val="0021492C"/>
    <w:rsid w:val="00215BD7"/>
    <w:rsid w:val="00216553"/>
    <w:rsid w:val="00222A75"/>
    <w:rsid w:val="0022779C"/>
    <w:rsid w:val="00230363"/>
    <w:rsid w:val="00232C73"/>
    <w:rsid w:val="00232E97"/>
    <w:rsid w:val="00233BB1"/>
    <w:rsid w:val="00234532"/>
    <w:rsid w:val="0023484E"/>
    <w:rsid w:val="0023522A"/>
    <w:rsid w:val="00235842"/>
    <w:rsid w:val="00235F9D"/>
    <w:rsid w:val="00237945"/>
    <w:rsid w:val="00237CA3"/>
    <w:rsid w:val="00237E80"/>
    <w:rsid w:val="0024183E"/>
    <w:rsid w:val="002424A6"/>
    <w:rsid w:val="0024274A"/>
    <w:rsid w:val="00242D3A"/>
    <w:rsid w:val="0024506D"/>
    <w:rsid w:val="00247451"/>
    <w:rsid w:val="002503A2"/>
    <w:rsid w:val="00250798"/>
    <w:rsid w:val="00251229"/>
    <w:rsid w:val="00251506"/>
    <w:rsid w:val="00251F26"/>
    <w:rsid w:val="002523EE"/>
    <w:rsid w:val="00253E7E"/>
    <w:rsid w:val="0025453F"/>
    <w:rsid w:val="00255606"/>
    <w:rsid w:val="002556B1"/>
    <w:rsid w:val="00256865"/>
    <w:rsid w:val="0025697C"/>
    <w:rsid w:val="00256F9F"/>
    <w:rsid w:val="0025741B"/>
    <w:rsid w:val="00257569"/>
    <w:rsid w:val="002611A0"/>
    <w:rsid w:val="0026164C"/>
    <w:rsid w:val="00261ED2"/>
    <w:rsid w:val="00262FB0"/>
    <w:rsid w:val="002631E1"/>
    <w:rsid w:val="00264915"/>
    <w:rsid w:val="002654B5"/>
    <w:rsid w:val="00265B8A"/>
    <w:rsid w:val="00265E0E"/>
    <w:rsid w:val="002661AF"/>
    <w:rsid w:val="00267313"/>
    <w:rsid w:val="00267F5E"/>
    <w:rsid w:val="00270013"/>
    <w:rsid w:val="0027013C"/>
    <w:rsid w:val="00270D45"/>
    <w:rsid w:val="00271547"/>
    <w:rsid w:val="00272A98"/>
    <w:rsid w:val="00272CEE"/>
    <w:rsid w:val="00272E6C"/>
    <w:rsid w:val="002734F3"/>
    <w:rsid w:val="00276F78"/>
    <w:rsid w:val="002802EC"/>
    <w:rsid w:val="002812DD"/>
    <w:rsid w:val="002819AF"/>
    <w:rsid w:val="00282C48"/>
    <w:rsid w:val="002831A5"/>
    <w:rsid w:val="002854E1"/>
    <w:rsid w:val="002864BB"/>
    <w:rsid w:val="00286CCD"/>
    <w:rsid w:val="00286CE4"/>
    <w:rsid w:val="00287A58"/>
    <w:rsid w:val="00291F8C"/>
    <w:rsid w:val="0029243E"/>
    <w:rsid w:val="0029340B"/>
    <w:rsid w:val="0029371F"/>
    <w:rsid w:val="0029384F"/>
    <w:rsid w:val="00294199"/>
    <w:rsid w:val="00294236"/>
    <w:rsid w:val="002945A9"/>
    <w:rsid w:val="00294E95"/>
    <w:rsid w:val="00295259"/>
    <w:rsid w:val="00295853"/>
    <w:rsid w:val="00296B16"/>
    <w:rsid w:val="002A1313"/>
    <w:rsid w:val="002A1F69"/>
    <w:rsid w:val="002A26BE"/>
    <w:rsid w:val="002A2B88"/>
    <w:rsid w:val="002A2F1A"/>
    <w:rsid w:val="002A3DED"/>
    <w:rsid w:val="002A42A8"/>
    <w:rsid w:val="002A4778"/>
    <w:rsid w:val="002A584D"/>
    <w:rsid w:val="002A626B"/>
    <w:rsid w:val="002A68AC"/>
    <w:rsid w:val="002A6CA1"/>
    <w:rsid w:val="002A73BD"/>
    <w:rsid w:val="002B02E8"/>
    <w:rsid w:val="002B11D3"/>
    <w:rsid w:val="002B1CDF"/>
    <w:rsid w:val="002B2CE3"/>
    <w:rsid w:val="002B37C9"/>
    <w:rsid w:val="002B5553"/>
    <w:rsid w:val="002B55CB"/>
    <w:rsid w:val="002B6D70"/>
    <w:rsid w:val="002B6E40"/>
    <w:rsid w:val="002B7F8D"/>
    <w:rsid w:val="002C043C"/>
    <w:rsid w:val="002C0A8A"/>
    <w:rsid w:val="002C0B2F"/>
    <w:rsid w:val="002C0CC7"/>
    <w:rsid w:val="002C123D"/>
    <w:rsid w:val="002C247C"/>
    <w:rsid w:val="002C24F0"/>
    <w:rsid w:val="002C28DA"/>
    <w:rsid w:val="002C40EA"/>
    <w:rsid w:val="002C56F7"/>
    <w:rsid w:val="002D1723"/>
    <w:rsid w:val="002D2776"/>
    <w:rsid w:val="002D322B"/>
    <w:rsid w:val="002E12D5"/>
    <w:rsid w:val="002E16BE"/>
    <w:rsid w:val="002E2417"/>
    <w:rsid w:val="002E25CD"/>
    <w:rsid w:val="002E3CEE"/>
    <w:rsid w:val="002E4032"/>
    <w:rsid w:val="002E48F4"/>
    <w:rsid w:val="002E4CBF"/>
    <w:rsid w:val="002E6333"/>
    <w:rsid w:val="002E6534"/>
    <w:rsid w:val="002E76F8"/>
    <w:rsid w:val="002F05DB"/>
    <w:rsid w:val="002F10FC"/>
    <w:rsid w:val="002F1B67"/>
    <w:rsid w:val="002F2DF3"/>
    <w:rsid w:val="002F2ECD"/>
    <w:rsid w:val="002F3CC4"/>
    <w:rsid w:val="002F442D"/>
    <w:rsid w:val="002F5139"/>
    <w:rsid w:val="002F6018"/>
    <w:rsid w:val="002F644B"/>
    <w:rsid w:val="002F66B6"/>
    <w:rsid w:val="002F744B"/>
    <w:rsid w:val="002F7558"/>
    <w:rsid w:val="002F7990"/>
    <w:rsid w:val="00300DB1"/>
    <w:rsid w:val="00300EB1"/>
    <w:rsid w:val="003010A4"/>
    <w:rsid w:val="003022A9"/>
    <w:rsid w:val="003036A2"/>
    <w:rsid w:val="0030624F"/>
    <w:rsid w:val="003062F6"/>
    <w:rsid w:val="0030721F"/>
    <w:rsid w:val="003076AF"/>
    <w:rsid w:val="00307D43"/>
    <w:rsid w:val="00310FFB"/>
    <w:rsid w:val="00311DE6"/>
    <w:rsid w:val="0031514F"/>
    <w:rsid w:val="0031553C"/>
    <w:rsid w:val="0031605D"/>
    <w:rsid w:val="003169ED"/>
    <w:rsid w:val="00317145"/>
    <w:rsid w:val="00321853"/>
    <w:rsid w:val="003220F4"/>
    <w:rsid w:val="0032483F"/>
    <w:rsid w:val="00326222"/>
    <w:rsid w:val="00330693"/>
    <w:rsid w:val="00330C4B"/>
    <w:rsid w:val="00332FA6"/>
    <w:rsid w:val="003363F0"/>
    <w:rsid w:val="00336D41"/>
    <w:rsid w:val="0033709E"/>
    <w:rsid w:val="003373CE"/>
    <w:rsid w:val="00337930"/>
    <w:rsid w:val="003402CB"/>
    <w:rsid w:val="003410DC"/>
    <w:rsid w:val="0034128C"/>
    <w:rsid w:val="0034250F"/>
    <w:rsid w:val="00342938"/>
    <w:rsid w:val="00343FC9"/>
    <w:rsid w:val="00343FDA"/>
    <w:rsid w:val="00345C19"/>
    <w:rsid w:val="00346A4E"/>
    <w:rsid w:val="00346E46"/>
    <w:rsid w:val="003524F2"/>
    <w:rsid w:val="00352576"/>
    <w:rsid w:val="0035688C"/>
    <w:rsid w:val="003571BA"/>
    <w:rsid w:val="00357D39"/>
    <w:rsid w:val="00360A91"/>
    <w:rsid w:val="00364156"/>
    <w:rsid w:val="003664D6"/>
    <w:rsid w:val="00371B2E"/>
    <w:rsid w:val="003764C2"/>
    <w:rsid w:val="00380835"/>
    <w:rsid w:val="003817EB"/>
    <w:rsid w:val="003835D2"/>
    <w:rsid w:val="003841AD"/>
    <w:rsid w:val="003847E7"/>
    <w:rsid w:val="00385A7F"/>
    <w:rsid w:val="003874B9"/>
    <w:rsid w:val="0039191D"/>
    <w:rsid w:val="0039242A"/>
    <w:rsid w:val="00397024"/>
    <w:rsid w:val="00397CA5"/>
    <w:rsid w:val="003A059C"/>
    <w:rsid w:val="003A21C8"/>
    <w:rsid w:val="003A2BC1"/>
    <w:rsid w:val="003A31DF"/>
    <w:rsid w:val="003A32E4"/>
    <w:rsid w:val="003A3DAB"/>
    <w:rsid w:val="003A48B0"/>
    <w:rsid w:val="003A56B4"/>
    <w:rsid w:val="003A5C3B"/>
    <w:rsid w:val="003B1B44"/>
    <w:rsid w:val="003B2858"/>
    <w:rsid w:val="003B40AB"/>
    <w:rsid w:val="003B48D5"/>
    <w:rsid w:val="003B548E"/>
    <w:rsid w:val="003B620D"/>
    <w:rsid w:val="003B6BBC"/>
    <w:rsid w:val="003B715B"/>
    <w:rsid w:val="003C1619"/>
    <w:rsid w:val="003C23E3"/>
    <w:rsid w:val="003C2B48"/>
    <w:rsid w:val="003C397C"/>
    <w:rsid w:val="003C5556"/>
    <w:rsid w:val="003C5EF6"/>
    <w:rsid w:val="003C6F11"/>
    <w:rsid w:val="003C7AE1"/>
    <w:rsid w:val="003D12BC"/>
    <w:rsid w:val="003D17FA"/>
    <w:rsid w:val="003D2A26"/>
    <w:rsid w:val="003D2CFA"/>
    <w:rsid w:val="003D3068"/>
    <w:rsid w:val="003D37B6"/>
    <w:rsid w:val="003D4D1E"/>
    <w:rsid w:val="003D56AD"/>
    <w:rsid w:val="003D685E"/>
    <w:rsid w:val="003D68DC"/>
    <w:rsid w:val="003D780D"/>
    <w:rsid w:val="003D7B47"/>
    <w:rsid w:val="003E127A"/>
    <w:rsid w:val="003E1A6E"/>
    <w:rsid w:val="003E2C3D"/>
    <w:rsid w:val="003E3B33"/>
    <w:rsid w:val="003E3E0A"/>
    <w:rsid w:val="003E6E76"/>
    <w:rsid w:val="003E7075"/>
    <w:rsid w:val="003E7FCE"/>
    <w:rsid w:val="003F142B"/>
    <w:rsid w:val="003F1F69"/>
    <w:rsid w:val="003F213C"/>
    <w:rsid w:val="003F52B5"/>
    <w:rsid w:val="003F589D"/>
    <w:rsid w:val="003F6E29"/>
    <w:rsid w:val="003F6F30"/>
    <w:rsid w:val="003F7388"/>
    <w:rsid w:val="0040145C"/>
    <w:rsid w:val="00401779"/>
    <w:rsid w:val="00402462"/>
    <w:rsid w:val="00404F97"/>
    <w:rsid w:val="0040607A"/>
    <w:rsid w:val="00406A1F"/>
    <w:rsid w:val="0040700F"/>
    <w:rsid w:val="004074A0"/>
    <w:rsid w:val="00411076"/>
    <w:rsid w:val="00412FBE"/>
    <w:rsid w:val="004155EF"/>
    <w:rsid w:val="004173D4"/>
    <w:rsid w:val="004227E5"/>
    <w:rsid w:val="00423EB9"/>
    <w:rsid w:val="00424B20"/>
    <w:rsid w:val="0042514C"/>
    <w:rsid w:val="00425BAE"/>
    <w:rsid w:val="00431955"/>
    <w:rsid w:val="0043196B"/>
    <w:rsid w:val="00431AED"/>
    <w:rsid w:val="00431C83"/>
    <w:rsid w:val="00432532"/>
    <w:rsid w:val="00433831"/>
    <w:rsid w:val="00434452"/>
    <w:rsid w:val="004351C5"/>
    <w:rsid w:val="004352FC"/>
    <w:rsid w:val="00440581"/>
    <w:rsid w:val="004433AD"/>
    <w:rsid w:val="004436E7"/>
    <w:rsid w:val="00443733"/>
    <w:rsid w:val="00443765"/>
    <w:rsid w:val="00445212"/>
    <w:rsid w:val="00445F7A"/>
    <w:rsid w:val="0044676C"/>
    <w:rsid w:val="004467C2"/>
    <w:rsid w:val="00446B6D"/>
    <w:rsid w:val="00446F17"/>
    <w:rsid w:val="00446FD4"/>
    <w:rsid w:val="00447CF1"/>
    <w:rsid w:val="004505B6"/>
    <w:rsid w:val="004508E1"/>
    <w:rsid w:val="00450BFA"/>
    <w:rsid w:val="004512D8"/>
    <w:rsid w:val="00452330"/>
    <w:rsid w:val="00452FCB"/>
    <w:rsid w:val="00453B83"/>
    <w:rsid w:val="004542B1"/>
    <w:rsid w:val="0045541D"/>
    <w:rsid w:val="00456D45"/>
    <w:rsid w:val="0046143B"/>
    <w:rsid w:val="004614AE"/>
    <w:rsid w:val="0046271B"/>
    <w:rsid w:val="0046524C"/>
    <w:rsid w:val="0046600D"/>
    <w:rsid w:val="00466EA9"/>
    <w:rsid w:val="004701C8"/>
    <w:rsid w:val="00470424"/>
    <w:rsid w:val="0047134F"/>
    <w:rsid w:val="00472B5A"/>
    <w:rsid w:val="00474AEA"/>
    <w:rsid w:val="004755D4"/>
    <w:rsid w:val="00481630"/>
    <w:rsid w:val="004829B6"/>
    <w:rsid w:val="0048361E"/>
    <w:rsid w:val="004836BB"/>
    <w:rsid w:val="004836D3"/>
    <w:rsid w:val="00483FA2"/>
    <w:rsid w:val="00484778"/>
    <w:rsid w:val="00484B40"/>
    <w:rsid w:val="00484FF7"/>
    <w:rsid w:val="004869AF"/>
    <w:rsid w:val="00487AE5"/>
    <w:rsid w:val="00487DA7"/>
    <w:rsid w:val="004904BE"/>
    <w:rsid w:val="00490F39"/>
    <w:rsid w:val="0049177B"/>
    <w:rsid w:val="004921C5"/>
    <w:rsid w:val="004928D3"/>
    <w:rsid w:val="00492E34"/>
    <w:rsid w:val="00494F1E"/>
    <w:rsid w:val="004951A3"/>
    <w:rsid w:val="0049578F"/>
    <w:rsid w:val="00495A98"/>
    <w:rsid w:val="004968BF"/>
    <w:rsid w:val="00496AEB"/>
    <w:rsid w:val="004A2ABD"/>
    <w:rsid w:val="004A3C88"/>
    <w:rsid w:val="004A5F7D"/>
    <w:rsid w:val="004A7054"/>
    <w:rsid w:val="004B0D2E"/>
    <w:rsid w:val="004B1417"/>
    <w:rsid w:val="004B25C5"/>
    <w:rsid w:val="004B2BCE"/>
    <w:rsid w:val="004B46E3"/>
    <w:rsid w:val="004B56CB"/>
    <w:rsid w:val="004B6780"/>
    <w:rsid w:val="004C20AB"/>
    <w:rsid w:val="004C2417"/>
    <w:rsid w:val="004C243C"/>
    <w:rsid w:val="004C2655"/>
    <w:rsid w:val="004C2E26"/>
    <w:rsid w:val="004C418B"/>
    <w:rsid w:val="004C41AE"/>
    <w:rsid w:val="004C4489"/>
    <w:rsid w:val="004C75CF"/>
    <w:rsid w:val="004D0675"/>
    <w:rsid w:val="004D2600"/>
    <w:rsid w:val="004D3569"/>
    <w:rsid w:val="004D3ECA"/>
    <w:rsid w:val="004E1AE0"/>
    <w:rsid w:val="004E3222"/>
    <w:rsid w:val="004E3671"/>
    <w:rsid w:val="004E61AE"/>
    <w:rsid w:val="004E636D"/>
    <w:rsid w:val="004E6AA8"/>
    <w:rsid w:val="004F022A"/>
    <w:rsid w:val="004F054E"/>
    <w:rsid w:val="004F21BE"/>
    <w:rsid w:val="004F463B"/>
    <w:rsid w:val="004F4D49"/>
    <w:rsid w:val="004F54DE"/>
    <w:rsid w:val="004F72E7"/>
    <w:rsid w:val="004F7716"/>
    <w:rsid w:val="004F77C8"/>
    <w:rsid w:val="004F7DEE"/>
    <w:rsid w:val="00500696"/>
    <w:rsid w:val="00500E36"/>
    <w:rsid w:val="0050107B"/>
    <w:rsid w:val="005011CC"/>
    <w:rsid w:val="00502684"/>
    <w:rsid w:val="00502A58"/>
    <w:rsid w:val="00502EEF"/>
    <w:rsid w:val="00505C8B"/>
    <w:rsid w:val="005061CF"/>
    <w:rsid w:val="0050682E"/>
    <w:rsid w:val="0051094F"/>
    <w:rsid w:val="00510B77"/>
    <w:rsid w:val="005131CF"/>
    <w:rsid w:val="005136AD"/>
    <w:rsid w:val="00515057"/>
    <w:rsid w:val="005151F3"/>
    <w:rsid w:val="00515451"/>
    <w:rsid w:val="005156AB"/>
    <w:rsid w:val="005173B8"/>
    <w:rsid w:val="005203BE"/>
    <w:rsid w:val="00520C11"/>
    <w:rsid w:val="005231EC"/>
    <w:rsid w:val="00523985"/>
    <w:rsid w:val="00523A63"/>
    <w:rsid w:val="00523E10"/>
    <w:rsid w:val="00524172"/>
    <w:rsid w:val="00525F90"/>
    <w:rsid w:val="00526857"/>
    <w:rsid w:val="00530365"/>
    <w:rsid w:val="0053077A"/>
    <w:rsid w:val="005326BC"/>
    <w:rsid w:val="005326C3"/>
    <w:rsid w:val="00533F4C"/>
    <w:rsid w:val="0053417D"/>
    <w:rsid w:val="00534447"/>
    <w:rsid w:val="00535539"/>
    <w:rsid w:val="00537B06"/>
    <w:rsid w:val="00542246"/>
    <w:rsid w:val="00543241"/>
    <w:rsid w:val="00544F64"/>
    <w:rsid w:val="00550946"/>
    <w:rsid w:val="005509DC"/>
    <w:rsid w:val="0055293B"/>
    <w:rsid w:val="00552CF5"/>
    <w:rsid w:val="0055327E"/>
    <w:rsid w:val="0055453E"/>
    <w:rsid w:val="00554B4F"/>
    <w:rsid w:val="005552F5"/>
    <w:rsid w:val="005571A4"/>
    <w:rsid w:val="00557B0F"/>
    <w:rsid w:val="00557E30"/>
    <w:rsid w:val="005603E6"/>
    <w:rsid w:val="00562223"/>
    <w:rsid w:val="00562F12"/>
    <w:rsid w:val="00564B1F"/>
    <w:rsid w:val="0056554D"/>
    <w:rsid w:val="00565EF8"/>
    <w:rsid w:val="00566B6A"/>
    <w:rsid w:val="00577F8E"/>
    <w:rsid w:val="005804F2"/>
    <w:rsid w:val="005808D9"/>
    <w:rsid w:val="00580FC1"/>
    <w:rsid w:val="005819E3"/>
    <w:rsid w:val="00582609"/>
    <w:rsid w:val="00583321"/>
    <w:rsid w:val="0058593A"/>
    <w:rsid w:val="00585C6E"/>
    <w:rsid w:val="00586274"/>
    <w:rsid w:val="005862D0"/>
    <w:rsid w:val="00586943"/>
    <w:rsid w:val="005911E0"/>
    <w:rsid w:val="00592C71"/>
    <w:rsid w:val="00597536"/>
    <w:rsid w:val="005A262E"/>
    <w:rsid w:val="005A33F4"/>
    <w:rsid w:val="005A44B9"/>
    <w:rsid w:val="005A59FE"/>
    <w:rsid w:val="005A6061"/>
    <w:rsid w:val="005A6E30"/>
    <w:rsid w:val="005A76B8"/>
    <w:rsid w:val="005B11C2"/>
    <w:rsid w:val="005B1464"/>
    <w:rsid w:val="005B1EFE"/>
    <w:rsid w:val="005B31D9"/>
    <w:rsid w:val="005B403F"/>
    <w:rsid w:val="005B4753"/>
    <w:rsid w:val="005B6576"/>
    <w:rsid w:val="005C23BB"/>
    <w:rsid w:val="005C331F"/>
    <w:rsid w:val="005C3894"/>
    <w:rsid w:val="005C3B74"/>
    <w:rsid w:val="005C3C1D"/>
    <w:rsid w:val="005C3D20"/>
    <w:rsid w:val="005C4B81"/>
    <w:rsid w:val="005C601E"/>
    <w:rsid w:val="005D0225"/>
    <w:rsid w:val="005D24C7"/>
    <w:rsid w:val="005D25D3"/>
    <w:rsid w:val="005D2CF4"/>
    <w:rsid w:val="005D44BF"/>
    <w:rsid w:val="005D761A"/>
    <w:rsid w:val="005D7BBE"/>
    <w:rsid w:val="005E0781"/>
    <w:rsid w:val="005E099E"/>
    <w:rsid w:val="005E1279"/>
    <w:rsid w:val="005E4896"/>
    <w:rsid w:val="005E546F"/>
    <w:rsid w:val="005E660D"/>
    <w:rsid w:val="005E6C44"/>
    <w:rsid w:val="005E7040"/>
    <w:rsid w:val="005E787C"/>
    <w:rsid w:val="005E7CD7"/>
    <w:rsid w:val="005F01BA"/>
    <w:rsid w:val="005F0443"/>
    <w:rsid w:val="005F29C4"/>
    <w:rsid w:val="005F2F82"/>
    <w:rsid w:val="005F3566"/>
    <w:rsid w:val="005F526E"/>
    <w:rsid w:val="005F6056"/>
    <w:rsid w:val="005F6145"/>
    <w:rsid w:val="005F7656"/>
    <w:rsid w:val="005F7989"/>
    <w:rsid w:val="005F79D3"/>
    <w:rsid w:val="00600A85"/>
    <w:rsid w:val="00600DA4"/>
    <w:rsid w:val="00600E29"/>
    <w:rsid w:val="0060127C"/>
    <w:rsid w:val="00601DA7"/>
    <w:rsid w:val="00602ABA"/>
    <w:rsid w:val="00606E32"/>
    <w:rsid w:val="006077AE"/>
    <w:rsid w:val="006079C6"/>
    <w:rsid w:val="00610F5A"/>
    <w:rsid w:val="006110CA"/>
    <w:rsid w:val="00611A84"/>
    <w:rsid w:val="0061380D"/>
    <w:rsid w:val="00615808"/>
    <w:rsid w:val="006214E4"/>
    <w:rsid w:val="00621647"/>
    <w:rsid w:val="006245F4"/>
    <w:rsid w:val="006249F8"/>
    <w:rsid w:val="00624B4D"/>
    <w:rsid w:val="00627378"/>
    <w:rsid w:val="006318EB"/>
    <w:rsid w:val="0063377B"/>
    <w:rsid w:val="00634194"/>
    <w:rsid w:val="00634433"/>
    <w:rsid w:val="00634434"/>
    <w:rsid w:val="006356AD"/>
    <w:rsid w:val="00637314"/>
    <w:rsid w:val="0063784B"/>
    <w:rsid w:val="00637ED0"/>
    <w:rsid w:val="00640D33"/>
    <w:rsid w:val="00641233"/>
    <w:rsid w:val="00641C4B"/>
    <w:rsid w:val="00643241"/>
    <w:rsid w:val="00644A5B"/>
    <w:rsid w:val="0064581C"/>
    <w:rsid w:val="00647049"/>
    <w:rsid w:val="006474D5"/>
    <w:rsid w:val="00647830"/>
    <w:rsid w:val="006525C6"/>
    <w:rsid w:val="00653E8A"/>
    <w:rsid w:val="00655F6A"/>
    <w:rsid w:val="00656953"/>
    <w:rsid w:val="00661477"/>
    <w:rsid w:val="006618FE"/>
    <w:rsid w:val="00663424"/>
    <w:rsid w:val="0066407A"/>
    <w:rsid w:val="006644D0"/>
    <w:rsid w:val="006676EC"/>
    <w:rsid w:val="006677C4"/>
    <w:rsid w:val="00667977"/>
    <w:rsid w:val="00667ED0"/>
    <w:rsid w:val="00672B83"/>
    <w:rsid w:val="00673F1B"/>
    <w:rsid w:val="00674BF5"/>
    <w:rsid w:val="00676DED"/>
    <w:rsid w:val="0068046C"/>
    <w:rsid w:val="00680B61"/>
    <w:rsid w:val="00681A0D"/>
    <w:rsid w:val="00681DA9"/>
    <w:rsid w:val="00681E2F"/>
    <w:rsid w:val="00685DCE"/>
    <w:rsid w:val="00687295"/>
    <w:rsid w:val="00687629"/>
    <w:rsid w:val="006902AE"/>
    <w:rsid w:val="006913FE"/>
    <w:rsid w:val="006937A5"/>
    <w:rsid w:val="00693E69"/>
    <w:rsid w:val="00694137"/>
    <w:rsid w:val="00694779"/>
    <w:rsid w:val="0069499E"/>
    <w:rsid w:val="006958A3"/>
    <w:rsid w:val="00696D86"/>
    <w:rsid w:val="006A07B3"/>
    <w:rsid w:val="006A0EA5"/>
    <w:rsid w:val="006A1A1C"/>
    <w:rsid w:val="006A1AFC"/>
    <w:rsid w:val="006A2294"/>
    <w:rsid w:val="006A3F94"/>
    <w:rsid w:val="006A4328"/>
    <w:rsid w:val="006A526A"/>
    <w:rsid w:val="006A53C0"/>
    <w:rsid w:val="006A5F8C"/>
    <w:rsid w:val="006A7360"/>
    <w:rsid w:val="006B1577"/>
    <w:rsid w:val="006B192E"/>
    <w:rsid w:val="006B28A5"/>
    <w:rsid w:val="006B3548"/>
    <w:rsid w:val="006B3FEF"/>
    <w:rsid w:val="006B4A38"/>
    <w:rsid w:val="006B5589"/>
    <w:rsid w:val="006B6EDC"/>
    <w:rsid w:val="006B737F"/>
    <w:rsid w:val="006C148A"/>
    <w:rsid w:val="006C1E7D"/>
    <w:rsid w:val="006C24F6"/>
    <w:rsid w:val="006C2B6C"/>
    <w:rsid w:val="006C3448"/>
    <w:rsid w:val="006C3DF2"/>
    <w:rsid w:val="006C47BD"/>
    <w:rsid w:val="006C55BB"/>
    <w:rsid w:val="006D2161"/>
    <w:rsid w:val="006D3D6D"/>
    <w:rsid w:val="006D4129"/>
    <w:rsid w:val="006D5099"/>
    <w:rsid w:val="006D6F7C"/>
    <w:rsid w:val="006E231C"/>
    <w:rsid w:val="006E25C0"/>
    <w:rsid w:val="006E3278"/>
    <w:rsid w:val="006E3F02"/>
    <w:rsid w:val="006E3F80"/>
    <w:rsid w:val="006E3FA2"/>
    <w:rsid w:val="006E62EF"/>
    <w:rsid w:val="006E7CBB"/>
    <w:rsid w:val="006F19D2"/>
    <w:rsid w:val="006F2F1B"/>
    <w:rsid w:val="006F3106"/>
    <w:rsid w:val="006F406C"/>
    <w:rsid w:val="006F4A47"/>
    <w:rsid w:val="006F5167"/>
    <w:rsid w:val="00703736"/>
    <w:rsid w:val="0070561C"/>
    <w:rsid w:val="007063AE"/>
    <w:rsid w:val="00706818"/>
    <w:rsid w:val="00706B18"/>
    <w:rsid w:val="00707F69"/>
    <w:rsid w:val="00707FC7"/>
    <w:rsid w:val="0071056B"/>
    <w:rsid w:val="007111C7"/>
    <w:rsid w:val="007153CE"/>
    <w:rsid w:val="00716200"/>
    <w:rsid w:val="00716533"/>
    <w:rsid w:val="00717090"/>
    <w:rsid w:val="007176DF"/>
    <w:rsid w:val="007200B9"/>
    <w:rsid w:val="00720276"/>
    <w:rsid w:val="00721130"/>
    <w:rsid w:val="00721720"/>
    <w:rsid w:val="00721A1C"/>
    <w:rsid w:val="00726E17"/>
    <w:rsid w:val="0073187D"/>
    <w:rsid w:val="00732627"/>
    <w:rsid w:val="00734314"/>
    <w:rsid w:val="007344D7"/>
    <w:rsid w:val="00736C95"/>
    <w:rsid w:val="00737D34"/>
    <w:rsid w:val="00741D07"/>
    <w:rsid w:val="007427C0"/>
    <w:rsid w:val="00744647"/>
    <w:rsid w:val="00745198"/>
    <w:rsid w:val="00746B41"/>
    <w:rsid w:val="00751A70"/>
    <w:rsid w:val="007526CF"/>
    <w:rsid w:val="00754835"/>
    <w:rsid w:val="00754E81"/>
    <w:rsid w:val="00755C32"/>
    <w:rsid w:val="00755D88"/>
    <w:rsid w:val="0075796F"/>
    <w:rsid w:val="00760F53"/>
    <w:rsid w:val="00764D3E"/>
    <w:rsid w:val="00766DBD"/>
    <w:rsid w:val="0077053B"/>
    <w:rsid w:val="007715D7"/>
    <w:rsid w:val="00771773"/>
    <w:rsid w:val="00772C68"/>
    <w:rsid w:val="00774646"/>
    <w:rsid w:val="00776ACB"/>
    <w:rsid w:val="00780475"/>
    <w:rsid w:val="00781FAE"/>
    <w:rsid w:val="0078292D"/>
    <w:rsid w:val="00782AC2"/>
    <w:rsid w:val="00782D47"/>
    <w:rsid w:val="00782E11"/>
    <w:rsid w:val="007835E7"/>
    <w:rsid w:val="007836F0"/>
    <w:rsid w:val="00783A35"/>
    <w:rsid w:val="00785204"/>
    <w:rsid w:val="0078621C"/>
    <w:rsid w:val="00786D43"/>
    <w:rsid w:val="00787344"/>
    <w:rsid w:val="007874B9"/>
    <w:rsid w:val="00793156"/>
    <w:rsid w:val="007942D2"/>
    <w:rsid w:val="0079595F"/>
    <w:rsid w:val="007960E9"/>
    <w:rsid w:val="00796DF1"/>
    <w:rsid w:val="0079739C"/>
    <w:rsid w:val="00797624"/>
    <w:rsid w:val="00797BD4"/>
    <w:rsid w:val="007A0010"/>
    <w:rsid w:val="007A0152"/>
    <w:rsid w:val="007A0964"/>
    <w:rsid w:val="007A09D9"/>
    <w:rsid w:val="007A289E"/>
    <w:rsid w:val="007A5842"/>
    <w:rsid w:val="007A7700"/>
    <w:rsid w:val="007B08D2"/>
    <w:rsid w:val="007B16E5"/>
    <w:rsid w:val="007B5402"/>
    <w:rsid w:val="007B6C77"/>
    <w:rsid w:val="007B7597"/>
    <w:rsid w:val="007B7FCE"/>
    <w:rsid w:val="007C0096"/>
    <w:rsid w:val="007C10D4"/>
    <w:rsid w:val="007C2870"/>
    <w:rsid w:val="007C30DA"/>
    <w:rsid w:val="007C3163"/>
    <w:rsid w:val="007C55DF"/>
    <w:rsid w:val="007C578B"/>
    <w:rsid w:val="007C5C77"/>
    <w:rsid w:val="007D051D"/>
    <w:rsid w:val="007D0B4C"/>
    <w:rsid w:val="007D2AB2"/>
    <w:rsid w:val="007D4E1B"/>
    <w:rsid w:val="007D5C53"/>
    <w:rsid w:val="007D75F7"/>
    <w:rsid w:val="007D7A65"/>
    <w:rsid w:val="007E4047"/>
    <w:rsid w:val="007E5FEC"/>
    <w:rsid w:val="007E6E0D"/>
    <w:rsid w:val="007E714D"/>
    <w:rsid w:val="007F005A"/>
    <w:rsid w:val="007F15E6"/>
    <w:rsid w:val="007F28E0"/>
    <w:rsid w:val="007F3D64"/>
    <w:rsid w:val="007F422E"/>
    <w:rsid w:val="007F44FF"/>
    <w:rsid w:val="007F4A47"/>
    <w:rsid w:val="007F4F41"/>
    <w:rsid w:val="007F7553"/>
    <w:rsid w:val="007F7582"/>
    <w:rsid w:val="00801F14"/>
    <w:rsid w:val="00803593"/>
    <w:rsid w:val="00803DCC"/>
    <w:rsid w:val="00805458"/>
    <w:rsid w:val="008060A2"/>
    <w:rsid w:val="008107E1"/>
    <w:rsid w:val="00811858"/>
    <w:rsid w:val="00813C3A"/>
    <w:rsid w:val="00814112"/>
    <w:rsid w:val="008148CB"/>
    <w:rsid w:val="00814B5F"/>
    <w:rsid w:val="008151EE"/>
    <w:rsid w:val="008161CE"/>
    <w:rsid w:val="0082108E"/>
    <w:rsid w:val="00821BCB"/>
    <w:rsid w:val="00825647"/>
    <w:rsid w:val="008262EF"/>
    <w:rsid w:val="008268EC"/>
    <w:rsid w:val="008302CA"/>
    <w:rsid w:val="0083044E"/>
    <w:rsid w:val="00830617"/>
    <w:rsid w:val="008334D4"/>
    <w:rsid w:val="00835DAF"/>
    <w:rsid w:val="0083671D"/>
    <w:rsid w:val="0084126F"/>
    <w:rsid w:val="008420A1"/>
    <w:rsid w:val="00843F5F"/>
    <w:rsid w:val="008448DF"/>
    <w:rsid w:val="00846B20"/>
    <w:rsid w:val="00846EC2"/>
    <w:rsid w:val="008501A2"/>
    <w:rsid w:val="00851AEB"/>
    <w:rsid w:val="00852143"/>
    <w:rsid w:val="00852DC4"/>
    <w:rsid w:val="0085339C"/>
    <w:rsid w:val="008540D5"/>
    <w:rsid w:val="0085582E"/>
    <w:rsid w:val="00857C37"/>
    <w:rsid w:val="008606FB"/>
    <w:rsid w:val="00861DF4"/>
    <w:rsid w:val="008629AD"/>
    <w:rsid w:val="00863103"/>
    <w:rsid w:val="008636D6"/>
    <w:rsid w:val="00864A45"/>
    <w:rsid w:val="008660AB"/>
    <w:rsid w:val="00866692"/>
    <w:rsid w:val="00866A85"/>
    <w:rsid w:val="0086773B"/>
    <w:rsid w:val="00867960"/>
    <w:rsid w:val="00867CB4"/>
    <w:rsid w:val="00870738"/>
    <w:rsid w:val="0087073D"/>
    <w:rsid w:val="00871121"/>
    <w:rsid w:val="00871ADC"/>
    <w:rsid w:val="00871EA6"/>
    <w:rsid w:val="00872A23"/>
    <w:rsid w:val="00873115"/>
    <w:rsid w:val="00873CBB"/>
    <w:rsid w:val="008745AA"/>
    <w:rsid w:val="00875193"/>
    <w:rsid w:val="008762E9"/>
    <w:rsid w:val="008767B5"/>
    <w:rsid w:val="00876BAD"/>
    <w:rsid w:val="00876BC7"/>
    <w:rsid w:val="00877A13"/>
    <w:rsid w:val="00877B1D"/>
    <w:rsid w:val="00877C93"/>
    <w:rsid w:val="00877E89"/>
    <w:rsid w:val="00880565"/>
    <w:rsid w:val="00880799"/>
    <w:rsid w:val="008856A3"/>
    <w:rsid w:val="00892DF0"/>
    <w:rsid w:val="008930F2"/>
    <w:rsid w:val="00893BA9"/>
    <w:rsid w:val="00895615"/>
    <w:rsid w:val="00895AF9"/>
    <w:rsid w:val="0089758A"/>
    <w:rsid w:val="00897FEF"/>
    <w:rsid w:val="008A0734"/>
    <w:rsid w:val="008A173E"/>
    <w:rsid w:val="008A537B"/>
    <w:rsid w:val="008A7938"/>
    <w:rsid w:val="008B0929"/>
    <w:rsid w:val="008B13FC"/>
    <w:rsid w:val="008B198A"/>
    <w:rsid w:val="008B2A66"/>
    <w:rsid w:val="008B3320"/>
    <w:rsid w:val="008B36BE"/>
    <w:rsid w:val="008B3B2F"/>
    <w:rsid w:val="008B47C7"/>
    <w:rsid w:val="008B585B"/>
    <w:rsid w:val="008B5FDB"/>
    <w:rsid w:val="008C15D9"/>
    <w:rsid w:val="008C33C1"/>
    <w:rsid w:val="008C4B52"/>
    <w:rsid w:val="008C6622"/>
    <w:rsid w:val="008C7546"/>
    <w:rsid w:val="008D0A6D"/>
    <w:rsid w:val="008D0BF6"/>
    <w:rsid w:val="008D293C"/>
    <w:rsid w:val="008D596B"/>
    <w:rsid w:val="008D7889"/>
    <w:rsid w:val="008D794E"/>
    <w:rsid w:val="008D7CD6"/>
    <w:rsid w:val="008E0512"/>
    <w:rsid w:val="008E0A04"/>
    <w:rsid w:val="008E0E01"/>
    <w:rsid w:val="008E2DD5"/>
    <w:rsid w:val="008E3D64"/>
    <w:rsid w:val="008E5565"/>
    <w:rsid w:val="008E56AF"/>
    <w:rsid w:val="008E7A85"/>
    <w:rsid w:val="008F1497"/>
    <w:rsid w:val="008F1520"/>
    <w:rsid w:val="008F1F49"/>
    <w:rsid w:val="008F25FB"/>
    <w:rsid w:val="008F3E75"/>
    <w:rsid w:val="008F5913"/>
    <w:rsid w:val="008F64DC"/>
    <w:rsid w:val="008F684B"/>
    <w:rsid w:val="008F6A2C"/>
    <w:rsid w:val="008F6C58"/>
    <w:rsid w:val="008F6F5F"/>
    <w:rsid w:val="008F7A61"/>
    <w:rsid w:val="00900543"/>
    <w:rsid w:val="009006ED"/>
    <w:rsid w:val="009015A3"/>
    <w:rsid w:val="00902612"/>
    <w:rsid w:val="00902C73"/>
    <w:rsid w:val="009040DE"/>
    <w:rsid w:val="00904578"/>
    <w:rsid w:val="009055AB"/>
    <w:rsid w:val="009057A8"/>
    <w:rsid w:val="00905978"/>
    <w:rsid w:val="0090683E"/>
    <w:rsid w:val="00906FAF"/>
    <w:rsid w:val="00907ABA"/>
    <w:rsid w:val="009101FD"/>
    <w:rsid w:val="00911484"/>
    <w:rsid w:val="009115CC"/>
    <w:rsid w:val="00911C9F"/>
    <w:rsid w:val="00913ACA"/>
    <w:rsid w:val="00913B54"/>
    <w:rsid w:val="00913C6A"/>
    <w:rsid w:val="0091573D"/>
    <w:rsid w:val="009168A3"/>
    <w:rsid w:val="00917237"/>
    <w:rsid w:val="00917773"/>
    <w:rsid w:val="009205A5"/>
    <w:rsid w:val="00920ABF"/>
    <w:rsid w:val="0092141E"/>
    <w:rsid w:val="00921874"/>
    <w:rsid w:val="00921B63"/>
    <w:rsid w:val="009230EE"/>
    <w:rsid w:val="009240B4"/>
    <w:rsid w:val="00924741"/>
    <w:rsid w:val="009255FB"/>
    <w:rsid w:val="00925780"/>
    <w:rsid w:val="00926608"/>
    <w:rsid w:val="00926D34"/>
    <w:rsid w:val="009271D9"/>
    <w:rsid w:val="009304FF"/>
    <w:rsid w:val="009307EA"/>
    <w:rsid w:val="0093263E"/>
    <w:rsid w:val="009339F0"/>
    <w:rsid w:val="00933ABF"/>
    <w:rsid w:val="009349BF"/>
    <w:rsid w:val="00936520"/>
    <w:rsid w:val="00936EA3"/>
    <w:rsid w:val="00940163"/>
    <w:rsid w:val="0094017E"/>
    <w:rsid w:val="00940D81"/>
    <w:rsid w:val="009411FB"/>
    <w:rsid w:val="0094159F"/>
    <w:rsid w:val="0094190F"/>
    <w:rsid w:val="00941C9E"/>
    <w:rsid w:val="00941F0C"/>
    <w:rsid w:val="00943131"/>
    <w:rsid w:val="00943334"/>
    <w:rsid w:val="00946507"/>
    <w:rsid w:val="00947370"/>
    <w:rsid w:val="00947CD5"/>
    <w:rsid w:val="00951973"/>
    <w:rsid w:val="00953328"/>
    <w:rsid w:val="00953F5B"/>
    <w:rsid w:val="00954A9E"/>
    <w:rsid w:val="00955BBC"/>
    <w:rsid w:val="00957DED"/>
    <w:rsid w:val="0096076D"/>
    <w:rsid w:val="0096257C"/>
    <w:rsid w:val="00967D6A"/>
    <w:rsid w:val="00973E80"/>
    <w:rsid w:val="00976A0C"/>
    <w:rsid w:val="00980C36"/>
    <w:rsid w:val="009828E7"/>
    <w:rsid w:val="00982F3F"/>
    <w:rsid w:val="00983963"/>
    <w:rsid w:val="00984B57"/>
    <w:rsid w:val="009858D3"/>
    <w:rsid w:val="009874F2"/>
    <w:rsid w:val="00990035"/>
    <w:rsid w:val="00990779"/>
    <w:rsid w:val="0099127E"/>
    <w:rsid w:val="00993075"/>
    <w:rsid w:val="009951C3"/>
    <w:rsid w:val="00996D5C"/>
    <w:rsid w:val="00997963"/>
    <w:rsid w:val="009A0275"/>
    <w:rsid w:val="009A0EF3"/>
    <w:rsid w:val="009A1FEE"/>
    <w:rsid w:val="009A3181"/>
    <w:rsid w:val="009A36B1"/>
    <w:rsid w:val="009A3D8D"/>
    <w:rsid w:val="009A4868"/>
    <w:rsid w:val="009A4B3F"/>
    <w:rsid w:val="009A4E35"/>
    <w:rsid w:val="009A5609"/>
    <w:rsid w:val="009A58FD"/>
    <w:rsid w:val="009A6A63"/>
    <w:rsid w:val="009A7145"/>
    <w:rsid w:val="009B0A51"/>
    <w:rsid w:val="009B25C9"/>
    <w:rsid w:val="009B32E2"/>
    <w:rsid w:val="009B361D"/>
    <w:rsid w:val="009B4874"/>
    <w:rsid w:val="009B5595"/>
    <w:rsid w:val="009B672D"/>
    <w:rsid w:val="009B6C38"/>
    <w:rsid w:val="009B72C1"/>
    <w:rsid w:val="009B7E07"/>
    <w:rsid w:val="009B7F88"/>
    <w:rsid w:val="009C018C"/>
    <w:rsid w:val="009C02BB"/>
    <w:rsid w:val="009C1506"/>
    <w:rsid w:val="009C4CFB"/>
    <w:rsid w:val="009C6D8F"/>
    <w:rsid w:val="009C7698"/>
    <w:rsid w:val="009D0138"/>
    <w:rsid w:val="009D1093"/>
    <w:rsid w:val="009D13BA"/>
    <w:rsid w:val="009D14E5"/>
    <w:rsid w:val="009D3D92"/>
    <w:rsid w:val="009D5630"/>
    <w:rsid w:val="009D7AC1"/>
    <w:rsid w:val="009D7D70"/>
    <w:rsid w:val="009E149D"/>
    <w:rsid w:val="009E193A"/>
    <w:rsid w:val="009E1E75"/>
    <w:rsid w:val="009E2DB7"/>
    <w:rsid w:val="009E2E72"/>
    <w:rsid w:val="009E2F67"/>
    <w:rsid w:val="009E2FEF"/>
    <w:rsid w:val="009E4058"/>
    <w:rsid w:val="009E4278"/>
    <w:rsid w:val="009E4423"/>
    <w:rsid w:val="009E4D09"/>
    <w:rsid w:val="009E52A9"/>
    <w:rsid w:val="009E7AE7"/>
    <w:rsid w:val="009E7C73"/>
    <w:rsid w:val="009F0313"/>
    <w:rsid w:val="009F19AD"/>
    <w:rsid w:val="009F274E"/>
    <w:rsid w:val="009F2D0D"/>
    <w:rsid w:val="009F2F4C"/>
    <w:rsid w:val="009F354A"/>
    <w:rsid w:val="009F40CC"/>
    <w:rsid w:val="009F4892"/>
    <w:rsid w:val="009F6ADF"/>
    <w:rsid w:val="009F6D5D"/>
    <w:rsid w:val="00A00870"/>
    <w:rsid w:val="00A01E35"/>
    <w:rsid w:val="00A03692"/>
    <w:rsid w:val="00A0491F"/>
    <w:rsid w:val="00A073DD"/>
    <w:rsid w:val="00A1186E"/>
    <w:rsid w:val="00A1221B"/>
    <w:rsid w:val="00A12822"/>
    <w:rsid w:val="00A14875"/>
    <w:rsid w:val="00A15239"/>
    <w:rsid w:val="00A15958"/>
    <w:rsid w:val="00A15EFF"/>
    <w:rsid w:val="00A2041F"/>
    <w:rsid w:val="00A20A93"/>
    <w:rsid w:val="00A2108D"/>
    <w:rsid w:val="00A2168E"/>
    <w:rsid w:val="00A21735"/>
    <w:rsid w:val="00A22BD7"/>
    <w:rsid w:val="00A236E9"/>
    <w:rsid w:val="00A24489"/>
    <w:rsid w:val="00A24951"/>
    <w:rsid w:val="00A2496F"/>
    <w:rsid w:val="00A24A64"/>
    <w:rsid w:val="00A24FB0"/>
    <w:rsid w:val="00A257AC"/>
    <w:rsid w:val="00A2609F"/>
    <w:rsid w:val="00A2791F"/>
    <w:rsid w:val="00A32B3D"/>
    <w:rsid w:val="00A32C4D"/>
    <w:rsid w:val="00A340F9"/>
    <w:rsid w:val="00A37561"/>
    <w:rsid w:val="00A375C6"/>
    <w:rsid w:val="00A40875"/>
    <w:rsid w:val="00A40B6D"/>
    <w:rsid w:val="00A42015"/>
    <w:rsid w:val="00A43C69"/>
    <w:rsid w:val="00A447E3"/>
    <w:rsid w:val="00A45287"/>
    <w:rsid w:val="00A459D9"/>
    <w:rsid w:val="00A45CD9"/>
    <w:rsid w:val="00A46467"/>
    <w:rsid w:val="00A52E50"/>
    <w:rsid w:val="00A53161"/>
    <w:rsid w:val="00A53725"/>
    <w:rsid w:val="00A54720"/>
    <w:rsid w:val="00A57FC5"/>
    <w:rsid w:val="00A60225"/>
    <w:rsid w:val="00A60250"/>
    <w:rsid w:val="00A60585"/>
    <w:rsid w:val="00A606B2"/>
    <w:rsid w:val="00A61195"/>
    <w:rsid w:val="00A627DC"/>
    <w:rsid w:val="00A63767"/>
    <w:rsid w:val="00A65B31"/>
    <w:rsid w:val="00A667AD"/>
    <w:rsid w:val="00A668C5"/>
    <w:rsid w:val="00A72B38"/>
    <w:rsid w:val="00A73C8E"/>
    <w:rsid w:val="00A7471C"/>
    <w:rsid w:val="00A75D52"/>
    <w:rsid w:val="00A761EF"/>
    <w:rsid w:val="00A76C8E"/>
    <w:rsid w:val="00A80A57"/>
    <w:rsid w:val="00A811C3"/>
    <w:rsid w:val="00A812BD"/>
    <w:rsid w:val="00A821AB"/>
    <w:rsid w:val="00A82242"/>
    <w:rsid w:val="00A83FF8"/>
    <w:rsid w:val="00A841B3"/>
    <w:rsid w:val="00A843B1"/>
    <w:rsid w:val="00A84435"/>
    <w:rsid w:val="00A85837"/>
    <w:rsid w:val="00A85D6C"/>
    <w:rsid w:val="00A8702E"/>
    <w:rsid w:val="00A87E30"/>
    <w:rsid w:val="00A9102A"/>
    <w:rsid w:val="00A91FB5"/>
    <w:rsid w:val="00A92B6C"/>
    <w:rsid w:val="00A931D0"/>
    <w:rsid w:val="00A938C1"/>
    <w:rsid w:val="00A94A6A"/>
    <w:rsid w:val="00A95538"/>
    <w:rsid w:val="00A96970"/>
    <w:rsid w:val="00A96E18"/>
    <w:rsid w:val="00A97490"/>
    <w:rsid w:val="00A97F62"/>
    <w:rsid w:val="00AA0491"/>
    <w:rsid w:val="00AA259E"/>
    <w:rsid w:val="00AB2FA0"/>
    <w:rsid w:val="00AB369A"/>
    <w:rsid w:val="00AB4073"/>
    <w:rsid w:val="00AB45EC"/>
    <w:rsid w:val="00AB67D8"/>
    <w:rsid w:val="00AB6BE1"/>
    <w:rsid w:val="00AC0176"/>
    <w:rsid w:val="00AC1106"/>
    <w:rsid w:val="00AC12F8"/>
    <w:rsid w:val="00AC15EA"/>
    <w:rsid w:val="00AC2961"/>
    <w:rsid w:val="00AC3537"/>
    <w:rsid w:val="00AC4033"/>
    <w:rsid w:val="00AC51F1"/>
    <w:rsid w:val="00AC67BE"/>
    <w:rsid w:val="00AC7E5F"/>
    <w:rsid w:val="00AD0D0A"/>
    <w:rsid w:val="00AD1530"/>
    <w:rsid w:val="00AD516C"/>
    <w:rsid w:val="00AD5F35"/>
    <w:rsid w:val="00AD5FA1"/>
    <w:rsid w:val="00AD77CA"/>
    <w:rsid w:val="00AD7BA0"/>
    <w:rsid w:val="00AD7CB0"/>
    <w:rsid w:val="00AE0296"/>
    <w:rsid w:val="00AE1893"/>
    <w:rsid w:val="00AE27E2"/>
    <w:rsid w:val="00AE3052"/>
    <w:rsid w:val="00AE34B1"/>
    <w:rsid w:val="00AE3A7E"/>
    <w:rsid w:val="00AE411F"/>
    <w:rsid w:val="00AE4796"/>
    <w:rsid w:val="00AE4CAC"/>
    <w:rsid w:val="00AE56A3"/>
    <w:rsid w:val="00AE6ECD"/>
    <w:rsid w:val="00AF2685"/>
    <w:rsid w:val="00AF28E8"/>
    <w:rsid w:val="00AF454B"/>
    <w:rsid w:val="00AF4A7F"/>
    <w:rsid w:val="00AF6E08"/>
    <w:rsid w:val="00AF702B"/>
    <w:rsid w:val="00B00350"/>
    <w:rsid w:val="00B01B66"/>
    <w:rsid w:val="00B02644"/>
    <w:rsid w:val="00B037AB"/>
    <w:rsid w:val="00B03A8C"/>
    <w:rsid w:val="00B03B06"/>
    <w:rsid w:val="00B0596D"/>
    <w:rsid w:val="00B0657F"/>
    <w:rsid w:val="00B07484"/>
    <w:rsid w:val="00B07ED9"/>
    <w:rsid w:val="00B142AF"/>
    <w:rsid w:val="00B150B1"/>
    <w:rsid w:val="00B152B3"/>
    <w:rsid w:val="00B1594F"/>
    <w:rsid w:val="00B160A1"/>
    <w:rsid w:val="00B16B9C"/>
    <w:rsid w:val="00B16BB1"/>
    <w:rsid w:val="00B20035"/>
    <w:rsid w:val="00B20198"/>
    <w:rsid w:val="00B21412"/>
    <w:rsid w:val="00B22177"/>
    <w:rsid w:val="00B22B67"/>
    <w:rsid w:val="00B232CE"/>
    <w:rsid w:val="00B238C6"/>
    <w:rsid w:val="00B24157"/>
    <w:rsid w:val="00B24CA8"/>
    <w:rsid w:val="00B2522B"/>
    <w:rsid w:val="00B253C7"/>
    <w:rsid w:val="00B25576"/>
    <w:rsid w:val="00B258F2"/>
    <w:rsid w:val="00B25BB9"/>
    <w:rsid w:val="00B25ED6"/>
    <w:rsid w:val="00B27AD0"/>
    <w:rsid w:val="00B27D48"/>
    <w:rsid w:val="00B300D3"/>
    <w:rsid w:val="00B309BB"/>
    <w:rsid w:val="00B3205F"/>
    <w:rsid w:val="00B3270D"/>
    <w:rsid w:val="00B32D0D"/>
    <w:rsid w:val="00B32DFE"/>
    <w:rsid w:val="00B34FC8"/>
    <w:rsid w:val="00B353C1"/>
    <w:rsid w:val="00B355D1"/>
    <w:rsid w:val="00B402C6"/>
    <w:rsid w:val="00B41E61"/>
    <w:rsid w:val="00B4288F"/>
    <w:rsid w:val="00B42A39"/>
    <w:rsid w:val="00B42BE7"/>
    <w:rsid w:val="00B43018"/>
    <w:rsid w:val="00B43BA3"/>
    <w:rsid w:val="00B45B91"/>
    <w:rsid w:val="00B475BC"/>
    <w:rsid w:val="00B4795E"/>
    <w:rsid w:val="00B47C5D"/>
    <w:rsid w:val="00B51541"/>
    <w:rsid w:val="00B51B99"/>
    <w:rsid w:val="00B52923"/>
    <w:rsid w:val="00B53405"/>
    <w:rsid w:val="00B53461"/>
    <w:rsid w:val="00B544F1"/>
    <w:rsid w:val="00B55333"/>
    <w:rsid w:val="00B558DD"/>
    <w:rsid w:val="00B56609"/>
    <w:rsid w:val="00B6153C"/>
    <w:rsid w:val="00B62892"/>
    <w:rsid w:val="00B62B12"/>
    <w:rsid w:val="00B63346"/>
    <w:rsid w:val="00B635FA"/>
    <w:rsid w:val="00B651F2"/>
    <w:rsid w:val="00B661B7"/>
    <w:rsid w:val="00B6735D"/>
    <w:rsid w:val="00B70AC7"/>
    <w:rsid w:val="00B70D9D"/>
    <w:rsid w:val="00B70F91"/>
    <w:rsid w:val="00B71754"/>
    <w:rsid w:val="00B72D6B"/>
    <w:rsid w:val="00B73C7C"/>
    <w:rsid w:val="00B73D8E"/>
    <w:rsid w:val="00B75034"/>
    <w:rsid w:val="00B762A4"/>
    <w:rsid w:val="00B763CE"/>
    <w:rsid w:val="00B80F64"/>
    <w:rsid w:val="00B8232D"/>
    <w:rsid w:val="00B835E8"/>
    <w:rsid w:val="00B83872"/>
    <w:rsid w:val="00B83FA7"/>
    <w:rsid w:val="00B8449B"/>
    <w:rsid w:val="00B84745"/>
    <w:rsid w:val="00B852D2"/>
    <w:rsid w:val="00B85DF8"/>
    <w:rsid w:val="00B86ABA"/>
    <w:rsid w:val="00B8734E"/>
    <w:rsid w:val="00B8740E"/>
    <w:rsid w:val="00B91391"/>
    <w:rsid w:val="00B9197C"/>
    <w:rsid w:val="00B927A4"/>
    <w:rsid w:val="00B93D7B"/>
    <w:rsid w:val="00B9421F"/>
    <w:rsid w:val="00B9630F"/>
    <w:rsid w:val="00B96E30"/>
    <w:rsid w:val="00BA09F9"/>
    <w:rsid w:val="00BA0DA2"/>
    <w:rsid w:val="00BA1B55"/>
    <w:rsid w:val="00BA28BE"/>
    <w:rsid w:val="00BA2A81"/>
    <w:rsid w:val="00BA2D83"/>
    <w:rsid w:val="00BA38B9"/>
    <w:rsid w:val="00BA40CB"/>
    <w:rsid w:val="00BA4948"/>
    <w:rsid w:val="00BA68E1"/>
    <w:rsid w:val="00BB0366"/>
    <w:rsid w:val="00BB1270"/>
    <w:rsid w:val="00BB1B39"/>
    <w:rsid w:val="00BB3A37"/>
    <w:rsid w:val="00BB4609"/>
    <w:rsid w:val="00BB4F59"/>
    <w:rsid w:val="00BB5B80"/>
    <w:rsid w:val="00BB66E0"/>
    <w:rsid w:val="00BC02B1"/>
    <w:rsid w:val="00BC12EB"/>
    <w:rsid w:val="00BC262A"/>
    <w:rsid w:val="00BC2D73"/>
    <w:rsid w:val="00BC3381"/>
    <w:rsid w:val="00BC3CA8"/>
    <w:rsid w:val="00BC74FB"/>
    <w:rsid w:val="00BD0A0E"/>
    <w:rsid w:val="00BD0DF1"/>
    <w:rsid w:val="00BD10B2"/>
    <w:rsid w:val="00BD10DC"/>
    <w:rsid w:val="00BD10FE"/>
    <w:rsid w:val="00BD1DBA"/>
    <w:rsid w:val="00BD29AE"/>
    <w:rsid w:val="00BD3E0E"/>
    <w:rsid w:val="00BD6923"/>
    <w:rsid w:val="00BE104B"/>
    <w:rsid w:val="00BE12E0"/>
    <w:rsid w:val="00BE14CE"/>
    <w:rsid w:val="00BE1F7C"/>
    <w:rsid w:val="00BE1FE6"/>
    <w:rsid w:val="00BE2927"/>
    <w:rsid w:val="00BE40D7"/>
    <w:rsid w:val="00BE53FE"/>
    <w:rsid w:val="00BE6DF8"/>
    <w:rsid w:val="00BE6F3E"/>
    <w:rsid w:val="00BE766A"/>
    <w:rsid w:val="00BF025C"/>
    <w:rsid w:val="00BF1CF8"/>
    <w:rsid w:val="00BF241A"/>
    <w:rsid w:val="00BF2793"/>
    <w:rsid w:val="00BF3214"/>
    <w:rsid w:val="00BF33DD"/>
    <w:rsid w:val="00BF34A3"/>
    <w:rsid w:val="00BF3D9A"/>
    <w:rsid w:val="00BF676C"/>
    <w:rsid w:val="00BF6893"/>
    <w:rsid w:val="00C03E7C"/>
    <w:rsid w:val="00C0694B"/>
    <w:rsid w:val="00C06B15"/>
    <w:rsid w:val="00C07304"/>
    <w:rsid w:val="00C079D0"/>
    <w:rsid w:val="00C103F6"/>
    <w:rsid w:val="00C10493"/>
    <w:rsid w:val="00C11E4C"/>
    <w:rsid w:val="00C135C8"/>
    <w:rsid w:val="00C137B8"/>
    <w:rsid w:val="00C15260"/>
    <w:rsid w:val="00C15F12"/>
    <w:rsid w:val="00C165E0"/>
    <w:rsid w:val="00C16817"/>
    <w:rsid w:val="00C20996"/>
    <w:rsid w:val="00C20CDB"/>
    <w:rsid w:val="00C21A89"/>
    <w:rsid w:val="00C22CB1"/>
    <w:rsid w:val="00C23263"/>
    <w:rsid w:val="00C2436F"/>
    <w:rsid w:val="00C2458A"/>
    <w:rsid w:val="00C30355"/>
    <w:rsid w:val="00C30CEC"/>
    <w:rsid w:val="00C3103C"/>
    <w:rsid w:val="00C3461A"/>
    <w:rsid w:val="00C3636D"/>
    <w:rsid w:val="00C36C01"/>
    <w:rsid w:val="00C36E4C"/>
    <w:rsid w:val="00C36ED6"/>
    <w:rsid w:val="00C42190"/>
    <w:rsid w:val="00C429B7"/>
    <w:rsid w:val="00C42CBC"/>
    <w:rsid w:val="00C4454C"/>
    <w:rsid w:val="00C448EA"/>
    <w:rsid w:val="00C45909"/>
    <w:rsid w:val="00C4605C"/>
    <w:rsid w:val="00C46D6A"/>
    <w:rsid w:val="00C46F6A"/>
    <w:rsid w:val="00C471DA"/>
    <w:rsid w:val="00C47277"/>
    <w:rsid w:val="00C474B2"/>
    <w:rsid w:val="00C515DA"/>
    <w:rsid w:val="00C520DB"/>
    <w:rsid w:val="00C52717"/>
    <w:rsid w:val="00C530A4"/>
    <w:rsid w:val="00C56ED8"/>
    <w:rsid w:val="00C5737F"/>
    <w:rsid w:val="00C60083"/>
    <w:rsid w:val="00C62D47"/>
    <w:rsid w:val="00C63726"/>
    <w:rsid w:val="00C63C67"/>
    <w:rsid w:val="00C665CE"/>
    <w:rsid w:val="00C6769E"/>
    <w:rsid w:val="00C67F01"/>
    <w:rsid w:val="00C70017"/>
    <w:rsid w:val="00C70283"/>
    <w:rsid w:val="00C77F63"/>
    <w:rsid w:val="00C80597"/>
    <w:rsid w:val="00C80FFE"/>
    <w:rsid w:val="00C81ACD"/>
    <w:rsid w:val="00C82631"/>
    <w:rsid w:val="00C82911"/>
    <w:rsid w:val="00C829C8"/>
    <w:rsid w:val="00C83440"/>
    <w:rsid w:val="00C83BFC"/>
    <w:rsid w:val="00C84110"/>
    <w:rsid w:val="00C84BEA"/>
    <w:rsid w:val="00C84E94"/>
    <w:rsid w:val="00C84E99"/>
    <w:rsid w:val="00C8512C"/>
    <w:rsid w:val="00C8567C"/>
    <w:rsid w:val="00C8733E"/>
    <w:rsid w:val="00C87D80"/>
    <w:rsid w:val="00C90325"/>
    <w:rsid w:val="00C90450"/>
    <w:rsid w:val="00C9062F"/>
    <w:rsid w:val="00C90B7B"/>
    <w:rsid w:val="00C91D79"/>
    <w:rsid w:val="00C92B81"/>
    <w:rsid w:val="00C94394"/>
    <w:rsid w:val="00C96699"/>
    <w:rsid w:val="00C97A44"/>
    <w:rsid w:val="00C97C3B"/>
    <w:rsid w:val="00CA0850"/>
    <w:rsid w:val="00CA1622"/>
    <w:rsid w:val="00CA1DFB"/>
    <w:rsid w:val="00CA2203"/>
    <w:rsid w:val="00CA22FD"/>
    <w:rsid w:val="00CA27D3"/>
    <w:rsid w:val="00CA688B"/>
    <w:rsid w:val="00CA6B14"/>
    <w:rsid w:val="00CB0E8F"/>
    <w:rsid w:val="00CB26D5"/>
    <w:rsid w:val="00CB33F2"/>
    <w:rsid w:val="00CB3D2A"/>
    <w:rsid w:val="00CB4077"/>
    <w:rsid w:val="00CB41FD"/>
    <w:rsid w:val="00CB4BE2"/>
    <w:rsid w:val="00CB6709"/>
    <w:rsid w:val="00CB7187"/>
    <w:rsid w:val="00CB7905"/>
    <w:rsid w:val="00CC011B"/>
    <w:rsid w:val="00CC0BD2"/>
    <w:rsid w:val="00CC11A5"/>
    <w:rsid w:val="00CC21F1"/>
    <w:rsid w:val="00CC2385"/>
    <w:rsid w:val="00CC2746"/>
    <w:rsid w:val="00CC48E2"/>
    <w:rsid w:val="00CC518D"/>
    <w:rsid w:val="00CC56F0"/>
    <w:rsid w:val="00CC6C52"/>
    <w:rsid w:val="00CD23E4"/>
    <w:rsid w:val="00CD308E"/>
    <w:rsid w:val="00CD34DD"/>
    <w:rsid w:val="00CD4231"/>
    <w:rsid w:val="00CD47EC"/>
    <w:rsid w:val="00CD49C1"/>
    <w:rsid w:val="00CD5CFF"/>
    <w:rsid w:val="00CD6701"/>
    <w:rsid w:val="00CD69FA"/>
    <w:rsid w:val="00CD71CD"/>
    <w:rsid w:val="00CE07F2"/>
    <w:rsid w:val="00CE090D"/>
    <w:rsid w:val="00CE0B98"/>
    <w:rsid w:val="00CE0D6E"/>
    <w:rsid w:val="00CE1DA7"/>
    <w:rsid w:val="00CE28CF"/>
    <w:rsid w:val="00CE501A"/>
    <w:rsid w:val="00CE7617"/>
    <w:rsid w:val="00CF0555"/>
    <w:rsid w:val="00CF309E"/>
    <w:rsid w:val="00CF322F"/>
    <w:rsid w:val="00CF3BD7"/>
    <w:rsid w:val="00CF4C06"/>
    <w:rsid w:val="00CF5767"/>
    <w:rsid w:val="00D01217"/>
    <w:rsid w:val="00D0132A"/>
    <w:rsid w:val="00D01AF6"/>
    <w:rsid w:val="00D04E63"/>
    <w:rsid w:val="00D052FD"/>
    <w:rsid w:val="00D066B5"/>
    <w:rsid w:val="00D069B0"/>
    <w:rsid w:val="00D0763F"/>
    <w:rsid w:val="00D115D5"/>
    <w:rsid w:val="00D12303"/>
    <w:rsid w:val="00D13B30"/>
    <w:rsid w:val="00D15BCF"/>
    <w:rsid w:val="00D166BE"/>
    <w:rsid w:val="00D203DC"/>
    <w:rsid w:val="00D22B70"/>
    <w:rsid w:val="00D2483F"/>
    <w:rsid w:val="00D25415"/>
    <w:rsid w:val="00D26589"/>
    <w:rsid w:val="00D27874"/>
    <w:rsid w:val="00D3094F"/>
    <w:rsid w:val="00D30FA7"/>
    <w:rsid w:val="00D313CE"/>
    <w:rsid w:val="00D3378E"/>
    <w:rsid w:val="00D34F6C"/>
    <w:rsid w:val="00D35354"/>
    <w:rsid w:val="00D3598E"/>
    <w:rsid w:val="00D36386"/>
    <w:rsid w:val="00D37516"/>
    <w:rsid w:val="00D377FD"/>
    <w:rsid w:val="00D37C2F"/>
    <w:rsid w:val="00D40C85"/>
    <w:rsid w:val="00D4129D"/>
    <w:rsid w:val="00D42591"/>
    <w:rsid w:val="00D45BD2"/>
    <w:rsid w:val="00D476D5"/>
    <w:rsid w:val="00D47D1C"/>
    <w:rsid w:val="00D503C1"/>
    <w:rsid w:val="00D51163"/>
    <w:rsid w:val="00D512A2"/>
    <w:rsid w:val="00D54A5F"/>
    <w:rsid w:val="00D5726E"/>
    <w:rsid w:val="00D57277"/>
    <w:rsid w:val="00D62623"/>
    <w:rsid w:val="00D62900"/>
    <w:rsid w:val="00D657F3"/>
    <w:rsid w:val="00D664D9"/>
    <w:rsid w:val="00D665DE"/>
    <w:rsid w:val="00D67837"/>
    <w:rsid w:val="00D67CF6"/>
    <w:rsid w:val="00D70340"/>
    <w:rsid w:val="00D70370"/>
    <w:rsid w:val="00D7109E"/>
    <w:rsid w:val="00D7191E"/>
    <w:rsid w:val="00D72425"/>
    <w:rsid w:val="00D72913"/>
    <w:rsid w:val="00D73ED0"/>
    <w:rsid w:val="00D7448D"/>
    <w:rsid w:val="00D74D28"/>
    <w:rsid w:val="00D75553"/>
    <w:rsid w:val="00D7780B"/>
    <w:rsid w:val="00D812F8"/>
    <w:rsid w:val="00D82072"/>
    <w:rsid w:val="00D821EE"/>
    <w:rsid w:val="00D831A8"/>
    <w:rsid w:val="00D831DA"/>
    <w:rsid w:val="00D841BD"/>
    <w:rsid w:val="00D85478"/>
    <w:rsid w:val="00D860A8"/>
    <w:rsid w:val="00D862A5"/>
    <w:rsid w:val="00D87F93"/>
    <w:rsid w:val="00D902DB"/>
    <w:rsid w:val="00D90539"/>
    <w:rsid w:val="00D9070D"/>
    <w:rsid w:val="00D91D25"/>
    <w:rsid w:val="00D92DDD"/>
    <w:rsid w:val="00D943D5"/>
    <w:rsid w:val="00D9587B"/>
    <w:rsid w:val="00D960D0"/>
    <w:rsid w:val="00D9785D"/>
    <w:rsid w:val="00DA0766"/>
    <w:rsid w:val="00DA0A81"/>
    <w:rsid w:val="00DA0E42"/>
    <w:rsid w:val="00DA220B"/>
    <w:rsid w:val="00DA246F"/>
    <w:rsid w:val="00DA3DBE"/>
    <w:rsid w:val="00DA4264"/>
    <w:rsid w:val="00DA43DF"/>
    <w:rsid w:val="00DA534D"/>
    <w:rsid w:val="00DA6836"/>
    <w:rsid w:val="00DA7DF2"/>
    <w:rsid w:val="00DB0262"/>
    <w:rsid w:val="00DB4D59"/>
    <w:rsid w:val="00DB62BC"/>
    <w:rsid w:val="00DB64F8"/>
    <w:rsid w:val="00DB664B"/>
    <w:rsid w:val="00DB7F02"/>
    <w:rsid w:val="00DC13CD"/>
    <w:rsid w:val="00DC171B"/>
    <w:rsid w:val="00DC1734"/>
    <w:rsid w:val="00DC2BC1"/>
    <w:rsid w:val="00DC3426"/>
    <w:rsid w:val="00DC427E"/>
    <w:rsid w:val="00DC43DC"/>
    <w:rsid w:val="00DC4A87"/>
    <w:rsid w:val="00DC5008"/>
    <w:rsid w:val="00DD0E2E"/>
    <w:rsid w:val="00DD3212"/>
    <w:rsid w:val="00DD41CD"/>
    <w:rsid w:val="00DD4C6E"/>
    <w:rsid w:val="00DD5BBB"/>
    <w:rsid w:val="00DD62AA"/>
    <w:rsid w:val="00DD64EF"/>
    <w:rsid w:val="00DD6899"/>
    <w:rsid w:val="00DD692F"/>
    <w:rsid w:val="00DD6D74"/>
    <w:rsid w:val="00DD7055"/>
    <w:rsid w:val="00DD7E90"/>
    <w:rsid w:val="00DE1EFA"/>
    <w:rsid w:val="00DE5805"/>
    <w:rsid w:val="00DE75A7"/>
    <w:rsid w:val="00DF01B9"/>
    <w:rsid w:val="00DF52AA"/>
    <w:rsid w:val="00DF5792"/>
    <w:rsid w:val="00DF5C91"/>
    <w:rsid w:val="00DF7153"/>
    <w:rsid w:val="00E003DA"/>
    <w:rsid w:val="00E02F08"/>
    <w:rsid w:val="00E03270"/>
    <w:rsid w:val="00E04928"/>
    <w:rsid w:val="00E04E8D"/>
    <w:rsid w:val="00E05D15"/>
    <w:rsid w:val="00E0664D"/>
    <w:rsid w:val="00E11DE3"/>
    <w:rsid w:val="00E12A5A"/>
    <w:rsid w:val="00E1355F"/>
    <w:rsid w:val="00E14156"/>
    <w:rsid w:val="00E15B08"/>
    <w:rsid w:val="00E167B0"/>
    <w:rsid w:val="00E174B6"/>
    <w:rsid w:val="00E17E3F"/>
    <w:rsid w:val="00E21013"/>
    <w:rsid w:val="00E219BF"/>
    <w:rsid w:val="00E219D8"/>
    <w:rsid w:val="00E21C29"/>
    <w:rsid w:val="00E22ECE"/>
    <w:rsid w:val="00E25D06"/>
    <w:rsid w:val="00E26EA8"/>
    <w:rsid w:val="00E32753"/>
    <w:rsid w:val="00E333E0"/>
    <w:rsid w:val="00E33A09"/>
    <w:rsid w:val="00E33DAD"/>
    <w:rsid w:val="00E34838"/>
    <w:rsid w:val="00E35DF3"/>
    <w:rsid w:val="00E37950"/>
    <w:rsid w:val="00E379C8"/>
    <w:rsid w:val="00E37F76"/>
    <w:rsid w:val="00E40465"/>
    <w:rsid w:val="00E406A6"/>
    <w:rsid w:val="00E4169C"/>
    <w:rsid w:val="00E41754"/>
    <w:rsid w:val="00E41A46"/>
    <w:rsid w:val="00E42711"/>
    <w:rsid w:val="00E43B40"/>
    <w:rsid w:val="00E451DE"/>
    <w:rsid w:val="00E45220"/>
    <w:rsid w:val="00E4569F"/>
    <w:rsid w:val="00E47381"/>
    <w:rsid w:val="00E479AB"/>
    <w:rsid w:val="00E520E8"/>
    <w:rsid w:val="00E5406C"/>
    <w:rsid w:val="00E54123"/>
    <w:rsid w:val="00E54654"/>
    <w:rsid w:val="00E54A91"/>
    <w:rsid w:val="00E54C87"/>
    <w:rsid w:val="00E55D10"/>
    <w:rsid w:val="00E55E1D"/>
    <w:rsid w:val="00E57448"/>
    <w:rsid w:val="00E57486"/>
    <w:rsid w:val="00E57BB9"/>
    <w:rsid w:val="00E60E78"/>
    <w:rsid w:val="00E62207"/>
    <w:rsid w:val="00E62A19"/>
    <w:rsid w:val="00E62AA2"/>
    <w:rsid w:val="00E63652"/>
    <w:rsid w:val="00E65014"/>
    <w:rsid w:val="00E655D7"/>
    <w:rsid w:val="00E65E8E"/>
    <w:rsid w:val="00E660F1"/>
    <w:rsid w:val="00E67AE6"/>
    <w:rsid w:val="00E706B8"/>
    <w:rsid w:val="00E70AC7"/>
    <w:rsid w:val="00E70B5E"/>
    <w:rsid w:val="00E715A4"/>
    <w:rsid w:val="00E71B1E"/>
    <w:rsid w:val="00E72987"/>
    <w:rsid w:val="00E7321E"/>
    <w:rsid w:val="00E73BF0"/>
    <w:rsid w:val="00E746CA"/>
    <w:rsid w:val="00E7507C"/>
    <w:rsid w:val="00E75244"/>
    <w:rsid w:val="00E75A12"/>
    <w:rsid w:val="00E75FB2"/>
    <w:rsid w:val="00E76B7B"/>
    <w:rsid w:val="00E773DB"/>
    <w:rsid w:val="00E83292"/>
    <w:rsid w:val="00E8396D"/>
    <w:rsid w:val="00E840C0"/>
    <w:rsid w:val="00E845CC"/>
    <w:rsid w:val="00E84BBD"/>
    <w:rsid w:val="00E85C60"/>
    <w:rsid w:val="00E90E56"/>
    <w:rsid w:val="00E9380E"/>
    <w:rsid w:val="00E93CEB"/>
    <w:rsid w:val="00E94056"/>
    <w:rsid w:val="00E94233"/>
    <w:rsid w:val="00E94541"/>
    <w:rsid w:val="00E94BB0"/>
    <w:rsid w:val="00E9553F"/>
    <w:rsid w:val="00EA2D6B"/>
    <w:rsid w:val="00EA32E0"/>
    <w:rsid w:val="00EA6A8C"/>
    <w:rsid w:val="00EA7637"/>
    <w:rsid w:val="00EA7650"/>
    <w:rsid w:val="00EB1106"/>
    <w:rsid w:val="00EB2B39"/>
    <w:rsid w:val="00EB3530"/>
    <w:rsid w:val="00EB41BF"/>
    <w:rsid w:val="00EB6D89"/>
    <w:rsid w:val="00EB7343"/>
    <w:rsid w:val="00EB786D"/>
    <w:rsid w:val="00EC0B01"/>
    <w:rsid w:val="00EC1E4E"/>
    <w:rsid w:val="00EC2448"/>
    <w:rsid w:val="00EC29C2"/>
    <w:rsid w:val="00EC2DEC"/>
    <w:rsid w:val="00EC3166"/>
    <w:rsid w:val="00EC31BA"/>
    <w:rsid w:val="00EC32EE"/>
    <w:rsid w:val="00EC337C"/>
    <w:rsid w:val="00EC350A"/>
    <w:rsid w:val="00EC358A"/>
    <w:rsid w:val="00EC4129"/>
    <w:rsid w:val="00EC4B66"/>
    <w:rsid w:val="00EC5078"/>
    <w:rsid w:val="00EC510B"/>
    <w:rsid w:val="00EC6078"/>
    <w:rsid w:val="00EC69E3"/>
    <w:rsid w:val="00EC6E41"/>
    <w:rsid w:val="00EC7D19"/>
    <w:rsid w:val="00EC7FBA"/>
    <w:rsid w:val="00ED18DE"/>
    <w:rsid w:val="00ED2BF4"/>
    <w:rsid w:val="00ED38A6"/>
    <w:rsid w:val="00ED4C47"/>
    <w:rsid w:val="00ED52BD"/>
    <w:rsid w:val="00ED57CF"/>
    <w:rsid w:val="00ED586A"/>
    <w:rsid w:val="00ED5C09"/>
    <w:rsid w:val="00ED770C"/>
    <w:rsid w:val="00EE226E"/>
    <w:rsid w:val="00EE23B0"/>
    <w:rsid w:val="00EE353F"/>
    <w:rsid w:val="00EE3C89"/>
    <w:rsid w:val="00EE498C"/>
    <w:rsid w:val="00EE6775"/>
    <w:rsid w:val="00EE774A"/>
    <w:rsid w:val="00EF04E9"/>
    <w:rsid w:val="00EF07DD"/>
    <w:rsid w:val="00EF234E"/>
    <w:rsid w:val="00EF2D3D"/>
    <w:rsid w:val="00EF3D91"/>
    <w:rsid w:val="00EF4CC2"/>
    <w:rsid w:val="00EF63CC"/>
    <w:rsid w:val="00EF667B"/>
    <w:rsid w:val="00F00E96"/>
    <w:rsid w:val="00F01B8F"/>
    <w:rsid w:val="00F07460"/>
    <w:rsid w:val="00F07716"/>
    <w:rsid w:val="00F100F4"/>
    <w:rsid w:val="00F10167"/>
    <w:rsid w:val="00F10C87"/>
    <w:rsid w:val="00F117E5"/>
    <w:rsid w:val="00F11B2A"/>
    <w:rsid w:val="00F1208A"/>
    <w:rsid w:val="00F14705"/>
    <w:rsid w:val="00F200AA"/>
    <w:rsid w:val="00F21C73"/>
    <w:rsid w:val="00F21EA0"/>
    <w:rsid w:val="00F24B1C"/>
    <w:rsid w:val="00F24B7B"/>
    <w:rsid w:val="00F2610F"/>
    <w:rsid w:val="00F26C5B"/>
    <w:rsid w:val="00F271CE"/>
    <w:rsid w:val="00F27C37"/>
    <w:rsid w:val="00F346E1"/>
    <w:rsid w:val="00F35473"/>
    <w:rsid w:val="00F36694"/>
    <w:rsid w:val="00F37149"/>
    <w:rsid w:val="00F379AB"/>
    <w:rsid w:val="00F37A5A"/>
    <w:rsid w:val="00F4130D"/>
    <w:rsid w:val="00F434D7"/>
    <w:rsid w:val="00F43BCC"/>
    <w:rsid w:val="00F4421F"/>
    <w:rsid w:val="00F47857"/>
    <w:rsid w:val="00F47894"/>
    <w:rsid w:val="00F50B33"/>
    <w:rsid w:val="00F5111A"/>
    <w:rsid w:val="00F514F5"/>
    <w:rsid w:val="00F5178E"/>
    <w:rsid w:val="00F51F99"/>
    <w:rsid w:val="00F5267F"/>
    <w:rsid w:val="00F52F58"/>
    <w:rsid w:val="00F53F45"/>
    <w:rsid w:val="00F54CE9"/>
    <w:rsid w:val="00F55367"/>
    <w:rsid w:val="00F55A9D"/>
    <w:rsid w:val="00F55AA0"/>
    <w:rsid w:val="00F56C70"/>
    <w:rsid w:val="00F572CB"/>
    <w:rsid w:val="00F575DB"/>
    <w:rsid w:val="00F57761"/>
    <w:rsid w:val="00F57E2D"/>
    <w:rsid w:val="00F57E7D"/>
    <w:rsid w:val="00F57F0D"/>
    <w:rsid w:val="00F57FB7"/>
    <w:rsid w:val="00F614AA"/>
    <w:rsid w:val="00F63164"/>
    <w:rsid w:val="00F6437A"/>
    <w:rsid w:val="00F64606"/>
    <w:rsid w:val="00F67219"/>
    <w:rsid w:val="00F67C56"/>
    <w:rsid w:val="00F73157"/>
    <w:rsid w:val="00F741FA"/>
    <w:rsid w:val="00F75C69"/>
    <w:rsid w:val="00F77128"/>
    <w:rsid w:val="00F77476"/>
    <w:rsid w:val="00F8052C"/>
    <w:rsid w:val="00F806BE"/>
    <w:rsid w:val="00F80D7F"/>
    <w:rsid w:val="00F81646"/>
    <w:rsid w:val="00F8205F"/>
    <w:rsid w:val="00F82BB5"/>
    <w:rsid w:val="00F82D70"/>
    <w:rsid w:val="00F84274"/>
    <w:rsid w:val="00F84338"/>
    <w:rsid w:val="00F86020"/>
    <w:rsid w:val="00F87F73"/>
    <w:rsid w:val="00F90980"/>
    <w:rsid w:val="00F9271A"/>
    <w:rsid w:val="00F92BDD"/>
    <w:rsid w:val="00F931D5"/>
    <w:rsid w:val="00F95741"/>
    <w:rsid w:val="00F977BA"/>
    <w:rsid w:val="00FA00E0"/>
    <w:rsid w:val="00FA02CA"/>
    <w:rsid w:val="00FA1E3A"/>
    <w:rsid w:val="00FA21FB"/>
    <w:rsid w:val="00FA330C"/>
    <w:rsid w:val="00FA3F7B"/>
    <w:rsid w:val="00FA3FA0"/>
    <w:rsid w:val="00FA61BC"/>
    <w:rsid w:val="00FA7463"/>
    <w:rsid w:val="00FA7EE0"/>
    <w:rsid w:val="00FB074C"/>
    <w:rsid w:val="00FB0D21"/>
    <w:rsid w:val="00FB20CD"/>
    <w:rsid w:val="00FB2D2E"/>
    <w:rsid w:val="00FB2DB5"/>
    <w:rsid w:val="00FB3092"/>
    <w:rsid w:val="00FB318B"/>
    <w:rsid w:val="00FB3769"/>
    <w:rsid w:val="00FB459C"/>
    <w:rsid w:val="00FB56B7"/>
    <w:rsid w:val="00FB59E5"/>
    <w:rsid w:val="00FB61D6"/>
    <w:rsid w:val="00FB63B7"/>
    <w:rsid w:val="00FB6B9D"/>
    <w:rsid w:val="00FC3478"/>
    <w:rsid w:val="00FC3C0E"/>
    <w:rsid w:val="00FC4712"/>
    <w:rsid w:val="00FC59DE"/>
    <w:rsid w:val="00FC6CF1"/>
    <w:rsid w:val="00FD0049"/>
    <w:rsid w:val="00FD0FA1"/>
    <w:rsid w:val="00FD271A"/>
    <w:rsid w:val="00FD2D62"/>
    <w:rsid w:val="00FD4A54"/>
    <w:rsid w:val="00FD5447"/>
    <w:rsid w:val="00FE0454"/>
    <w:rsid w:val="00FE18FF"/>
    <w:rsid w:val="00FE1A94"/>
    <w:rsid w:val="00FE23D8"/>
    <w:rsid w:val="00FE3C81"/>
    <w:rsid w:val="00FE4B1A"/>
    <w:rsid w:val="00FE4C0B"/>
    <w:rsid w:val="00FE63A6"/>
    <w:rsid w:val="00FE7B33"/>
    <w:rsid w:val="00FF281B"/>
    <w:rsid w:val="00FF30C1"/>
    <w:rsid w:val="00FF37F0"/>
    <w:rsid w:val="00FF394A"/>
    <w:rsid w:val="00FF394C"/>
    <w:rsid w:val="00FF3FC1"/>
    <w:rsid w:val="00FF4C00"/>
    <w:rsid w:val="00FF4DA5"/>
    <w:rsid w:val="00FF4E86"/>
    <w:rsid w:val="00FF518E"/>
    <w:rsid w:val="00FF649C"/>
    <w:rsid w:val="00FF6C0E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C1A1B9-E3DE-4CE2-B9C5-9C698B40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3571BA"/>
    <w:pPr>
      <w:keepNext/>
      <w:jc w:val="center"/>
      <w:outlineLvl w:val="4"/>
    </w:pPr>
    <w:rPr>
      <w:rFonts w:ascii="Arial" w:hAnsi="Arial" w:cs="Arial"/>
      <w:b/>
      <w:sz w:val="3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21655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8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character" w:customStyle="1" w:styleId="greenurl1">
    <w:name w:val="green_url1"/>
    <w:rsid w:val="008D7889"/>
    <w:rPr>
      <w:color w:val="006600"/>
    </w:rPr>
  </w:style>
  <w:style w:type="character" w:styleId="a9">
    <w:name w:val="Hyperlink"/>
    <w:rsid w:val="006A526A"/>
    <w:rPr>
      <w:color w:val="29407A"/>
      <w:u w:val="single"/>
    </w:rPr>
  </w:style>
  <w:style w:type="character" w:customStyle="1" w:styleId="a5">
    <w:name w:val="Нижний колонтитул Знак"/>
    <w:link w:val="a4"/>
    <w:rsid w:val="00A83F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7</cp:revision>
  <cp:lastPrinted>2012-04-25T08:49:00Z</cp:lastPrinted>
  <dcterms:created xsi:type="dcterms:W3CDTF">2019-02-25T07:57:00Z</dcterms:created>
  <dcterms:modified xsi:type="dcterms:W3CDTF">2019-02-25T13:10:00Z</dcterms:modified>
</cp:coreProperties>
</file>