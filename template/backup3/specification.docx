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6" w:type="dxa"/>
        <w:tblInd w:w="6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5"/>
        <w:gridCol w:w="376"/>
        <w:gridCol w:w="506"/>
        <w:gridCol w:w="3508"/>
        <w:gridCol w:w="3506"/>
        <w:gridCol w:w="653"/>
        <w:gridCol w:w="1385"/>
        <w:gridCol w:w="227"/>
      </w:tblGrid>
      <w:tr w:rsidR="00D476D5" w:rsidRPr="008A6F49" w:rsidTr="008A6F49">
        <w:trPr>
          <w:cantSplit/>
          <w:trHeight w:hRule="exact" w:val="907"/>
          <w:tblHeader/>
        </w:trPr>
        <w:tc>
          <w:tcPr>
            <w:tcW w:w="385" w:type="dxa"/>
            <w:tcBorders>
              <w:top w:val="nil"/>
              <w:bottom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D476D5" w:rsidRPr="00CC02F3" w:rsidRDefault="00D476D5" w:rsidP="008A6F49">
            <w:pPr>
              <w:ind w:left="113" w:right="113"/>
              <w:jc w:val="center"/>
              <w:rPr>
                <w:rFonts w:ascii="Arial" w:hAnsi="Arial" w:cs="Arial"/>
                <w:i/>
                <w:spacing w:val="-20"/>
                <w:sz w:val="20"/>
                <w:szCs w:val="20"/>
              </w:rPr>
            </w:pPr>
            <w:bookmarkStart w:id="0" w:name="_top"/>
            <w:bookmarkEnd w:id="0"/>
            <w:r w:rsidRPr="00CC02F3">
              <w:rPr>
                <w:rFonts w:ascii="Arial" w:hAnsi="Arial" w:cs="Arial"/>
                <w:i/>
                <w:spacing w:val="-20"/>
                <w:sz w:val="20"/>
                <w:szCs w:val="20"/>
              </w:rPr>
              <w:t>Формат</w:t>
            </w:r>
          </w:p>
        </w:tc>
        <w:tc>
          <w:tcPr>
            <w:tcW w:w="376" w:type="dxa"/>
            <w:tcBorders>
              <w:top w:val="nil"/>
              <w:bottom w:val="single" w:sz="12" w:space="0" w:color="auto"/>
            </w:tcBorders>
            <w:noWrap/>
            <w:textDirection w:val="btLr"/>
            <w:vAlign w:val="center"/>
          </w:tcPr>
          <w:p w:rsidR="00D476D5" w:rsidRPr="008A6F49" w:rsidRDefault="00D476D5" w:rsidP="008A6F49">
            <w:pPr>
              <w:ind w:left="113" w:right="113"/>
              <w:jc w:val="center"/>
              <w:rPr>
                <w:rFonts w:ascii="Arial" w:hAnsi="Arial" w:cs="Arial"/>
                <w:i/>
                <w:w w:val="90"/>
              </w:rPr>
            </w:pPr>
            <w:r w:rsidRPr="008A6F49">
              <w:rPr>
                <w:rFonts w:ascii="Arial" w:hAnsi="Arial" w:cs="Arial"/>
                <w:i/>
                <w:w w:val="90"/>
              </w:rPr>
              <w:t>Зона</w:t>
            </w:r>
          </w:p>
        </w:tc>
        <w:tc>
          <w:tcPr>
            <w:tcW w:w="506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textDirection w:val="btLr"/>
            <w:vAlign w:val="center"/>
          </w:tcPr>
          <w:p w:rsidR="00D476D5" w:rsidRPr="008A6F49" w:rsidRDefault="00D476D5" w:rsidP="008A6F49">
            <w:pPr>
              <w:ind w:left="113" w:right="113"/>
              <w:jc w:val="center"/>
              <w:rPr>
                <w:rFonts w:ascii="Arial" w:hAnsi="Arial" w:cs="Arial"/>
                <w:i/>
                <w:w w:val="90"/>
              </w:rPr>
            </w:pPr>
            <w:r w:rsidRPr="008A6F49">
              <w:rPr>
                <w:rFonts w:ascii="Arial" w:hAnsi="Arial" w:cs="Arial"/>
                <w:i/>
                <w:w w:val="90"/>
              </w:rPr>
              <w:t>Поз.</w:t>
            </w:r>
          </w:p>
        </w:tc>
        <w:tc>
          <w:tcPr>
            <w:tcW w:w="350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153875" w:rsidRDefault="00D476D5" w:rsidP="008A6F49">
            <w:pPr>
              <w:jc w:val="center"/>
              <w:rPr>
                <w:rFonts w:ascii="Arial" w:hAnsi="Arial" w:cs="Arial"/>
                <w:i/>
              </w:rPr>
            </w:pPr>
            <w:r w:rsidRPr="00153875">
              <w:rPr>
                <w:rFonts w:ascii="Arial" w:hAnsi="Arial" w:cs="Arial"/>
                <w:i/>
              </w:rPr>
              <w:t>Обозначение</w:t>
            </w:r>
          </w:p>
        </w:tc>
        <w:tc>
          <w:tcPr>
            <w:tcW w:w="350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476D5" w:rsidRPr="00153875" w:rsidRDefault="00D476D5" w:rsidP="008A6F49">
            <w:pPr>
              <w:jc w:val="center"/>
              <w:rPr>
                <w:rFonts w:ascii="Arial" w:hAnsi="Arial" w:cs="Arial"/>
                <w:i/>
              </w:rPr>
            </w:pPr>
            <w:r w:rsidRPr="00153875">
              <w:rPr>
                <w:rFonts w:ascii="Arial" w:hAnsi="Arial" w:cs="Arial"/>
                <w:i/>
              </w:rPr>
              <w:t>Наименование</w:t>
            </w:r>
          </w:p>
        </w:tc>
        <w:tc>
          <w:tcPr>
            <w:tcW w:w="653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8A6F49" w:rsidRDefault="00D476D5" w:rsidP="008A6F49">
            <w:pPr>
              <w:jc w:val="center"/>
              <w:rPr>
                <w:rFonts w:ascii="Arial" w:hAnsi="Arial" w:cs="Arial"/>
                <w:i/>
                <w:w w:val="90"/>
              </w:rPr>
            </w:pPr>
            <w:r w:rsidRPr="00153875">
              <w:rPr>
                <w:rFonts w:ascii="Arial" w:hAnsi="Arial" w:cs="Arial"/>
                <w:i/>
              </w:rPr>
              <w:t>Кол</w:t>
            </w:r>
            <w:r w:rsidRPr="008A6F49">
              <w:rPr>
                <w:rFonts w:ascii="Arial" w:hAnsi="Arial" w:cs="Arial"/>
                <w:i/>
                <w:w w:val="90"/>
              </w:rPr>
              <w:t>.</w:t>
            </w:r>
          </w:p>
        </w:tc>
        <w:tc>
          <w:tcPr>
            <w:tcW w:w="1385" w:type="dxa"/>
            <w:tcBorders>
              <w:top w:val="nil"/>
              <w:bottom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CC02F3" w:rsidRDefault="00D476D5" w:rsidP="008A6F49">
            <w:pPr>
              <w:jc w:val="center"/>
              <w:rPr>
                <w:rFonts w:ascii="Arial" w:hAnsi="Arial" w:cs="Arial"/>
                <w:i/>
                <w:spacing w:val="-20"/>
              </w:rPr>
            </w:pPr>
            <w:r w:rsidRPr="00CC02F3">
              <w:rPr>
                <w:rFonts w:ascii="Arial" w:hAnsi="Arial" w:cs="Arial"/>
                <w:i/>
                <w:spacing w:val="-20"/>
              </w:rPr>
              <w:t>Приме</w:t>
            </w:r>
            <w:r w:rsidR="00123F7C" w:rsidRPr="00CC02F3">
              <w:rPr>
                <w:rFonts w:ascii="Arial" w:hAnsi="Arial" w:cs="Arial"/>
                <w:i/>
                <w:spacing w:val="-20"/>
              </w:rPr>
              <w:softHyphen/>
            </w:r>
            <w:r w:rsidRPr="00CC02F3">
              <w:rPr>
                <w:rFonts w:ascii="Arial" w:hAnsi="Arial" w:cs="Arial"/>
                <w:i/>
                <w:spacing w:val="-20"/>
              </w:rPr>
              <w:t>ча</w:t>
            </w:r>
            <w:r w:rsidR="00123F7C" w:rsidRPr="00CC02F3">
              <w:rPr>
                <w:rFonts w:ascii="Arial" w:hAnsi="Arial" w:cs="Arial"/>
                <w:i/>
                <w:spacing w:val="-20"/>
              </w:rPr>
              <w:softHyphen/>
            </w:r>
            <w:r w:rsidRPr="00CC02F3">
              <w:rPr>
                <w:rFonts w:ascii="Arial" w:hAnsi="Arial" w:cs="Arial"/>
                <w:i/>
                <w:spacing w:val="-20"/>
              </w:rPr>
              <w:t>ние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tcFitText/>
            <w:vAlign w:val="center"/>
          </w:tcPr>
          <w:p w:rsidR="00D476D5" w:rsidRPr="008A6F49" w:rsidRDefault="00D476D5" w:rsidP="008A6F49">
            <w:pPr>
              <w:jc w:val="center"/>
              <w:rPr>
                <w:rFonts w:ascii="Arial" w:hAnsi="Arial" w:cs="Arial"/>
                <w:i/>
                <w:w w:val="90"/>
              </w:rPr>
            </w:pPr>
          </w:p>
        </w:tc>
      </w:tr>
      <w:tr w:rsidR="001C3299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1C3299" w:rsidRPr="00FF3AF1" w:rsidRDefault="001C3299" w:rsidP="00FF3AF1">
            <w:pPr>
              <w:suppressAutoHyphens/>
              <w:jc w:val="center"/>
              <w:rPr>
                <w:rFonts w:ascii="Arial" w:hAnsi="Arial" w:cs="Arial"/>
                <w:i/>
                <w:color w:val="FF0000"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1C3299" w:rsidRPr="004919BD" w:rsidRDefault="001C3299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1C3299" w:rsidRPr="00D54CFF" w:rsidRDefault="001C3299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1C3299" w:rsidRPr="00FF3AF1" w:rsidRDefault="001C3299" w:rsidP="004A41CB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1C3299" w:rsidRPr="00E72B74" w:rsidRDefault="001C3299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1C3299" w:rsidRPr="00D341A8" w:rsidRDefault="001C3299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1C3299" w:rsidRPr="009F1840" w:rsidRDefault="001C3299" w:rsidP="00B42D98">
            <w:pPr>
              <w:ind w:left="-124" w:right="-131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1C3299" w:rsidRPr="008A6F49" w:rsidRDefault="001C3299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9577E5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703F8F" w:rsidRDefault="00AD3E85" w:rsidP="009577E5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9577E5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A4023F" w:rsidRDefault="00AD3E85" w:rsidP="009577E5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F42626" w:rsidRDefault="00AD3E85" w:rsidP="009577E5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703F8F" w:rsidRDefault="00AD3E85" w:rsidP="009577E5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D341A8" w:rsidRDefault="00AD3E85" w:rsidP="009577E5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9F1840" w:rsidRDefault="00AD3E85" w:rsidP="009577E5">
            <w:pPr>
              <w:ind w:left="-124" w:right="-131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9577E5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9577E5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D341A8" w:rsidRDefault="00AD3E85" w:rsidP="009577E5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9577E5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7F735C" w:rsidRDefault="00AD3E85" w:rsidP="009577E5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F42626" w:rsidRDefault="00AD3E85" w:rsidP="009577E5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6121A2" w:rsidRDefault="00AD3E85" w:rsidP="009577E5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D341A8" w:rsidRDefault="00AD3E85" w:rsidP="009577E5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5761AE" w:rsidRDefault="00AD3E85" w:rsidP="009577E5">
            <w:pPr>
              <w:ind w:left="-124" w:right="-131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9577E5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4919BD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4919BD" w:rsidRDefault="00AD3E85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4919BD" w:rsidRDefault="00AD3E85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4919BD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1E2F98" w:rsidRDefault="00AD3E85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D341A8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E26933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F42626" w:rsidRDefault="00AD3E85" w:rsidP="004A41CB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6121A2" w:rsidRDefault="00AD3E85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D341A8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5761AE" w:rsidRDefault="00AD3E85" w:rsidP="005761AE">
            <w:pPr>
              <w:ind w:left="-124" w:right="-131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4919BD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4919BD" w:rsidRDefault="00AD3E85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4919BD" w:rsidRDefault="00AD3E85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4919BD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1E2F98" w:rsidRDefault="00AD3E85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4A2164" w:rsidRDefault="00AD3E85" w:rsidP="00F20C48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C73F24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4919BD" w:rsidRDefault="00AD3E85" w:rsidP="004A41CB">
            <w:pPr>
              <w:suppressAutoHyphens/>
              <w:ind w:right="-115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4A2164" w:rsidRDefault="00AD3E85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D341A8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9F1840" w:rsidRDefault="00AD3E85" w:rsidP="00B42D98">
            <w:pPr>
              <w:ind w:left="-124" w:right="-131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4919BD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4919BD" w:rsidRDefault="00AD3E85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4919BD" w:rsidRDefault="00AD3E85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4919BD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1E2F98" w:rsidRDefault="00AD3E85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8B2FC4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B50AF0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F42626" w:rsidRDefault="00AD3E85" w:rsidP="004A41CB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6121A2" w:rsidRDefault="00AD3E85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8B397B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8B2FC4" w:rsidRDefault="00AD3E85" w:rsidP="004A41CB">
            <w:pPr>
              <w:ind w:left="-124" w:right="-131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8B2FC4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573C19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F42626" w:rsidRDefault="00AD3E85" w:rsidP="008B397B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6121A2" w:rsidRDefault="00AD3E85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8B397B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8B2FC4" w:rsidRDefault="00AD3E85" w:rsidP="004A41CB">
            <w:pPr>
              <w:ind w:left="-124" w:right="-131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8B2FC4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8D44FC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F42626" w:rsidRDefault="00AD3E85" w:rsidP="004A41CB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6121A2" w:rsidRDefault="00AD3E85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5E2531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8B2FC4" w:rsidRDefault="00AD3E85" w:rsidP="004A41CB">
            <w:pPr>
              <w:ind w:left="-124" w:right="-131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7B76D9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8B2FC4" w:rsidRDefault="00AD3E85" w:rsidP="007B76D9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7B76D9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572630" w:rsidRDefault="00AD3E85" w:rsidP="007B76D9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D23C8A" w:rsidRDefault="00AD3E85" w:rsidP="007B76D9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6121A2" w:rsidRDefault="00AD3E85" w:rsidP="007B76D9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8B397B" w:rsidRDefault="00AD3E85" w:rsidP="007B76D9">
            <w:pPr>
              <w:suppressAutoHyphens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D23C8A" w:rsidRDefault="00AD3E85" w:rsidP="007B76D9">
            <w:pPr>
              <w:ind w:left="-124" w:right="-131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7B76D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9879D0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8B2FC4" w:rsidRDefault="00AD3E85" w:rsidP="009879D0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9879D0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394F8B" w:rsidRDefault="00AD3E85" w:rsidP="009879D0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D23C8A" w:rsidRDefault="00AD3E85" w:rsidP="009879D0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6121A2" w:rsidRDefault="00AD3E85" w:rsidP="009879D0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F53576" w:rsidRDefault="00AD3E85" w:rsidP="009879D0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D23C8A" w:rsidRDefault="00AD3E85" w:rsidP="009879D0">
            <w:pPr>
              <w:ind w:left="-124" w:right="-131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9879D0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8B2FC4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3D248A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F42626" w:rsidRDefault="00AD3E85" w:rsidP="004A41CB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6121A2" w:rsidRDefault="00AD3E85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5E2531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8B2FC4" w:rsidRDefault="00AD3E85" w:rsidP="00C441C4">
            <w:pPr>
              <w:ind w:left="-124" w:right="-131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4919BD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4919BD" w:rsidRDefault="00AD3E85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4919BD" w:rsidRDefault="00AD3E85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4919BD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1E2F98" w:rsidRDefault="00AD3E85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D341A8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2E6426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4919BD" w:rsidRDefault="00AD3E85" w:rsidP="004A41CB">
            <w:pPr>
              <w:suppressAutoHyphens/>
              <w:ind w:right="-115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6121A2" w:rsidRDefault="00AD3E85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D341A8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145EE8" w:rsidRDefault="00AD3E85" w:rsidP="004A41CB">
            <w:pPr>
              <w:ind w:left="-124" w:right="-131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D464C5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5F78F7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D464C5" w:rsidRDefault="00AD3E85" w:rsidP="004A41CB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6121A2" w:rsidRDefault="00AD3E85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D341A8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145EE8" w:rsidRDefault="00AD3E85" w:rsidP="004A41CB">
            <w:pPr>
              <w:ind w:left="-124" w:right="-131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D464C5" w:rsidRDefault="00AD3E85" w:rsidP="00D464C5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89425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3269BE" w:rsidRDefault="00AD3E85" w:rsidP="004A41CB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6121A2" w:rsidRDefault="00AD3E85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D341A8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3269BE" w:rsidRDefault="00AD3E85" w:rsidP="003269BE">
            <w:pPr>
              <w:ind w:left="-124" w:right="-131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8534A8" w:rsidRDefault="00AD3E85" w:rsidP="00040EF0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D3031C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4919BD" w:rsidRDefault="00AD3E85" w:rsidP="004A41CB">
            <w:pPr>
              <w:suppressAutoHyphens/>
              <w:ind w:right="-115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8534A8" w:rsidRDefault="00AD3E85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D341A8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9F1840" w:rsidRDefault="00AD3E85" w:rsidP="00B42D98">
            <w:pPr>
              <w:ind w:left="-124" w:right="-131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4919BD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4919BD" w:rsidRDefault="00AD3E85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4919BD" w:rsidRDefault="00AD3E85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4919BD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1E2F98" w:rsidRDefault="00AD3E85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D341A8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9B0702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4919BD" w:rsidRDefault="00AD3E85" w:rsidP="004A41CB">
            <w:pPr>
              <w:suppressAutoHyphens/>
              <w:ind w:right="-115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6121A2" w:rsidRDefault="00AD3E85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D341A8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9F1840" w:rsidRDefault="00AD3E85" w:rsidP="004A41CB">
            <w:pPr>
              <w:ind w:left="-124" w:right="-131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4919BD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4919BD" w:rsidRDefault="00AD3E85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4919BD" w:rsidRDefault="00AD3E85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4919BD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1E2F98" w:rsidRDefault="00AD3E85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D341A8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843632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4919BD" w:rsidRDefault="00AD3E85" w:rsidP="004A41CB">
            <w:pPr>
              <w:suppressAutoHyphens/>
              <w:ind w:right="-115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6121A2" w:rsidRDefault="00AD3E85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D341A8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9F1840" w:rsidRDefault="00AD3E85" w:rsidP="004A41CB">
            <w:pPr>
              <w:ind w:left="-124" w:right="-131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D341A8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7700D3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F42626" w:rsidRDefault="00AD3E85" w:rsidP="00F15796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6121A2" w:rsidRDefault="00AD3E85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D341A8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9F1840" w:rsidRDefault="00AD3E85" w:rsidP="004A41CB">
            <w:pPr>
              <w:ind w:left="-124" w:right="-131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AD3E85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AD3E85" w:rsidRPr="004919BD" w:rsidRDefault="00AD3E85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AD3E85" w:rsidRPr="004919BD" w:rsidRDefault="00AD3E85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4919BD" w:rsidRDefault="00AD3E85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AD3E85" w:rsidRPr="004919BD" w:rsidRDefault="00AD3E85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AD3E85" w:rsidRPr="004919BD" w:rsidRDefault="00AD3E85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AD3E85" w:rsidRPr="004919BD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AD3E85" w:rsidRPr="001E2F98" w:rsidRDefault="00AD3E85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AD3E85" w:rsidRPr="008A6F49" w:rsidRDefault="00AD3E85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B67B02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B67B02" w:rsidRPr="004919BD" w:rsidRDefault="00B67B02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B67B02" w:rsidRPr="004919BD" w:rsidRDefault="00B67B02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B67B02" w:rsidRPr="004919BD" w:rsidRDefault="00B67B02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B67B02" w:rsidRPr="004919BD" w:rsidRDefault="00B67B02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B67B02" w:rsidRPr="004919BD" w:rsidRDefault="00B67B02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B67B02" w:rsidRPr="004919BD" w:rsidRDefault="00B67B02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B67B02" w:rsidRPr="001E2F98" w:rsidRDefault="00B67B02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B67B02" w:rsidRPr="008A6F49" w:rsidRDefault="00B67B02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B67B02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B67B02" w:rsidRPr="004919BD" w:rsidRDefault="00B67B02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B67B02" w:rsidRPr="004919BD" w:rsidRDefault="00B67B02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B67B02" w:rsidRPr="004919BD" w:rsidRDefault="00B67B02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B67B02" w:rsidRPr="004919BD" w:rsidRDefault="00B67B02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B67B02" w:rsidRPr="004919BD" w:rsidRDefault="00B67B02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B67B02" w:rsidRPr="004919BD" w:rsidRDefault="00B67B02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B67B02" w:rsidRPr="001E2F98" w:rsidRDefault="00B67B02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B67B02" w:rsidRPr="008A6F49" w:rsidRDefault="00B67B02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B67B02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B67B02" w:rsidRPr="004919BD" w:rsidRDefault="00B67B02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B67B02" w:rsidRPr="004919BD" w:rsidRDefault="00B67B02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B67B02" w:rsidRPr="004919BD" w:rsidRDefault="00B67B02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B67B02" w:rsidRPr="004919BD" w:rsidRDefault="00B67B02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B67B02" w:rsidRPr="004919BD" w:rsidRDefault="00B67B02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B67B02" w:rsidRPr="004919BD" w:rsidRDefault="00B67B02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B67B02" w:rsidRPr="001E2F98" w:rsidRDefault="00B67B02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B67B02" w:rsidRPr="008A6F49" w:rsidRDefault="00B67B02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91CEF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91CEF" w:rsidRPr="004919BD" w:rsidRDefault="00C91CEF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C91CEF" w:rsidRPr="004919BD" w:rsidRDefault="00C91CEF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91CEF" w:rsidRPr="004919BD" w:rsidRDefault="00C91CEF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91CEF" w:rsidRPr="004919BD" w:rsidRDefault="00C91CEF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91CEF" w:rsidRPr="004919BD" w:rsidRDefault="00C91CEF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91CEF" w:rsidRPr="004919BD" w:rsidRDefault="00C91CEF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91CEF" w:rsidRPr="001E2F98" w:rsidRDefault="00C91CEF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91CEF" w:rsidRPr="008A6F49" w:rsidRDefault="00C91CEF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91CEF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91CEF" w:rsidRPr="004919BD" w:rsidRDefault="00C91CEF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C91CEF" w:rsidRPr="004919BD" w:rsidRDefault="00C91CEF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91CEF" w:rsidRPr="004919BD" w:rsidRDefault="00C91CEF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91CEF" w:rsidRPr="004919BD" w:rsidRDefault="00C91CEF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91CEF" w:rsidRPr="004919BD" w:rsidRDefault="00C91CEF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91CEF" w:rsidRPr="004919BD" w:rsidRDefault="00C91CEF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91CEF" w:rsidRPr="001E2F98" w:rsidRDefault="00C91CEF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91CEF" w:rsidRPr="008A6F49" w:rsidRDefault="00C91CEF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91CEF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91CEF" w:rsidRPr="004919BD" w:rsidRDefault="00C91CEF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C91CEF" w:rsidRPr="004919BD" w:rsidRDefault="00C91CEF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91CEF" w:rsidRPr="004919BD" w:rsidRDefault="00C91CEF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91CEF" w:rsidRPr="004919BD" w:rsidRDefault="00C91CEF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91CEF" w:rsidRPr="004919BD" w:rsidRDefault="00C91CEF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91CEF" w:rsidRPr="004919BD" w:rsidRDefault="00C91CEF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91CEF" w:rsidRPr="001E2F98" w:rsidRDefault="00C91CEF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91CEF" w:rsidRPr="008A6F49" w:rsidRDefault="00C91CEF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505E1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505E1" w:rsidRPr="004919BD" w:rsidRDefault="004505E1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4505E1" w:rsidRPr="004919BD" w:rsidRDefault="004505E1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4505E1" w:rsidRPr="004919BD" w:rsidRDefault="004505E1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505E1" w:rsidRPr="004919BD" w:rsidRDefault="004505E1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505E1" w:rsidRPr="004919BD" w:rsidRDefault="004505E1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4505E1" w:rsidRPr="004919BD" w:rsidRDefault="004505E1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505E1" w:rsidRPr="001E2F98" w:rsidRDefault="004505E1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505E1" w:rsidRPr="008A6F49" w:rsidRDefault="004505E1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505E1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505E1" w:rsidRPr="004919BD" w:rsidRDefault="004505E1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4505E1" w:rsidRPr="004919BD" w:rsidRDefault="004505E1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4505E1" w:rsidRPr="004919BD" w:rsidRDefault="004505E1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505E1" w:rsidRPr="004919BD" w:rsidRDefault="004505E1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505E1" w:rsidRPr="004919BD" w:rsidRDefault="004505E1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4505E1" w:rsidRPr="004919BD" w:rsidRDefault="004505E1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505E1" w:rsidRPr="001E2F98" w:rsidRDefault="004505E1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505E1" w:rsidRPr="008A6F49" w:rsidRDefault="004505E1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505E1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505E1" w:rsidRPr="004919BD" w:rsidRDefault="004505E1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4505E1" w:rsidRPr="004919BD" w:rsidRDefault="004505E1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4505E1" w:rsidRPr="004919BD" w:rsidRDefault="004505E1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505E1" w:rsidRPr="004919BD" w:rsidRDefault="004505E1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505E1" w:rsidRPr="004919BD" w:rsidRDefault="004505E1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4505E1" w:rsidRPr="004919BD" w:rsidRDefault="004505E1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505E1" w:rsidRPr="001E2F98" w:rsidRDefault="004505E1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505E1" w:rsidRPr="008A6F49" w:rsidRDefault="004505E1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</w:tbl>
    <w:p w:rsidR="004505E1" w:rsidRDefault="004505E1" w:rsidP="00CD34DD"/>
    <w:tbl>
      <w:tblPr>
        <w:tblpPr w:horzAnchor="page" w:tblpX="398" w:tblpYSpec="bottom"/>
        <w:tblOverlap w:val="never"/>
        <w:tblW w:w="10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"/>
        <w:gridCol w:w="362"/>
        <w:gridCol w:w="385"/>
        <w:gridCol w:w="563"/>
        <w:gridCol w:w="1315"/>
        <w:gridCol w:w="864"/>
        <w:gridCol w:w="560"/>
        <w:gridCol w:w="3861"/>
        <w:gridCol w:w="2206"/>
        <w:gridCol w:w="553"/>
      </w:tblGrid>
      <w:tr w:rsidR="004505E1" w:rsidRPr="008A6F49" w:rsidTr="004505E1">
        <w:trPr>
          <w:cantSplit/>
          <w:trHeight w:hRule="exact" w:val="284"/>
        </w:trPr>
        <w:tc>
          <w:tcPr>
            <w:tcW w:w="2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05E1" w:rsidRPr="008A6F49" w:rsidRDefault="004505E1" w:rsidP="004505E1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05E1" w:rsidRPr="008A6F49" w:rsidRDefault="004505E1" w:rsidP="004505E1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606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05E1" w:rsidRPr="00930B3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sz w:val="40"/>
                <w:szCs w:val="40"/>
                <w:lang w:val="en-US"/>
              </w:rPr>
            </w:pPr>
            <w:r w:rsidRPr="001E5D23">
              <w:rPr>
                <w:rFonts w:ascii="Arial" w:hAnsi="Arial" w:cs="Arial"/>
                <w:i/>
                <w:sz w:val="40"/>
                <w:szCs w:val="40"/>
              </w:rPr>
              <w:t>КУИЖ.656445.3</w:t>
            </w:r>
            <w:r>
              <w:rPr>
                <w:rFonts w:ascii="Arial" w:hAnsi="Arial" w:cs="Arial"/>
                <w:i/>
                <w:sz w:val="40"/>
                <w:szCs w:val="40"/>
              </w:rPr>
              <w:t>95</w:t>
            </w:r>
          </w:p>
        </w:tc>
        <w:tc>
          <w:tcPr>
            <w:tcW w:w="55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505E1" w:rsidRPr="00DA68DD" w:rsidRDefault="004505E1" w:rsidP="004505E1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A68DD">
              <w:rPr>
                <w:rFonts w:ascii="Arial" w:hAnsi="Arial" w:cs="Arial"/>
                <w:i/>
                <w:sz w:val="20"/>
                <w:szCs w:val="20"/>
              </w:rPr>
              <w:t>Лист</w:t>
            </w:r>
          </w:p>
        </w:tc>
      </w:tr>
      <w:tr w:rsidR="004505E1" w:rsidRPr="008A6F49" w:rsidTr="004505E1">
        <w:trPr>
          <w:cantSplit/>
          <w:trHeight w:hRule="exact" w:val="284"/>
        </w:trPr>
        <w:tc>
          <w:tcPr>
            <w:tcW w:w="2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05E1" w:rsidRPr="008A6F49" w:rsidRDefault="004505E1" w:rsidP="004505E1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05E1" w:rsidRPr="008A6F49" w:rsidRDefault="004505E1" w:rsidP="004505E1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505E1" w:rsidRPr="00A50D90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4505E1" w:rsidRPr="00A50D90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6067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5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A6F49">
              <w:rPr>
                <w:rStyle w:val="a7"/>
                <w:rFonts w:ascii="Arial" w:hAnsi="Arial" w:cs="Arial"/>
                <w:i/>
                <w:sz w:val="20"/>
                <w:szCs w:val="20"/>
              </w:rPr>
              <w:fldChar w:fldCharType="begin"/>
            </w:r>
            <w:r w:rsidRPr="008A6F49">
              <w:rPr>
                <w:rStyle w:val="a7"/>
                <w:rFonts w:ascii="Arial" w:hAnsi="Arial" w:cs="Arial"/>
                <w:i/>
                <w:sz w:val="20"/>
                <w:szCs w:val="20"/>
              </w:rPr>
              <w:instrText xml:space="preserve"> PAGE </w:instrText>
            </w:r>
            <w:r w:rsidRPr="008A6F49">
              <w:rPr>
                <w:rStyle w:val="a7"/>
                <w:rFonts w:ascii="Arial" w:hAnsi="Arial" w:cs="Arial"/>
                <w:i/>
                <w:sz w:val="20"/>
                <w:szCs w:val="20"/>
              </w:rPr>
              <w:fldChar w:fldCharType="separate"/>
            </w:r>
            <w:r>
              <w:rPr>
                <w:rStyle w:val="a7"/>
                <w:rFonts w:ascii="Arial" w:hAnsi="Arial" w:cs="Arial"/>
                <w:i/>
                <w:noProof/>
                <w:sz w:val="20"/>
                <w:szCs w:val="20"/>
              </w:rPr>
              <w:t>1</w:t>
            </w:r>
            <w:r w:rsidRPr="008A6F49">
              <w:rPr>
                <w:rStyle w:val="a7"/>
                <w:rFonts w:ascii="Arial" w:hAnsi="Arial" w:cs="Arial"/>
                <w:i/>
                <w:sz w:val="20"/>
                <w:szCs w:val="20"/>
              </w:rPr>
              <w:fldChar w:fldCharType="end"/>
            </w:r>
          </w:p>
        </w:tc>
      </w:tr>
      <w:tr w:rsidR="004505E1" w:rsidRPr="008A6F49" w:rsidTr="004505E1">
        <w:trPr>
          <w:cantSplit/>
          <w:trHeight w:hRule="exact" w:val="284"/>
        </w:trPr>
        <w:tc>
          <w:tcPr>
            <w:tcW w:w="2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05E1" w:rsidRPr="008A6F49" w:rsidRDefault="004505E1" w:rsidP="004505E1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05E1" w:rsidRPr="008A6F49" w:rsidRDefault="004505E1" w:rsidP="004505E1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505E1" w:rsidRPr="00DA68DD" w:rsidRDefault="004505E1" w:rsidP="004505E1">
            <w:pPr>
              <w:pStyle w:val="a4"/>
              <w:ind w:left="-11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proofErr w:type="spellStart"/>
            <w:r w:rsidRPr="00DA68DD">
              <w:rPr>
                <w:rFonts w:ascii="Arial" w:hAnsi="Arial" w:cs="Arial"/>
                <w:i/>
                <w:w w:val="90"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4505E1" w:rsidRPr="00DA68DD" w:rsidRDefault="004505E1" w:rsidP="004505E1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A68DD">
              <w:rPr>
                <w:rFonts w:ascii="Arial" w:hAnsi="Arial" w:cs="Arial"/>
                <w:i/>
                <w:sz w:val="20"/>
                <w:szCs w:val="20"/>
              </w:rPr>
              <w:t>Лист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4505E1" w:rsidRPr="00DA68DD" w:rsidRDefault="004505E1" w:rsidP="004505E1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A68DD">
              <w:rPr>
                <w:rFonts w:ascii="Arial" w:hAnsi="Arial" w:cs="Arial"/>
                <w:i/>
                <w:sz w:val="20"/>
                <w:szCs w:val="20"/>
              </w:rPr>
              <w:t>№ докум.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vAlign w:val="center"/>
          </w:tcPr>
          <w:p w:rsidR="004505E1" w:rsidRPr="00DA68DD" w:rsidRDefault="004505E1" w:rsidP="004505E1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A68DD">
              <w:rPr>
                <w:rFonts w:ascii="Arial" w:hAnsi="Arial" w:cs="Arial"/>
                <w:i/>
                <w:sz w:val="20"/>
                <w:szCs w:val="20"/>
              </w:rPr>
              <w:t>Подп.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vAlign w:val="center"/>
          </w:tcPr>
          <w:p w:rsidR="004505E1" w:rsidRPr="00DA68DD" w:rsidRDefault="004505E1" w:rsidP="004505E1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A68DD">
              <w:rPr>
                <w:rFonts w:ascii="Arial" w:hAnsi="Arial" w:cs="Arial"/>
                <w:i/>
                <w:sz w:val="20"/>
                <w:szCs w:val="20"/>
              </w:rPr>
              <w:t>Дата</w:t>
            </w:r>
          </w:p>
        </w:tc>
        <w:tc>
          <w:tcPr>
            <w:tcW w:w="6067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53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4505E1" w:rsidRPr="008A6F49" w:rsidTr="004505E1">
        <w:trPr>
          <w:cantSplit/>
          <w:trHeight w:hRule="exact" w:val="284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61" w:type="dxa"/>
            <w:tcBorders>
              <w:top w:val="nil"/>
              <w:left w:val="nil"/>
              <w:bottom w:val="nil"/>
              <w:right w:val="nil"/>
            </w:tcBorders>
          </w:tcPr>
          <w:p w:rsidR="004505E1" w:rsidRPr="008A6F49" w:rsidRDefault="004505E1" w:rsidP="004505E1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2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505E1" w:rsidRPr="00DA68DD" w:rsidRDefault="004505E1" w:rsidP="004505E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A68DD">
              <w:rPr>
                <w:rFonts w:ascii="Arial" w:hAnsi="Arial" w:cs="Arial"/>
                <w:i/>
                <w:sz w:val="20"/>
                <w:szCs w:val="20"/>
              </w:rPr>
              <w:t>Формат А4</w:t>
            </w:r>
          </w:p>
        </w:tc>
      </w:tr>
    </w:tbl>
    <w:p w:rsidR="004505E1" w:rsidRPr="000B7A2C" w:rsidRDefault="004505E1" w:rsidP="004505E1">
      <w:bookmarkStart w:id="1" w:name="_GoBack"/>
      <w:bookmarkEnd w:id="1"/>
    </w:p>
    <w:sectPr w:rsidR="004505E1" w:rsidRPr="000B7A2C" w:rsidSect="008801D1">
      <w:headerReference w:type="default" r:id="rId6"/>
      <w:headerReference w:type="first" r:id="rId7"/>
      <w:footerReference w:type="first" r:id="rId8"/>
      <w:pgSz w:w="11906" w:h="16838" w:code="9"/>
      <w:pgMar w:top="-340" w:right="397" w:bottom="284" w:left="39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7E8" w:rsidRDefault="00D117E8">
      <w:r>
        <w:separator/>
      </w:r>
    </w:p>
  </w:endnote>
  <w:endnote w:type="continuationSeparator" w:id="0">
    <w:p w:rsidR="00D117E8" w:rsidRDefault="00D1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01" w:rsidRDefault="000F2D01" w:rsidP="00282C48">
    <w:pPr>
      <w:pStyle w:val="a4"/>
      <w:rPr>
        <w:w w:val="90"/>
        <w:lang w:val="en-US"/>
      </w:rPr>
    </w:pPr>
  </w:p>
  <w:p w:rsidR="000F2D01" w:rsidRPr="005011CC" w:rsidRDefault="000F2D01" w:rsidP="00282C48">
    <w:pPr>
      <w:pStyle w:val="a4"/>
      <w:rPr>
        <w:w w:val="90"/>
        <w:lang w:val="en-US"/>
      </w:rPr>
    </w:pPr>
  </w:p>
  <w:p w:rsidR="000F2D01" w:rsidRPr="000B30B2" w:rsidRDefault="000F2D01" w:rsidP="00282C48">
    <w:pPr>
      <w:pStyle w:val="a4"/>
      <w:rPr>
        <w:w w:val="90"/>
      </w:rPr>
    </w:pPr>
  </w:p>
  <w:p w:rsidR="000F2D01" w:rsidRPr="000B30B2" w:rsidRDefault="000F2D01" w:rsidP="00282C48">
    <w:pPr>
      <w:pStyle w:val="a4"/>
      <w:rPr>
        <w:w w:val="90"/>
      </w:rPr>
    </w:pPr>
  </w:p>
  <w:p w:rsidR="000F2D01" w:rsidRPr="000B30B2" w:rsidRDefault="000F2D01" w:rsidP="00282C48">
    <w:pPr>
      <w:pStyle w:val="a4"/>
      <w:rPr>
        <w:w w:val="90"/>
      </w:rPr>
    </w:pPr>
  </w:p>
  <w:p w:rsidR="000F2D01" w:rsidRPr="000B30B2" w:rsidRDefault="000F2D01" w:rsidP="00282C48">
    <w:pPr>
      <w:pStyle w:val="a4"/>
      <w:rPr>
        <w:w w:val="90"/>
      </w:rPr>
    </w:pPr>
  </w:p>
  <w:p w:rsidR="000F2D01" w:rsidRPr="000B30B2" w:rsidRDefault="000F2D01" w:rsidP="00282C48">
    <w:pPr>
      <w:pStyle w:val="a4"/>
      <w:rPr>
        <w:w w:val="90"/>
      </w:rPr>
    </w:pPr>
  </w:p>
  <w:p w:rsidR="000F2D01" w:rsidRPr="000B30B2" w:rsidRDefault="000F2D01" w:rsidP="00282C48">
    <w:pPr>
      <w:pStyle w:val="a4"/>
      <w:rPr>
        <w:w w:val="90"/>
      </w:rPr>
    </w:pPr>
  </w:p>
  <w:p w:rsidR="000F2D01" w:rsidRPr="000B30B2" w:rsidRDefault="000F2D01" w:rsidP="00282C48">
    <w:pPr>
      <w:pStyle w:val="a4"/>
      <w:rPr>
        <w:w w:val="90"/>
      </w:rPr>
    </w:pPr>
  </w:p>
  <w:p w:rsidR="000F2D01" w:rsidRPr="000B30B2" w:rsidRDefault="000F2D01" w:rsidP="00282C48">
    <w:pPr>
      <w:pStyle w:val="a4"/>
      <w:rPr>
        <w:w w:val="9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7E8" w:rsidRDefault="00D117E8">
      <w:r>
        <w:separator/>
      </w:r>
    </w:p>
  </w:footnote>
  <w:footnote w:type="continuationSeparator" w:id="0">
    <w:p w:rsidR="00D117E8" w:rsidRDefault="00D11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01" w:rsidRDefault="001376A0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72655" cy="10404475"/>
              <wp:effectExtent l="1270" t="1270" r="3175" b="0"/>
              <wp:wrapNone/>
              <wp:docPr id="79" name="Полотно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28" name="Group 106"/>
                      <wpg:cNvGrpSpPr>
                        <a:grpSpLocks/>
                      </wpg:cNvGrpSpPr>
                      <wpg:grpSpPr bwMode="auto">
                        <a:xfrm>
                          <a:off x="108282" y="71367"/>
                          <a:ext cx="6948741" cy="10135090"/>
                          <a:chOff x="2269" y="5263"/>
                          <a:chExt cx="7713" cy="10082"/>
                        </a:xfrm>
                      </wpg:grpSpPr>
                      <wps:wsp>
                        <wps:cNvPr id="2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82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31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96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7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8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99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0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1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02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Взам.инв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3" name="Text Box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4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05" name="Text Box 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6" name="Text Box 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7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08" name="Text Box 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9" name="Text Box 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79" o:spid="_x0000_s1026" editas="canvas" style="position:absolute;margin-left:11.35pt;margin-top:11.35pt;width:572.65pt;height:819.25pt;z-index:-251660800;mso-position-horizontal-relative:page;mso-position-vertical-relative:page" coordsize="72726,10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72726;height:104044;visibility:visible;mso-wrap-style:square">
                <v:fill o:detectmouseclick="t"/>
                <v:path o:connecttype="none"/>
              </v:shape>
              <v:group id="Group 106" o:spid="_x0000_s1028" style="position:absolute;left:1082;top:713;width:69488;height:10135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81" o:spid="_x0000_s1029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" filled="f" strokeweight="1.5pt"/>
                <v:group id="Group 82" o:spid="_x0000_s1030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83" o:spid="_x0000_s1031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4" o:spid="_x0000_s103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.№подп.</w:t>
                            </w:r>
                          </w:p>
                        </w:txbxContent>
                      </v:textbox>
                    </v:shape>
                    <v:shape id="Text Box 85" o:spid="_x0000_s103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6" o:spid="_x0000_s1034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shape id="Text Box 87" o:spid="_x0000_s1035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8" o:spid="_x0000_s1036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9" o:spid="_x0000_s1037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shape id="Text Box 90" o:spid="_x0000_s103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</w:t>
                            </w:r>
                          </w:p>
                        </w:txbxContent>
                      </v:textbox>
                    </v:shape>
                    <v:shape id="Text Box 91" o:spid="_x0000_s103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2" o:spid="_x0000_s1040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 id="Text Box 93" o:spid="_x0000_s104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94" o:spid="_x0000_s104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5" o:spid="_x0000_s1043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shape id="Text Box 96" o:spid="_x0000_s1044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97" o:spid="_x0000_s1045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01" w:rsidRPr="006B6EDC" w:rsidRDefault="001376A0" w:rsidP="006B6EDC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00265" cy="10404475"/>
              <wp:effectExtent l="0" t="0" r="0" b="0"/>
              <wp:wrapNone/>
              <wp:docPr id="27" name="Полотно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105"/>
                      <wpg:cNvGrpSpPr>
                        <a:grpSpLocks/>
                      </wpg:cNvGrpSpPr>
                      <wpg:grpSpPr bwMode="auto">
                        <a:xfrm>
                          <a:off x="107654" y="71367"/>
                          <a:ext cx="6949969" cy="10134085"/>
                          <a:chOff x="2269" y="5263"/>
                          <a:chExt cx="7713" cy="10082"/>
                        </a:xfrm>
                      </wpg:grpSpPr>
                      <wps:wsp>
                        <wps:cNvPr id="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77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4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8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1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Взам.инв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4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7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78"/>
                        <wpg:cNvGrpSpPr>
                          <a:grpSpLocks/>
                        </wpg:cNvGrpSpPr>
                        <wpg:grpSpPr bwMode="auto">
                          <a:xfrm>
                            <a:off x="2274" y="5263"/>
                            <a:ext cx="436" cy="4364"/>
                            <a:chOff x="4014" y="5637"/>
                            <a:chExt cx="435" cy="4364"/>
                          </a:xfrm>
                        </wpg:grpSpPr>
                        <wpg:grpSp>
                          <wpg:cNvPr id="20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4014" y="7819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1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Справ.№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4014" y="5637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4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Перв.примен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D45E28" w:rsidRDefault="000F2D01" w:rsidP="00D45E2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21" o:spid="_x0000_s1046" editas="canvas" style="position:absolute;margin-left:11.35pt;margin-top:11.35pt;width:566.95pt;height:819.25pt;z-index:-251661824;mso-position-horizontal-relative:page;mso-position-vertical-relative:page" coordsize="72002,10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7" type="#_x0000_t75" style="position:absolute;width:72002;height:104044;visibility:visible;mso-wrap-style:square">
                <v:fill o:detectmouseclick="t"/>
                <v:path o:connecttype="none"/>
              </v:shape>
              <v:group id="Group 105" o:spid="_x0000_s1048" style="position:absolute;left:1076;top:713;width:69500;height:10134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2" o:spid="_x0000_s1049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  <v:group id="Group 77" o:spid="_x0000_s1050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32" o:spid="_x0000_s1051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5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.№подп.</w:t>
                            </w:r>
                          </w:p>
                        </w:txbxContent>
                      </v:textbox>
                    </v:shape>
                    <v:shape id="Text Box 31" o:spid="_x0000_s105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3" o:spid="_x0000_s1054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Text Box 34" o:spid="_x0000_s1055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35" o:spid="_x0000_s1056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" o:spid="_x0000_s1057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xt Box 37" o:spid="_x0000_s105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</w:t>
                            </w:r>
                          </w:p>
                        </w:txbxContent>
                      </v:textbox>
                    </v:shape>
                    <v:shape id="Text Box 38" o:spid="_x0000_s105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" o:spid="_x0000_s1060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Text Box 40" o:spid="_x0000_s106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mBwgAAANsAAAAPAAAAZHJzL2Rvd25yZXYueG1sRE9Na8JA&#10;EL0X+h+WEbw1G4uI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Bdp9mB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1" o:spid="_x0000_s106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3wawgAAANsAAAAPAAAAZHJzL2Rvd25yZXYueG1sRE9Na8JA&#10;EL0X+h+WEbw1GwuK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Ay63wa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" o:spid="_x0000_s1063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Text Box 43" o:spid="_x0000_s1064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44" o:spid="_x0000_s1065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78" o:spid="_x0000_s1066" style="position:absolute;left:2274;top:5263;width:436;height:4364" coordorigin="4014,5637" coordsize="435,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45" o:spid="_x0000_s1067" style="position:absolute;left:4014;top:7819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46" o:spid="_x0000_s106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Справ.№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47" o:spid="_x0000_s106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8" o:spid="_x0000_s1070" style="position:absolute;left:4014;top:5637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49" o:spid="_x0000_s107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M8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JPLEzz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Перв.примен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50" o:spid="_x0000_s107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7anxAAAANsAAAAPAAAAZHJzL2Rvd25yZXYueG1sRI9Pa8JA&#10;FMTvBb/D8oTe6kah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PyHtqf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F2D01" w:rsidRPr="00D45E28" w:rsidRDefault="000F2D01" w:rsidP="00D45E28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F"/>
    <w:rsid w:val="00000140"/>
    <w:rsid w:val="000024CF"/>
    <w:rsid w:val="000050BC"/>
    <w:rsid w:val="000123DB"/>
    <w:rsid w:val="00017EB8"/>
    <w:rsid w:val="0002334C"/>
    <w:rsid w:val="000238C1"/>
    <w:rsid w:val="00027836"/>
    <w:rsid w:val="00035CA5"/>
    <w:rsid w:val="00040EF0"/>
    <w:rsid w:val="000412F0"/>
    <w:rsid w:val="00046C88"/>
    <w:rsid w:val="00047DD7"/>
    <w:rsid w:val="00052B60"/>
    <w:rsid w:val="0005474F"/>
    <w:rsid w:val="00054A9F"/>
    <w:rsid w:val="00056A53"/>
    <w:rsid w:val="000578E6"/>
    <w:rsid w:val="00057E68"/>
    <w:rsid w:val="00060EE9"/>
    <w:rsid w:val="0007761E"/>
    <w:rsid w:val="00082C4C"/>
    <w:rsid w:val="0008682D"/>
    <w:rsid w:val="000872E8"/>
    <w:rsid w:val="000975E3"/>
    <w:rsid w:val="000A066A"/>
    <w:rsid w:val="000A13EF"/>
    <w:rsid w:val="000A6865"/>
    <w:rsid w:val="000A7ADA"/>
    <w:rsid w:val="000B0D60"/>
    <w:rsid w:val="000B30B2"/>
    <w:rsid w:val="000B3424"/>
    <w:rsid w:val="000B62FB"/>
    <w:rsid w:val="000B7A2C"/>
    <w:rsid w:val="000B7E19"/>
    <w:rsid w:val="000C3592"/>
    <w:rsid w:val="000C4D4C"/>
    <w:rsid w:val="000C6EE4"/>
    <w:rsid w:val="000C7A61"/>
    <w:rsid w:val="000D01CB"/>
    <w:rsid w:val="000D1345"/>
    <w:rsid w:val="000D4854"/>
    <w:rsid w:val="000D4DCF"/>
    <w:rsid w:val="000D5115"/>
    <w:rsid w:val="000E5637"/>
    <w:rsid w:val="000F2446"/>
    <w:rsid w:val="000F2D01"/>
    <w:rsid w:val="000F4393"/>
    <w:rsid w:val="000F60D8"/>
    <w:rsid w:val="000F630D"/>
    <w:rsid w:val="00100FB1"/>
    <w:rsid w:val="001017E1"/>
    <w:rsid w:val="0010215D"/>
    <w:rsid w:val="001055B2"/>
    <w:rsid w:val="00105A03"/>
    <w:rsid w:val="00107F29"/>
    <w:rsid w:val="001133AD"/>
    <w:rsid w:val="0011407F"/>
    <w:rsid w:val="00114797"/>
    <w:rsid w:val="0011720C"/>
    <w:rsid w:val="00117CC3"/>
    <w:rsid w:val="00120720"/>
    <w:rsid w:val="001215AC"/>
    <w:rsid w:val="00123F7C"/>
    <w:rsid w:val="00131793"/>
    <w:rsid w:val="0013682F"/>
    <w:rsid w:val="001376A0"/>
    <w:rsid w:val="00140818"/>
    <w:rsid w:val="00140C03"/>
    <w:rsid w:val="00142360"/>
    <w:rsid w:val="001447E8"/>
    <w:rsid w:val="0014532E"/>
    <w:rsid w:val="00145EE8"/>
    <w:rsid w:val="00146DE2"/>
    <w:rsid w:val="00153875"/>
    <w:rsid w:val="0015480B"/>
    <w:rsid w:val="00155752"/>
    <w:rsid w:val="001570BA"/>
    <w:rsid w:val="00157E25"/>
    <w:rsid w:val="00160047"/>
    <w:rsid w:val="001632D6"/>
    <w:rsid w:val="0016493A"/>
    <w:rsid w:val="00171C17"/>
    <w:rsid w:val="0017228C"/>
    <w:rsid w:val="00173A0A"/>
    <w:rsid w:val="00174D80"/>
    <w:rsid w:val="001778D2"/>
    <w:rsid w:val="00180C73"/>
    <w:rsid w:val="00181A00"/>
    <w:rsid w:val="00181AF1"/>
    <w:rsid w:val="00183DB4"/>
    <w:rsid w:val="00185CDB"/>
    <w:rsid w:val="0019074E"/>
    <w:rsid w:val="0019157D"/>
    <w:rsid w:val="00191AC0"/>
    <w:rsid w:val="00192DB0"/>
    <w:rsid w:val="001944FD"/>
    <w:rsid w:val="00195C14"/>
    <w:rsid w:val="00195DDF"/>
    <w:rsid w:val="001A2CE4"/>
    <w:rsid w:val="001A2D11"/>
    <w:rsid w:val="001A4237"/>
    <w:rsid w:val="001A5488"/>
    <w:rsid w:val="001A7D28"/>
    <w:rsid w:val="001B403C"/>
    <w:rsid w:val="001B42E7"/>
    <w:rsid w:val="001B51D7"/>
    <w:rsid w:val="001B6F10"/>
    <w:rsid w:val="001B7447"/>
    <w:rsid w:val="001C0D5B"/>
    <w:rsid w:val="001C2E7D"/>
    <w:rsid w:val="001C3299"/>
    <w:rsid w:val="001C3B71"/>
    <w:rsid w:val="001C3FC2"/>
    <w:rsid w:val="001C725F"/>
    <w:rsid w:val="001D0A66"/>
    <w:rsid w:val="001D1194"/>
    <w:rsid w:val="001D3641"/>
    <w:rsid w:val="001D3D83"/>
    <w:rsid w:val="001D3E45"/>
    <w:rsid w:val="001D6F52"/>
    <w:rsid w:val="001D7E87"/>
    <w:rsid w:val="001E100A"/>
    <w:rsid w:val="001E2F98"/>
    <w:rsid w:val="001E3446"/>
    <w:rsid w:val="001E453A"/>
    <w:rsid w:val="001E4DEE"/>
    <w:rsid w:val="001E5D23"/>
    <w:rsid w:val="001E68DE"/>
    <w:rsid w:val="001E7D4A"/>
    <w:rsid w:val="001F679B"/>
    <w:rsid w:val="001F6B11"/>
    <w:rsid w:val="001F78D6"/>
    <w:rsid w:val="0020450E"/>
    <w:rsid w:val="00204FA6"/>
    <w:rsid w:val="00206E5F"/>
    <w:rsid w:val="00212007"/>
    <w:rsid w:val="00215BD7"/>
    <w:rsid w:val="00216553"/>
    <w:rsid w:val="002207BA"/>
    <w:rsid w:val="00222551"/>
    <w:rsid w:val="00222916"/>
    <w:rsid w:val="00226A84"/>
    <w:rsid w:val="00227992"/>
    <w:rsid w:val="00230363"/>
    <w:rsid w:val="0023064C"/>
    <w:rsid w:val="00230D4C"/>
    <w:rsid w:val="00230F64"/>
    <w:rsid w:val="00232C73"/>
    <w:rsid w:val="00233FFA"/>
    <w:rsid w:val="00234532"/>
    <w:rsid w:val="00236EFD"/>
    <w:rsid w:val="00237E80"/>
    <w:rsid w:val="002505CA"/>
    <w:rsid w:val="0025233C"/>
    <w:rsid w:val="002574BE"/>
    <w:rsid w:val="00257569"/>
    <w:rsid w:val="0026164C"/>
    <w:rsid w:val="00265A4B"/>
    <w:rsid w:val="00265B8A"/>
    <w:rsid w:val="00270944"/>
    <w:rsid w:val="00272D8D"/>
    <w:rsid w:val="00274779"/>
    <w:rsid w:val="0027478B"/>
    <w:rsid w:val="00276234"/>
    <w:rsid w:val="00282C48"/>
    <w:rsid w:val="00287435"/>
    <w:rsid w:val="00287FE3"/>
    <w:rsid w:val="0029163B"/>
    <w:rsid w:val="00292F83"/>
    <w:rsid w:val="002945A4"/>
    <w:rsid w:val="002A08A2"/>
    <w:rsid w:val="002A0B9E"/>
    <w:rsid w:val="002A5FB3"/>
    <w:rsid w:val="002A6307"/>
    <w:rsid w:val="002B02E8"/>
    <w:rsid w:val="002B23A6"/>
    <w:rsid w:val="002B3294"/>
    <w:rsid w:val="002B79EB"/>
    <w:rsid w:val="002B7F8D"/>
    <w:rsid w:val="002C247C"/>
    <w:rsid w:val="002C2A61"/>
    <w:rsid w:val="002C71F2"/>
    <w:rsid w:val="002D07AD"/>
    <w:rsid w:val="002D1E4C"/>
    <w:rsid w:val="002E3CEA"/>
    <w:rsid w:val="002E3CEE"/>
    <w:rsid w:val="002E4CBF"/>
    <w:rsid w:val="002E6426"/>
    <w:rsid w:val="002E6992"/>
    <w:rsid w:val="002E72FA"/>
    <w:rsid w:val="002F162A"/>
    <w:rsid w:val="002F2C4C"/>
    <w:rsid w:val="002F3CC4"/>
    <w:rsid w:val="002F644B"/>
    <w:rsid w:val="00300EB1"/>
    <w:rsid w:val="00301E5E"/>
    <w:rsid w:val="003044DB"/>
    <w:rsid w:val="00304A77"/>
    <w:rsid w:val="0030524A"/>
    <w:rsid w:val="0030624F"/>
    <w:rsid w:val="00306E1A"/>
    <w:rsid w:val="0030721F"/>
    <w:rsid w:val="00307226"/>
    <w:rsid w:val="0031191F"/>
    <w:rsid w:val="003220F4"/>
    <w:rsid w:val="0032483F"/>
    <w:rsid w:val="00324C6A"/>
    <w:rsid w:val="003253E7"/>
    <w:rsid w:val="00326222"/>
    <w:rsid w:val="003269BE"/>
    <w:rsid w:val="00336D41"/>
    <w:rsid w:val="00342B09"/>
    <w:rsid w:val="00343F80"/>
    <w:rsid w:val="00344B23"/>
    <w:rsid w:val="0035220F"/>
    <w:rsid w:val="00352576"/>
    <w:rsid w:val="003536CF"/>
    <w:rsid w:val="00357AD1"/>
    <w:rsid w:val="00364AE4"/>
    <w:rsid w:val="00367F3D"/>
    <w:rsid w:val="00370425"/>
    <w:rsid w:val="00370A86"/>
    <w:rsid w:val="00373767"/>
    <w:rsid w:val="00374E55"/>
    <w:rsid w:val="00375E6E"/>
    <w:rsid w:val="00376F70"/>
    <w:rsid w:val="00380287"/>
    <w:rsid w:val="00383D7B"/>
    <w:rsid w:val="00384319"/>
    <w:rsid w:val="00390A23"/>
    <w:rsid w:val="00392BCF"/>
    <w:rsid w:val="00392C85"/>
    <w:rsid w:val="003936D6"/>
    <w:rsid w:val="00394F8B"/>
    <w:rsid w:val="00396045"/>
    <w:rsid w:val="00396845"/>
    <w:rsid w:val="00397B08"/>
    <w:rsid w:val="003A0EC4"/>
    <w:rsid w:val="003A1595"/>
    <w:rsid w:val="003A32E4"/>
    <w:rsid w:val="003A42BD"/>
    <w:rsid w:val="003A7CEC"/>
    <w:rsid w:val="003B27FC"/>
    <w:rsid w:val="003B7FC5"/>
    <w:rsid w:val="003C23E3"/>
    <w:rsid w:val="003C6020"/>
    <w:rsid w:val="003C67E1"/>
    <w:rsid w:val="003C7AE1"/>
    <w:rsid w:val="003D23CD"/>
    <w:rsid w:val="003D248A"/>
    <w:rsid w:val="003D3DAD"/>
    <w:rsid w:val="003D4D1E"/>
    <w:rsid w:val="003E0499"/>
    <w:rsid w:val="003E2C3D"/>
    <w:rsid w:val="003E4AB6"/>
    <w:rsid w:val="003E4C27"/>
    <w:rsid w:val="003E7E99"/>
    <w:rsid w:val="003F1BF7"/>
    <w:rsid w:val="003F4F4A"/>
    <w:rsid w:val="003F50C7"/>
    <w:rsid w:val="003F589D"/>
    <w:rsid w:val="003F5DEB"/>
    <w:rsid w:val="00400023"/>
    <w:rsid w:val="0040155D"/>
    <w:rsid w:val="00402215"/>
    <w:rsid w:val="00405042"/>
    <w:rsid w:val="00406FCB"/>
    <w:rsid w:val="00407ED1"/>
    <w:rsid w:val="0041453A"/>
    <w:rsid w:val="004179CD"/>
    <w:rsid w:val="00421A70"/>
    <w:rsid w:val="00424B20"/>
    <w:rsid w:val="00426DD1"/>
    <w:rsid w:val="00426E2D"/>
    <w:rsid w:val="00431955"/>
    <w:rsid w:val="00431C83"/>
    <w:rsid w:val="00436736"/>
    <w:rsid w:val="00437890"/>
    <w:rsid w:val="00446F17"/>
    <w:rsid w:val="00447307"/>
    <w:rsid w:val="004505E1"/>
    <w:rsid w:val="004508E1"/>
    <w:rsid w:val="00450BFA"/>
    <w:rsid w:val="00453690"/>
    <w:rsid w:val="00455230"/>
    <w:rsid w:val="00457D7C"/>
    <w:rsid w:val="0046564F"/>
    <w:rsid w:val="00465B8B"/>
    <w:rsid w:val="004667BA"/>
    <w:rsid w:val="00466EA9"/>
    <w:rsid w:val="0047134F"/>
    <w:rsid w:val="00471386"/>
    <w:rsid w:val="00472B5A"/>
    <w:rsid w:val="00474C6B"/>
    <w:rsid w:val="00485EFD"/>
    <w:rsid w:val="004873AC"/>
    <w:rsid w:val="004904BE"/>
    <w:rsid w:val="004906B8"/>
    <w:rsid w:val="004919BD"/>
    <w:rsid w:val="00493C5A"/>
    <w:rsid w:val="00495A98"/>
    <w:rsid w:val="004A2164"/>
    <w:rsid w:val="004A41CB"/>
    <w:rsid w:val="004B05AD"/>
    <w:rsid w:val="004B2379"/>
    <w:rsid w:val="004B4B75"/>
    <w:rsid w:val="004C1367"/>
    <w:rsid w:val="004C23A6"/>
    <w:rsid w:val="004C3C63"/>
    <w:rsid w:val="004C418B"/>
    <w:rsid w:val="004C41AE"/>
    <w:rsid w:val="004D20C3"/>
    <w:rsid w:val="004D496D"/>
    <w:rsid w:val="004D4EE7"/>
    <w:rsid w:val="004D606F"/>
    <w:rsid w:val="004E051C"/>
    <w:rsid w:val="004E05CC"/>
    <w:rsid w:val="004E2289"/>
    <w:rsid w:val="004E28A9"/>
    <w:rsid w:val="004E42B0"/>
    <w:rsid w:val="004E4984"/>
    <w:rsid w:val="004E636D"/>
    <w:rsid w:val="004F022A"/>
    <w:rsid w:val="004F0F91"/>
    <w:rsid w:val="004F2178"/>
    <w:rsid w:val="004F2818"/>
    <w:rsid w:val="004F4A94"/>
    <w:rsid w:val="004F4D49"/>
    <w:rsid w:val="004F72E7"/>
    <w:rsid w:val="005011CC"/>
    <w:rsid w:val="00502D2B"/>
    <w:rsid w:val="00506CF7"/>
    <w:rsid w:val="005113B1"/>
    <w:rsid w:val="00511525"/>
    <w:rsid w:val="00513D1D"/>
    <w:rsid w:val="00515CDE"/>
    <w:rsid w:val="00517B65"/>
    <w:rsid w:val="005203BE"/>
    <w:rsid w:val="0052525C"/>
    <w:rsid w:val="00525A4B"/>
    <w:rsid w:val="00525FC3"/>
    <w:rsid w:val="00526874"/>
    <w:rsid w:val="00530365"/>
    <w:rsid w:val="00530465"/>
    <w:rsid w:val="00531DAA"/>
    <w:rsid w:val="00533B81"/>
    <w:rsid w:val="00534447"/>
    <w:rsid w:val="0053557F"/>
    <w:rsid w:val="00543B5E"/>
    <w:rsid w:val="00544695"/>
    <w:rsid w:val="0055178C"/>
    <w:rsid w:val="005557E9"/>
    <w:rsid w:val="00555D3C"/>
    <w:rsid w:val="005571A4"/>
    <w:rsid w:val="00557CFA"/>
    <w:rsid w:val="005603E6"/>
    <w:rsid w:val="00562F12"/>
    <w:rsid w:val="00562F78"/>
    <w:rsid w:val="005641C6"/>
    <w:rsid w:val="00565EF8"/>
    <w:rsid w:val="005662A1"/>
    <w:rsid w:val="00566B6A"/>
    <w:rsid w:val="00567618"/>
    <w:rsid w:val="00572630"/>
    <w:rsid w:val="00572E20"/>
    <w:rsid w:val="00573C19"/>
    <w:rsid w:val="0057484B"/>
    <w:rsid w:val="00575621"/>
    <w:rsid w:val="005761AE"/>
    <w:rsid w:val="00580897"/>
    <w:rsid w:val="00581A3B"/>
    <w:rsid w:val="00582609"/>
    <w:rsid w:val="00584147"/>
    <w:rsid w:val="0058422C"/>
    <w:rsid w:val="00586274"/>
    <w:rsid w:val="00596632"/>
    <w:rsid w:val="005A11A2"/>
    <w:rsid w:val="005A5C0A"/>
    <w:rsid w:val="005A6AF8"/>
    <w:rsid w:val="005A6E30"/>
    <w:rsid w:val="005A76B8"/>
    <w:rsid w:val="005B68D8"/>
    <w:rsid w:val="005C23BB"/>
    <w:rsid w:val="005C59CD"/>
    <w:rsid w:val="005D739C"/>
    <w:rsid w:val="005D761A"/>
    <w:rsid w:val="005E0781"/>
    <w:rsid w:val="005E1944"/>
    <w:rsid w:val="005E2531"/>
    <w:rsid w:val="005E3988"/>
    <w:rsid w:val="005E7719"/>
    <w:rsid w:val="005F6E5F"/>
    <w:rsid w:val="005F713B"/>
    <w:rsid w:val="005F78F7"/>
    <w:rsid w:val="006008DA"/>
    <w:rsid w:val="0060127C"/>
    <w:rsid w:val="00611A84"/>
    <w:rsid w:val="006121A2"/>
    <w:rsid w:val="00614233"/>
    <w:rsid w:val="00624B4D"/>
    <w:rsid w:val="006318BF"/>
    <w:rsid w:val="00633781"/>
    <w:rsid w:val="00634434"/>
    <w:rsid w:val="0063719A"/>
    <w:rsid w:val="00640D33"/>
    <w:rsid w:val="00641009"/>
    <w:rsid w:val="006413F7"/>
    <w:rsid w:val="00641644"/>
    <w:rsid w:val="00646901"/>
    <w:rsid w:val="00647C76"/>
    <w:rsid w:val="00647FA6"/>
    <w:rsid w:val="0065155C"/>
    <w:rsid w:val="00654B78"/>
    <w:rsid w:val="0065604D"/>
    <w:rsid w:val="00656C04"/>
    <w:rsid w:val="0066040C"/>
    <w:rsid w:val="00661477"/>
    <w:rsid w:val="00663542"/>
    <w:rsid w:val="00663CB6"/>
    <w:rsid w:val="00666385"/>
    <w:rsid w:val="006667A5"/>
    <w:rsid w:val="006676EC"/>
    <w:rsid w:val="006700FB"/>
    <w:rsid w:val="006702A7"/>
    <w:rsid w:val="00670E55"/>
    <w:rsid w:val="00674602"/>
    <w:rsid w:val="00674BF5"/>
    <w:rsid w:val="00674DBD"/>
    <w:rsid w:val="00680B61"/>
    <w:rsid w:val="00683440"/>
    <w:rsid w:val="00684753"/>
    <w:rsid w:val="006913FE"/>
    <w:rsid w:val="00694137"/>
    <w:rsid w:val="00695ACB"/>
    <w:rsid w:val="006967BB"/>
    <w:rsid w:val="00696D86"/>
    <w:rsid w:val="006A1A1C"/>
    <w:rsid w:val="006A3855"/>
    <w:rsid w:val="006A53C0"/>
    <w:rsid w:val="006A5BBE"/>
    <w:rsid w:val="006A5F8C"/>
    <w:rsid w:val="006B1577"/>
    <w:rsid w:val="006B1F48"/>
    <w:rsid w:val="006B3FEF"/>
    <w:rsid w:val="006B6EDC"/>
    <w:rsid w:val="006C1E7D"/>
    <w:rsid w:val="006C4A4E"/>
    <w:rsid w:val="006C64CC"/>
    <w:rsid w:val="006D007C"/>
    <w:rsid w:val="006D14F2"/>
    <w:rsid w:val="006D2161"/>
    <w:rsid w:val="006D2663"/>
    <w:rsid w:val="006D29EE"/>
    <w:rsid w:val="006D2BD0"/>
    <w:rsid w:val="006D31DA"/>
    <w:rsid w:val="006D3956"/>
    <w:rsid w:val="006D3A76"/>
    <w:rsid w:val="006D67AD"/>
    <w:rsid w:val="006E28E6"/>
    <w:rsid w:val="006E7CBB"/>
    <w:rsid w:val="006F3F4B"/>
    <w:rsid w:val="006F53EB"/>
    <w:rsid w:val="007029AE"/>
    <w:rsid w:val="00707F69"/>
    <w:rsid w:val="0071071A"/>
    <w:rsid w:val="00710D72"/>
    <w:rsid w:val="00721F21"/>
    <w:rsid w:val="0072531B"/>
    <w:rsid w:val="00726E17"/>
    <w:rsid w:val="00727467"/>
    <w:rsid w:val="00730A14"/>
    <w:rsid w:val="00731830"/>
    <w:rsid w:val="007321E7"/>
    <w:rsid w:val="007345A7"/>
    <w:rsid w:val="00736C95"/>
    <w:rsid w:val="00736DED"/>
    <w:rsid w:val="007467E5"/>
    <w:rsid w:val="00754068"/>
    <w:rsid w:val="0075796F"/>
    <w:rsid w:val="0076346C"/>
    <w:rsid w:val="00765773"/>
    <w:rsid w:val="007700D3"/>
    <w:rsid w:val="00771B66"/>
    <w:rsid w:val="00771D6E"/>
    <w:rsid w:val="00775DDC"/>
    <w:rsid w:val="00776ACB"/>
    <w:rsid w:val="0078157A"/>
    <w:rsid w:val="00781D1B"/>
    <w:rsid w:val="007827AD"/>
    <w:rsid w:val="00783695"/>
    <w:rsid w:val="00783A35"/>
    <w:rsid w:val="00785204"/>
    <w:rsid w:val="00785D68"/>
    <w:rsid w:val="00793156"/>
    <w:rsid w:val="007944D1"/>
    <w:rsid w:val="007948B8"/>
    <w:rsid w:val="007966FE"/>
    <w:rsid w:val="00797BD4"/>
    <w:rsid w:val="007A09D9"/>
    <w:rsid w:val="007A25EE"/>
    <w:rsid w:val="007A42D5"/>
    <w:rsid w:val="007A7365"/>
    <w:rsid w:val="007A7491"/>
    <w:rsid w:val="007B1CE8"/>
    <w:rsid w:val="007B65F6"/>
    <w:rsid w:val="007B76D9"/>
    <w:rsid w:val="007C1146"/>
    <w:rsid w:val="007C30DA"/>
    <w:rsid w:val="007C55DF"/>
    <w:rsid w:val="007C60CA"/>
    <w:rsid w:val="007C6BEC"/>
    <w:rsid w:val="007C7AF9"/>
    <w:rsid w:val="007D0B4C"/>
    <w:rsid w:val="007D5930"/>
    <w:rsid w:val="007D69A0"/>
    <w:rsid w:val="007E07B3"/>
    <w:rsid w:val="007E339F"/>
    <w:rsid w:val="007E589C"/>
    <w:rsid w:val="007E6E0D"/>
    <w:rsid w:val="007F0540"/>
    <w:rsid w:val="007F6A43"/>
    <w:rsid w:val="007F735C"/>
    <w:rsid w:val="00801F2E"/>
    <w:rsid w:val="0080459D"/>
    <w:rsid w:val="00805783"/>
    <w:rsid w:val="00806848"/>
    <w:rsid w:val="00814B5F"/>
    <w:rsid w:val="008151EE"/>
    <w:rsid w:val="008169C4"/>
    <w:rsid w:val="00816BED"/>
    <w:rsid w:val="008278D6"/>
    <w:rsid w:val="008329C9"/>
    <w:rsid w:val="00836AE4"/>
    <w:rsid w:val="00842F8C"/>
    <w:rsid w:val="00843632"/>
    <w:rsid w:val="008470EA"/>
    <w:rsid w:val="00847F70"/>
    <w:rsid w:val="008514F3"/>
    <w:rsid w:val="00852D21"/>
    <w:rsid w:val="008531B8"/>
    <w:rsid w:val="008534A8"/>
    <w:rsid w:val="00854464"/>
    <w:rsid w:val="008579D4"/>
    <w:rsid w:val="008641E1"/>
    <w:rsid w:val="0086543F"/>
    <w:rsid w:val="00866692"/>
    <w:rsid w:val="00866E5A"/>
    <w:rsid w:val="00870C1D"/>
    <w:rsid w:val="0087180E"/>
    <w:rsid w:val="00877A13"/>
    <w:rsid w:val="00877F35"/>
    <w:rsid w:val="008801D1"/>
    <w:rsid w:val="008814D1"/>
    <w:rsid w:val="00881F0F"/>
    <w:rsid w:val="00887937"/>
    <w:rsid w:val="0089425D"/>
    <w:rsid w:val="008A30D5"/>
    <w:rsid w:val="008A6BA2"/>
    <w:rsid w:val="008A6F49"/>
    <w:rsid w:val="008B2FC4"/>
    <w:rsid w:val="008B397B"/>
    <w:rsid w:val="008C787D"/>
    <w:rsid w:val="008C79ED"/>
    <w:rsid w:val="008D06D1"/>
    <w:rsid w:val="008D0BF6"/>
    <w:rsid w:val="008D3700"/>
    <w:rsid w:val="008D44FC"/>
    <w:rsid w:val="008D6383"/>
    <w:rsid w:val="008D784F"/>
    <w:rsid w:val="008E7A85"/>
    <w:rsid w:val="008F1520"/>
    <w:rsid w:val="008F1F49"/>
    <w:rsid w:val="008F3779"/>
    <w:rsid w:val="008F3E5C"/>
    <w:rsid w:val="008F4614"/>
    <w:rsid w:val="008F66D1"/>
    <w:rsid w:val="008F673D"/>
    <w:rsid w:val="008F6A2C"/>
    <w:rsid w:val="008F6F5F"/>
    <w:rsid w:val="00900AE3"/>
    <w:rsid w:val="00901DDB"/>
    <w:rsid w:val="00902F1F"/>
    <w:rsid w:val="009040DE"/>
    <w:rsid w:val="009055AB"/>
    <w:rsid w:val="00906B7C"/>
    <w:rsid w:val="00906FAF"/>
    <w:rsid w:val="009115A9"/>
    <w:rsid w:val="00911CAC"/>
    <w:rsid w:val="0091206E"/>
    <w:rsid w:val="00915DAF"/>
    <w:rsid w:val="009168A3"/>
    <w:rsid w:val="00921D78"/>
    <w:rsid w:val="00923DA1"/>
    <w:rsid w:val="00930B39"/>
    <w:rsid w:val="00932DF0"/>
    <w:rsid w:val="00933750"/>
    <w:rsid w:val="0093425C"/>
    <w:rsid w:val="0093762E"/>
    <w:rsid w:val="00940163"/>
    <w:rsid w:val="00941C9E"/>
    <w:rsid w:val="00943334"/>
    <w:rsid w:val="00943F5F"/>
    <w:rsid w:val="00946A0A"/>
    <w:rsid w:val="0094735B"/>
    <w:rsid w:val="009479B8"/>
    <w:rsid w:val="00952EC1"/>
    <w:rsid w:val="009530D7"/>
    <w:rsid w:val="00953493"/>
    <w:rsid w:val="009577E5"/>
    <w:rsid w:val="00960C5B"/>
    <w:rsid w:val="009664A1"/>
    <w:rsid w:val="00976284"/>
    <w:rsid w:val="00976A0C"/>
    <w:rsid w:val="009819AB"/>
    <w:rsid w:val="009828E7"/>
    <w:rsid w:val="00982F3F"/>
    <w:rsid w:val="009838D8"/>
    <w:rsid w:val="00984B57"/>
    <w:rsid w:val="009879D0"/>
    <w:rsid w:val="0099147C"/>
    <w:rsid w:val="00992482"/>
    <w:rsid w:val="00994966"/>
    <w:rsid w:val="009A00AF"/>
    <w:rsid w:val="009A0181"/>
    <w:rsid w:val="009A02FD"/>
    <w:rsid w:val="009A03BA"/>
    <w:rsid w:val="009A04CA"/>
    <w:rsid w:val="009A1A5B"/>
    <w:rsid w:val="009A3361"/>
    <w:rsid w:val="009A4E35"/>
    <w:rsid w:val="009A5696"/>
    <w:rsid w:val="009B0702"/>
    <w:rsid w:val="009B0A51"/>
    <w:rsid w:val="009B2194"/>
    <w:rsid w:val="009B25C9"/>
    <w:rsid w:val="009B6C38"/>
    <w:rsid w:val="009C381B"/>
    <w:rsid w:val="009C43ED"/>
    <w:rsid w:val="009D2066"/>
    <w:rsid w:val="009D242C"/>
    <w:rsid w:val="009D326D"/>
    <w:rsid w:val="009D49D9"/>
    <w:rsid w:val="009D5630"/>
    <w:rsid w:val="009E1233"/>
    <w:rsid w:val="009E149D"/>
    <w:rsid w:val="009E193A"/>
    <w:rsid w:val="009E1C6F"/>
    <w:rsid w:val="009E2F67"/>
    <w:rsid w:val="009E2FEF"/>
    <w:rsid w:val="009E49C4"/>
    <w:rsid w:val="009E6683"/>
    <w:rsid w:val="009E7AE7"/>
    <w:rsid w:val="009F1840"/>
    <w:rsid w:val="009F6ADF"/>
    <w:rsid w:val="009F6D5D"/>
    <w:rsid w:val="00A032E7"/>
    <w:rsid w:val="00A05C4D"/>
    <w:rsid w:val="00A1221B"/>
    <w:rsid w:val="00A1344A"/>
    <w:rsid w:val="00A20A2B"/>
    <w:rsid w:val="00A21735"/>
    <w:rsid w:val="00A23060"/>
    <w:rsid w:val="00A24A64"/>
    <w:rsid w:val="00A24FD7"/>
    <w:rsid w:val="00A25980"/>
    <w:rsid w:val="00A2791F"/>
    <w:rsid w:val="00A3173A"/>
    <w:rsid w:val="00A33399"/>
    <w:rsid w:val="00A34BDF"/>
    <w:rsid w:val="00A360E4"/>
    <w:rsid w:val="00A36278"/>
    <w:rsid w:val="00A37265"/>
    <w:rsid w:val="00A37561"/>
    <w:rsid w:val="00A4023F"/>
    <w:rsid w:val="00A40875"/>
    <w:rsid w:val="00A43061"/>
    <w:rsid w:val="00A459D9"/>
    <w:rsid w:val="00A50D90"/>
    <w:rsid w:val="00A53725"/>
    <w:rsid w:val="00A57FC5"/>
    <w:rsid w:val="00A6143C"/>
    <w:rsid w:val="00A61559"/>
    <w:rsid w:val="00A63767"/>
    <w:rsid w:val="00A668C5"/>
    <w:rsid w:val="00A672BC"/>
    <w:rsid w:val="00A70376"/>
    <w:rsid w:val="00A73042"/>
    <w:rsid w:val="00A77426"/>
    <w:rsid w:val="00A80707"/>
    <w:rsid w:val="00A811C3"/>
    <w:rsid w:val="00A821C3"/>
    <w:rsid w:val="00A84937"/>
    <w:rsid w:val="00A85837"/>
    <w:rsid w:val="00A866E0"/>
    <w:rsid w:val="00A900BB"/>
    <w:rsid w:val="00A92DEE"/>
    <w:rsid w:val="00A94A6A"/>
    <w:rsid w:val="00A94F6F"/>
    <w:rsid w:val="00A96678"/>
    <w:rsid w:val="00AA0491"/>
    <w:rsid w:val="00AA14BA"/>
    <w:rsid w:val="00AA1F62"/>
    <w:rsid w:val="00AA2D7B"/>
    <w:rsid w:val="00AA3089"/>
    <w:rsid w:val="00AA31FE"/>
    <w:rsid w:val="00AA5EB9"/>
    <w:rsid w:val="00AB1F99"/>
    <w:rsid w:val="00AB2FA0"/>
    <w:rsid w:val="00AC0176"/>
    <w:rsid w:val="00AC15EA"/>
    <w:rsid w:val="00AC2961"/>
    <w:rsid w:val="00AC5196"/>
    <w:rsid w:val="00AC51F1"/>
    <w:rsid w:val="00AC5505"/>
    <w:rsid w:val="00AD0E5D"/>
    <w:rsid w:val="00AD3908"/>
    <w:rsid w:val="00AD3E85"/>
    <w:rsid w:val="00AD51C7"/>
    <w:rsid w:val="00AE0213"/>
    <w:rsid w:val="00AE2898"/>
    <w:rsid w:val="00AE2BE1"/>
    <w:rsid w:val="00AE3052"/>
    <w:rsid w:val="00AE56A3"/>
    <w:rsid w:val="00AE79F2"/>
    <w:rsid w:val="00AF0323"/>
    <w:rsid w:val="00B00BDC"/>
    <w:rsid w:val="00B02AB8"/>
    <w:rsid w:val="00B05751"/>
    <w:rsid w:val="00B0700D"/>
    <w:rsid w:val="00B07CEA"/>
    <w:rsid w:val="00B07ED9"/>
    <w:rsid w:val="00B117C2"/>
    <w:rsid w:val="00B152B3"/>
    <w:rsid w:val="00B17ED5"/>
    <w:rsid w:val="00B22177"/>
    <w:rsid w:val="00B2522B"/>
    <w:rsid w:val="00B255C1"/>
    <w:rsid w:val="00B25ED6"/>
    <w:rsid w:val="00B274E7"/>
    <w:rsid w:val="00B30EF4"/>
    <w:rsid w:val="00B34257"/>
    <w:rsid w:val="00B353C1"/>
    <w:rsid w:val="00B355D1"/>
    <w:rsid w:val="00B4028C"/>
    <w:rsid w:val="00B42B8F"/>
    <w:rsid w:val="00B42D98"/>
    <w:rsid w:val="00B472FC"/>
    <w:rsid w:val="00B47944"/>
    <w:rsid w:val="00B50AF0"/>
    <w:rsid w:val="00B53405"/>
    <w:rsid w:val="00B5489F"/>
    <w:rsid w:val="00B551B2"/>
    <w:rsid w:val="00B60C90"/>
    <w:rsid w:val="00B60F95"/>
    <w:rsid w:val="00B64123"/>
    <w:rsid w:val="00B661B7"/>
    <w:rsid w:val="00B67B02"/>
    <w:rsid w:val="00B71C5F"/>
    <w:rsid w:val="00B75303"/>
    <w:rsid w:val="00B77426"/>
    <w:rsid w:val="00B83370"/>
    <w:rsid w:val="00B85DF8"/>
    <w:rsid w:val="00B86ABA"/>
    <w:rsid w:val="00B91391"/>
    <w:rsid w:val="00B927A4"/>
    <w:rsid w:val="00B9677F"/>
    <w:rsid w:val="00B96C28"/>
    <w:rsid w:val="00BA481E"/>
    <w:rsid w:val="00BA68E1"/>
    <w:rsid w:val="00BA78F0"/>
    <w:rsid w:val="00BB0366"/>
    <w:rsid w:val="00BB1B39"/>
    <w:rsid w:val="00BB2970"/>
    <w:rsid w:val="00BB36F0"/>
    <w:rsid w:val="00BB4609"/>
    <w:rsid w:val="00BC2C6E"/>
    <w:rsid w:val="00BC4D7D"/>
    <w:rsid w:val="00BC50DE"/>
    <w:rsid w:val="00BD0DA5"/>
    <w:rsid w:val="00BD10DC"/>
    <w:rsid w:val="00BD1DBA"/>
    <w:rsid w:val="00BD4BF2"/>
    <w:rsid w:val="00BE0659"/>
    <w:rsid w:val="00BE104B"/>
    <w:rsid w:val="00BE12E0"/>
    <w:rsid w:val="00BE274F"/>
    <w:rsid w:val="00BE50E7"/>
    <w:rsid w:val="00BE766A"/>
    <w:rsid w:val="00BF2793"/>
    <w:rsid w:val="00BF2C9C"/>
    <w:rsid w:val="00BF34A3"/>
    <w:rsid w:val="00C007C7"/>
    <w:rsid w:val="00C00806"/>
    <w:rsid w:val="00C0664B"/>
    <w:rsid w:val="00C103F6"/>
    <w:rsid w:val="00C118B4"/>
    <w:rsid w:val="00C14B85"/>
    <w:rsid w:val="00C2042A"/>
    <w:rsid w:val="00C228DF"/>
    <w:rsid w:val="00C23263"/>
    <w:rsid w:val="00C23325"/>
    <w:rsid w:val="00C2458A"/>
    <w:rsid w:val="00C260E7"/>
    <w:rsid w:val="00C31BD6"/>
    <w:rsid w:val="00C36C01"/>
    <w:rsid w:val="00C36ED6"/>
    <w:rsid w:val="00C41E99"/>
    <w:rsid w:val="00C441C4"/>
    <w:rsid w:val="00C445ED"/>
    <w:rsid w:val="00C4529A"/>
    <w:rsid w:val="00C46F6A"/>
    <w:rsid w:val="00C530A4"/>
    <w:rsid w:val="00C536F7"/>
    <w:rsid w:val="00C540E9"/>
    <w:rsid w:val="00C54D07"/>
    <w:rsid w:val="00C5589D"/>
    <w:rsid w:val="00C56ED8"/>
    <w:rsid w:val="00C601D4"/>
    <w:rsid w:val="00C64AA0"/>
    <w:rsid w:val="00C70283"/>
    <w:rsid w:val="00C73F24"/>
    <w:rsid w:val="00C830AB"/>
    <w:rsid w:val="00C83440"/>
    <w:rsid w:val="00C84BEA"/>
    <w:rsid w:val="00C8582C"/>
    <w:rsid w:val="00C86570"/>
    <w:rsid w:val="00C91CEF"/>
    <w:rsid w:val="00C94A44"/>
    <w:rsid w:val="00C96921"/>
    <w:rsid w:val="00C96E4B"/>
    <w:rsid w:val="00CA0850"/>
    <w:rsid w:val="00CA1622"/>
    <w:rsid w:val="00CA2203"/>
    <w:rsid w:val="00CA27D3"/>
    <w:rsid w:val="00CA44A6"/>
    <w:rsid w:val="00CA5737"/>
    <w:rsid w:val="00CA7112"/>
    <w:rsid w:val="00CA7A75"/>
    <w:rsid w:val="00CB10DA"/>
    <w:rsid w:val="00CB165C"/>
    <w:rsid w:val="00CB3404"/>
    <w:rsid w:val="00CB64BC"/>
    <w:rsid w:val="00CC02F3"/>
    <w:rsid w:val="00CC0BD2"/>
    <w:rsid w:val="00CC1A1C"/>
    <w:rsid w:val="00CC368D"/>
    <w:rsid w:val="00CC3AD8"/>
    <w:rsid w:val="00CC3D84"/>
    <w:rsid w:val="00CC5A2F"/>
    <w:rsid w:val="00CC730A"/>
    <w:rsid w:val="00CC73A4"/>
    <w:rsid w:val="00CD02E1"/>
    <w:rsid w:val="00CD26F3"/>
    <w:rsid w:val="00CD34DD"/>
    <w:rsid w:val="00CD4516"/>
    <w:rsid w:val="00CD53E7"/>
    <w:rsid w:val="00CE5042"/>
    <w:rsid w:val="00CF299C"/>
    <w:rsid w:val="00CF309E"/>
    <w:rsid w:val="00CF322F"/>
    <w:rsid w:val="00D071BE"/>
    <w:rsid w:val="00D117E8"/>
    <w:rsid w:val="00D11CC7"/>
    <w:rsid w:val="00D13489"/>
    <w:rsid w:val="00D13DCC"/>
    <w:rsid w:val="00D16EC6"/>
    <w:rsid w:val="00D17434"/>
    <w:rsid w:val="00D174B5"/>
    <w:rsid w:val="00D23C8A"/>
    <w:rsid w:val="00D25415"/>
    <w:rsid w:val="00D26589"/>
    <w:rsid w:val="00D267BC"/>
    <w:rsid w:val="00D26D9B"/>
    <w:rsid w:val="00D27260"/>
    <w:rsid w:val="00D30185"/>
    <w:rsid w:val="00D3031C"/>
    <w:rsid w:val="00D341A8"/>
    <w:rsid w:val="00D3598E"/>
    <w:rsid w:val="00D35DFE"/>
    <w:rsid w:val="00D36BAF"/>
    <w:rsid w:val="00D42FD8"/>
    <w:rsid w:val="00D45BF1"/>
    <w:rsid w:val="00D45E28"/>
    <w:rsid w:val="00D464C5"/>
    <w:rsid w:val="00D476D5"/>
    <w:rsid w:val="00D54132"/>
    <w:rsid w:val="00D54CFF"/>
    <w:rsid w:val="00D54DDC"/>
    <w:rsid w:val="00D559B1"/>
    <w:rsid w:val="00D60887"/>
    <w:rsid w:val="00D61E0C"/>
    <w:rsid w:val="00D642CD"/>
    <w:rsid w:val="00D64D60"/>
    <w:rsid w:val="00D676C0"/>
    <w:rsid w:val="00D72403"/>
    <w:rsid w:val="00D72913"/>
    <w:rsid w:val="00D74D28"/>
    <w:rsid w:val="00D762EF"/>
    <w:rsid w:val="00D801CF"/>
    <w:rsid w:val="00D81693"/>
    <w:rsid w:val="00D9587B"/>
    <w:rsid w:val="00DA3443"/>
    <w:rsid w:val="00DA47EF"/>
    <w:rsid w:val="00DA68DD"/>
    <w:rsid w:val="00DB42ED"/>
    <w:rsid w:val="00DB64F8"/>
    <w:rsid w:val="00DC1A7E"/>
    <w:rsid w:val="00DC3426"/>
    <w:rsid w:val="00DC5008"/>
    <w:rsid w:val="00DD3212"/>
    <w:rsid w:val="00DD4717"/>
    <w:rsid w:val="00DD62AA"/>
    <w:rsid w:val="00DD64EF"/>
    <w:rsid w:val="00DE5805"/>
    <w:rsid w:val="00DE6C70"/>
    <w:rsid w:val="00DE6E08"/>
    <w:rsid w:val="00DF52AA"/>
    <w:rsid w:val="00DF71D4"/>
    <w:rsid w:val="00E021F0"/>
    <w:rsid w:val="00E053B9"/>
    <w:rsid w:val="00E07BD0"/>
    <w:rsid w:val="00E11DE3"/>
    <w:rsid w:val="00E15744"/>
    <w:rsid w:val="00E15B08"/>
    <w:rsid w:val="00E17E3F"/>
    <w:rsid w:val="00E20BA4"/>
    <w:rsid w:val="00E22006"/>
    <w:rsid w:val="00E26933"/>
    <w:rsid w:val="00E329F1"/>
    <w:rsid w:val="00E33287"/>
    <w:rsid w:val="00E33A09"/>
    <w:rsid w:val="00E3533C"/>
    <w:rsid w:val="00E406A6"/>
    <w:rsid w:val="00E4238E"/>
    <w:rsid w:val="00E4443E"/>
    <w:rsid w:val="00E44825"/>
    <w:rsid w:val="00E463F6"/>
    <w:rsid w:val="00E46D86"/>
    <w:rsid w:val="00E5386F"/>
    <w:rsid w:val="00E54A91"/>
    <w:rsid w:val="00E54C87"/>
    <w:rsid w:val="00E57391"/>
    <w:rsid w:val="00E57734"/>
    <w:rsid w:val="00E61063"/>
    <w:rsid w:val="00E63652"/>
    <w:rsid w:val="00E644FA"/>
    <w:rsid w:val="00E66973"/>
    <w:rsid w:val="00E66D40"/>
    <w:rsid w:val="00E70AC7"/>
    <w:rsid w:val="00E71B1E"/>
    <w:rsid w:val="00E72B74"/>
    <w:rsid w:val="00E74D1B"/>
    <w:rsid w:val="00E75A12"/>
    <w:rsid w:val="00E82D8B"/>
    <w:rsid w:val="00E85C60"/>
    <w:rsid w:val="00E94C3B"/>
    <w:rsid w:val="00E95940"/>
    <w:rsid w:val="00EA204F"/>
    <w:rsid w:val="00EA3176"/>
    <w:rsid w:val="00EA32E0"/>
    <w:rsid w:val="00EA34EB"/>
    <w:rsid w:val="00EA50C3"/>
    <w:rsid w:val="00EA684D"/>
    <w:rsid w:val="00EA6BF7"/>
    <w:rsid w:val="00EA7F35"/>
    <w:rsid w:val="00EB05C0"/>
    <w:rsid w:val="00EB0796"/>
    <w:rsid w:val="00EB7F73"/>
    <w:rsid w:val="00EC0CCC"/>
    <w:rsid w:val="00EC13F9"/>
    <w:rsid w:val="00EC1E4E"/>
    <w:rsid w:val="00EC24CE"/>
    <w:rsid w:val="00EC29C2"/>
    <w:rsid w:val="00EC388A"/>
    <w:rsid w:val="00EC5303"/>
    <w:rsid w:val="00EC69FE"/>
    <w:rsid w:val="00EC788C"/>
    <w:rsid w:val="00ED2BF4"/>
    <w:rsid w:val="00ED3896"/>
    <w:rsid w:val="00ED586A"/>
    <w:rsid w:val="00ED770C"/>
    <w:rsid w:val="00ED7B1C"/>
    <w:rsid w:val="00EE05F5"/>
    <w:rsid w:val="00EE226E"/>
    <w:rsid w:val="00EE2455"/>
    <w:rsid w:val="00EE498C"/>
    <w:rsid w:val="00EE4F79"/>
    <w:rsid w:val="00EE6DDA"/>
    <w:rsid w:val="00EE7EB1"/>
    <w:rsid w:val="00EF27E8"/>
    <w:rsid w:val="00F0186C"/>
    <w:rsid w:val="00F11B2A"/>
    <w:rsid w:val="00F142B0"/>
    <w:rsid w:val="00F15796"/>
    <w:rsid w:val="00F2024E"/>
    <w:rsid w:val="00F20C48"/>
    <w:rsid w:val="00F20F52"/>
    <w:rsid w:val="00F23696"/>
    <w:rsid w:val="00F25959"/>
    <w:rsid w:val="00F271CE"/>
    <w:rsid w:val="00F340DF"/>
    <w:rsid w:val="00F34D8C"/>
    <w:rsid w:val="00F35473"/>
    <w:rsid w:val="00F358A0"/>
    <w:rsid w:val="00F42626"/>
    <w:rsid w:val="00F44134"/>
    <w:rsid w:val="00F5015F"/>
    <w:rsid w:val="00F50ACD"/>
    <w:rsid w:val="00F53576"/>
    <w:rsid w:val="00F55A9D"/>
    <w:rsid w:val="00F57F0D"/>
    <w:rsid w:val="00F60785"/>
    <w:rsid w:val="00F60BB1"/>
    <w:rsid w:val="00F61E0C"/>
    <w:rsid w:val="00F65E07"/>
    <w:rsid w:val="00F674C3"/>
    <w:rsid w:val="00F67EE2"/>
    <w:rsid w:val="00F705A4"/>
    <w:rsid w:val="00F76AB9"/>
    <w:rsid w:val="00F80B8E"/>
    <w:rsid w:val="00F80D7F"/>
    <w:rsid w:val="00F8145F"/>
    <w:rsid w:val="00F816E7"/>
    <w:rsid w:val="00F8266C"/>
    <w:rsid w:val="00F82DB6"/>
    <w:rsid w:val="00F84840"/>
    <w:rsid w:val="00F86020"/>
    <w:rsid w:val="00F931D5"/>
    <w:rsid w:val="00F94F02"/>
    <w:rsid w:val="00F966FD"/>
    <w:rsid w:val="00F96FA2"/>
    <w:rsid w:val="00FA1A1C"/>
    <w:rsid w:val="00FA330C"/>
    <w:rsid w:val="00FA4E6C"/>
    <w:rsid w:val="00FA51DD"/>
    <w:rsid w:val="00FA7EE0"/>
    <w:rsid w:val="00FB1782"/>
    <w:rsid w:val="00FB3092"/>
    <w:rsid w:val="00FB78CE"/>
    <w:rsid w:val="00FC0BA1"/>
    <w:rsid w:val="00FC2C06"/>
    <w:rsid w:val="00FC2C9B"/>
    <w:rsid w:val="00FC3C0E"/>
    <w:rsid w:val="00FC6B69"/>
    <w:rsid w:val="00FD213D"/>
    <w:rsid w:val="00FD2E33"/>
    <w:rsid w:val="00FE0454"/>
    <w:rsid w:val="00FE2CFA"/>
    <w:rsid w:val="00FE4B1A"/>
    <w:rsid w:val="00FF00FA"/>
    <w:rsid w:val="00FF308E"/>
    <w:rsid w:val="00FF30C1"/>
    <w:rsid w:val="00FF3AF1"/>
    <w:rsid w:val="00FF4E86"/>
    <w:rsid w:val="00FF791A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F63007"/>
  <w15:chartTrackingRefBased/>
  <w15:docId w15:val="{25B2C7DA-DDCC-4021-955C-C747DECF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16553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21655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21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A94A6A"/>
  </w:style>
  <w:style w:type="paragraph" w:customStyle="1" w:styleId="1">
    <w:name w:val="Стиль1"/>
    <w:basedOn w:val="a"/>
    <w:rsid w:val="00C46F6A"/>
    <w:pPr>
      <w:spacing w:line="360" w:lineRule="auto"/>
      <w:ind w:left="1701" w:right="737"/>
    </w:pPr>
    <w:rPr>
      <w:szCs w:val="20"/>
      <w:lang w:val="en-US"/>
    </w:rPr>
  </w:style>
  <w:style w:type="character" w:customStyle="1" w:styleId="Arial">
    <w:name w:val="Стиль Arial курсив"/>
    <w:rsid w:val="00AC51F1"/>
    <w:rPr>
      <w:rFonts w:ascii="Times New Roman" w:hAnsi="Times New Roman"/>
      <w:i/>
      <w:iCs/>
    </w:rPr>
  </w:style>
  <w:style w:type="paragraph" w:styleId="a8">
    <w:name w:val="Balloon Text"/>
    <w:basedOn w:val="a"/>
    <w:semiHidden/>
    <w:rsid w:val="00634434"/>
    <w:rPr>
      <w:rFonts w:ascii="Tahoma" w:hAnsi="Tahoma" w:cs="Tahoma"/>
      <w:sz w:val="16"/>
      <w:szCs w:val="16"/>
    </w:rPr>
  </w:style>
  <w:style w:type="paragraph" w:customStyle="1" w:styleId="10">
    <w:name w:val="Обычный1"/>
    <w:rsid w:val="00471386"/>
  </w:style>
  <w:style w:type="character" w:styleId="a9">
    <w:name w:val="Hyperlink"/>
    <w:rsid w:val="004F4A94"/>
    <w:rPr>
      <w:color w:val="0000FF"/>
      <w:u w:val="single"/>
    </w:rPr>
  </w:style>
  <w:style w:type="character" w:styleId="aa">
    <w:name w:val="FollowedHyperlink"/>
    <w:rsid w:val="004F4A94"/>
    <w:rPr>
      <w:color w:val="800080"/>
      <w:u w:val="single"/>
    </w:rPr>
  </w:style>
  <w:style w:type="character" w:customStyle="1" w:styleId="a5">
    <w:name w:val="Нижний колонтитул Знак"/>
    <w:basedOn w:val="a0"/>
    <w:link w:val="a4"/>
    <w:rsid w:val="004505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-&#1057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Шаблон-СП</Template>
  <TotalTime>11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Company>ЗАО ПК "Промконтроллер"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/>
  <dc:creator>RAZRAB2</dc:creator>
  <cp:keywords/>
  <cp:lastModifiedBy>Дасаев Михаил</cp:lastModifiedBy>
  <cp:revision>9</cp:revision>
  <cp:lastPrinted>2016-11-28T11:17:00Z</cp:lastPrinted>
  <dcterms:created xsi:type="dcterms:W3CDTF">2019-02-25T12:15:00Z</dcterms:created>
  <dcterms:modified xsi:type="dcterms:W3CDTF">2019-02-26T06:50:00Z</dcterms:modified>
</cp:coreProperties>
</file>