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80"/>
                <w:sz w:val="20"/>
                <w:szCs w:val="20"/>
              </w:rPr>
            </w:pPr>
            <w:r w:rsidRPr="006A4328">
              <w:rPr>
                <w:rFonts w:ascii="Arial" w:hAnsi="Arial" w:cs="Arial"/>
                <w:i/>
                <w:w w:val="80"/>
                <w:sz w:val="20"/>
                <w:szCs w:val="20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6A4328" w:rsidRDefault="00D476D5" w:rsidP="006A4328">
            <w:pPr>
              <w:ind w:left="113" w:right="113"/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  <w:r w:rsidRPr="006A4328">
              <w:rPr>
                <w:rFonts w:ascii="Arial" w:hAnsi="Arial" w:cs="Arial"/>
                <w:i/>
                <w:w w:val="90"/>
              </w:rPr>
              <w:t>Приме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ча</w:t>
            </w:r>
            <w:r w:rsidR="00123F7C" w:rsidRPr="006A4328">
              <w:rPr>
                <w:rFonts w:ascii="Arial" w:hAnsi="Arial" w:cs="Arial"/>
                <w:i/>
                <w:w w:val="90"/>
              </w:rPr>
              <w:softHyphen/>
            </w:r>
            <w:r w:rsidRPr="006A4328">
              <w:rPr>
                <w:rFonts w:ascii="Arial" w:hAnsi="Arial" w:cs="Arial"/>
                <w:i/>
                <w:w w:val="90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A4328">
        <w:trPr>
          <w:cantSplit/>
          <w:trHeight w:hRule="exact"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6A4328" w:rsidRDefault="00D476D5" w:rsidP="00586274">
            <w:pPr>
              <w:rPr>
                <w:rFonts w:ascii="Arial" w:hAnsi="Arial" w:cs="Arial"/>
                <w:i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6A4328" w:rsidRDefault="00D476D5" w:rsidP="00326222">
            <w:pPr>
              <w:rPr>
                <w:rFonts w:ascii="Arial" w:hAnsi="Arial" w:cs="Arial"/>
                <w:i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76" w:type="dxa"/>
            <w:noWrap/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B835E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2654B5" w:rsidRDefault="006F3106" w:rsidP="006F3106">
            <w:pPr>
              <w:ind w:right="-68" w:hanging="38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A4328">
              <w:rPr>
                <w:rFonts w:ascii="Arial" w:hAnsi="Arial" w:cs="Arial"/>
                <w:i/>
                <w:u w:val="single"/>
              </w:rPr>
              <w:t>Сборочные единицы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2654B5" w:rsidRDefault="006F3106" w:rsidP="006A432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2654B5" w:rsidRDefault="006F3106" w:rsidP="00A85D6C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EB2B3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4D3569">
            <w:pPr>
              <w:rPr>
                <w:rFonts w:ascii="Arial" w:hAnsi="Arial" w:cs="Arial"/>
                <w:i/>
              </w:rPr>
            </w:pP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A97490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1E527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67AE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67AE6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54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67AE6" w:rsidRPr="006A4328" w:rsidRDefault="00E67AE6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СО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67AE6" w:rsidRPr="006A4328" w:rsidRDefault="00E67AE6" w:rsidP="005C4B8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0841AB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67AE6" w:rsidRPr="006A4328" w:rsidRDefault="00E67AE6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67AE6" w:rsidRPr="006A4328" w:rsidRDefault="00E67AE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B737F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B737F" w:rsidRPr="006A4328" w:rsidRDefault="006B737F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B737F" w:rsidRPr="00E67AE6" w:rsidRDefault="006B737F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B737F" w:rsidRPr="0017457D" w:rsidRDefault="006B737F" w:rsidP="0029340B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ЦС-3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B737F" w:rsidRDefault="006B737F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B737F" w:rsidRPr="006A4328" w:rsidRDefault="006B737F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B737F" w:rsidRPr="006A4328" w:rsidRDefault="006B737F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ЦС-2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57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ЦС-1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47277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47277" w:rsidRPr="006A4328" w:rsidRDefault="00C47277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47277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58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47277" w:rsidRPr="006A4328" w:rsidRDefault="00C47277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ШР1-3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47277" w:rsidRDefault="00C47277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47277" w:rsidRPr="006A4328" w:rsidRDefault="00C47277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47277" w:rsidRPr="006A4328" w:rsidRDefault="00C47277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0E8B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040E8B" w:rsidRPr="006A4328" w:rsidRDefault="00040E8B" w:rsidP="005C4B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40E8B" w:rsidRPr="00E67AE6" w:rsidRDefault="00E67AE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="005509DC">
              <w:rPr>
                <w:rFonts w:ascii="Arial" w:hAnsi="Arial" w:cs="Arial"/>
                <w:i/>
                <w:sz w:val="22"/>
                <w:szCs w:val="22"/>
              </w:rPr>
              <w:t>301361.</w:t>
            </w:r>
            <w:r w:rsidR="005509DC" w:rsidRPr="00E67AE6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4F7DEE">
              <w:rPr>
                <w:rFonts w:ascii="Arial" w:hAnsi="Arial" w:cs="Arial"/>
                <w:i/>
                <w:sz w:val="22"/>
                <w:szCs w:val="22"/>
              </w:rPr>
              <w:t>59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40E8B" w:rsidRPr="006A4328" w:rsidRDefault="00040E8B" w:rsidP="0029340B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Панель </w:t>
            </w:r>
            <w:r w:rsidR="0029340B">
              <w:rPr>
                <w:rFonts w:ascii="Arial" w:hAnsi="Arial" w:cs="Arial"/>
                <w:i/>
                <w:sz w:val="22"/>
                <w:szCs w:val="22"/>
              </w:rPr>
              <w:t>ШР1-2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040E8B" w:rsidRDefault="00040E8B" w:rsidP="005C4B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40E8B" w:rsidRPr="006A4328" w:rsidRDefault="00040E8B" w:rsidP="005C4B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40E8B" w:rsidRPr="006A4328" w:rsidRDefault="00040E8B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2099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C20996" w:rsidRPr="006A4328" w:rsidRDefault="00C20996" w:rsidP="0058593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C20996" w:rsidRPr="004F7DEE" w:rsidRDefault="00C20996" w:rsidP="00C209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КУИЖ.301361.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>75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C20996" w:rsidRPr="0091573D" w:rsidRDefault="00C20996" w:rsidP="004F7DEE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МПК1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C20996" w:rsidRDefault="00C20996" w:rsidP="0058593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C20996" w:rsidRPr="006A4328" w:rsidRDefault="00C20996" w:rsidP="003E2C3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C20996" w:rsidRPr="006A4328" w:rsidRDefault="00C2099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29340B" w:rsidRPr="00A57FC5" w:rsidTr="00DA0A81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А4</w:t>
            </w:r>
          </w:p>
        </w:tc>
        <w:tc>
          <w:tcPr>
            <w:tcW w:w="376" w:type="dxa"/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29340B" w:rsidRPr="00E67AE6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687281.106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ШР1-1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29340B" w:rsidRDefault="0029340B" w:rsidP="00DA0A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29340B" w:rsidRPr="006A4328" w:rsidRDefault="0029340B" w:rsidP="00DA0A8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29340B" w:rsidRPr="006A4328" w:rsidRDefault="0029340B" w:rsidP="00DA0A8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A3D8D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A3D8D" w:rsidRPr="009A3D8D" w:rsidRDefault="009A3D8D" w:rsidP="009A3D8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A3D8D" w:rsidRPr="00E34838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687281.1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10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A3D8D" w:rsidRPr="009A3D8D" w:rsidRDefault="009A3D8D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9A3D8D" w:rsidRDefault="009A3D8D" w:rsidP="009A3D8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A3D8D" w:rsidRPr="006A4328" w:rsidRDefault="009A3D8D" w:rsidP="009A3D8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A3D8D" w:rsidRPr="006A4328" w:rsidRDefault="009A3D8D" w:rsidP="009A3D8D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34838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E34838" w:rsidRPr="009A3D8D" w:rsidRDefault="00E34838" w:rsidP="00E3483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A4</w:t>
            </w:r>
          </w:p>
        </w:tc>
        <w:tc>
          <w:tcPr>
            <w:tcW w:w="376" w:type="dxa"/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E34838" w:rsidRPr="00E34838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КУИЖ.</w:t>
            </w:r>
            <w:r w:rsidRPr="0029340B">
              <w:rPr>
                <w:rFonts w:ascii="Arial" w:hAnsi="Arial" w:cs="Arial"/>
                <w:i/>
                <w:sz w:val="22"/>
                <w:szCs w:val="22"/>
              </w:rPr>
              <w:t>687281.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110-01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E34838" w:rsidRPr="009A3D8D" w:rsidRDefault="00E34838" w:rsidP="00C2099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Панель МН</w:t>
            </w:r>
            <w:r w:rsidR="00C20996">
              <w:rPr>
                <w:rFonts w:ascii="Arial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E34838" w:rsidRDefault="00E34838" w:rsidP="00E3483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E34838" w:rsidRPr="006A4328" w:rsidRDefault="00E34838" w:rsidP="00E3483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E34838" w:rsidRPr="006A4328" w:rsidRDefault="00E34838" w:rsidP="00E34838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F271CE" w:rsidRPr="000B7A2C" w:rsidRDefault="00F271CE" w:rsidP="00CD34DD">
      <w:bookmarkStart w:id="0" w:name="_GoBack"/>
      <w:bookmarkEnd w:id="0"/>
    </w:p>
    <w:sectPr w:rsidR="00F271CE" w:rsidRPr="000B7A2C" w:rsidSect="00C56ED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2A1" w:rsidRDefault="00E752A1">
      <w:r>
        <w:separator/>
      </w:r>
    </w:p>
  </w:endnote>
  <w:endnote w:type="continuationSeparator" w:id="0">
    <w:p w:rsidR="00E752A1" w:rsidRDefault="00E7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0067D9" w:rsidRPr="006A4328" w:rsidTr="006A4328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40"/>
              <w:szCs w:val="40"/>
            </w:rPr>
          </w:pPr>
          <w:r w:rsidRPr="00EF63CC">
            <w:rPr>
              <w:rFonts w:ascii="Arial" w:hAnsi="Arial" w:cs="Arial"/>
              <w:i/>
              <w:sz w:val="36"/>
              <w:szCs w:val="36"/>
            </w:rPr>
            <w:t>КУИЖ.657246.00</w:t>
          </w:r>
          <w:r>
            <w:rPr>
              <w:rFonts w:ascii="Arial" w:hAnsi="Arial" w:cs="Arial"/>
              <w:i/>
              <w:sz w:val="36"/>
              <w:szCs w:val="36"/>
            </w:rPr>
            <w:t>9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begin"/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instrText xml:space="preserve"> PAGE </w:instrText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separate"/>
          </w:r>
          <w:r w:rsidR="002864BB">
            <w:rPr>
              <w:rStyle w:val="a6"/>
              <w:rFonts w:ascii="Arial" w:hAnsi="Arial" w:cs="Arial"/>
              <w:i/>
              <w:noProof/>
              <w:sz w:val="20"/>
              <w:szCs w:val="20"/>
            </w:rPr>
            <w:t>2</w:t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end"/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ind w:right="-18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Измм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"/>
      <w:gridCol w:w="382"/>
      <w:gridCol w:w="385"/>
      <w:gridCol w:w="547"/>
      <w:gridCol w:w="1312"/>
      <w:gridCol w:w="864"/>
      <w:gridCol w:w="559"/>
      <w:gridCol w:w="3867"/>
      <w:gridCol w:w="283"/>
      <w:gridCol w:w="283"/>
      <w:gridCol w:w="283"/>
      <w:gridCol w:w="838"/>
      <w:gridCol w:w="1083"/>
    </w:tblGrid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91573D" w:rsidRDefault="002F5139" w:rsidP="002864BB">
          <w:pPr>
            <w:pStyle w:val="a4"/>
            <w:jc w:val="center"/>
            <w:rPr>
              <w:rFonts w:ascii="Arial" w:hAnsi="Arial" w:cs="Arial"/>
              <w:i/>
              <w:w w:val="90"/>
              <w:sz w:val="36"/>
              <w:szCs w:val="36"/>
            </w:rPr>
          </w:pPr>
          <w:r w:rsidRPr="00EF63CC">
            <w:rPr>
              <w:rFonts w:ascii="Arial" w:hAnsi="Arial" w:cs="Arial"/>
              <w:i/>
              <w:sz w:val="36"/>
              <w:szCs w:val="36"/>
            </w:rPr>
            <w:t>КУИЖ.</w:t>
          </w:r>
          <w:r>
            <w:rPr>
              <w:rFonts w:ascii="Arial" w:hAnsi="Arial" w:cs="Arial"/>
              <w:i/>
              <w:sz w:val="36"/>
              <w:szCs w:val="36"/>
            </w:rPr>
            <w:t>305611</w:t>
          </w:r>
          <w:r w:rsidRPr="00EF63CC">
            <w:rPr>
              <w:rFonts w:ascii="Arial" w:hAnsi="Arial" w:cs="Arial"/>
              <w:i/>
              <w:sz w:val="36"/>
              <w:szCs w:val="36"/>
            </w:rPr>
            <w:t>.0</w:t>
          </w:r>
          <w:r w:rsidR="006B737F">
            <w:rPr>
              <w:rFonts w:ascii="Arial" w:hAnsi="Arial" w:cs="Arial"/>
              <w:i/>
              <w:sz w:val="36"/>
              <w:szCs w:val="36"/>
              <w:lang w:val="en-US"/>
            </w:rPr>
            <w:t>3</w:t>
          </w:r>
          <w:r w:rsidR="002864BB">
            <w:rPr>
              <w:rFonts w:ascii="Arial" w:hAnsi="Arial" w:cs="Arial"/>
              <w:i/>
              <w:sz w:val="36"/>
              <w:szCs w:val="36"/>
            </w:rPr>
            <w:t>7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Разраб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2F5139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385A7F">
            <w:rPr>
              <w:rFonts w:ascii="Arial" w:hAnsi="Arial" w:cs="Arial"/>
              <w:i/>
              <w:w w:val="90"/>
              <w:sz w:val="18"/>
              <w:szCs w:val="18"/>
            </w:rPr>
            <w:t>Мельниченко</w:t>
          </w:r>
          <w:r w:rsidRPr="00385A7F">
            <w:rPr>
              <w:rFonts w:ascii="Arial" w:hAnsi="Arial" w:cs="Arial"/>
              <w:i/>
              <w:w w:val="90"/>
              <w:sz w:val="18"/>
              <w:szCs w:val="18"/>
              <w:lang w:val="en-US"/>
            </w:rPr>
            <w:t xml:space="preserve"> </w:t>
          </w:r>
          <w:r>
            <w:rPr>
              <w:rFonts w:ascii="Arial" w:hAnsi="Arial" w:cs="Arial"/>
              <w:i/>
              <w:w w:val="90"/>
              <w:sz w:val="18"/>
              <w:szCs w:val="18"/>
            </w:rPr>
            <w:t>В.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B737F" w:rsidRDefault="00C20996" w:rsidP="009349BF">
          <w:pPr>
            <w:pStyle w:val="a4"/>
            <w:rPr>
              <w:rFonts w:ascii="Arial" w:hAnsi="Arial" w:cs="Arial"/>
              <w:i/>
              <w:w w:val="90"/>
              <w:sz w:val="14"/>
              <w:szCs w:val="14"/>
              <w:lang w:val="en-US"/>
            </w:rPr>
          </w:pPr>
          <w:r>
            <w:rPr>
              <w:rFonts w:ascii="Arial" w:hAnsi="Arial" w:cs="Arial"/>
              <w:i/>
              <w:w w:val="90"/>
              <w:sz w:val="14"/>
              <w:szCs w:val="14"/>
            </w:rPr>
            <w:t>6</w:t>
          </w:r>
          <w:r w:rsidR="002F5139" w:rsidRPr="006A4328">
            <w:rPr>
              <w:rFonts w:ascii="Arial" w:hAnsi="Arial" w:cs="Arial"/>
              <w:i/>
              <w:w w:val="90"/>
              <w:sz w:val="14"/>
              <w:szCs w:val="14"/>
            </w:rPr>
            <w:t>.</w:t>
          </w:r>
          <w:r w:rsidR="00980C36">
            <w:rPr>
              <w:rFonts w:ascii="Arial" w:hAnsi="Arial" w:cs="Arial"/>
              <w:i/>
              <w:w w:val="90"/>
              <w:sz w:val="14"/>
              <w:szCs w:val="14"/>
              <w:lang w:val="en-US"/>
            </w:rPr>
            <w:t>0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2</w:t>
          </w:r>
          <w:r w:rsidR="002F5139" w:rsidRPr="006A4328">
            <w:rPr>
              <w:rFonts w:ascii="Arial" w:hAnsi="Arial" w:cs="Arial"/>
              <w:i/>
              <w:w w:val="90"/>
              <w:sz w:val="14"/>
              <w:szCs w:val="14"/>
            </w:rPr>
            <w:t>.1</w:t>
          </w:r>
          <w:r>
            <w:rPr>
              <w:rFonts w:ascii="Arial" w:hAnsi="Arial" w:cs="Arial"/>
              <w:i/>
              <w:w w:val="90"/>
              <w:sz w:val="14"/>
              <w:szCs w:val="14"/>
              <w:lang w:val="en-US"/>
            </w:rPr>
            <w:t>9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B71754" w:rsidRDefault="002F5139" w:rsidP="004E6AA8">
          <w:pPr>
            <w:autoSpaceDE w:val="0"/>
            <w:autoSpaceDN w:val="0"/>
            <w:adjustRightInd w:val="0"/>
            <w:jc w:val="center"/>
            <w:rPr>
              <w:rFonts w:ascii="Arial Narrow" w:hAnsi="Arial Narrow"/>
              <w:sz w:val="26"/>
            </w:rPr>
          </w:pPr>
          <w:r>
            <w:rPr>
              <w:rFonts w:ascii="Arial Narrow" w:hAnsi="Arial Narrow"/>
              <w:sz w:val="26"/>
            </w:rPr>
            <w:t>Комплект панелей внешних соединений</w:t>
          </w:r>
          <w:r w:rsidRPr="00585994">
            <w:rPr>
              <w:rFonts w:ascii="Arial Narrow" w:hAnsi="Arial Narrow"/>
              <w:sz w:val="26"/>
            </w:rPr>
            <w:t xml:space="preserve"> </w:t>
          </w:r>
        </w:p>
        <w:p w:rsidR="002F5139" w:rsidRPr="006A4328" w:rsidRDefault="002F5139" w:rsidP="004E6AA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6A4328">
            <w:rPr>
              <w:rFonts w:ascii="Arial" w:hAnsi="Arial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6A4328">
            <w:rPr>
              <w:rFonts w:ascii="Arial" w:hAnsi="Arial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6A4328">
            <w:rPr>
              <w:rFonts w:ascii="Arial" w:hAnsi="Arial" w:cs="Arial"/>
              <w:i/>
              <w:sz w:val="20"/>
              <w:szCs w:val="20"/>
            </w:rPr>
            <w:t>Листов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Провер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385A7F">
            <w:rPr>
              <w:rFonts w:ascii="Arial" w:hAnsi="Arial" w:cs="Arial"/>
              <w:i/>
              <w:w w:val="90"/>
              <w:sz w:val="18"/>
              <w:szCs w:val="18"/>
            </w:rPr>
            <w:t>Мельниченко</w:t>
          </w:r>
          <w:r w:rsidRPr="00385A7F">
            <w:rPr>
              <w:rFonts w:ascii="Arial" w:hAnsi="Arial" w:cs="Arial"/>
              <w:i/>
              <w:w w:val="90"/>
              <w:sz w:val="18"/>
              <w:szCs w:val="18"/>
              <w:lang w:val="en-US"/>
            </w:rPr>
            <w:t xml:space="preserve"> </w:t>
          </w:r>
          <w:r>
            <w:rPr>
              <w:rFonts w:ascii="Arial" w:hAnsi="Arial" w:cs="Arial"/>
              <w:i/>
              <w:w w:val="90"/>
              <w:sz w:val="18"/>
              <w:szCs w:val="18"/>
            </w:rPr>
            <w:t>А.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B737F" w:rsidRDefault="00C20996" w:rsidP="006B737F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  <w:lang w:val="en-US"/>
            </w:rPr>
          </w:pPr>
          <w:r w:rsidRPr="00C20996">
            <w:rPr>
              <w:rFonts w:ascii="Arial" w:hAnsi="Arial" w:cs="Arial"/>
              <w:i/>
              <w:w w:val="90"/>
              <w:sz w:val="14"/>
              <w:szCs w:val="14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begin"/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instrText xml:space="preserve"> PAGE </w:instrText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separate"/>
          </w:r>
          <w:r w:rsidR="002A5579">
            <w:rPr>
              <w:rStyle w:val="a6"/>
              <w:rFonts w:ascii="Arial" w:hAnsi="Arial" w:cs="Arial"/>
              <w:i/>
              <w:noProof/>
              <w:sz w:val="20"/>
              <w:szCs w:val="20"/>
            </w:rPr>
            <w:t>1</w:t>
          </w:r>
          <w:r w:rsidRPr="006A4328">
            <w:rPr>
              <w:rStyle w:val="a6"/>
              <w:rFonts w:ascii="Arial" w:hAnsi="Arial" w:cs="Arial"/>
              <w:i/>
              <w:sz w:val="20"/>
              <w:szCs w:val="20"/>
            </w:rPr>
            <w:fldChar w:fldCharType="end"/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1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Гл.конст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2F5139" w:rsidRPr="000841AB" w:rsidRDefault="000841AB" w:rsidP="004E6AA8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ООО «</w:t>
          </w:r>
          <w:proofErr w:type="spellStart"/>
          <w:r>
            <w:rPr>
              <w:rFonts w:ascii="Arial" w:hAnsi="Arial" w:cs="Arial"/>
              <w:i/>
              <w:sz w:val="20"/>
              <w:szCs w:val="20"/>
            </w:rPr>
            <w:t>Электропром</w:t>
          </w:r>
          <w:proofErr w:type="spellEnd"/>
          <w:r>
            <w:rPr>
              <w:rFonts w:ascii="Arial" w:hAnsi="Arial" w:cs="Arial"/>
              <w:i/>
              <w:sz w:val="20"/>
              <w:szCs w:val="20"/>
            </w:rPr>
            <w:t>»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Н.контр</w:t>
          </w:r>
          <w:proofErr w:type="spellEnd"/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6A4328" w:rsidRDefault="00C20996" w:rsidP="006B737F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C20996">
            <w:rPr>
              <w:rFonts w:ascii="Arial" w:hAnsi="Arial" w:cs="Arial"/>
              <w:i/>
              <w:w w:val="90"/>
              <w:sz w:val="14"/>
              <w:szCs w:val="14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980C36" w:rsidRDefault="00412FBE" w:rsidP="00242D3A">
          <w:pPr>
            <w:pStyle w:val="a4"/>
            <w:tabs>
              <w:tab w:val="left" w:pos="1464"/>
              <w:tab w:val="center" w:pos="1933"/>
            </w:tabs>
            <w:rPr>
              <w:rFonts w:ascii="Arial" w:hAnsi="Arial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 xml:space="preserve">                                  </w:t>
          </w:r>
          <w:r w:rsidR="006B737F" w:rsidRPr="00C21B58">
            <w:rPr>
              <w:rFonts w:ascii="Arial Narrow" w:hAnsi="Arial Narrow"/>
              <w:color w:val="3366FF"/>
            </w:rPr>
            <w:t xml:space="preserve"> </w:t>
          </w:r>
          <w:r w:rsidR="00270013">
            <w:rPr>
              <w:rFonts w:ascii="Arial Narrow" w:hAnsi="Arial Narrow"/>
              <w:sz w:val="26"/>
            </w:rPr>
            <w:t xml:space="preserve"> КТУ-1</w:t>
          </w: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2F5139" w:rsidRPr="006A4328" w:rsidRDefault="002F5139" w:rsidP="00F514F5">
          <w:pPr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6A4328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 w:rsidP="00282C48">
    <w:pPr>
      <w:pStyle w:val="a4"/>
      <w:rPr>
        <w:w w:val="90"/>
        <w:lang w:val="en-US"/>
      </w:rPr>
    </w:pPr>
  </w:p>
  <w:p w:rsidR="000067D9" w:rsidRPr="005011CC" w:rsidRDefault="000067D9" w:rsidP="00282C48">
    <w:pPr>
      <w:pStyle w:val="a4"/>
      <w:rPr>
        <w:w w:val="90"/>
        <w:lang w:val="en-US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2A1" w:rsidRDefault="00E752A1">
      <w:r>
        <w:separator/>
      </w:r>
    </w:p>
  </w:footnote>
  <w:footnote w:type="continuationSeparator" w:id="0">
    <w:p w:rsidR="00E752A1" w:rsidRDefault="00E75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DB4056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30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3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6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824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Xh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juD1Jf4AOfsDAAD//wMAUEsBAi0AFAAGAAgAAAAhANvh9svuAAAAhQEAABMAAAAAAAAAAAAA&#10;AAAAAAAAAFtDb250ZW50X1R5cGVzXS54bWxQSwECLQAUAAYACAAAACEAWvQsW78AAAAVAQAACwAA&#10;AAAAAAAAAAAAAAAfAQAAX3JlbHMvLnJlbHNQSwECLQAUAAYACAAAACEAFhKF4c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uW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ObAG5b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/k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l1+P5M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UEwgAAANsAAAAPAAAAZHJzL2Rvd25yZXYueG1sRI9Bi8Iw&#10;FITvwv6H8ARvmnYR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BeY1UE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7o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DeH1Jf4AOfsDAAD//wMAUEsBAi0AFAAGAAgAAAAhANvh9svuAAAAhQEAABMAAAAAAAAAAAAA&#10;AAAAAAAAAFtDb250ZW50X1R5cGVzXS54bWxQSwECLQAUAAYACAAAACEAWvQsW78AAAAVAQAACwAA&#10;AAAAAAAAAAAAAAAfAQAAX3JlbHMvLnJlbHNQSwECLQAUAAYACAAAACEAwf1u6M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1w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NGKzX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Pr="006B6EDC" w:rsidRDefault="00DB4056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9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Справ.№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Перв.примен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346E46" w:rsidRDefault="00B71754" w:rsidP="00B717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71754">
                                    <w:rPr>
                                      <w:rFonts w:ascii="Arial" w:hAnsi="Arial" w:cs="Arial"/>
                                    </w:rPr>
                                    <w:t>КУИЖ.657</w:t>
                                  </w:r>
                                  <w:r w:rsidR="00C20996">
                                    <w:rPr>
                                      <w:rFonts w:ascii="Arial" w:hAnsi="Arial" w:cs="Arial"/>
                                    </w:rPr>
                                    <w:t>246.037-01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8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9" r="7933" b="12589"/>
                        <a:stretch>
                          <a:fillRect/>
                        </a:stretch>
                      </pic:blipFill>
                      <pic:spPr bwMode="auto">
                        <a:xfrm>
                          <a:off x="1949436" y="9965217"/>
                          <a:ext cx="470987" cy="283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07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59" t="34103" r="41656" b="44786"/>
                        <a:stretch>
                          <a:fillRect/>
                        </a:stretch>
                      </pic:blipFill>
                      <pic:spPr bwMode="auto">
                        <a:xfrm>
                          <a:off x="1881255" y="9410366"/>
                          <a:ext cx="652204" cy="24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09" descr="Мельниченко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39091" y="9164100"/>
                          <a:ext cx="613628" cy="39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6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7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8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4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31" o:spid="_x0000_s105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41" o:spid="_x0000_s106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6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7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Справ.№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0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Перв.примен.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346E46" w:rsidRDefault="00B71754" w:rsidP="00B7175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71754">
                              <w:rPr>
                                <w:rFonts w:ascii="Arial" w:hAnsi="Arial" w:cs="Arial"/>
                              </w:rPr>
                              <w:t>КУИЖ.657</w:t>
                            </w:r>
                            <w:r w:rsidR="00C20996">
                              <w:rPr>
                                <w:rFonts w:ascii="Arial" w:hAnsi="Arial" w:cs="Arial"/>
                              </w:rPr>
                              <w:t>246.037-01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8" o:spid="_x0000_s1073" type="#_x0000_t75" alt="Молдавский" style="position:absolute;left:19494;top:99652;width:4710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">
                <v:imagedata r:id="rId4" o:title="Молдавский" croptop="2136f" cropbottom="8250f" cropright="5199f"/>
              </v:shape>
              <v:shape id="Picture 107" o:spid="_x0000_s1074" type="#_x0000_t75" alt="МельниченкоА" style="position:absolute;left:18812;top:94103;width:6522;height:2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">
                <v:imagedata r:id="rId5" o:title="МельниченкоА" croptop="22350f" cropbottom="29351f" cropleft="15702f" cropright="27300f"/>
              </v:shape>
              <v:shape id="Picture 109" o:spid="_x0000_s1075" type="#_x0000_t75" alt="МельниченкоВ" style="position:absolute;left:18390;top:91641;width:6137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">
                <v:imagedata r:id="rId6" o:title="МельниченкоВ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579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FFB"/>
    <w:rsid w:val="00311DE6"/>
    <w:rsid w:val="0031514F"/>
    <w:rsid w:val="0031553C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10CA"/>
    <w:rsid w:val="00611A84"/>
    <w:rsid w:val="0061380D"/>
    <w:rsid w:val="00615808"/>
    <w:rsid w:val="006214E4"/>
    <w:rsid w:val="00621647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E8A"/>
    <w:rsid w:val="00655F6A"/>
    <w:rsid w:val="00656953"/>
    <w:rsid w:val="00661477"/>
    <w:rsid w:val="006618FE"/>
    <w:rsid w:val="00663424"/>
    <w:rsid w:val="0066407A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4D3E"/>
    <w:rsid w:val="00766DBD"/>
    <w:rsid w:val="0077053B"/>
    <w:rsid w:val="007715D7"/>
    <w:rsid w:val="00771773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61CE"/>
    <w:rsid w:val="0082108E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735D"/>
    <w:rsid w:val="00B70AC7"/>
    <w:rsid w:val="00B70D9D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351"/>
    <w:rsid w:val="00D15BCF"/>
    <w:rsid w:val="00D166BE"/>
    <w:rsid w:val="00D203DC"/>
    <w:rsid w:val="00D22B70"/>
    <w:rsid w:val="00D2483F"/>
    <w:rsid w:val="00D25415"/>
    <w:rsid w:val="00D26589"/>
    <w:rsid w:val="00D27874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3DF"/>
    <w:rsid w:val="00DA534D"/>
    <w:rsid w:val="00DA6836"/>
    <w:rsid w:val="00DA7DF2"/>
    <w:rsid w:val="00DB0262"/>
    <w:rsid w:val="00DB4056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A46"/>
    <w:rsid w:val="00E42711"/>
    <w:rsid w:val="00E43B40"/>
    <w:rsid w:val="00E451DE"/>
    <w:rsid w:val="00E45220"/>
    <w:rsid w:val="00E4569F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2A1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B78707-5D90-4EAC-A47D-35B1EBF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165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7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8">
    <w:name w:val="Hyperlink"/>
    <w:rsid w:val="006A526A"/>
    <w:rPr>
      <w:color w:val="2940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6" Type="http://schemas.openxmlformats.org/officeDocument/2006/relationships/image" Target="media/image6.wmf"/><Relationship Id="rId5" Type="http://schemas.openxmlformats.org/officeDocument/2006/relationships/image" Target="media/image5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3</cp:revision>
  <cp:lastPrinted>2012-04-25T08:49:00Z</cp:lastPrinted>
  <dcterms:created xsi:type="dcterms:W3CDTF">2019-02-25T11:01:00Z</dcterms:created>
  <dcterms:modified xsi:type="dcterms:W3CDTF">2019-02-26T09:36:00Z</dcterms:modified>
</cp:coreProperties>
</file>