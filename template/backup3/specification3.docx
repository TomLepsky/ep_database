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6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76"/>
        <w:gridCol w:w="506"/>
        <w:gridCol w:w="3508"/>
        <w:gridCol w:w="3506"/>
        <w:gridCol w:w="653"/>
        <w:gridCol w:w="1385"/>
        <w:gridCol w:w="227"/>
      </w:tblGrid>
      <w:tr w:rsidR="00D476D5" w:rsidRPr="006A4328" w:rsidTr="006A4328">
        <w:trPr>
          <w:cantSplit/>
          <w:trHeight w:hRule="exact" w:val="907"/>
          <w:tblHeader/>
        </w:trPr>
        <w:tc>
          <w:tcPr>
            <w:tcW w:w="385" w:type="dxa"/>
            <w:tcBorders>
              <w:top w:val="nil"/>
              <w:bottom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D476D5" w:rsidRPr="006A4328" w:rsidRDefault="00D476D5" w:rsidP="006A4328">
            <w:pPr>
              <w:ind w:left="113" w:right="113"/>
              <w:jc w:val="center"/>
              <w:rPr>
                <w:rFonts w:ascii="Arial" w:hAnsi="Arial" w:cs="Arial"/>
                <w:i/>
                <w:w w:val="80"/>
                <w:sz w:val="20"/>
                <w:szCs w:val="20"/>
              </w:rPr>
            </w:pPr>
            <w:r w:rsidRPr="006A4328">
              <w:rPr>
                <w:rFonts w:ascii="Arial" w:hAnsi="Arial" w:cs="Arial"/>
                <w:i/>
                <w:w w:val="80"/>
                <w:sz w:val="20"/>
                <w:szCs w:val="20"/>
              </w:rPr>
              <w:t>Формат</w:t>
            </w:r>
          </w:p>
        </w:tc>
        <w:tc>
          <w:tcPr>
            <w:tcW w:w="376" w:type="dxa"/>
            <w:tcBorders>
              <w:top w:val="nil"/>
              <w:bottom w:val="single" w:sz="12" w:space="0" w:color="auto"/>
            </w:tcBorders>
            <w:noWrap/>
            <w:textDirection w:val="btLr"/>
            <w:vAlign w:val="center"/>
          </w:tcPr>
          <w:p w:rsidR="00D476D5" w:rsidRPr="006A4328" w:rsidRDefault="00D476D5" w:rsidP="006A4328">
            <w:pPr>
              <w:ind w:left="113" w:right="113"/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Зона</w:t>
            </w:r>
          </w:p>
        </w:tc>
        <w:tc>
          <w:tcPr>
            <w:tcW w:w="506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D476D5" w:rsidRPr="006A4328" w:rsidRDefault="00D476D5" w:rsidP="006A4328">
            <w:pPr>
              <w:ind w:left="113" w:right="113"/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Поз.</w:t>
            </w:r>
          </w:p>
        </w:tc>
        <w:tc>
          <w:tcPr>
            <w:tcW w:w="350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Обозначение</w:t>
            </w:r>
          </w:p>
        </w:tc>
        <w:tc>
          <w:tcPr>
            <w:tcW w:w="350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Наименование</w:t>
            </w:r>
          </w:p>
        </w:tc>
        <w:tc>
          <w:tcPr>
            <w:tcW w:w="653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Кол.</w:t>
            </w:r>
          </w:p>
        </w:tc>
        <w:tc>
          <w:tcPr>
            <w:tcW w:w="1385" w:type="dxa"/>
            <w:tcBorders>
              <w:top w:val="nil"/>
              <w:bottom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Приме</w:t>
            </w:r>
            <w:r w:rsidR="00123F7C" w:rsidRPr="006A4328">
              <w:rPr>
                <w:rFonts w:ascii="Arial" w:hAnsi="Arial" w:cs="Arial"/>
                <w:i/>
                <w:w w:val="90"/>
              </w:rPr>
              <w:softHyphen/>
            </w:r>
            <w:r w:rsidRPr="006A4328">
              <w:rPr>
                <w:rFonts w:ascii="Arial" w:hAnsi="Arial" w:cs="Arial"/>
                <w:i/>
                <w:w w:val="90"/>
              </w:rPr>
              <w:t>ча</w:t>
            </w:r>
            <w:r w:rsidR="00123F7C" w:rsidRPr="006A4328">
              <w:rPr>
                <w:rFonts w:ascii="Arial" w:hAnsi="Arial" w:cs="Arial"/>
                <w:i/>
                <w:w w:val="90"/>
              </w:rPr>
              <w:softHyphen/>
            </w:r>
            <w:r w:rsidRPr="006A4328">
              <w:rPr>
                <w:rFonts w:ascii="Arial" w:hAnsi="Arial" w:cs="Arial"/>
                <w:i/>
                <w:w w:val="90"/>
              </w:rPr>
              <w:t>ние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tcFitText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</w:p>
        </w:tc>
      </w:tr>
      <w:tr w:rsidR="00D476D5" w:rsidRPr="00A57FC5" w:rsidTr="006A4328">
        <w:trPr>
          <w:cantSplit/>
          <w:trHeight w:hRule="exact" w:val="397"/>
        </w:trPr>
        <w:tc>
          <w:tcPr>
            <w:tcW w:w="385" w:type="dxa"/>
            <w:tcBorders>
              <w:top w:val="single" w:sz="12" w:space="0" w:color="auto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tcBorders>
              <w:top w:val="single" w:sz="12" w:space="0" w:color="auto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508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586274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476D5" w:rsidRPr="006A4328" w:rsidRDefault="00D476D5" w:rsidP="00586274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top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326222">
            <w:pPr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F310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76" w:type="dxa"/>
            <w:noWrap/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6F3106" w:rsidRPr="002654B5" w:rsidRDefault="006F3106" w:rsidP="00B835E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6F3106" w:rsidRPr="002654B5" w:rsidRDefault="006F3106" w:rsidP="006F3106">
            <w:pPr>
              <w:ind w:right="-68" w:hanging="38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A4328">
              <w:rPr>
                <w:rFonts w:ascii="Arial" w:hAnsi="Arial" w:cs="Arial"/>
                <w:i/>
                <w:u w:val="single"/>
              </w:rPr>
              <w:t>Сборочные единицы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6F3106" w:rsidRPr="002654B5" w:rsidRDefault="006F3106" w:rsidP="00A85D6C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6F3106" w:rsidRPr="006A4328" w:rsidRDefault="006F310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040E8B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040E8B" w:rsidRPr="006A4328" w:rsidRDefault="00040E8B" w:rsidP="00EB2B3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040E8B" w:rsidRPr="006A4328" w:rsidRDefault="00040E8B" w:rsidP="004D3569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040E8B" w:rsidRPr="006A4328" w:rsidRDefault="00040E8B" w:rsidP="00A97490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040E8B" w:rsidRDefault="00040E8B" w:rsidP="001E527F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040E8B" w:rsidRPr="006A4328" w:rsidRDefault="00040E8B" w:rsidP="003E2C3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67AE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67AE6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КУИЖ.301361.</w:t>
            </w:r>
            <w:r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54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67AE6" w:rsidRPr="006A4328" w:rsidRDefault="00E67AE6" w:rsidP="0029340B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СО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841AB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67AE6" w:rsidRPr="006A4328" w:rsidRDefault="00E67AE6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67AE6" w:rsidRPr="006A4328" w:rsidRDefault="00E67AE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B737F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6B737F" w:rsidRPr="006A4328" w:rsidRDefault="006B737F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6B737F" w:rsidRPr="006A4328" w:rsidRDefault="006B737F" w:rsidP="0058593A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6B737F" w:rsidRPr="006A4328" w:rsidRDefault="006B737F" w:rsidP="0058593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6B737F" w:rsidRPr="00E67AE6" w:rsidRDefault="006B737F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55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6B737F" w:rsidRPr="0017457D" w:rsidRDefault="006B737F" w:rsidP="0029340B">
            <w:pPr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ЦС-3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6B737F" w:rsidRDefault="006B737F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6B737F" w:rsidRPr="006A4328" w:rsidRDefault="006B737F" w:rsidP="003E2C3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6B737F" w:rsidRPr="006A4328" w:rsidRDefault="006B737F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7277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7277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56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ЦС-2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7277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7277" w:rsidRPr="006A4328" w:rsidRDefault="00C47277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7277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7277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57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ЦС-1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7277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7277" w:rsidRPr="006A4328" w:rsidRDefault="00C47277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7277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7277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58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7277" w:rsidRPr="006A4328" w:rsidRDefault="00C47277" w:rsidP="0029340B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ШР1-3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7277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7277" w:rsidRPr="006A4328" w:rsidRDefault="00C47277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040E8B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040E8B" w:rsidRPr="006A4328" w:rsidRDefault="00040E8B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040E8B" w:rsidRPr="006A4328" w:rsidRDefault="00040E8B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040E8B" w:rsidRPr="006A4328" w:rsidRDefault="00040E8B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040E8B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59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040E8B" w:rsidRPr="006A4328" w:rsidRDefault="00040E8B" w:rsidP="0029340B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ШР1-2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040E8B" w:rsidRDefault="00040E8B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040E8B" w:rsidRPr="006A4328" w:rsidRDefault="00040E8B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2099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20996" w:rsidRPr="006A4328" w:rsidRDefault="00C20996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20996" w:rsidRPr="006A4328" w:rsidRDefault="00C20996" w:rsidP="0058593A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20996" w:rsidRPr="006A4328" w:rsidRDefault="00C20996" w:rsidP="0058593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20996" w:rsidRPr="004F7DEE" w:rsidRDefault="00C20996" w:rsidP="00C209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КУИЖ.301361.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2</w:t>
            </w:r>
            <w:r>
              <w:rPr>
                <w:rFonts w:ascii="Arial" w:hAnsi="Arial" w:cs="Arial"/>
                <w:i/>
                <w:sz w:val="22"/>
                <w:szCs w:val="22"/>
              </w:rPr>
              <w:t>75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20996" w:rsidRPr="0091573D" w:rsidRDefault="00C2099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МПК1</w:t>
            </w: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20996" w:rsidRDefault="00C20996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20996" w:rsidRPr="006A4328" w:rsidRDefault="00C20996" w:rsidP="003E2C3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20996" w:rsidRPr="006A4328" w:rsidRDefault="00C2099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29340B" w:rsidRPr="00A57FC5" w:rsidTr="00DA0A81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29340B" w:rsidRPr="00E67AE6" w:rsidRDefault="0029340B" w:rsidP="00DA0A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Pr="0029340B">
              <w:rPr>
                <w:rFonts w:ascii="Arial" w:hAnsi="Arial" w:cs="Arial"/>
                <w:i/>
                <w:sz w:val="22"/>
                <w:szCs w:val="22"/>
              </w:rPr>
              <w:t>687281.106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29340B" w:rsidRPr="006A4328" w:rsidRDefault="0029340B" w:rsidP="00DA0A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ШР1-1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29340B" w:rsidRDefault="0029340B" w:rsidP="00DA0A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29340B" w:rsidRPr="006A4328" w:rsidRDefault="0029340B" w:rsidP="00DA0A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A3D8D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A3D8D" w:rsidRPr="009A3D8D" w:rsidRDefault="009A3D8D" w:rsidP="009A3D8D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A4</w:t>
            </w:r>
          </w:p>
        </w:tc>
        <w:tc>
          <w:tcPr>
            <w:tcW w:w="376" w:type="dxa"/>
            <w:noWrap/>
            <w:vAlign w:val="center"/>
          </w:tcPr>
          <w:p w:rsidR="009A3D8D" w:rsidRPr="006A4328" w:rsidRDefault="009A3D8D" w:rsidP="009A3D8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9A3D8D" w:rsidRPr="006A4328" w:rsidRDefault="009A3D8D" w:rsidP="009A3D8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A3D8D" w:rsidRPr="00E34838" w:rsidRDefault="009A3D8D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Pr="0029340B">
              <w:rPr>
                <w:rFonts w:ascii="Arial" w:hAnsi="Arial" w:cs="Arial"/>
                <w:i/>
                <w:sz w:val="22"/>
                <w:szCs w:val="22"/>
              </w:rPr>
              <w:t>687281.1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10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A3D8D" w:rsidRPr="009A3D8D" w:rsidRDefault="009A3D8D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МН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1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9A3D8D" w:rsidRDefault="009A3D8D" w:rsidP="009A3D8D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A3D8D" w:rsidRPr="006A4328" w:rsidRDefault="009A3D8D" w:rsidP="009A3D8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A3D8D" w:rsidRPr="006A4328" w:rsidRDefault="009A3D8D" w:rsidP="009A3D8D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9A3D8D" w:rsidRDefault="00E34838" w:rsidP="00E34838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A4</w:t>
            </w: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E34838" w:rsidRDefault="00E34838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Pr="0029340B">
              <w:rPr>
                <w:rFonts w:ascii="Arial" w:hAnsi="Arial" w:cs="Arial"/>
                <w:i/>
                <w:sz w:val="22"/>
                <w:szCs w:val="22"/>
              </w:rPr>
              <w:t>687281.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110-01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9A3D8D" w:rsidRDefault="00E34838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МН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2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3B715B" w:rsidRDefault="00E34838" w:rsidP="00E34838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7F4F41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bookmarkStart w:id="0" w:name="_GoBack"/>
        <w:bookmarkEnd w:id="0"/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FF37B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FF37B8" w:rsidRPr="006A4328" w:rsidRDefault="00FF37B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FF37B8" w:rsidRPr="006A4328" w:rsidRDefault="00FF37B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FF37B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FF37B8" w:rsidRPr="006A4328" w:rsidRDefault="00FF37B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FF37B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FF37B8" w:rsidRPr="006A4328" w:rsidRDefault="00FF37B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FF37B8" w:rsidRPr="006A4328" w:rsidRDefault="00FF37B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FF37B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FF37B8" w:rsidRPr="006A4328" w:rsidRDefault="00FF37B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182C7E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182C7E" w:rsidRPr="006A4328" w:rsidRDefault="00182C7E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182C7E" w:rsidRPr="006A4328" w:rsidRDefault="00182C7E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182C7E" w:rsidRPr="006A4328" w:rsidRDefault="00182C7E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182C7E" w:rsidRPr="006A4328" w:rsidRDefault="00182C7E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182C7E" w:rsidRPr="006A4328" w:rsidRDefault="00182C7E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182C7E" w:rsidRDefault="00182C7E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182C7E" w:rsidRPr="006A4328" w:rsidRDefault="00182C7E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182C7E" w:rsidRPr="006A4328" w:rsidRDefault="00182C7E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182C7E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182C7E" w:rsidRPr="006A4328" w:rsidRDefault="00182C7E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182C7E" w:rsidRPr="006A4328" w:rsidRDefault="00182C7E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182C7E" w:rsidRPr="006A4328" w:rsidRDefault="00182C7E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182C7E" w:rsidRPr="006A4328" w:rsidRDefault="00182C7E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182C7E" w:rsidRPr="006A4328" w:rsidRDefault="00182C7E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182C7E" w:rsidRDefault="00182C7E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182C7E" w:rsidRPr="006A4328" w:rsidRDefault="00182C7E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182C7E" w:rsidRPr="006A4328" w:rsidRDefault="00182C7E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FF37B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FF37B8" w:rsidRPr="006A4328" w:rsidRDefault="00FF37B8" w:rsidP="00E34838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FF37B8" w:rsidRPr="006A4328" w:rsidRDefault="00FF37B8" w:rsidP="00E3483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FF37B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FF37B8" w:rsidRPr="006A4328" w:rsidRDefault="00FF37B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FF37B8" w:rsidRPr="006A4328" w:rsidRDefault="00FF37B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tbl>
      <w:tblPr>
        <w:tblpPr w:horzAnchor="page" w:tblpX="398" w:tblpYSpec="bottom"/>
        <w:tblOverlap w:val="never"/>
        <w:tblW w:w="10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"/>
        <w:gridCol w:w="361"/>
        <w:gridCol w:w="384"/>
        <w:gridCol w:w="563"/>
        <w:gridCol w:w="1314"/>
        <w:gridCol w:w="863"/>
        <w:gridCol w:w="559"/>
        <w:gridCol w:w="3858"/>
        <w:gridCol w:w="2205"/>
        <w:gridCol w:w="552"/>
      </w:tblGrid>
      <w:tr w:rsidR="00182C7E" w:rsidRPr="006A4328" w:rsidTr="00182C7E">
        <w:trPr>
          <w:cantSplit/>
          <w:trHeight w:hRule="exact" w:val="272"/>
        </w:trPr>
        <w:tc>
          <w:tcPr>
            <w:tcW w:w="2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C7E" w:rsidRPr="006A4328" w:rsidRDefault="00182C7E" w:rsidP="00561488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C7E" w:rsidRPr="006A4328" w:rsidRDefault="00182C7E" w:rsidP="00561488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606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40"/>
                <w:szCs w:val="40"/>
              </w:rPr>
            </w:pPr>
            <w:r w:rsidRPr="00EF63CC">
              <w:rPr>
                <w:rFonts w:ascii="Arial" w:hAnsi="Arial" w:cs="Arial"/>
                <w:i/>
                <w:sz w:val="36"/>
                <w:szCs w:val="36"/>
              </w:rPr>
              <w:t>КУИЖ.657246.00</w:t>
            </w:r>
            <w:r>
              <w:rPr>
                <w:rFonts w:ascii="Arial" w:hAnsi="Arial" w:cs="Arial"/>
                <w:i/>
                <w:sz w:val="36"/>
                <w:szCs w:val="36"/>
              </w:rPr>
              <w:t>9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6A4328">
              <w:rPr>
                <w:rFonts w:ascii="Arial" w:hAnsi="Arial" w:cs="Arial"/>
                <w:i/>
                <w:w w:val="90"/>
                <w:sz w:val="20"/>
                <w:szCs w:val="20"/>
              </w:rPr>
              <w:t>Лист</w:t>
            </w:r>
          </w:p>
        </w:tc>
      </w:tr>
      <w:tr w:rsidR="00182C7E" w:rsidRPr="006A4328" w:rsidTr="00182C7E">
        <w:trPr>
          <w:cantSplit/>
          <w:trHeight w:hRule="exact" w:val="272"/>
        </w:trPr>
        <w:tc>
          <w:tcPr>
            <w:tcW w:w="2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C7E" w:rsidRPr="006A4328" w:rsidRDefault="00182C7E" w:rsidP="00561488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C7E" w:rsidRPr="006A4328" w:rsidRDefault="00182C7E" w:rsidP="00561488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606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Style w:val="a7"/>
                <w:rFonts w:ascii="Arial" w:hAnsi="Arial" w:cs="Arial"/>
                <w:i/>
                <w:sz w:val="20"/>
                <w:szCs w:val="20"/>
              </w:rPr>
              <w:t>2</w:t>
            </w:r>
          </w:p>
        </w:tc>
      </w:tr>
      <w:tr w:rsidR="00182C7E" w:rsidRPr="006A4328" w:rsidTr="00182C7E">
        <w:trPr>
          <w:cantSplit/>
          <w:trHeight w:hRule="exact" w:val="272"/>
        </w:trPr>
        <w:tc>
          <w:tcPr>
            <w:tcW w:w="2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C7E" w:rsidRPr="006A4328" w:rsidRDefault="00182C7E" w:rsidP="00561488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C7E" w:rsidRPr="006A4328" w:rsidRDefault="00182C7E" w:rsidP="00561488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82C7E" w:rsidRPr="006A4328" w:rsidRDefault="00182C7E" w:rsidP="00561488">
            <w:pPr>
              <w:pStyle w:val="a4"/>
              <w:ind w:right="-18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proofErr w:type="spellStart"/>
            <w:r w:rsidRPr="006A4328">
              <w:rPr>
                <w:rFonts w:ascii="Arial" w:hAnsi="Arial" w:cs="Arial"/>
                <w:i/>
                <w:w w:val="90"/>
                <w:sz w:val="20"/>
                <w:szCs w:val="20"/>
              </w:rPr>
              <w:t>Измм</w:t>
            </w:r>
            <w:proofErr w:type="spellEnd"/>
            <w:r w:rsidRPr="006A4328">
              <w:rPr>
                <w:rFonts w:ascii="Arial" w:hAnsi="Arial" w:cs="Arial"/>
                <w:i/>
                <w:w w:val="9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6A4328">
              <w:rPr>
                <w:rFonts w:ascii="Arial" w:hAnsi="Arial" w:cs="Arial"/>
                <w:i/>
                <w:w w:val="90"/>
                <w:sz w:val="20"/>
                <w:szCs w:val="20"/>
              </w:rPr>
              <w:t>Лист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6A4328">
              <w:rPr>
                <w:rFonts w:ascii="Arial" w:hAnsi="Arial" w:cs="Arial"/>
                <w:i/>
                <w:w w:val="90"/>
                <w:sz w:val="20"/>
                <w:szCs w:val="20"/>
              </w:rPr>
              <w:t>№ докум.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6A4328">
              <w:rPr>
                <w:rFonts w:ascii="Arial" w:hAnsi="Arial" w:cs="Arial"/>
                <w:i/>
                <w:w w:val="90"/>
                <w:sz w:val="20"/>
                <w:szCs w:val="20"/>
              </w:rPr>
              <w:t>Подп.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6A4328">
              <w:rPr>
                <w:rFonts w:ascii="Arial" w:hAnsi="Arial" w:cs="Arial"/>
                <w:i/>
                <w:w w:val="90"/>
                <w:sz w:val="20"/>
                <w:szCs w:val="20"/>
              </w:rPr>
              <w:t>Дата</w:t>
            </w:r>
          </w:p>
        </w:tc>
        <w:tc>
          <w:tcPr>
            <w:tcW w:w="6063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52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182C7E" w:rsidRPr="006A4328" w:rsidTr="00561488">
        <w:trPr>
          <w:cantSplit/>
          <w:trHeight w:hRule="exact" w:val="272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182C7E" w:rsidRPr="006A4328" w:rsidRDefault="00182C7E" w:rsidP="00561488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82C7E" w:rsidRPr="006A4328" w:rsidRDefault="00182C7E" w:rsidP="00561488">
            <w:pPr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6A4328">
              <w:rPr>
                <w:rFonts w:ascii="Arial" w:hAnsi="Arial" w:cs="Arial"/>
                <w:i/>
                <w:w w:val="90"/>
                <w:sz w:val="20"/>
                <w:szCs w:val="20"/>
              </w:rPr>
              <w:t>Формат А4</w:t>
            </w:r>
          </w:p>
        </w:tc>
      </w:tr>
    </w:tbl>
    <w:p w:rsidR="00FF37B8" w:rsidRPr="000B7A2C" w:rsidRDefault="00FF37B8" w:rsidP="00F47784"/>
    <w:sectPr w:rsidR="00FF37B8" w:rsidRPr="000B7A2C" w:rsidSect="001418CC">
      <w:headerReference w:type="default" r:id="rId7"/>
      <w:footerReference w:type="default" r:id="rId8"/>
      <w:headerReference w:type="first" r:id="rId9"/>
      <w:pgSz w:w="11906" w:h="16838" w:code="9"/>
      <w:pgMar w:top="-340" w:right="397" w:bottom="284" w:left="39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494" w:rsidRDefault="00761494">
      <w:r>
        <w:separator/>
      </w:r>
    </w:p>
  </w:endnote>
  <w:endnote w:type="continuationSeparator" w:id="0">
    <w:p w:rsidR="00761494" w:rsidRDefault="0076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494" w:rsidRDefault="00761494">
      <w:r>
        <w:separator/>
      </w:r>
    </w:p>
  </w:footnote>
  <w:footnote w:type="continuationSeparator" w:id="0">
    <w:p w:rsidR="00761494" w:rsidRDefault="00761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Default="00872A23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72655" cy="10404475"/>
              <wp:effectExtent l="1270" t="1270" r="3175" b="0"/>
              <wp:wrapNone/>
              <wp:docPr id="79" name="Полотно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9" name="Group 106"/>
                      <wpg:cNvGrpSpPr>
                        <a:grpSpLocks/>
                      </wpg:cNvGrpSpPr>
                      <wpg:grpSpPr bwMode="auto">
                        <a:xfrm>
                          <a:off x="108282" y="71367"/>
                          <a:ext cx="6948741" cy="10135090"/>
                          <a:chOff x="2269" y="5263"/>
                          <a:chExt cx="7713" cy="10082"/>
                        </a:xfrm>
                      </wpg:grpSpPr>
                      <wps:wsp>
                        <wps:cNvPr id="2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82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22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3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6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7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9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2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5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6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79" o:spid="_x0000_s1026" editas="canvas" style="position:absolute;margin-left:11.35pt;margin-top:11.35pt;width:572.65pt;height:819.25pt;z-index:-251659264;mso-position-horizontal-relative:page;mso-position-vertical-relative:page" coordsize="72726,10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2726;height:104044;visibility:visible;mso-wrap-style:square">
                <v:fill o:detectmouseclick="t"/>
                <v:path o:connecttype="none"/>
              </v:shape>
              <v:group id="Group 106" o:spid="_x0000_s1028" style="position:absolute;left:1082;top:713;width:69488;height:10135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rect id="Rectangle 81" o:spid="_x0000_s102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" filled="f" strokeweight="1.5pt"/>
                <v:group id="Group 82" o:spid="_x0000_s103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83" o:spid="_x0000_s103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3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otIxAAAANsAAAAPAAAAZHJzL2Rvd25yZXYueG1sRI9Pa8JA&#10;FMTvBb/D8oTe6kYL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Bwii0j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.№подп.</w:t>
                            </w:r>
                          </w:p>
                        </w:txbxContent>
                      </v:textbox>
                    </v:shape>
                    <v:shape id="Text Box 85" o:spid="_x0000_s103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6" o:spid="_x0000_s103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Text Box 87" o:spid="_x0000_s103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Q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sEzh90v8AXLzAwAA//8DAFBLAQItABQABgAIAAAAIQDb4fbL7gAAAIUBAAATAAAAAAAAAAAA&#10;AAAAAAAAAABbQ29udGVudF9UeXBlc10ueG1sUEsBAi0AFAAGAAgAAAAhAFr0LFu/AAAAFQEAAAsA&#10;AAAAAAAAAAAAAAAAHwEAAF9yZWxzLy5yZWxzUEsBAi0AFAAGAAgAAAAhAAxVKND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8" o:spid="_x0000_s103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9" o:spid="_x0000_s103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90" o:spid="_x0000_s103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</w:p>
                        </w:txbxContent>
                      </v:textbox>
                    </v:shape>
                    <v:shape id="Text Box 91" o:spid="_x0000_s103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PiwAAAANsAAAAPAAAAZHJzL2Rvd25yZXYueG1sRE9Ni8Iw&#10;EL0L/ocwgjdNXUG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aSmD4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2" o:spid="_x0000_s104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93" o:spid="_x0000_s104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7gOxAAAANsAAAAPAAAAZHJzL2Rvd25yZXYueG1sRI9Pa8JA&#10;FMTvBb/D8oTe6kYL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Pa3uA7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94" o:spid="_x0000_s104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x2VxAAAANsAAAAPAAAAZHJzL2Rvd25yZXYueG1sRI9Ba8JA&#10;FITvgv9heUJvuomC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Jn7HZX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5" o:spid="_x0000_s104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96" o:spid="_x0000_s104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97" o:spid="_x0000_s104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AED" w:rsidRDefault="00872A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34925</wp:posOffset>
              </wp:positionV>
              <wp:extent cx="6948170" cy="10135235"/>
              <wp:effectExtent l="10160" t="15875" r="13970" b="12065"/>
              <wp:wrapNone/>
              <wp:docPr id="1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8170" cy="10135235"/>
                        <a:chOff x="2269" y="5263"/>
                        <a:chExt cx="7713" cy="10082"/>
                      </a:xfrm>
                    </wpg:grpSpPr>
                    <wps:wsp>
                      <wps:cNvPr id="2" name="Rectangle 108"/>
                      <wps:cNvSpPr>
                        <a:spLocks noChangeArrowheads="1"/>
                      </wps:cNvSpPr>
                      <wps:spPr bwMode="auto">
                        <a:xfrm>
                          <a:off x="2710" y="5263"/>
                          <a:ext cx="7272" cy="100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09"/>
                      <wpg:cNvGrpSpPr>
                        <a:grpSpLocks/>
                      </wpg:cNvGrpSpPr>
                      <wpg:grpSpPr bwMode="auto">
                        <a:xfrm>
                          <a:off x="2269" y="10073"/>
                          <a:ext cx="435" cy="5272"/>
                          <a:chOff x="3820" y="8388"/>
                          <a:chExt cx="435" cy="5272"/>
                        </a:xfrm>
                      </wpg:grpSpPr>
                      <wpg:grpSp>
                        <wpg:cNvPr id="4" name="Group 110"/>
                        <wpg:cNvGrpSpPr>
                          <a:grpSpLocks/>
                        </wpg:cNvGrpSpPr>
                        <wpg:grpSpPr bwMode="auto">
                          <a:xfrm>
                            <a:off x="3820" y="12752"/>
                            <a:ext cx="435" cy="908"/>
                            <a:chOff x="2270" y="14620"/>
                            <a:chExt cx="435" cy="908"/>
                          </a:xfrm>
                        </wpg:grpSpPr>
                        <wps:wsp>
                          <wps:cNvPr id="5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13"/>
                        <wpg:cNvGrpSpPr>
                          <a:grpSpLocks/>
                        </wpg:cNvGrpSpPr>
                        <wpg:grpSpPr bwMode="auto">
                          <a:xfrm>
                            <a:off x="3820" y="11479"/>
                            <a:ext cx="435" cy="1273"/>
                            <a:chOff x="2270" y="14620"/>
                            <a:chExt cx="435" cy="908"/>
                          </a:xfrm>
                        </wpg:grpSpPr>
                        <wps:wsp>
                          <wps:cNvPr id="8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6"/>
                        <wpg:cNvGrpSpPr>
                          <a:grpSpLocks/>
                        </wpg:cNvGrpSpPr>
                        <wpg:grpSpPr bwMode="auto">
                          <a:xfrm>
                            <a:off x="3820" y="10570"/>
                            <a:ext cx="435" cy="909"/>
                            <a:chOff x="2270" y="14620"/>
                            <a:chExt cx="435" cy="908"/>
                          </a:xfrm>
                        </wpg:grpSpPr>
                        <wps:wsp>
                          <wps:cNvPr id="11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Взам.инв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9"/>
                        <wpg:cNvGrpSpPr>
                          <a:grpSpLocks/>
                        </wpg:cNvGrpSpPr>
                        <wpg:grpSpPr bwMode="auto">
                          <a:xfrm>
                            <a:off x="3820" y="9661"/>
                            <a:ext cx="435" cy="909"/>
                            <a:chOff x="2270" y="14620"/>
                            <a:chExt cx="435" cy="908"/>
                          </a:xfrm>
                        </wpg:grpSpPr>
                        <wps:wsp>
                          <wps:cNvPr id="14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22"/>
                        <wpg:cNvGrpSpPr>
                          <a:grpSpLocks/>
                        </wpg:cNvGrpSpPr>
                        <wpg:grpSpPr bwMode="auto">
                          <a:xfrm>
                            <a:off x="3820" y="8388"/>
                            <a:ext cx="435" cy="1273"/>
                            <a:chOff x="2270" y="14620"/>
                            <a:chExt cx="435" cy="908"/>
                          </a:xfrm>
                        </wpg:grpSpPr>
                        <wps:wsp>
                          <wps:cNvPr id="17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83FF8" w:rsidRPr="000C6EE4" w:rsidRDefault="00A83FF8" w:rsidP="00A83FF8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7" o:spid="_x0000_s1046" style="position:absolute;margin-left:.05pt;margin-top:2.75pt;width:547.1pt;height:798.05pt;z-index:-251658240" coordorigin="2269,5263" coordsize="7713,10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">
              <v:rect id="Rectangle 108" o:spid="_x0000_s1047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09" o:spid="_x0000_s1048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10" o:spid="_x0000_s1049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50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.№подп.</w:t>
                          </w:r>
                        </w:p>
                      </w:txbxContent>
                    </v:textbox>
                  </v:shape>
                  <v:shape id="Text Box 112" o:spid="_x0000_s1051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13" o:spid="_x0000_s1052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114" o:spid="_x0000_s1053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15" o:spid="_x0000_s1054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55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17" o:spid="_x0000_s105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Взам.инв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</w:t>
                          </w:r>
                        </w:p>
                      </w:txbxContent>
                    </v:textbox>
                  </v:shape>
                  <v:shape id="Text Box 118" o:spid="_x0000_s105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19" o:spid="_x0000_s1058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120" o:spid="_x0000_s105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21" o:spid="_x0000_s106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wawgAAANsAAAAPAAAAZHJzL2Rvd25yZXYueG1sRE9Na8JA&#10;EL0X+h+WEbw1GwuK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Ay63wa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22" o:spid="_x0000_s1061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23" o:spid="_x0000_s106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24" o:spid="_x0000_s106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OE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BlV9kAF0+AAAA//8DAFBLAQItABQABgAIAAAAIQDb4fbL7gAAAIUBAAATAAAAAAAAAAAA&#10;AAAAAAAAAABbQ29udGVudF9UeXBlc10ueG1sUEsBAi0AFAAGAAgAAAAhAFr0LFu/AAAAFQEAAAsA&#10;AAAAAAAAAAAAAAAAHwEAAF9yZWxzLy5yZWxzUEsBAi0AFAAGAAgAAAAhANzq04T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A83FF8" w:rsidRPr="000C6EE4" w:rsidRDefault="00A83FF8" w:rsidP="00A83FF8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7249"/>
    <w:multiLevelType w:val="hybridMultilevel"/>
    <w:tmpl w:val="1322829A"/>
    <w:lvl w:ilvl="0" w:tplc="441A2D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F"/>
    <w:rsid w:val="000009F5"/>
    <w:rsid w:val="000014FB"/>
    <w:rsid w:val="000038FD"/>
    <w:rsid w:val="000067D9"/>
    <w:rsid w:val="00011351"/>
    <w:rsid w:val="000115A0"/>
    <w:rsid w:val="00013B59"/>
    <w:rsid w:val="000140A3"/>
    <w:rsid w:val="00015748"/>
    <w:rsid w:val="00015D8C"/>
    <w:rsid w:val="00016622"/>
    <w:rsid w:val="00017593"/>
    <w:rsid w:val="0001793D"/>
    <w:rsid w:val="00023719"/>
    <w:rsid w:val="0002400E"/>
    <w:rsid w:val="00024075"/>
    <w:rsid w:val="000255C0"/>
    <w:rsid w:val="00026C3C"/>
    <w:rsid w:val="00027836"/>
    <w:rsid w:val="00031F8D"/>
    <w:rsid w:val="0003222B"/>
    <w:rsid w:val="00032AE3"/>
    <w:rsid w:val="00036009"/>
    <w:rsid w:val="00040C4D"/>
    <w:rsid w:val="00040D97"/>
    <w:rsid w:val="00040E8B"/>
    <w:rsid w:val="000410C8"/>
    <w:rsid w:val="000412F0"/>
    <w:rsid w:val="00043E2D"/>
    <w:rsid w:val="00046220"/>
    <w:rsid w:val="00050267"/>
    <w:rsid w:val="000507BE"/>
    <w:rsid w:val="00051D25"/>
    <w:rsid w:val="00051ECC"/>
    <w:rsid w:val="000528C4"/>
    <w:rsid w:val="00052F71"/>
    <w:rsid w:val="00053C9D"/>
    <w:rsid w:val="00055349"/>
    <w:rsid w:val="00057E68"/>
    <w:rsid w:val="0006354C"/>
    <w:rsid w:val="000635CB"/>
    <w:rsid w:val="00063A68"/>
    <w:rsid w:val="0006495A"/>
    <w:rsid w:val="000674E1"/>
    <w:rsid w:val="00067559"/>
    <w:rsid w:val="0006758A"/>
    <w:rsid w:val="00067E7B"/>
    <w:rsid w:val="00070457"/>
    <w:rsid w:val="000709E2"/>
    <w:rsid w:val="000709E6"/>
    <w:rsid w:val="000731D4"/>
    <w:rsid w:val="00075E58"/>
    <w:rsid w:val="00076090"/>
    <w:rsid w:val="0007761E"/>
    <w:rsid w:val="0008010D"/>
    <w:rsid w:val="00080711"/>
    <w:rsid w:val="000807BC"/>
    <w:rsid w:val="00080CC5"/>
    <w:rsid w:val="000813FA"/>
    <w:rsid w:val="000841AB"/>
    <w:rsid w:val="00085E69"/>
    <w:rsid w:val="00085FCA"/>
    <w:rsid w:val="000872E8"/>
    <w:rsid w:val="00087ED3"/>
    <w:rsid w:val="00090234"/>
    <w:rsid w:val="000922A6"/>
    <w:rsid w:val="00093810"/>
    <w:rsid w:val="00093E84"/>
    <w:rsid w:val="00095B12"/>
    <w:rsid w:val="0009766E"/>
    <w:rsid w:val="00097A2C"/>
    <w:rsid w:val="000A0488"/>
    <w:rsid w:val="000A13EF"/>
    <w:rsid w:val="000A3A6D"/>
    <w:rsid w:val="000A5A51"/>
    <w:rsid w:val="000A7146"/>
    <w:rsid w:val="000A7536"/>
    <w:rsid w:val="000A7ADA"/>
    <w:rsid w:val="000B0D60"/>
    <w:rsid w:val="000B30B2"/>
    <w:rsid w:val="000B3424"/>
    <w:rsid w:val="000B3923"/>
    <w:rsid w:val="000B62FB"/>
    <w:rsid w:val="000B76AE"/>
    <w:rsid w:val="000B7A2C"/>
    <w:rsid w:val="000C051F"/>
    <w:rsid w:val="000C0895"/>
    <w:rsid w:val="000C14E1"/>
    <w:rsid w:val="000C210E"/>
    <w:rsid w:val="000C4D1F"/>
    <w:rsid w:val="000C57FC"/>
    <w:rsid w:val="000C68C2"/>
    <w:rsid w:val="000C6EE4"/>
    <w:rsid w:val="000C7A61"/>
    <w:rsid w:val="000D01CB"/>
    <w:rsid w:val="000D2673"/>
    <w:rsid w:val="000D2C32"/>
    <w:rsid w:val="000D3C81"/>
    <w:rsid w:val="000D4138"/>
    <w:rsid w:val="000D4854"/>
    <w:rsid w:val="000D4D35"/>
    <w:rsid w:val="000D4DCF"/>
    <w:rsid w:val="000D5115"/>
    <w:rsid w:val="000D541F"/>
    <w:rsid w:val="000D68F8"/>
    <w:rsid w:val="000D7E59"/>
    <w:rsid w:val="000E2A49"/>
    <w:rsid w:val="000F0E3A"/>
    <w:rsid w:val="000F187B"/>
    <w:rsid w:val="000F2446"/>
    <w:rsid w:val="000F2C37"/>
    <w:rsid w:val="000F30FB"/>
    <w:rsid w:val="000F3A24"/>
    <w:rsid w:val="000F47FD"/>
    <w:rsid w:val="000F51D2"/>
    <w:rsid w:val="000F58C8"/>
    <w:rsid w:val="00100651"/>
    <w:rsid w:val="001009A6"/>
    <w:rsid w:val="00101413"/>
    <w:rsid w:val="00102593"/>
    <w:rsid w:val="001025CD"/>
    <w:rsid w:val="001035EA"/>
    <w:rsid w:val="00103946"/>
    <w:rsid w:val="00104AB2"/>
    <w:rsid w:val="00110F8C"/>
    <w:rsid w:val="001125C6"/>
    <w:rsid w:val="00112AE0"/>
    <w:rsid w:val="00112DD8"/>
    <w:rsid w:val="00114E64"/>
    <w:rsid w:val="00115A73"/>
    <w:rsid w:val="00116F14"/>
    <w:rsid w:val="00117CC3"/>
    <w:rsid w:val="00122719"/>
    <w:rsid w:val="00123F7C"/>
    <w:rsid w:val="00124D02"/>
    <w:rsid w:val="001266A5"/>
    <w:rsid w:val="00126B43"/>
    <w:rsid w:val="00126BB4"/>
    <w:rsid w:val="00126C4F"/>
    <w:rsid w:val="001270C6"/>
    <w:rsid w:val="00130097"/>
    <w:rsid w:val="00132DB2"/>
    <w:rsid w:val="00133356"/>
    <w:rsid w:val="0013487F"/>
    <w:rsid w:val="001355BC"/>
    <w:rsid w:val="00135CBE"/>
    <w:rsid w:val="00135FE5"/>
    <w:rsid w:val="00136BED"/>
    <w:rsid w:val="001376E7"/>
    <w:rsid w:val="001377C6"/>
    <w:rsid w:val="00137D0D"/>
    <w:rsid w:val="00140724"/>
    <w:rsid w:val="00140818"/>
    <w:rsid w:val="00140E07"/>
    <w:rsid w:val="001418CC"/>
    <w:rsid w:val="00142CEC"/>
    <w:rsid w:val="0014468B"/>
    <w:rsid w:val="0014532E"/>
    <w:rsid w:val="00147C46"/>
    <w:rsid w:val="00147F43"/>
    <w:rsid w:val="0015390A"/>
    <w:rsid w:val="001546C9"/>
    <w:rsid w:val="00154E21"/>
    <w:rsid w:val="00154E8B"/>
    <w:rsid w:val="001550B3"/>
    <w:rsid w:val="00155752"/>
    <w:rsid w:val="00155F60"/>
    <w:rsid w:val="001569CC"/>
    <w:rsid w:val="0015753B"/>
    <w:rsid w:val="00157B5A"/>
    <w:rsid w:val="00157E25"/>
    <w:rsid w:val="0016100D"/>
    <w:rsid w:val="0016493A"/>
    <w:rsid w:val="00165522"/>
    <w:rsid w:val="00166A91"/>
    <w:rsid w:val="00167908"/>
    <w:rsid w:val="00167937"/>
    <w:rsid w:val="0017279A"/>
    <w:rsid w:val="00173A0A"/>
    <w:rsid w:val="001740F6"/>
    <w:rsid w:val="0017457D"/>
    <w:rsid w:val="00180C73"/>
    <w:rsid w:val="00181AF1"/>
    <w:rsid w:val="00182C7E"/>
    <w:rsid w:val="00183887"/>
    <w:rsid w:val="00183DB4"/>
    <w:rsid w:val="001840C5"/>
    <w:rsid w:val="00184412"/>
    <w:rsid w:val="001847C8"/>
    <w:rsid w:val="00185191"/>
    <w:rsid w:val="00186A11"/>
    <w:rsid w:val="00187330"/>
    <w:rsid w:val="0019156B"/>
    <w:rsid w:val="00191AC0"/>
    <w:rsid w:val="0019299C"/>
    <w:rsid w:val="00192DB0"/>
    <w:rsid w:val="0019551E"/>
    <w:rsid w:val="00195C14"/>
    <w:rsid w:val="00196D2C"/>
    <w:rsid w:val="001A2846"/>
    <w:rsid w:val="001A32F5"/>
    <w:rsid w:val="001A5584"/>
    <w:rsid w:val="001A605C"/>
    <w:rsid w:val="001A697D"/>
    <w:rsid w:val="001A6E5D"/>
    <w:rsid w:val="001B063C"/>
    <w:rsid w:val="001B1D79"/>
    <w:rsid w:val="001B2A28"/>
    <w:rsid w:val="001B35DF"/>
    <w:rsid w:val="001B403C"/>
    <w:rsid w:val="001B51D7"/>
    <w:rsid w:val="001B6BE8"/>
    <w:rsid w:val="001B6C1D"/>
    <w:rsid w:val="001B7447"/>
    <w:rsid w:val="001C0D5B"/>
    <w:rsid w:val="001C2107"/>
    <w:rsid w:val="001C2E7D"/>
    <w:rsid w:val="001C3CC6"/>
    <w:rsid w:val="001C4377"/>
    <w:rsid w:val="001C7FF9"/>
    <w:rsid w:val="001D000F"/>
    <w:rsid w:val="001D1E64"/>
    <w:rsid w:val="001D264E"/>
    <w:rsid w:val="001D3641"/>
    <w:rsid w:val="001D3D83"/>
    <w:rsid w:val="001D3E45"/>
    <w:rsid w:val="001D4563"/>
    <w:rsid w:val="001D5AD5"/>
    <w:rsid w:val="001D6639"/>
    <w:rsid w:val="001D6F52"/>
    <w:rsid w:val="001D7BE8"/>
    <w:rsid w:val="001E100A"/>
    <w:rsid w:val="001E2CD3"/>
    <w:rsid w:val="001E375F"/>
    <w:rsid w:val="001E420A"/>
    <w:rsid w:val="001E4F7F"/>
    <w:rsid w:val="001E527F"/>
    <w:rsid w:val="001E6529"/>
    <w:rsid w:val="001E68BC"/>
    <w:rsid w:val="001E68DE"/>
    <w:rsid w:val="001E69C6"/>
    <w:rsid w:val="001E6C6F"/>
    <w:rsid w:val="001E7D4A"/>
    <w:rsid w:val="001F0803"/>
    <w:rsid w:val="001F10B9"/>
    <w:rsid w:val="001F2E12"/>
    <w:rsid w:val="001F3485"/>
    <w:rsid w:val="001F41D4"/>
    <w:rsid w:val="001F5357"/>
    <w:rsid w:val="001F5CB5"/>
    <w:rsid w:val="001F5CF2"/>
    <w:rsid w:val="001F6559"/>
    <w:rsid w:val="001F6B11"/>
    <w:rsid w:val="0020023C"/>
    <w:rsid w:val="0020075E"/>
    <w:rsid w:val="00201AC8"/>
    <w:rsid w:val="00202B66"/>
    <w:rsid w:val="0020450E"/>
    <w:rsid w:val="002045F1"/>
    <w:rsid w:val="00204FFB"/>
    <w:rsid w:val="00205273"/>
    <w:rsid w:val="0020579E"/>
    <w:rsid w:val="00206E5F"/>
    <w:rsid w:val="002071AC"/>
    <w:rsid w:val="002077D8"/>
    <w:rsid w:val="00207D1D"/>
    <w:rsid w:val="00210655"/>
    <w:rsid w:val="00210E56"/>
    <w:rsid w:val="002111AD"/>
    <w:rsid w:val="00211643"/>
    <w:rsid w:val="00214352"/>
    <w:rsid w:val="0021492C"/>
    <w:rsid w:val="00215BD7"/>
    <w:rsid w:val="00216553"/>
    <w:rsid w:val="00222A75"/>
    <w:rsid w:val="0022779C"/>
    <w:rsid w:val="00230363"/>
    <w:rsid w:val="00232C73"/>
    <w:rsid w:val="00232E97"/>
    <w:rsid w:val="00233BB1"/>
    <w:rsid w:val="00234532"/>
    <w:rsid w:val="0023484E"/>
    <w:rsid w:val="0023522A"/>
    <w:rsid w:val="00235842"/>
    <w:rsid w:val="00235F9D"/>
    <w:rsid w:val="00237945"/>
    <w:rsid w:val="00237CA3"/>
    <w:rsid w:val="00237E80"/>
    <w:rsid w:val="0024183E"/>
    <w:rsid w:val="002424A6"/>
    <w:rsid w:val="0024274A"/>
    <w:rsid w:val="00242D3A"/>
    <w:rsid w:val="0024506D"/>
    <w:rsid w:val="00247451"/>
    <w:rsid w:val="002503A2"/>
    <w:rsid w:val="00250798"/>
    <w:rsid w:val="00251229"/>
    <w:rsid w:val="00251506"/>
    <w:rsid w:val="00251F26"/>
    <w:rsid w:val="002523EE"/>
    <w:rsid w:val="00253E7E"/>
    <w:rsid w:val="0025453F"/>
    <w:rsid w:val="00255606"/>
    <w:rsid w:val="002556B1"/>
    <w:rsid w:val="00256865"/>
    <w:rsid w:val="0025697C"/>
    <w:rsid w:val="00256F9F"/>
    <w:rsid w:val="0025741B"/>
    <w:rsid w:val="00257569"/>
    <w:rsid w:val="002611A0"/>
    <w:rsid w:val="0026164C"/>
    <w:rsid w:val="00261ED2"/>
    <w:rsid w:val="00262FB0"/>
    <w:rsid w:val="002631E1"/>
    <w:rsid w:val="00264915"/>
    <w:rsid w:val="002654B5"/>
    <w:rsid w:val="00265B8A"/>
    <w:rsid w:val="00265E0E"/>
    <w:rsid w:val="002661AF"/>
    <w:rsid w:val="00267313"/>
    <w:rsid w:val="00267F5E"/>
    <w:rsid w:val="00270013"/>
    <w:rsid w:val="0027013C"/>
    <w:rsid w:val="00270D45"/>
    <w:rsid w:val="00271547"/>
    <w:rsid w:val="00272A98"/>
    <w:rsid w:val="00272CEE"/>
    <w:rsid w:val="00272E6C"/>
    <w:rsid w:val="002734F3"/>
    <w:rsid w:val="00276F78"/>
    <w:rsid w:val="002802EC"/>
    <w:rsid w:val="002812DD"/>
    <w:rsid w:val="002819AF"/>
    <w:rsid w:val="00282C48"/>
    <w:rsid w:val="002831A5"/>
    <w:rsid w:val="002854E1"/>
    <w:rsid w:val="002864BB"/>
    <w:rsid w:val="00286CCD"/>
    <w:rsid w:val="00286CE4"/>
    <w:rsid w:val="00287A58"/>
    <w:rsid w:val="00291F8C"/>
    <w:rsid w:val="0029243E"/>
    <w:rsid w:val="0029340B"/>
    <w:rsid w:val="0029371F"/>
    <w:rsid w:val="0029384F"/>
    <w:rsid w:val="00294199"/>
    <w:rsid w:val="00294236"/>
    <w:rsid w:val="002945A9"/>
    <w:rsid w:val="00294E95"/>
    <w:rsid w:val="00295259"/>
    <w:rsid w:val="00295853"/>
    <w:rsid w:val="00296B16"/>
    <w:rsid w:val="002A1313"/>
    <w:rsid w:val="002A1F69"/>
    <w:rsid w:val="002A26BE"/>
    <w:rsid w:val="002A2B88"/>
    <w:rsid w:val="002A2F1A"/>
    <w:rsid w:val="002A3DED"/>
    <w:rsid w:val="002A42A8"/>
    <w:rsid w:val="002A4778"/>
    <w:rsid w:val="002A584D"/>
    <w:rsid w:val="002A626B"/>
    <w:rsid w:val="002A68AC"/>
    <w:rsid w:val="002A6CA1"/>
    <w:rsid w:val="002A73BD"/>
    <w:rsid w:val="002B02E8"/>
    <w:rsid w:val="002B11D3"/>
    <w:rsid w:val="002B1CDF"/>
    <w:rsid w:val="002B2CE3"/>
    <w:rsid w:val="002B37C9"/>
    <w:rsid w:val="002B5553"/>
    <w:rsid w:val="002B55CB"/>
    <w:rsid w:val="002B6D70"/>
    <w:rsid w:val="002B6E40"/>
    <w:rsid w:val="002B7F8D"/>
    <w:rsid w:val="002C043C"/>
    <w:rsid w:val="002C0A8A"/>
    <w:rsid w:val="002C0B2F"/>
    <w:rsid w:val="002C0CC7"/>
    <w:rsid w:val="002C123D"/>
    <w:rsid w:val="002C247C"/>
    <w:rsid w:val="002C24F0"/>
    <w:rsid w:val="002C28DA"/>
    <w:rsid w:val="002C40EA"/>
    <w:rsid w:val="002C56F7"/>
    <w:rsid w:val="002D1723"/>
    <w:rsid w:val="002D2776"/>
    <w:rsid w:val="002D322B"/>
    <w:rsid w:val="002E12D5"/>
    <w:rsid w:val="002E16BE"/>
    <w:rsid w:val="002E2417"/>
    <w:rsid w:val="002E25CD"/>
    <w:rsid w:val="002E3CEE"/>
    <w:rsid w:val="002E4032"/>
    <w:rsid w:val="002E48F4"/>
    <w:rsid w:val="002E4CBF"/>
    <w:rsid w:val="002E6333"/>
    <w:rsid w:val="002E6534"/>
    <w:rsid w:val="002E76F8"/>
    <w:rsid w:val="002F05DB"/>
    <w:rsid w:val="002F10FC"/>
    <w:rsid w:val="002F1B67"/>
    <w:rsid w:val="002F2DF3"/>
    <w:rsid w:val="002F2ECD"/>
    <w:rsid w:val="002F3CC4"/>
    <w:rsid w:val="002F442D"/>
    <w:rsid w:val="002F5139"/>
    <w:rsid w:val="002F6018"/>
    <w:rsid w:val="002F644B"/>
    <w:rsid w:val="002F66B6"/>
    <w:rsid w:val="002F744B"/>
    <w:rsid w:val="002F7558"/>
    <w:rsid w:val="002F7990"/>
    <w:rsid w:val="00300DB1"/>
    <w:rsid w:val="00300EB1"/>
    <w:rsid w:val="003010A4"/>
    <w:rsid w:val="003022A9"/>
    <w:rsid w:val="003036A2"/>
    <w:rsid w:val="0030624F"/>
    <w:rsid w:val="003062F6"/>
    <w:rsid w:val="0030721F"/>
    <w:rsid w:val="003076AF"/>
    <w:rsid w:val="00307D43"/>
    <w:rsid w:val="003109C7"/>
    <w:rsid w:val="00310FFB"/>
    <w:rsid w:val="00311DE6"/>
    <w:rsid w:val="0031514F"/>
    <w:rsid w:val="0031553C"/>
    <w:rsid w:val="0031605D"/>
    <w:rsid w:val="003169ED"/>
    <w:rsid w:val="00317145"/>
    <w:rsid w:val="00321853"/>
    <w:rsid w:val="003220F4"/>
    <w:rsid w:val="0032483F"/>
    <w:rsid w:val="00326222"/>
    <w:rsid w:val="00330693"/>
    <w:rsid w:val="00330C4B"/>
    <w:rsid w:val="00332FA6"/>
    <w:rsid w:val="003363F0"/>
    <w:rsid w:val="00336D41"/>
    <w:rsid w:val="0033709E"/>
    <w:rsid w:val="003373CE"/>
    <w:rsid w:val="00337930"/>
    <w:rsid w:val="003402CB"/>
    <w:rsid w:val="003410DC"/>
    <w:rsid w:val="0034128C"/>
    <w:rsid w:val="0034250F"/>
    <w:rsid w:val="00342938"/>
    <w:rsid w:val="00343FC9"/>
    <w:rsid w:val="00343FDA"/>
    <w:rsid w:val="00345C19"/>
    <w:rsid w:val="00346A4E"/>
    <w:rsid w:val="00346E46"/>
    <w:rsid w:val="003524F2"/>
    <w:rsid w:val="00352576"/>
    <w:rsid w:val="0035688C"/>
    <w:rsid w:val="003571BA"/>
    <w:rsid w:val="00357D39"/>
    <w:rsid w:val="00360A91"/>
    <w:rsid w:val="00364156"/>
    <w:rsid w:val="003664D6"/>
    <w:rsid w:val="00371B2E"/>
    <w:rsid w:val="003764C2"/>
    <w:rsid w:val="00380835"/>
    <w:rsid w:val="003817EB"/>
    <w:rsid w:val="003835D2"/>
    <w:rsid w:val="003841AD"/>
    <w:rsid w:val="003847E7"/>
    <w:rsid w:val="00385A7F"/>
    <w:rsid w:val="003874B9"/>
    <w:rsid w:val="0039191D"/>
    <w:rsid w:val="0039242A"/>
    <w:rsid w:val="00397024"/>
    <w:rsid w:val="00397CA5"/>
    <w:rsid w:val="003A059C"/>
    <w:rsid w:val="003A21C8"/>
    <w:rsid w:val="003A2BC1"/>
    <w:rsid w:val="003A31DF"/>
    <w:rsid w:val="003A32E4"/>
    <w:rsid w:val="003A3DAB"/>
    <w:rsid w:val="003A48B0"/>
    <w:rsid w:val="003A56B4"/>
    <w:rsid w:val="003A5C3B"/>
    <w:rsid w:val="003B1B44"/>
    <w:rsid w:val="003B2858"/>
    <w:rsid w:val="003B40AB"/>
    <w:rsid w:val="003B48D5"/>
    <w:rsid w:val="003B548E"/>
    <w:rsid w:val="003B620D"/>
    <w:rsid w:val="003B6BBC"/>
    <w:rsid w:val="003B715B"/>
    <w:rsid w:val="003C1619"/>
    <w:rsid w:val="003C23E3"/>
    <w:rsid w:val="003C2B48"/>
    <w:rsid w:val="003C397C"/>
    <w:rsid w:val="003C5556"/>
    <w:rsid w:val="003C5EF6"/>
    <w:rsid w:val="003C6F11"/>
    <w:rsid w:val="003C7AE1"/>
    <w:rsid w:val="003D12BC"/>
    <w:rsid w:val="003D17FA"/>
    <w:rsid w:val="003D2A26"/>
    <w:rsid w:val="003D2CFA"/>
    <w:rsid w:val="003D3068"/>
    <w:rsid w:val="003D37B6"/>
    <w:rsid w:val="003D4D1E"/>
    <w:rsid w:val="003D56AD"/>
    <w:rsid w:val="003D685E"/>
    <w:rsid w:val="003D68DC"/>
    <w:rsid w:val="003D780D"/>
    <w:rsid w:val="003D7B47"/>
    <w:rsid w:val="003E127A"/>
    <w:rsid w:val="003E1A6E"/>
    <w:rsid w:val="003E2C3D"/>
    <w:rsid w:val="003E3B33"/>
    <w:rsid w:val="003E3E0A"/>
    <w:rsid w:val="003E6E76"/>
    <w:rsid w:val="003E7075"/>
    <w:rsid w:val="003E7FCE"/>
    <w:rsid w:val="003F142B"/>
    <w:rsid w:val="003F1F69"/>
    <w:rsid w:val="003F213C"/>
    <w:rsid w:val="003F52B5"/>
    <w:rsid w:val="003F589D"/>
    <w:rsid w:val="003F6E29"/>
    <w:rsid w:val="003F6F30"/>
    <w:rsid w:val="003F7388"/>
    <w:rsid w:val="0040145C"/>
    <w:rsid w:val="00401779"/>
    <w:rsid w:val="00402462"/>
    <w:rsid w:val="00404F97"/>
    <w:rsid w:val="0040607A"/>
    <w:rsid w:val="00406A1F"/>
    <w:rsid w:val="0040700F"/>
    <w:rsid w:val="004074A0"/>
    <w:rsid w:val="00411076"/>
    <w:rsid w:val="00412FBE"/>
    <w:rsid w:val="004155EF"/>
    <w:rsid w:val="004173D4"/>
    <w:rsid w:val="004227E5"/>
    <w:rsid w:val="00423EB9"/>
    <w:rsid w:val="00424B20"/>
    <w:rsid w:val="0042514C"/>
    <w:rsid w:val="00425BAE"/>
    <w:rsid w:val="00431955"/>
    <w:rsid w:val="0043196B"/>
    <w:rsid w:val="00431AED"/>
    <w:rsid w:val="00431C83"/>
    <w:rsid w:val="00432532"/>
    <w:rsid w:val="00433831"/>
    <w:rsid w:val="00434452"/>
    <w:rsid w:val="004351C5"/>
    <w:rsid w:val="004352FC"/>
    <w:rsid w:val="00440581"/>
    <w:rsid w:val="004433AD"/>
    <w:rsid w:val="004436E7"/>
    <w:rsid w:val="00443733"/>
    <w:rsid w:val="00443765"/>
    <w:rsid w:val="00445212"/>
    <w:rsid w:val="00445F7A"/>
    <w:rsid w:val="0044676C"/>
    <w:rsid w:val="004467C2"/>
    <w:rsid w:val="00446B6D"/>
    <w:rsid w:val="00446F17"/>
    <w:rsid w:val="00446FD4"/>
    <w:rsid w:val="00447CF1"/>
    <w:rsid w:val="004505B6"/>
    <w:rsid w:val="004508E1"/>
    <w:rsid w:val="00450BFA"/>
    <w:rsid w:val="004512D8"/>
    <w:rsid w:val="00452330"/>
    <w:rsid w:val="00452FCB"/>
    <w:rsid w:val="00453B83"/>
    <w:rsid w:val="004542B1"/>
    <w:rsid w:val="0045541D"/>
    <w:rsid w:val="00456D45"/>
    <w:rsid w:val="0046143B"/>
    <w:rsid w:val="004614AE"/>
    <w:rsid w:val="0046271B"/>
    <w:rsid w:val="0046524C"/>
    <w:rsid w:val="0046600D"/>
    <w:rsid w:val="00466EA9"/>
    <w:rsid w:val="004701C8"/>
    <w:rsid w:val="00470424"/>
    <w:rsid w:val="0047134F"/>
    <w:rsid w:val="00472B5A"/>
    <w:rsid w:val="00474AEA"/>
    <w:rsid w:val="004755D4"/>
    <w:rsid w:val="00481630"/>
    <w:rsid w:val="004829B6"/>
    <w:rsid w:val="0048361E"/>
    <w:rsid w:val="004836BB"/>
    <w:rsid w:val="004836D3"/>
    <w:rsid w:val="00483FA2"/>
    <w:rsid w:val="00484778"/>
    <w:rsid w:val="00484B40"/>
    <w:rsid w:val="00484FF7"/>
    <w:rsid w:val="004869AF"/>
    <w:rsid w:val="00487AE5"/>
    <w:rsid w:val="00487DA7"/>
    <w:rsid w:val="004904BE"/>
    <w:rsid w:val="00490F39"/>
    <w:rsid w:val="0049177B"/>
    <w:rsid w:val="004921C5"/>
    <w:rsid w:val="004928D3"/>
    <w:rsid w:val="00492E34"/>
    <w:rsid w:val="00494F1E"/>
    <w:rsid w:val="004951A3"/>
    <w:rsid w:val="0049578F"/>
    <w:rsid w:val="00495A98"/>
    <w:rsid w:val="004968BF"/>
    <w:rsid w:val="00496AEB"/>
    <w:rsid w:val="004A2ABD"/>
    <w:rsid w:val="004A3C88"/>
    <w:rsid w:val="004A5F7D"/>
    <w:rsid w:val="004A7054"/>
    <w:rsid w:val="004B0D2E"/>
    <w:rsid w:val="004B1417"/>
    <w:rsid w:val="004B25C5"/>
    <w:rsid w:val="004B2BCE"/>
    <w:rsid w:val="004B46E3"/>
    <w:rsid w:val="004B56CB"/>
    <w:rsid w:val="004B6780"/>
    <w:rsid w:val="004C20AB"/>
    <w:rsid w:val="004C2417"/>
    <w:rsid w:val="004C243C"/>
    <w:rsid w:val="004C2655"/>
    <w:rsid w:val="004C2E26"/>
    <w:rsid w:val="004C418B"/>
    <w:rsid w:val="004C41AE"/>
    <w:rsid w:val="004C4489"/>
    <w:rsid w:val="004C75CF"/>
    <w:rsid w:val="004D0675"/>
    <w:rsid w:val="004D2600"/>
    <w:rsid w:val="004D3569"/>
    <w:rsid w:val="004D3ECA"/>
    <w:rsid w:val="004E1AE0"/>
    <w:rsid w:val="004E3222"/>
    <w:rsid w:val="004E3671"/>
    <w:rsid w:val="004E61AE"/>
    <w:rsid w:val="004E636D"/>
    <w:rsid w:val="004E6AA8"/>
    <w:rsid w:val="004F022A"/>
    <w:rsid w:val="004F054E"/>
    <w:rsid w:val="004F21BE"/>
    <w:rsid w:val="004F463B"/>
    <w:rsid w:val="004F4D49"/>
    <w:rsid w:val="004F54DE"/>
    <w:rsid w:val="004F72E7"/>
    <w:rsid w:val="004F7716"/>
    <w:rsid w:val="004F77C8"/>
    <w:rsid w:val="004F7DEE"/>
    <w:rsid w:val="00500696"/>
    <w:rsid w:val="00500E36"/>
    <w:rsid w:val="0050107B"/>
    <w:rsid w:val="005011CC"/>
    <w:rsid w:val="00502684"/>
    <w:rsid w:val="00502A58"/>
    <w:rsid w:val="00502EEF"/>
    <w:rsid w:val="00505C8B"/>
    <w:rsid w:val="005061CF"/>
    <w:rsid w:val="0050682E"/>
    <w:rsid w:val="0051094F"/>
    <w:rsid w:val="00510B77"/>
    <w:rsid w:val="005131CF"/>
    <w:rsid w:val="005136AD"/>
    <w:rsid w:val="00515057"/>
    <w:rsid w:val="005151F3"/>
    <w:rsid w:val="00515451"/>
    <w:rsid w:val="005156AB"/>
    <w:rsid w:val="005173B8"/>
    <w:rsid w:val="005203BE"/>
    <w:rsid w:val="00520C11"/>
    <w:rsid w:val="005231EC"/>
    <w:rsid w:val="00523985"/>
    <w:rsid w:val="00523A63"/>
    <w:rsid w:val="00523E10"/>
    <w:rsid w:val="00524172"/>
    <w:rsid w:val="00525F90"/>
    <w:rsid w:val="00526857"/>
    <w:rsid w:val="00530365"/>
    <w:rsid w:val="0053077A"/>
    <w:rsid w:val="005326BC"/>
    <w:rsid w:val="005326C3"/>
    <w:rsid w:val="00533F4C"/>
    <w:rsid w:val="0053417D"/>
    <w:rsid w:val="00534447"/>
    <w:rsid w:val="00535539"/>
    <w:rsid w:val="00537B06"/>
    <w:rsid w:val="00542246"/>
    <w:rsid w:val="00543241"/>
    <w:rsid w:val="00544F64"/>
    <w:rsid w:val="00550946"/>
    <w:rsid w:val="005509DC"/>
    <w:rsid w:val="0055293B"/>
    <w:rsid w:val="00552CF5"/>
    <w:rsid w:val="0055327E"/>
    <w:rsid w:val="0055453E"/>
    <w:rsid w:val="00554B4F"/>
    <w:rsid w:val="005552F5"/>
    <w:rsid w:val="005571A4"/>
    <w:rsid w:val="00557B0F"/>
    <w:rsid w:val="00557E30"/>
    <w:rsid w:val="005603E6"/>
    <w:rsid w:val="00562223"/>
    <w:rsid w:val="00562F12"/>
    <w:rsid w:val="00564B1F"/>
    <w:rsid w:val="00565EF8"/>
    <w:rsid w:val="00566B6A"/>
    <w:rsid w:val="00577F8E"/>
    <w:rsid w:val="005804F2"/>
    <w:rsid w:val="005808D9"/>
    <w:rsid w:val="00580FC1"/>
    <w:rsid w:val="005819E3"/>
    <w:rsid w:val="00582609"/>
    <w:rsid w:val="00583321"/>
    <w:rsid w:val="0058593A"/>
    <w:rsid w:val="00585C6E"/>
    <w:rsid w:val="00586274"/>
    <w:rsid w:val="005862D0"/>
    <w:rsid w:val="00586943"/>
    <w:rsid w:val="005911E0"/>
    <w:rsid w:val="00592C71"/>
    <w:rsid w:val="00597536"/>
    <w:rsid w:val="005A262E"/>
    <w:rsid w:val="005A33F4"/>
    <w:rsid w:val="005A44B9"/>
    <w:rsid w:val="005A59FE"/>
    <w:rsid w:val="005A6061"/>
    <w:rsid w:val="005A6E30"/>
    <w:rsid w:val="005A76B8"/>
    <w:rsid w:val="005B11C2"/>
    <w:rsid w:val="005B1464"/>
    <w:rsid w:val="005B1EFE"/>
    <w:rsid w:val="005B31D9"/>
    <w:rsid w:val="005B403F"/>
    <w:rsid w:val="005B4753"/>
    <w:rsid w:val="005B6576"/>
    <w:rsid w:val="005C23BB"/>
    <w:rsid w:val="005C331F"/>
    <w:rsid w:val="005C3894"/>
    <w:rsid w:val="005C3B74"/>
    <w:rsid w:val="005C3C1D"/>
    <w:rsid w:val="005C3D20"/>
    <w:rsid w:val="005C4B81"/>
    <w:rsid w:val="005C601E"/>
    <w:rsid w:val="005D0225"/>
    <w:rsid w:val="005D24C7"/>
    <w:rsid w:val="005D25D3"/>
    <w:rsid w:val="005D2CF4"/>
    <w:rsid w:val="005D44BF"/>
    <w:rsid w:val="005D761A"/>
    <w:rsid w:val="005D7BBE"/>
    <w:rsid w:val="005E0781"/>
    <w:rsid w:val="005E099E"/>
    <w:rsid w:val="005E1279"/>
    <w:rsid w:val="005E4896"/>
    <w:rsid w:val="005E546F"/>
    <w:rsid w:val="005E660D"/>
    <w:rsid w:val="005E6C44"/>
    <w:rsid w:val="005E7040"/>
    <w:rsid w:val="005E787C"/>
    <w:rsid w:val="005E7CD7"/>
    <w:rsid w:val="005F01BA"/>
    <w:rsid w:val="005F0443"/>
    <w:rsid w:val="005F29C4"/>
    <w:rsid w:val="005F2F82"/>
    <w:rsid w:val="005F3566"/>
    <w:rsid w:val="005F526E"/>
    <w:rsid w:val="005F6056"/>
    <w:rsid w:val="005F6145"/>
    <w:rsid w:val="005F7656"/>
    <w:rsid w:val="005F7989"/>
    <w:rsid w:val="005F79D3"/>
    <w:rsid w:val="00600A85"/>
    <w:rsid w:val="00600DA4"/>
    <w:rsid w:val="00600E29"/>
    <w:rsid w:val="0060127C"/>
    <w:rsid w:val="00601DA7"/>
    <w:rsid w:val="00602ABA"/>
    <w:rsid w:val="00606E32"/>
    <w:rsid w:val="006077AE"/>
    <w:rsid w:val="006079C6"/>
    <w:rsid w:val="00610F5A"/>
    <w:rsid w:val="006110CA"/>
    <w:rsid w:val="00611A84"/>
    <w:rsid w:val="0061380D"/>
    <w:rsid w:val="00615808"/>
    <w:rsid w:val="006214E4"/>
    <w:rsid w:val="00621647"/>
    <w:rsid w:val="006245F4"/>
    <w:rsid w:val="006249F8"/>
    <w:rsid w:val="00624B4D"/>
    <w:rsid w:val="00627378"/>
    <w:rsid w:val="006318EB"/>
    <w:rsid w:val="0063377B"/>
    <w:rsid w:val="00634194"/>
    <w:rsid w:val="00634433"/>
    <w:rsid w:val="00634434"/>
    <w:rsid w:val="006356AD"/>
    <w:rsid w:val="00637314"/>
    <w:rsid w:val="0063784B"/>
    <w:rsid w:val="00637ED0"/>
    <w:rsid w:val="00640D33"/>
    <w:rsid w:val="00641233"/>
    <w:rsid w:val="00641C4B"/>
    <w:rsid w:val="00643241"/>
    <w:rsid w:val="00644A5B"/>
    <w:rsid w:val="0064581C"/>
    <w:rsid w:val="00647049"/>
    <w:rsid w:val="006474D5"/>
    <w:rsid w:val="00647830"/>
    <w:rsid w:val="006525C6"/>
    <w:rsid w:val="00653E8A"/>
    <w:rsid w:val="00655F6A"/>
    <w:rsid w:val="00656953"/>
    <w:rsid w:val="00661477"/>
    <w:rsid w:val="006618FE"/>
    <w:rsid w:val="00663424"/>
    <w:rsid w:val="0066407A"/>
    <w:rsid w:val="00664295"/>
    <w:rsid w:val="006644D0"/>
    <w:rsid w:val="006676EC"/>
    <w:rsid w:val="006677C4"/>
    <w:rsid w:val="00667977"/>
    <w:rsid w:val="00667ED0"/>
    <w:rsid w:val="00672B83"/>
    <w:rsid w:val="00673F1B"/>
    <w:rsid w:val="00674BF5"/>
    <w:rsid w:val="00676DED"/>
    <w:rsid w:val="0068046C"/>
    <w:rsid w:val="00680B61"/>
    <w:rsid w:val="00681A0D"/>
    <w:rsid w:val="00681DA9"/>
    <w:rsid w:val="00681E2F"/>
    <w:rsid w:val="00685DCE"/>
    <w:rsid w:val="00687295"/>
    <w:rsid w:val="00687629"/>
    <w:rsid w:val="006902AE"/>
    <w:rsid w:val="006913FE"/>
    <w:rsid w:val="006937A5"/>
    <w:rsid w:val="00693E69"/>
    <w:rsid w:val="00694137"/>
    <w:rsid w:val="00694779"/>
    <w:rsid w:val="0069499E"/>
    <w:rsid w:val="006958A3"/>
    <w:rsid w:val="00696D86"/>
    <w:rsid w:val="006A07B3"/>
    <w:rsid w:val="006A0EA5"/>
    <w:rsid w:val="006A1A1C"/>
    <w:rsid w:val="006A1AFC"/>
    <w:rsid w:val="006A2294"/>
    <w:rsid w:val="006A3F94"/>
    <w:rsid w:val="006A4328"/>
    <w:rsid w:val="006A526A"/>
    <w:rsid w:val="006A53C0"/>
    <w:rsid w:val="006A5F8C"/>
    <w:rsid w:val="006A7360"/>
    <w:rsid w:val="006B1577"/>
    <w:rsid w:val="006B192E"/>
    <w:rsid w:val="006B28A5"/>
    <w:rsid w:val="006B3548"/>
    <w:rsid w:val="006B3FEF"/>
    <w:rsid w:val="006B4A38"/>
    <w:rsid w:val="006B5589"/>
    <w:rsid w:val="006B6EDC"/>
    <w:rsid w:val="006B737F"/>
    <w:rsid w:val="006C148A"/>
    <w:rsid w:val="006C1E7D"/>
    <w:rsid w:val="006C24F6"/>
    <w:rsid w:val="006C2B6C"/>
    <w:rsid w:val="006C3448"/>
    <w:rsid w:val="006C3DF2"/>
    <w:rsid w:val="006C47BD"/>
    <w:rsid w:val="006C55BB"/>
    <w:rsid w:val="006D2161"/>
    <w:rsid w:val="006D3D6D"/>
    <w:rsid w:val="006D4129"/>
    <w:rsid w:val="006D5099"/>
    <w:rsid w:val="006D6F7C"/>
    <w:rsid w:val="006E231C"/>
    <w:rsid w:val="006E25C0"/>
    <w:rsid w:val="006E3278"/>
    <w:rsid w:val="006E3F02"/>
    <w:rsid w:val="006E3F80"/>
    <w:rsid w:val="006E3FA2"/>
    <w:rsid w:val="006E62EF"/>
    <w:rsid w:val="006E7CBB"/>
    <w:rsid w:val="006F19D2"/>
    <w:rsid w:val="006F2F1B"/>
    <w:rsid w:val="006F3106"/>
    <w:rsid w:val="006F406C"/>
    <w:rsid w:val="006F4A47"/>
    <w:rsid w:val="006F5167"/>
    <w:rsid w:val="00703736"/>
    <w:rsid w:val="0070561C"/>
    <w:rsid w:val="007063AE"/>
    <w:rsid w:val="00706818"/>
    <w:rsid w:val="00706B18"/>
    <w:rsid w:val="00707F69"/>
    <w:rsid w:val="00707FC7"/>
    <w:rsid w:val="0071056B"/>
    <w:rsid w:val="007111C7"/>
    <w:rsid w:val="007153CE"/>
    <w:rsid w:val="00716200"/>
    <w:rsid w:val="00716533"/>
    <w:rsid w:val="00717090"/>
    <w:rsid w:val="007176DF"/>
    <w:rsid w:val="007200B9"/>
    <w:rsid w:val="00720276"/>
    <w:rsid w:val="00721130"/>
    <w:rsid w:val="00721720"/>
    <w:rsid w:val="00721A1C"/>
    <w:rsid w:val="00726E17"/>
    <w:rsid w:val="0073187D"/>
    <w:rsid w:val="00732627"/>
    <w:rsid w:val="00734314"/>
    <w:rsid w:val="007344D7"/>
    <w:rsid w:val="00736C95"/>
    <w:rsid w:val="00737D34"/>
    <w:rsid w:val="00741D07"/>
    <w:rsid w:val="007427C0"/>
    <w:rsid w:val="00744647"/>
    <w:rsid w:val="00745198"/>
    <w:rsid w:val="00746B41"/>
    <w:rsid w:val="00751A70"/>
    <w:rsid w:val="007526CF"/>
    <w:rsid w:val="00754835"/>
    <w:rsid w:val="00754E81"/>
    <w:rsid w:val="00755C32"/>
    <w:rsid w:val="00755D88"/>
    <w:rsid w:val="0075796F"/>
    <w:rsid w:val="00760F53"/>
    <w:rsid w:val="00761494"/>
    <w:rsid w:val="00764D3E"/>
    <w:rsid w:val="00766DBD"/>
    <w:rsid w:val="0077053B"/>
    <w:rsid w:val="007715D7"/>
    <w:rsid w:val="00771773"/>
    <w:rsid w:val="00772C68"/>
    <w:rsid w:val="00774646"/>
    <w:rsid w:val="00776ACB"/>
    <w:rsid w:val="00780475"/>
    <w:rsid w:val="00781FAE"/>
    <w:rsid w:val="0078292D"/>
    <w:rsid w:val="00782AC2"/>
    <w:rsid w:val="00782D47"/>
    <w:rsid w:val="00782E11"/>
    <w:rsid w:val="007835E7"/>
    <w:rsid w:val="007836F0"/>
    <w:rsid w:val="00783A35"/>
    <w:rsid w:val="00785204"/>
    <w:rsid w:val="0078621C"/>
    <w:rsid w:val="00786D43"/>
    <w:rsid w:val="00787344"/>
    <w:rsid w:val="007874B9"/>
    <w:rsid w:val="00793156"/>
    <w:rsid w:val="007942D2"/>
    <w:rsid w:val="0079595F"/>
    <w:rsid w:val="007960E9"/>
    <w:rsid w:val="00796DF1"/>
    <w:rsid w:val="0079739C"/>
    <w:rsid w:val="00797624"/>
    <w:rsid w:val="00797BD4"/>
    <w:rsid w:val="007A0010"/>
    <w:rsid w:val="007A0152"/>
    <w:rsid w:val="007A0964"/>
    <w:rsid w:val="007A09D9"/>
    <w:rsid w:val="007A289E"/>
    <w:rsid w:val="007A5842"/>
    <w:rsid w:val="007A7700"/>
    <w:rsid w:val="007B08D2"/>
    <w:rsid w:val="007B16E5"/>
    <w:rsid w:val="007B5402"/>
    <w:rsid w:val="007B6C77"/>
    <w:rsid w:val="007B7597"/>
    <w:rsid w:val="007B7FCE"/>
    <w:rsid w:val="007C0096"/>
    <w:rsid w:val="007C10D4"/>
    <w:rsid w:val="007C2870"/>
    <w:rsid w:val="007C30DA"/>
    <w:rsid w:val="007C3163"/>
    <w:rsid w:val="007C55DF"/>
    <w:rsid w:val="007C578B"/>
    <w:rsid w:val="007C5C77"/>
    <w:rsid w:val="007D051D"/>
    <w:rsid w:val="007D0B4C"/>
    <w:rsid w:val="007D2AB2"/>
    <w:rsid w:val="007D4E1B"/>
    <w:rsid w:val="007D5C53"/>
    <w:rsid w:val="007D75F7"/>
    <w:rsid w:val="007D7A65"/>
    <w:rsid w:val="007E4047"/>
    <w:rsid w:val="007E5FEC"/>
    <w:rsid w:val="007E6E0D"/>
    <w:rsid w:val="007E714D"/>
    <w:rsid w:val="007F005A"/>
    <w:rsid w:val="007F15E6"/>
    <w:rsid w:val="007F28E0"/>
    <w:rsid w:val="007F3D64"/>
    <w:rsid w:val="007F422E"/>
    <w:rsid w:val="007F44FF"/>
    <w:rsid w:val="007F4A47"/>
    <w:rsid w:val="007F4F41"/>
    <w:rsid w:val="007F7553"/>
    <w:rsid w:val="007F7582"/>
    <w:rsid w:val="00801F14"/>
    <w:rsid w:val="00803593"/>
    <w:rsid w:val="00803DCC"/>
    <w:rsid w:val="00805458"/>
    <w:rsid w:val="008060A2"/>
    <w:rsid w:val="008107E1"/>
    <w:rsid w:val="00811858"/>
    <w:rsid w:val="00813C3A"/>
    <w:rsid w:val="00814112"/>
    <w:rsid w:val="008148CB"/>
    <w:rsid w:val="00814B5F"/>
    <w:rsid w:val="008151EE"/>
    <w:rsid w:val="008161CE"/>
    <w:rsid w:val="0082108E"/>
    <w:rsid w:val="00825647"/>
    <w:rsid w:val="008262EF"/>
    <w:rsid w:val="008268EC"/>
    <w:rsid w:val="008302CA"/>
    <w:rsid w:val="0083044E"/>
    <w:rsid w:val="00830617"/>
    <w:rsid w:val="008334D4"/>
    <w:rsid w:val="00835DAF"/>
    <w:rsid w:val="0083671D"/>
    <w:rsid w:val="0084126F"/>
    <w:rsid w:val="008420A1"/>
    <w:rsid w:val="00843F5F"/>
    <w:rsid w:val="008448DF"/>
    <w:rsid w:val="00846B20"/>
    <w:rsid w:val="00846EC2"/>
    <w:rsid w:val="008501A2"/>
    <w:rsid w:val="00851AEB"/>
    <w:rsid w:val="00852143"/>
    <w:rsid w:val="00852DC4"/>
    <w:rsid w:val="0085339C"/>
    <w:rsid w:val="008540D5"/>
    <w:rsid w:val="0085582E"/>
    <w:rsid w:val="00857C37"/>
    <w:rsid w:val="008606FB"/>
    <w:rsid w:val="00861DF4"/>
    <w:rsid w:val="008629AD"/>
    <w:rsid w:val="00863103"/>
    <w:rsid w:val="008636D6"/>
    <w:rsid w:val="00864A45"/>
    <w:rsid w:val="008660AB"/>
    <w:rsid w:val="00866692"/>
    <w:rsid w:val="00866A85"/>
    <w:rsid w:val="0086773B"/>
    <w:rsid w:val="00867960"/>
    <w:rsid w:val="00867CB4"/>
    <w:rsid w:val="00870738"/>
    <w:rsid w:val="0087073D"/>
    <w:rsid w:val="00871121"/>
    <w:rsid w:val="00871ADC"/>
    <w:rsid w:val="00871EA6"/>
    <w:rsid w:val="00872A23"/>
    <w:rsid w:val="00873115"/>
    <w:rsid w:val="00873CBB"/>
    <w:rsid w:val="008745AA"/>
    <w:rsid w:val="00875193"/>
    <w:rsid w:val="008762E9"/>
    <w:rsid w:val="008767B5"/>
    <w:rsid w:val="00876BAD"/>
    <w:rsid w:val="00876BC7"/>
    <w:rsid w:val="00877A13"/>
    <w:rsid w:val="00877B1D"/>
    <w:rsid w:val="00877C93"/>
    <w:rsid w:val="00877E89"/>
    <w:rsid w:val="00880565"/>
    <w:rsid w:val="00880799"/>
    <w:rsid w:val="008856A3"/>
    <w:rsid w:val="00892DF0"/>
    <w:rsid w:val="008930F2"/>
    <w:rsid w:val="00893BA9"/>
    <w:rsid w:val="00895615"/>
    <w:rsid w:val="00895AF9"/>
    <w:rsid w:val="0089758A"/>
    <w:rsid w:val="00897FEF"/>
    <w:rsid w:val="008A0734"/>
    <w:rsid w:val="008A173E"/>
    <w:rsid w:val="008A537B"/>
    <w:rsid w:val="008A7938"/>
    <w:rsid w:val="008B0929"/>
    <w:rsid w:val="008B13FC"/>
    <w:rsid w:val="008B198A"/>
    <w:rsid w:val="008B2A66"/>
    <w:rsid w:val="008B3320"/>
    <w:rsid w:val="008B36BE"/>
    <w:rsid w:val="008B3B2F"/>
    <w:rsid w:val="008B47C7"/>
    <w:rsid w:val="008B585B"/>
    <w:rsid w:val="008B5FDB"/>
    <w:rsid w:val="008C15D9"/>
    <w:rsid w:val="008C33C1"/>
    <w:rsid w:val="008C4B52"/>
    <w:rsid w:val="008C6622"/>
    <w:rsid w:val="008C7546"/>
    <w:rsid w:val="008D0A6D"/>
    <w:rsid w:val="008D0BF6"/>
    <w:rsid w:val="008D293C"/>
    <w:rsid w:val="008D596B"/>
    <w:rsid w:val="008D7889"/>
    <w:rsid w:val="008D794E"/>
    <w:rsid w:val="008D7CD6"/>
    <w:rsid w:val="008E0512"/>
    <w:rsid w:val="008E0A04"/>
    <w:rsid w:val="008E0E01"/>
    <w:rsid w:val="008E2DD5"/>
    <w:rsid w:val="008E3D64"/>
    <w:rsid w:val="008E5565"/>
    <w:rsid w:val="008E56AF"/>
    <w:rsid w:val="008E7A85"/>
    <w:rsid w:val="008F1497"/>
    <w:rsid w:val="008F1520"/>
    <w:rsid w:val="008F1F49"/>
    <w:rsid w:val="008F25FB"/>
    <w:rsid w:val="008F3E75"/>
    <w:rsid w:val="008F5913"/>
    <w:rsid w:val="008F64DC"/>
    <w:rsid w:val="008F684B"/>
    <w:rsid w:val="008F6A2C"/>
    <w:rsid w:val="008F6C58"/>
    <w:rsid w:val="008F6F5F"/>
    <w:rsid w:val="008F7A61"/>
    <w:rsid w:val="00900543"/>
    <w:rsid w:val="009006ED"/>
    <w:rsid w:val="009015A3"/>
    <w:rsid w:val="00902612"/>
    <w:rsid w:val="00902C73"/>
    <w:rsid w:val="009040DE"/>
    <w:rsid w:val="00904578"/>
    <w:rsid w:val="009055AB"/>
    <w:rsid w:val="009057A8"/>
    <w:rsid w:val="00905978"/>
    <w:rsid w:val="0090683E"/>
    <w:rsid w:val="00906FAF"/>
    <w:rsid w:val="00907ABA"/>
    <w:rsid w:val="009101FD"/>
    <w:rsid w:val="00911484"/>
    <w:rsid w:val="009115CC"/>
    <w:rsid w:val="00911C9F"/>
    <w:rsid w:val="00913ACA"/>
    <w:rsid w:val="00913B54"/>
    <w:rsid w:val="00913C6A"/>
    <w:rsid w:val="0091573D"/>
    <w:rsid w:val="009168A3"/>
    <w:rsid w:val="00917237"/>
    <w:rsid w:val="00917773"/>
    <w:rsid w:val="009205A5"/>
    <w:rsid w:val="00920ABF"/>
    <w:rsid w:val="0092141E"/>
    <w:rsid w:val="00921874"/>
    <w:rsid w:val="00921B63"/>
    <w:rsid w:val="009230EE"/>
    <w:rsid w:val="009240B4"/>
    <w:rsid w:val="00924741"/>
    <w:rsid w:val="009255FB"/>
    <w:rsid w:val="00925780"/>
    <w:rsid w:val="00926608"/>
    <w:rsid w:val="00926D34"/>
    <w:rsid w:val="009271D9"/>
    <w:rsid w:val="009304FF"/>
    <w:rsid w:val="009307EA"/>
    <w:rsid w:val="0093263E"/>
    <w:rsid w:val="009339F0"/>
    <w:rsid w:val="00933ABF"/>
    <w:rsid w:val="009349BF"/>
    <w:rsid w:val="00936520"/>
    <w:rsid w:val="00936EA3"/>
    <w:rsid w:val="00940163"/>
    <w:rsid w:val="0094017E"/>
    <w:rsid w:val="00940D81"/>
    <w:rsid w:val="009411FB"/>
    <w:rsid w:val="0094159F"/>
    <w:rsid w:val="0094190F"/>
    <w:rsid w:val="00941C9E"/>
    <w:rsid w:val="00941F0C"/>
    <w:rsid w:val="00943131"/>
    <w:rsid w:val="00943334"/>
    <w:rsid w:val="00946507"/>
    <w:rsid w:val="00947370"/>
    <w:rsid w:val="00947CD5"/>
    <w:rsid w:val="00951973"/>
    <w:rsid w:val="00953328"/>
    <w:rsid w:val="00953F5B"/>
    <w:rsid w:val="00954A9E"/>
    <w:rsid w:val="00955BBC"/>
    <w:rsid w:val="00957DED"/>
    <w:rsid w:val="0096076D"/>
    <w:rsid w:val="0096257C"/>
    <w:rsid w:val="00967D6A"/>
    <w:rsid w:val="00973E80"/>
    <w:rsid w:val="00976A0C"/>
    <w:rsid w:val="00980C36"/>
    <w:rsid w:val="009828E7"/>
    <w:rsid w:val="00982F3F"/>
    <w:rsid w:val="00983963"/>
    <w:rsid w:val="00984B57"/>
    <w:rsid w:val="009858D3"/>
    <w:rsid w:val="009874F2"/>
    <w:rsid w:val="00990035"/>
    <w:rsid w:val="00990779"/>
    <w:rsid w:val="0099127E"/>
    <w:rsid w:val="00993075"/>
    <w:rsid w:val="009951C3"/>
    <w:rsid w:val="00996D5C"/>
    <w:rsid w:val="00997963"/>
    <w:rsid w:val="009A0275"/>
    <w:rsid w:val="009A0EF3"/>
    <w:rsid w:val="009A1FEE"/>
    <w:rsid w:val="009A3181"/>
    <w:rsid w:val="009A36B1"/>
    <w:rsid w:val="009A3D8D"/>
    <w:rsid w:val="009A4868"/>
    <w:rsid w:val="009A4B3F"/>
    <w:rsid w:val="009A4E35"/>
    <w:rsid w:val="009A5609"/>
    <w:rsid w:val="009A58FD"/>
    <w:rsid w:val="009A6A63"/>
    <w:rsid w:val="009A7145"/>
    <w:rsid w:val="009B0A51"/>
    <w:rsid w:val="009B25C9"/>
    <w:rsid w:val="009B32E2"/>
    <w:rsid w:val="009B361D"/>
    <w:rsid w:val="009B4874"/>
    <w:rsid w:val="009B5595"/>
    <w:rsid w:val="009B672D"/>
    <w:rsid w:val="009B6C38"/>
    <w:rsid w:val="009B72C1"/>
    <w:rsid w:val="009B7E07"/>
    <w:rsid w:val="009B7F88"/>
    <w:rsid w:val="009C018C"/>
    <w:rsid w:val="009C02BB"/>
    <w:rsid w:val="009C1506"/>
    <w:rsid w:val="009C4CFB"/>
    <w:rsid w:val="009C6D8F"/>
    <w:rsid w:val="009C7698"/>
    <w:rsid w:val="009D0138"/>
    <w:rsid w:val="009D1093"/>
    <w:rsid w:val="009D13BA"/>
    <w:rsid w:val="009D14E5"/>
    <w:rsid w:val="009D3D92"/>
    <w:rsid w:val="009D5630"/>
    <w:rsid w:val="009D7AC1"/>
    <w:rsid w:val="009D7D70"/>
    <w:rsid w:val="009E149D"/>
    <w:rsid w:val="009E193A"/>
    <w:rsid w:val="009E1E75"/>
    <w:rsid w:val="009E2DB7"/>
    <w:rsid w:val="009E2E72"/>
    <w:rsid w:val="009E2F67"/>
    <w:rsid w:val="009E2FEF"/>
    <w:rsid w:val="009E4058"/>
    <w:rsid w:val="009E4278"/>
    <w:rsid w:val="009E4423"/>
    <w:rsid w:val="009E4D09"/>
    <w:rsid w:val="009E52A9"/>
    <w:rsid w:val="009E7AE7"/>
    <w:rsid w:val="009E7C73"/>
    <w:rsid w:val="009F0313"/>
    <w:rsid w:val="009F19AD"/>
    <w:rsid w:val="009F274E"/>
    <w:rsid w:val="009F2D0D"/>
    <w:rsid w:val="009F2F4C"/>
    <w:rsid w:val="009F354A"/>
    <w:rsid w:val="009F40CC"/>
    <w:rsid w:val="009F4892"/>
    <w:rsid w:val="009F6ADF"/>
    <w:rsid w:val="009F6D5D"/>
    <w:rsid w:val="00A00870"/>
    <w:rsid w:val="00A01E35"/>
    <w:rsid w:val="00A03692"/>
    <w:rsid w:val="00A0491F"/>
    <w:rsid w:val="00A073DD"/>
    <w:rsid w:val="00A1186E"/>
    <w:rsid w:val="00A1221B"/>
    <w:rsid w:val="00A12822"/>
    <w:rsid w:val="00A14875"/>
    <w:rsid w:val="00A15239"/>
    <w:rsid w:val="00A15958"/>
    <w:rsid w:val="00A15EFF"/>
    <w:rsid w:val="00A2041F"/>
    <w:rsid w:val="00A20A93"/>
    <w:rsid w:val="00A2108D"/>
    <w:rsid w:val="00A2168E"/>
    <w:rsid w:val="00A21735"/>
    <w:rsid w:val="00A22BD7"/>
    <w:rsid w:val="00A236E9"/>
    <w:rsid w:val="00A24489"/>
    <w:rsid w:val="00A24951"/>
    <w:rsid w:val="00A2496F"/>
    <w:rsid w:val="00A24A64"/>
    <w:rsid w:val="00A24FB0"/>
    <w:rsid w:val="00A257AC"/>
    <w:rsid w:val="00A2609F"/>
    <w:rsid w:val="00A2791F"/>
    <w:rsid w:val="00A32B3D"/>
    <w:rsid w:val="00A32C4D"/>
    <w:rsid w:val="00A340F9"/>
    <w:rsid w:val="00A37561"/>
    <w:rsid w:val="00A375C6"/>
    <w:rsid w:val="00A40875"/>
    <w:rsid w:val="00A40B6D"/>
    <w:rsid w:val="00A42015"/>
    <w:rsid w:val="00A43C69"/>
    <w:rsid w:val="00A447E3"/>
    <w:rsid w:val="00A45287"/>
    <w:rsid w:val="00A459D9"/>
    <w:rsid w:val="00A45CD9"/>
    <w:rsid w:val="00A46467"/>
    <w:rsid w:val="00A52E50"/>
    <w:rsid w:val="00A53161"/>
    <w:rsid w:val="00A53725"/>
    <w:rsid w:val="00A54720"/>
    <w:rsid w:val="00A57FC5"/>
    <w:rsid w:val="00A60225"/>
    <w:rsid w:val="00A60250"/>
    <w:rsid w:val="00A60585"/>
    <w:rsid w:val="00A606B2"/>
    <w:rsid w:val="00A61195"/>
    <w:rsid w:val="00A627DC"/>
    <w:rsid w:val="00A63767"/>
    <w:rsid w:val="00A65B31"/>
    <w:rsid w:val="00A667AD"/>
    <w:rsid w:val="00A668C5"/>
    <w:rsid w:val="00A72B38"/>
    <w:rsid w:val="00A73C8E"/>
    <w:rsid w:val="00A7471C"/>
    <w:rsid w:val="00A75D52"/>
    <w:rsid w:val="00A761EF"/>
    <w:rsid w:val="00A76C8E"/>
    <w:rsid w:val="00A80A57"/>
    <w:rsid w:val="00A811C3"/>
    <w:rsid w:val="00A812BD"/>
    <w:rsid w:val="00A821AB"/>
    <w:rsid w:val="00A82242"/>
    <w:rsid w:val="00A83FF8"/>
    <w:rsid w:val="00A841B3"/>
    <w:rsid w:val="00A843B1"/>
    <w:rsid w:val="00A84435"/>
    <w:rsid w:val="00A85837"/>
    <w:rsid w:val="00A85D6C"/>
    <w:rsid w:val="00A8702E"/>
    <w:rsid w:val="00A87E30"/>
    <w:rsid w:val="00A9102A"/>
    <w:rsid w:val="00A91FB5"/>
    <w:rsid w:val="00A92B6C"/>
    <w:rsid w:val="00A931D0"/>
    <w:rsid w:val="00A938C1"/>
    <w:rsid w:val="00A94A6A"/>
    <w:rsid w:val="00A95538"/>
    <w:rsid w:val="00A96970"/>
    <w:rsid w:val="00A96E18"/>
    <w:rsid w:val="00A97490"/>
    <w:rsid w:val="00A97F62"/>
    <w:rsid w:val="00AA0491"/>
    <w:rsid w:val="00AA259E"/>
    <w:rsid w:val="00AB2FA0"/>
    <w:rsid w:val="00AB369A"/>
    <w:rsid w:val="00AB4073"/>
    <w:rsid w:val="00AB45EC"/>
    <w:rsid w:val="00AB67D8"/>
    <w:rsid w:val="00AB6BE1"/>
    <w:rsid w:val="00AC0176"/>
    <w:rsid w:val="00AC1106"/>
    <w:rsid w:val="00AC12F8"/>
    <w:rsid w:val="00AC15EA"/>
    <w:rsid w:val="00AC2961"/>
    <w:rsid w:val="00AC3537"/>
    <w:rsid w:val="00AC4033"/>
    <w:rsid w:val="00AC51F1"/>
    <w:rsid w:val="00AC67BE"/>
    <w:rsid w:val="00AC7E5F"/>
    <w:rsid w:val="00AD0D0A"/>
    <w:rsid w:val="00AD1530"/>
    <w:rsid w:val="00AD516C"/>
    <w:rsid w:val="00AD5F35"/>
    <w:rsid w:val="00AD5FA1"/>
    <w:rsid w:val="00AD77CA"/>
    <w:rsid w:val="00AD7BA0"/>
    <w:rsid w:val="00AD7CB0"/>
    <w:rsid w:val="00AE0296"/>
    <w:rsid w:val="00AE1893"/>
    <w:rsid w:val="00AE27E2"/>
    <w:rsid w:val="00AE3052"/>
    <w:rsid w:val="00AE34B1"/>
    <w:rsid w:val="00AE3A7E"/>
    <w:rsid w:val="00AE411F"/>
    <w:rsid w:val="00AE4796"/>
    <w:rsid w:val="00AE4CAC"/>
    <w:rsid w:val="00AE56A3"/>
    <w:rsid w:val="00AE6ECD"/>
    <w:rsid w:val="00AF2685"/>
    <w:rsid w:val="00AF28E8"/>
    <w:rsid w:val="00AF454B"/>
    <w:rsid w:val="00AF4A7F"/>
    <w:rsid w:val="00AF6E08"/>
    <w:rsid w:val="00AF702B"/>
    <w:rsid w:val="00B00350"/>
    <w:rsid w:val="00B01B66"/>
    <w:rsid w:val="00B02644"/>
    <w:rsid w:val="00B037AB"/>
    <w:rsid w:val="00B03A8C"/>
    <w:rsid w:val="00B03B06"/>
    <w:rsid w:val="00B0596D"/>
    <w:rsid w:val="00B0657F"/>
    <w:rsid w:val="00B07484"/>
    <w:rsid w:val="00B07ED9"/>
    <w:rsid w:val="00B142AF"/>
    <w:rsid w:val="00B150B1"/>
    <w:rsid w:val="00B152B3"/>
    <w:rsid w:val="00B1594F"/>
    <w:rsid w:val="00B160A1"/>
    <w:rsid w:val="00B16B9C"/>
    <w:rsid w:val="00B16BB1"/>
    <w:rsid w:val="00B20035"/>
    <w:rsid w:val="00B20198"/>
    <w:rsid w:val="00B21412"/>
    <w:rsid w:val="00B22177"/>
    <w:rsid w:val="00B22B67"/>
    <w:rsid w:val="00B232CE"/>
    <w:rsid w:val="00B238C6"/>
    <w:rsid w:val="00B24157"/>
    <w:rsid w:val="00B24CA8"/>
    <w:rsid w:val="00B2522B"/>
    <w:rsid w:val="00B253C7"/>
    <w:rsid w:val="00B25576"/>
    <w:rsid w:val="00B258F2"/>
    <w:rsid w:val="00B25BB9"/>
    <w:rsid w:val="00B25ED6"/>
    <w:rsid w:val="00B27AD0"/>
    <w:rsid w:val="00B27D48"/>
    <w:rsid w:val="00B300D3"/>
    <w:rsid w:val="00B309BB"/>
    <w:rsid w:val="00B3205F"/>
    <w:rsid w:val="00B3270D"/>
    <w:rsid w:val="00B32D0D"/>
    <w:rsid w:val="00B32DFE"/>
    <w:rsid w:val="00B34FC8"/>
    <w:rsid w:val="00B353C1"/>
    <w:rsid w:val="00B355D1"/>
    <w:rsid w:val="00B402C6"/>
    <w:rsid w:val="00B41E61"/>
    <w:rsid w:val="00B4288F"/>
    <w:rsid w:val="00B42A39"/>
    <w:rsid w:val="00B42BE7"/>
    <w:rsid w:val="00B43018"/>
    <w:rsid w:val="00B43BA3"/>
    <w:rsid w:val="00B45B91"/>
    <w:rsid w:val="00B475BC"/>
    <w:rsid w:val="00B4795E"/>
    <w:rsid w:val="00B47C5D"/>
    <w:rsid w:val="00B51541"/>
    <w:rsid w:val="00B51B99"/>
    <w:rsid w:val="00B52923"/>
    <w:rsid w:val="00B53405"/>
    <w:rsid w:val="00B53461"/>
    <w:rsid w:val="00B544F1"/>
    <w:rsid w:val="00B55333"/>
    <w:rsid w:val="00B558DD"/>
    <w:rsid w:val="00B56609"/>
    <w:rsid w:val="00B6153C"/>
    <w:rsid w:val="00B62892"/>
    <w:rsid w:val="00B62B12"/>
    <w:rsid w:val="00B63346"/>
    <w:rsid w:val="00B635FA"/>
    <w:rsid w:val="00B651F2"/>
    <w:rsid w:val="00B661B7"/>
    <w:rsid w:val="00B6735D"/>
    <w:rsid w:val="00B70AC7"/>
    <w:rsid w:val="00B70D9D"/>
    <w:rsid w:val="00B71754"/>
    <w:rsid w:val="00B72D6B"/>
    <w:rsid w:val="00B73C7C"/>
    <w:rsid w:val="00B73D8E"/>
    <w:rsid w:val="00B75034"/>
    <w:rsid w:val="00B762A4"/>
    <w:rsid w:val="00B763CE"/>
    <w:rsid w:val="00B80F64"/>
    <w:rsid w:val="00B8232D"/>
    <w:rsid w:val="00B835E8"/>
    <w:rsid w:val="00B83872"/>
    <w:rsid w:val="00B83FA7"/>
    <w:rsid w:val="00B8449B"/>
    <w:rsid w:val="00B84745"/>
    <w:rsid w:val="00B852D2"/>
    <w:rsid w:val="00B85DF8"/>
    <w:rsid w:val="00B86ABA"/>
    <w:rsid w:val="00B8734E"/>
    <w:rsid w:val="00B8740E"/>
    <w:rsid w:val="00B91391"/>
    <w:rsid w:val="00B9197C"/>
    <w:rsid w:val="00B927A4"/>
    <w:rsid w:val="00B93D7B"/>
    <w:rsid w:val="00B9421F"/>
    <w:rsid w:val="00B9630F"/>
    <w:rsid w:val="00B96E30"/>
    <w:rsid w:val="00BA09F9"/>
    <w:rsid w:val="00BA0DA2"/>
    <w:rsid w:val="00BA1B55"/>
    <w:rsid w:val="00BA28BE"/>
    <w:rsid w:val="00BA2A81"/>
    <w:rsid w:val="00BA2D83"/>
    <w:rsid w:val="00BA38B9"/>
    <w:rsid w:val="00BA40CB"/>
    <w:rsid w:val="00BA4948"/>
    <w:rsid w:val="00BA68E1"/>
    <w:rsid w:val="00BB0366"/>
    <w:rsid w:val="00BB1270"/>
    <w:rsid w:val="00BB1B39"/>
    <w:rsid w:val="00BB3A37"/>
    <w:rsid w:val="00BB4609"/>
    <w:rsid w:val="00BB4F59"/>
    <w:rsid w:val="00BB5B80"/>
    <w:rsid w:val="00BB66E0"/>
    <w:rsid w:val="00BC02B1"/>
    <w:rsid w:val="00BC12EB"/>
    <w:rsid w:val="00BC262A"/>
    <w:rsid w:val="00BC2D73"/>
    <w:rsid w:val="00BC3381"/>
    <w:rsid w:val="00BC3CA8"/>
    <w:rsid w:val="00BC74FB"/>
    <w:rsid w:val="00BD0A0E"/>
    <w:rsid w:val="00BD0DF1"/>
    <w:rsid w:val="00BD10B2"/>
    <w:rsid w:val="00BD10DC"/>
    <w:rsid w:val="00BD10FE"/>
    <w:rsid w:val="00BD1DBA"/>
    <w:rsid w:val="00BD29AE"/>
    <w:rsid w:val="00BD3E0E"/>
    <w:rsid w:val="00BD6923"/>
    <w:rsid w:val="00BE104B"/>
    <w:rsid w:val="00BE12E0"/>
    <w:rsid w:val="00BE14CE"/>
    <w:rsid w:val="00BE1F7C"/>
    <w:rsid w:val="00BE1FE6"/>
    <w:rsid w:val="00BE2927"/>
    <w:rsid w:val="00BE40D7"/>
    <w:rsid w:val="00BE53FE"/>
    <w:rsid w:val="00BE6DF8"/>
    <w:rsid w:val="00BE6F3E"/>
    <w:rsid w:val="00BE766A"/>
    <w:rsid w:val="00BF025C"/>
    <w:rsid w:val="00BF1CF8"/>
    <w:rsid w:val="00BF241A"/>
    <w:rsid w:val="00BF2793"/>
    <w:rsid w:val="00BF3214"/>
    <w:rsid w:val="00BF33DD"/>
    <w:rsid w:val="00BF34A3"/>
    <w:rsid w:val="00BF3D9A"/>
    <w:rsid w:val="00BF676C"/>
    <w:rsid w:val="00BF6893"/>
    <w:rsid w:val="00C03E7C"/>
    <w:rsid w:val="00C0694B"/>
    <w:rsid w:val="00C06B15"/>
    <w:rsid w:val="00C07304"/>
    <w:rsid w:val="00C079D0"/>
    <w:rsid w:val="00C103F6"/>
    <w:rsid w:val="00C10493"/>
    <w:rsid w:val="00C11E4C"/>
    <w:rsid w:val="00C135C8"/>
    <w:rsid w:val="00C137B8"/>
    <w:rsid w:val="00C15260"/>
    <w:rsid w:val="00C15F12"/>
    <w:rsid w:val="00C165E0"/>
    <w:rsid w:val="00C16817"/>
    <w:rsid w:val="00C20996"/>
    <w:rsid w:val="00C20CDB"/>
    <w:rsid w:val="00C21A89"/>
    <w:rsid w:val="00C22CB1"/>
    <w:rsid w:val="00C23263"/>
    <w:rsid w:val="00C2436F"/>
    <w:rsid w:val="00C2458A"/>
    <w:rsid w:val="00C30355"/>
    <w:rsid w:val="00C30CEC"/>
    <w:rsid w:val="00C3103C"/>
    <w:rsid w:val="00C3461A"/>
    <w:rsid w:val="00C3636D"/>
    <w:rsid w:val="00C36C01"/>
    <w:rsid w:val="00C36E4C"/>
    <w:rsid w:val="00C36ED6"/>
    <w:rsid w:val="00C42190"/>
    <w:rsid w:val="00C429B7"/>
    <w:rsid w:val="00C42CBC"/>
    <w:rsid w:val="00C4454C"/>
    <w:rsid w:val="00C448EA"/>
    <w:rsid w:val="00C4605C"/>
    <w:rsid w:val="00C46D6A"/>
    <w:rsid w:val="00C46F6A"/>
    <w:rsid w:val="00C471DA"/>
    <w:rsid w:val="00C47277"/>
    <w:rsid w:val="00C474B2"/>
    <w:rsid w:val="00C515DA"/>
    <w:rsid w:val="00C520DB"/>
    <w:rsid w:val="00C52717"/>
    <w:rsid w:val="00C530A4"/>
    <w:rsid w:val="00C56ED8"/>
    <w:rsid w:val="00C5737F"/>
    <w:rsid w:val="00C60083"/>
    <w:rsid w:val="00C62D47"/>
    <w:rsid w:val="00C63726"/>
    <w:rsid w:val="00C63C67"/>
    <w:rsid w:val="00C665CE"/>
    <w:rsid w:val="00C6769E"/>
    <w:rsid w:val="00C67F01"/>
    <w:rsid w:val="00C70017"/>
    <w:rsid w:val="00C70283"/>
    <w:rsid w:val="00C77F63"/>
    <w:rsid w:val="00C80597"/>
    <w:rsid w:val="00C80FFE"/>
    <w:rsid w:val="00C81ACD"/>
    <w:rsid w:val="00C82631"/>
    <w:rsid w:val="00C82911"/>
    <w:rsid w:val="00C829C8"/>
    <w:rsid w:val="00C83440"/>
    <w:rsid w:val="00C83BFC"/>
    <w:rsid w:val="00C84110"/>
    <w:rsid w:val="00C84BEA"/>
    <w:rsid w:val="00C84E94"/>
    <w:rsid w:val="00C84E99"/>
    <w:rsid w:val="00C8512C"/>
    <w:rsid w:val="00C8567C"/>
    <w:rsid w:val="00C8733E"/>
    <w:rsid w:val="00C87D80"/>
    <w:rsid w:val="00C90325"/>
    <w:rsid w:val="00C90450"/>
    <w:rsid w:val="00C9062F"/>
    <w:rsid w:val="00C90B7B"/>
    <w:rsid w:val="00C91D79"/>
    <w:rsid w:val="00C92B81"/>
    <w:rsid w:val="00C94394"/>
    <w:rsid w:val="00C96699"/>
    <w:rsid w:val="00C97A44"/>
    <w:rsid w:val="00C97C3B"/>
    <w:rsid w:val="00CA0850"/>
    <w:rsid w:val="00CA1622"/>
    <w:rsid w:val="00CA1DFB"/>
    <w:rsid w:val="00CA2203"/>
    <w:rsid w:val="00CA22FD"/>
    <w:rsid w:val="00CA27D3"/>
    <w:rsid w:val="00CA688B"/>
    <w:rsid w:val="00CA6B14"/>
    <w:rsid w:val="00CB0E8F"/>
    <w:rsid w:val="00CB26D5"/>
    <w:rsid w:val="00CB33F2"/>
    <w:rsid w:val="00CB3D2A"/>
    <w:rsid w:val="00CB4077"/>
    <w:rsid w:val="00CB41FD"/>
    <w:rsid w:val="00CB4BE2"/>
    <w:rsid w:val="00CB6709"/>
    <w:rsid w:val="00CB7187"/>
    <w:rsid w:val="00CB7905"/>
    <w:rsid w:val="00CC011B"/>
    <w:rsid w:val="00CC0BD2"/>
    <w:rsid w:val="00CC11A5"/>
    <w:rsid w:val="00CC21F1"/>
    <w:rsid w:val="00CC2385"/>
    <w:rsid w:val="00CC2746"/>
    <w:rsid w:val="00CC48E2"/>
    <w:rsid w:val="00CC518D"/>
    <w:rsid w:val="00CC56F0"/>
    <w:rsid w:val="00CC6C52"/>
    <w:rsid w:val="00CD23E4"/>
    <w:rsid w:val="00CD308E"/>
    <w:rsid w:val="00CD34DD"/>
    <w:rsid w:val="00CD4231"/>
    <w:rsid w:val="00CD47EC"/>
    <w:rsid w:val="00CD49C1"/>
    <w:rsid w:val="00CD5CFF"/>
    <w:rsid w:val="00CD69FA"/>
    <w:rsid w:val="00CD71CD"/>
    <w:rsid w:val="00CE07F2"/>
    <w:rsid w:val="00CE090D"/>
    <w:rsid w:val="00CE0B98"/>
    <w:rsid w:val="00CE0D6E"/>
    <w:rsid w:val="00CE1DA7"/>
    <w:rsid w:val="00CE28CF"/>
    <w:rsid w:val="00CE501A"/>
    <w:rsid w:val="00CE7617"/>
    <w:rsid w:val="00CF0555"/>
    <w:rsid w:val="00CF309E"/>
    <w:rsid w:val="00CF322F"/>
    <w:rsid w:val="00CF3BD7"/>
    <w:rsid w:val="00CF4C06"/>
    <w:rsid w:val="00CF5767"/>
    <w:rsid w:val="00D01217"/>
    <w:rsid w:val="00D0132A"/>
    <w:rsid w:val="00D01AF6"/>
    <w:rsid w:val="00D04E63"/>
    <w:rsid w:val="00D052FD"/>
    <w:rsid w:val="00D066B5"/>
    <w:rsid w:val="00D069B0"/>
    <w:rsid w:val="00D0763F"/>
    <w:rsid w:val="00D115D5"/>
    <w:rsid w:val="00D12303"/>
    <w:rsid w:val="00D13B30"/>
    <w:rsid w:val="00D15BCF"/>
    <w:rsid w:val="00D166BE"/>
    <w:rsid w:val="00D203DC"/>
    <w:rsid w:val="00D22B70"/>
    <w:rsid w:val="00D2483F"/>
    <w:rsid w:val="00D25415"/>
    <w:rsid w:val="00D26589"/>
    <w:rsid w:val="00D27874"/>
    <w:rsid w:val="00D30FA7"/>
    <w:rsid w:val="00D313CE"/>
    <w:rsid w:val="00D3378E"/>
    <w:rsid w:val="00D34F6C"/>
    <w:rsid w:val="00D35354"/>
    <w:rsid w:val="00D3598E"/>
    <w:rsid w:val="00D36386"/>
    <w:rsid w:val="00D37516"/>
    <w:rsid w:val="00D377FD"/>
    <w:rsid w:val="00D37C2F"/>
    <w:rsid w:val="00D40C85"/>
    <w:rsid w:val="00D4129D"/>
    <w:rsid w:val="00D42591"/>
    <w:rsid w:val="00D45BD2"/>
    <w:rsid w:val="00D476D5"/>
    <w:rsid w:val="00D47D1C"/>
    <w:rsid w:val="00D503C1"/>
    <w:rsid w:val="00D51163"/>
    <w:rsid w:val="00D512A2"/>
    <w:rsid w:val="00D54A5F"/>
    <w:rsid w:val="00D5726E"/>
    <w:rsid w:val="00D57277"/>
    <w:rsid w:val="00D62623"/>
    <w:rsid w:val="00D62900"/>
    <w:rsid w:val="00D657F3"/>
    <w:rsid w:val="00D664D9"/>
    <w:rsid w:val="00D665DE"/>
    <w:rsid w:val="00D67837"/>
    <w:rsid w:val="00D67CF6"/>
    <w:rsid w:val="00D70340"/>
    <w:rsid w:val="00D70370"/>
    <w:rsid w:val="00D7109E"/>
    <w:rsid w:val="00D7191E"/>
    <w:rsid w:val="00D72425"/>
    <w:rsid w:val="00D72913"/>
    <w:rsid w:val="00D73ED0"/>
    <w:rsid w:val="00D7448D"/>
    <w:rsid w:val="00D74D28"/>
    <w:rsid w:val="00D75553"/>
    <w:rsid w:val="00D7780B"/>
    <w:rsid w:val="00D812F8"/>
    <w:rsid w:val="00D82072"/>
    <w:rsid w:val="00D821EE"/>
    <w:rsid w:val="00D831A8"/>
    <w:rsid w:val="00D831DA"/>
    <w:rsid w:val="00D841BD"/>
    <w:rsid w:val="00D85478"/>
    <w:rsid w:val="00D860A8"/>
    <w:rsid w:val="00D862A5"/>
    <w:rsid w:val="00D87F93"/>
    <w:rsid w:val="00D902DB"/>
    <w:rsid w:val="00D90539"/>
    <w:rsid w:val="00D9070D"/>
    <w:rsid w:val="00D91D25"/>
    <w:rsid w:val="00D92DDD"/>
    <w:rsid w:val="00D943D5"/>
    <w:rsid w:val="00D9587B"/>
    <w:rsid w:val="00D960D0"/>
    <w:rsid w:val="00D9785D"/>
    <w:rsid w:val="00DA0766"/>
    <w:rsid w:val="00DA0A81"/>
    <w:rsid w:val="00DA0E42"/>
    <w:rsid w:val="00DA220B"/>
    <w:rsid w:val="00DA246F"/>
    <w:rsid w:val="00DA3DBE"/>
    <w:rsid w:val="00DA4264"/>
    <w:rsid w:val="00DA43DF"/>
    <w:rsid w:val="00DA534D"/>
    <w:rsid w:val="00DA6836"/>
    <w:rsid w:val="00DA7DF2"/>
    <w:rsid w:val="00DB0262"/>
    <w:rsid w:val="00DB4D59"/>
    <w:rsid w:val="00DB62BC"/>
    <w:rsid w:val="00DB64F8"/>
    <w:rsid w:val="00DB664B"/>
    <w:rsid w:val="00DB7F02"/>
    <w:rsid w:val="00DC13CD"/>
    <w:rsid w:val="00DC171B"/>
    <w:rsid w:val="00DC1734"/>
    <w:rsid w:val="00DC2BC1"/>
    <w:rsid w:val="00DC3426"/>
    <w:rsid w:val="00DC427E"/>
    <w:rsid w:val="00DC43DC"/>
    <w:rsid w:val="00DC4A87"/>
    <w:rsid w:val="00DC5008"/>
    <w:rsid w:val="00DD0E2E"/>
    <w:rsid w:val="00DD3212"/>
    <w:rsid w:val="00DD41CD"/>
    <w:rsid w:val="00DD4C6E"/>
    <w:rsid w:val="00DD5BBB"/>
    <w:rsid w:val="00DD62AA"/>
    <w:rsid w:val="00DD64EF"/>
    <w:rsid w:val="00DD6899"/>
    <w:rsid w:val="00DD692F"/>
    <w:rsid w:val="00DD6D74"/>
    <w:rsid w:val="00DD7055"/>
    <w:rsid w:val="00DD7E90"/>
    <w:rsid w:val="00DE1EFA"/>
    <w:rsid w:val="00DE5805"/>
    <w:rsid w:val="00DE75A7"/>
    <w:rsid w:val="00DF01B9"/>
    <w:rsid w:val="00DF52AA"/>
    <w:rsid w:val="00DF5792"/>
    <w:rsid w:val="00DF5C91"/>
    <w:rsid w:val="00DF7153"/>
    <w:rsid w:val="00E003DA"/>
    <w:rsid w:val="00E02F08"/>
    <w:rsid w:val="00E04928"/>
    <w:rsid w:val="00E04E8D"/>
    <w:rsid w:val="00E05D15"/>
    <w:rsid w:val="00E0664D"/>
    <w:rsid w:val="00E11DE3"/>
    <w:rsid w:val="00E12A5A"/>
    <w:rsid w:val="00E1355F"/>
    <w:rsid w:val="00E14156"/>
    <w:rsid w:val="00E15B08"/>
    <w:rsid w:val="00E167B0"/>
    <w:rsid w:val="00E174B6"/>
    <w:rsid w:val="00E17E3F"/>
    <w:rsid w:val="00E21013"/>
    <w:rsid w:val="00E219BF"/>
    <w:rsid w:val="00E219D8"/>
    <w:rsid w:val="00E21C29"/>
    <w:rsid w:val="00E22ECE"/>
    <w:rsid w:val="00E25D06"/>
    <w:rsid w:val="00E26EA8"/>
    <w:rsid w:val="00E32753"/>
    <w:rsid w:val="00E333E0"/>
    <w:rsid w:val="00E33A09"/>
    <w:rsid w:val="00E33DAD"/>
    <w:rsid w:val="00E34838"/>
    <w:rsid w:val="00E35DF3"/>
    <w:rsid w:val="00E37950"/>
    <w:rsid w:val="00E379C8"/>
    <w:rsid w:val="00E37F76"/>
    <w:rsid w:val="00E40465"/>
    <w:rsid w:val="00E406A6"/>
    <w:rsid w:val="00E4169C"/>
    <w:rsid w:val="00E41A46"/>
    <w:rsid w:val="00E42711"/>
    <w:rsid w:val="00E43B40"/>
    <w:rsid w:val="00E451DE"/>
    <w:rsid w:val="00E45220"/>
    <w:rsid w:val="00E4569F"/>
    <w:rsid w:val="00E47381"/>
    <w:rsid w:val="00E479AB"/>
    <w:rsid w:val="00E520E8"/>
    <w:rsid w:val="00E5406C"/>
    <w:rsid w:val="00E54123"/>
    <w:rsid w:val="00E54654"/>
    <w:rsid w:val="00E54A91"/>
    <w:rsid w:val="00E54C87"/>
    <w:rsid w:val="00E55D10"/>
    <w:rsid w:val="00E55E1D"/>
    <w:rsid w:val="00E57448"/>
    <w:rsid w:val="00E57486"/>
    <w:rsid w:val="00E57BB9"/>
    <w:rsid w:val="00E60E78"/>
    <w:rsid w:val="00E62207"/>
    <w:rsid w:val="00E62A19"/>
    <w:rsid w:val="00E62AA2"/>
    <w:rsid w:val="00E63652"/>
    <w:rsid w:val="00E65014"/>
    <w:rsid w:val="00E655D7"/>
    <w:rsid w:val="00E65E8E"/>
    <w:rsid w:val="00E660F1"/>
    <w:rsid w:val="00E67AE6"/>
    <w:rsid w:val="00E706B8"/>
    <w:rsid w:val="00E70AC7"/>
    <w:rsid w:val="00E70B5E"/>
    <w:rsid w:val="00E715A4"/>
    <w:rsid w:val="00E71B1E"/>
    <w:rsid w:val="00E72987"/>
    <w:rsid w:val="00E7321E"/>
    <w:rsid w:val="00E73BF0"/>
    <w:rsid w:val="00E746CA"/>
    <w:rsid w:val="00E7507C"/>
    <w:rsid w:val="00E75244"/>
    <w:rsid w:val="00E75A12"/>
    <w:rsid w:val="00E75FB2"/>
    <w:rsid w:val="00E76B7B"/>
    <w:rsid w:val="00E773DB"/>
    <w:rsid w:val="00E83292"/>
    <w:rsid w:val="00E8396D"/>
    <w:rsid w:val="00E840C0"/>
    <w:rsid w:val="00E845CC"/>
    <w:rsid w:val="00E84BBD"/>
    <w:rsid w:val="00E85C60"/>
    <w:rsid w:val="00E90E56"/>
    <w:rsid w:val="00E9380E"/>
    <w:rsid w:val="00E93CEB"/>
    <w:rsid w:val="00E94056"/>
    <w:rsid w:val="00E94233"/>
    <w:rsid w:val="00E94541"/>
    <w:rsid w:val="00E94BB0"/>
    <w:rsid w:val="00E9553F"/>
    <w:rsid w:val="00EA2D6B"/>
    <w:rsid w:val="00EA32E0"/>
    <w:rsid w:val="00EA6A8C"/>
    <w:rsid w:val="00EA7637"/>
    <w:rsid w:val="00EA7650"/>
    <w:rsid w:val="00EB1106"/>
    <w:rsid w:val="00EB2B39"/>
    <w:rsid w:val="00EB3530"/>
    <w:rsid w:val="00EB41BF"/>
    <w:rsid w:val="00EB6D89"/>
    <w:rsid w:val="00EB7343"/>
    <w:rsid w:val="00EB786D"/>
    <w:rsid w:val="00EC0B01"/>
    <w:rsid w:val="00EC1E4E"/>
    <w:rsid w:val="00EC2448"/>
    <w:rsid w:val="00EC29C2"/>
    <w:rsid w:val="00EC2DEC"/>
    <w:rsid w:val="00EC3166"/>
    <w:rsid w:val="00EC31BA"/>
    <w:rsid w:val="00EC32EE"/>
    <w:rsid w:val="00EC337C"/>
    <w:rsid w:val="00EC350A"/>
    <w:rsid w:val="00EC358A"/>
    <w:rsid w:val="00EC4129"/>
    <w:rsid w:val="00EC4B66"/>
    <w:rsid w:val="00EC5078"/>
    <w:rsid w:val="00EC510B"/>
    <w:rsid w:val="00EC6078"/>
    <w:rsid w:val="00EC69E3"/>
    <w:rsid w:val="00EC6E41"/>
    <w:rsid w:val="00EC7D19"/>
    <w:rsid w:val="00EC7FBA"/>
    <w:rsid w:val="00ED18DE"/>
    <w:rsid w:val="00ED2BF4"/>
    <w:rsid w:val="00ED38A6"/>
    <w:rsid w:val="00ED4C47"/>
    <w:rsid w:val="00ED52BD"/>
    <w:rsid w:val="00ED57CF"/>
    <w:rsid w:val="00ED586A"/>
    <w:rsid w:val="00ED5C09"/>
    <w:rsid w:val="00ED770C"/>
    <w:rsid w:val="00EE226E"/>
    <w:rsid w:val="00EE23B0"/>
    <w:rsid w:val="00EE353F"/>
    <w:rsid w:val="00EE3C89"/>
    <w:rsid w:val="00EE498C"/>
    <w:rsid w:val="00EE6775"/>
    <w:rsid w:val="00EE774A"/>
    <w:rsid w:val="00EF04E9"/>
    <w:rsid w:val="00EF07DD"/>
    <w:rsid w:val="00EF234E"/>
    <w:rsid w:val="00EF2D3D"/>
    <w:rsid w:val="00EF3D91"/>
    <w:rsid w:val="00EF4CC2"/>
    <w:rsid w:val="00EF63CC"/>
    <w:rsid w:val="00EF667B"/>
    <w:rsid w:val="00F00E96"/>
    <w:rsid w:val="00F01B8F"/>
    <w:rsid w:val="00F07460"/>
    <w:rsid w:val="00F07716"/>
    <w:rsid w:val="00F100F4"/>
    <w:rsid w:val="00F10167"/>
    <w:rsid w:val="00F10C87"/>
    <w:rsid w:val="00F117E5"/>
    <w:rsid w:val="00F11B2A"/>
    <w:rsid w:val="00F1208A"/>
    <w:rsid w:val="00F14705"/>
    <w:rsid w:val="00F200AA"/>
    <w:rsid w:val="00F21C73"/>
    <w:rsid w:val="00F21EA0"/>
    <w:rsid w:val="00F24B1C"/>
    <w:rsid w:val="00F24B7B"/>
    <w:rsid w:val="00F2610F"/>
    <w:rsid w:val="00F26C5B"/>
    <w:rsid w:val="00F271CE"/>
    <w:rsid w:val="00F27C37"/>
    <w:rsid w:val="00F346E1"/>
    <w:rsid w:val="00F35473"/>
    <w:rsid w:val="00F36694"/>
    <w:rsid w:val="00F37149"/>
    <w:rsid w:val="00F379AB"/>
    <w:rsid w:val="00F37A5A"/>
    <w:rsid w:val="00F4130D"/>
    <w:rsid w:val="00F434D7"/>
    <w:rsid w:val="00F43BCC"/>
    <w:rsid w:val="00F4421F"/>
    <w:rsid w:val="00F47784"/>
    <w:rsid w:val="00F47857"/>
    <w:rsid w:val="00F47894"/>
    <w:rsid w:val="00F50B33"/>
    <w:rsid w:val="00F5111A"/>
    <w:rsid w:val="00F514F5"/>
    <w:rsid w:val="00F5178E"/>
    <w:rsid w:val="00F51F99"/>
    <w:rsid w:val="00F5267F"/>
    <w:rsid w:val="00F52F58"/>
    <w:rsid w:val="00F53F45"/>
    <w:rsid w:val="00F54CE9"/>
    <w:rsid w:val="00F55367"/>
    <w:rsid w:val="00F55A9D"/>
    <w:rsid w:val="00F55AA0"/>
    <w:rsid w:val="00F56C70"/>
    <w:rsid w:val="00F572CB"/>
    <w:rsid w:val="00F575DB"/>
    <w:rsid w:val="00F57761"/>
    <w:rsid w:val="00F57E2D"/>
    <w:rsid w:val="00F57E7D"/>
    <w:rsid w:val="00F57F0D"/>
    <w:rsid w:val="00F57FB7"/>
    <w:rsid w:val="00F614AA"/>
    <w:rsid w:val="00F63164"/>
    <w:rsid w:val="00F6437A"/>
    <w:rsid w:val="00F64606"/>
    <w:rsid w:val="00F67219"/>
    <w:rsid w:val="00F67C56"/>
    <w:rsid w:val="00F73157"/>
    <w:rsid w:val="00F741FA"/>
    <w:rsid w:val="00F75C69"/>
    <w:rsid w:val="00F77128"/>
    <w:rsid w:val="00F77476"/>
    <w:rsid w:val="00F8052C"/>
    <w:rsid w:val="00F806BE"/>
    <w:rsid w:val="00F80D7F"/>
    <w:rsid w:val="00F81646"/>
    <w:rsid w:val="00F8205F"/>
    <w:rsid w:val="00F82BB5"/>
    <w:rsid w:val="00F82D70"/>
    <w:rsid w:val="00F84274"/>
    <w:rsid w:val="00F84338"/>
    <w:rsid w:val="00F86020"/>
    <w:rsid w:val="00F87F73"/>
    <w:rsid w:val="00F90980"/>
    <w:rsid w:val="00F9271A"/>
    <w:rsid w:val="00F92BDD"/>
    <w:rsid w:val="00F931D5"/>
    <w:rsid w:val="00F95741"/>
    <w:rsid w:val="00F977BA"/>
    <w:rsid w:val="00FA00E0"/>
    <w:rsid w:val="00FA02CA"/>
    <w:rsid w:val="00FA1E3A"/>
    <w:rsid w:val="00FA21FB"/>
    <w:rsid w:val="00FA330C"/>
    <w:rsid w:val="00FA3F7B"/>
    <w:rsid w:val="00FA3FA0"/>
    <w:rsid w:val="00FA61BC"/>
    <w:rsid w:val="00FA7463"/>
    <w:rsid w:val="00FA7EE0"/>
    <w:rsid w:val="00FB074C"/>
    <w:rsid w:val="00FB0D21"/>
    <w:rsid w:val="00FB20CD"/>
    <w:rsid w:val="00FB2D2E"/>
    <w:rsid w:val="00FB2DB5"/>
    <w:rsid w:val="00FB3092"/>
    <w:rsid w:val="00FB318B"/>
    <w:rsid w:val="00FB3769"/>
    <w:rsid w:val="00FB459C"/>
    <w:rsid w:val="00FB56B7"/>
    <w:rsid w:val="00FB59E5"/>
    <w:rsid w:val="00FB61D6"/>
    <w:rsid w:val="00FB63B7"/>
    <w:rsid w:val="00FB6B9D"/>
    <w:rsid w:val="00FC3478"/>
    <w:rsid w:val="00FC3C0E"/>
    <w:rsid w:val="00FC4712"/>
    <w:rsid w:val="00FC59DE"/>
    <w:rsid w:val="00FC6CF1"/>
    <w:rsid w:val="00FD0049"/>
    <w:rsid w:val="00FD0FA1"/>
    <w:rsid w:val="00FD271A"/>
    <w:rsid w:val="00FD2D62"/>
    <w:rsid w:val="00FD4A54"/>
    <w:rsid w:val="00FD5447"/>
    <w:rsid w:val="00FE0454"/>
    <w:rsid w:val="00FE18FF"/>
    <w:rsid w:val="00FE1A94"/>
    <w:rsid w:val="00FE23D8"/>
    <w:rsid w:val="00FE3C81"/>
    <w:rsid w:val="00FE4B1A"/>
    <w:rsid w:val="00FE4C0B"/>
    <w:rsid w:val="00FE63A6"/>
    <w:rsid w:val="00FE7B33"/>
    <w:rsid w:val="00FF281B"/>
    <w:rsid w:val="00FF30C1"/>
    <w:rsid w:val="00FF37B8"/>
    <w:rsid w:val="00FF37F0"/>
    <w:rsid w:val="00FF394A"/>
    <w:rsid w:val="00FF394C"/>
    <w:rsid w:val="00FF3FC1"/>
    <w:rsid w:val="00FF4C00"/>
    <w:rsid w:val="00FF4DA5"/>
    <w:rsid w:val="00FF4E86"/>
    <w:rsid w:val="00FF518E"/>
    <w:rsid w:val="00FF649C"/>
    <w:rsid w:val="00FF6C0E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C1A1B9-E3DE-4CE2-B9C5-9C698B40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qFormat/>
    <w:rsid w:val="003571BA"/>
    <w:pPr>
      <w:keepNext/>
      <w:jc w:val="center"/>
      <w:outlineLvl w:val="4"/>
    </w:pPr>
    <w:rPr>
      <w:rFonts w:ascii="Arial" w:hAnsi="Arial" w:cs="Arial"/>
      <w:b/>
      <w:sz w:val="36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6553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21655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1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A94A6A"/>
  </w:style>
  <w:style w:type="paragraph" w:customStyle="1" w:styleId="1">
    <w:name w:val="Стиль1"/>
    <w:basedOn w:val="a"/>
    <w:rsid w:val="00C46F6A"/>
    <w:pPr>
      <w:spacing w:line="360" w:lineRule="auto"/>
      <w:ind w:left="1701" w:right="737"/>
    </w:pPr>
    <w:rPr>
      <w:szCs w:val="20"/>
      <w:lang w:val="en-US"/>
    </w:rPr>
  </w:style>
  <w:style w:type="character" w:customStyle="1" w:styleId="Arial">
    <w:name w:val="Стиль Arial курсив"/>
    <w:rsid w:val="00AC51F1"/>
    <w:rPr>
      <w:rFonts w:ascii="Times New Roman" w:hAnsi="Times New Roman"/>
      <w:i/>
      <w:iCs/>
    </w:rPr>
  </w:style>
  <w:style w:type="paragraph" w:styleId="a8">
    <w:name w:val="Balloon Text"/>
    <w:basedOn w:val="a"/>
    <w:semiHidden/>
    <w:rsid w:val="00634434"/>
    <w:rPr>
      <w:rFonts w:ascii="Tahoma" w:hAnsi="Tahoma" w:cs="Tahoma"/>
      <w:sz w:val="16"/>
      <w:szCs w:val="16"/>
    </w:rPr>
  </w:style>
  <w:style w:type="character" w:customStyle="1" w:styleId="greenurl1">
    <w:name w:val="green_url1"/>
    <w:rsid w:val="008D7889"/>
    <w:rPr>
      <w:color w:val="006600"/>
    </w:rPr>
  </w:style>
  <w:style w:type="character" w:styleId="a9">
    <w:name w:val="Hyperlink"/>
    <w:rsid w:val="006A526A"/>
    <w:rPr>
      <w:color w:val="29407A"/>
      <w:u w:val="single"/>
    </w:rPr>
  </w:style>
  <w:style w:type="character" w:customStyle="1" w:styleId="a5">
    <w:name w:val="Нижний колонтитул Знак"/>
    <w:link w:val="a4"/>
    <w:rsid w:val="00A83F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-&#1057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Шаблон-СП</Template>
  <TotalTime>13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ЗАО ПК "Промконтроллер"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/>
  <dc:creator>RAZRAB2</dc:creator>
  <cp:keywords/>
  <cp:lastModifiedBy>Дасаев Михаил</cp:lastModifiedBy>
  <cp:revision>8</cp:revision>
  <cp:lastPrinted>2012-04-25T08:49:00Z</cp:lastPrinted>
  <dcterms:created xsi:type="dcterms:W3CDTF">2019-02-25T07:57:00Z</dcterms:created>
  <dcterms:modified xsi:type="dcterms:W3CDTF">2019-02-25T13:28:00Z</dcterms:modified>
</cp:coreProperties>
</file>