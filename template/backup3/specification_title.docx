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D476D5" w:rsidRPr="008A6F49" w:rsidTr="008A6F49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CC02F3" w:rsidRDefault="00D476D5" w:rsidP="008A6F49">
            <w:pPr>
              <w:ind w:left="113" w:right="113"/>
              <w:jc w:val="center"/>
              <w:rPr>
                <w:rFonts w:ascii="Arial" w:hAnsi="Arial" w:cs="Arial"/>
                <w:i/>
                <w:spacing w:val="-20"/>
                <w:sz w:val="20"/>
                <w:szCs w:val="20"/>
              </w:rPr>
            </w:pPr>
            <w:bookmarkStart w:id="0" w:name="_top"/>
            <w:bookmarkStart w:id="1" w:name="_GoBack"/>
            <w:bookmarkEnd w:id="0"/>
            <w:bookmarkEnd w:id="1"/>
            <w:r w:rsidRPr="00CC02F3">
              <w:rPr>
                <w:rFonts w:ascii="Arial" w:hAnsi="Arial" w:cs="Arial"/>
                <w:i/>
                <w:spacing w:val="-20"/>
                <w:sz w:val="20"/>
                <w:szCs w:val="20"/>
              </w:rPr>
              <w:t>Формат</w:t>
            </w:r>
          </w:p>
        </w:tc>
        <w:tc>
          <w:tcPr>
            <w:tcW w:w="376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8A6F49" w:rsidRDefault="00D476D5" w:rsidP="008A6F49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8A6F49">
              <w:rPr>
                <w:rFonts w:ascii="Arial" w:hAnsi="Arial" w:cs="Arial"/>
                <w:i/>
                <w:w w:val="90"/>
              </w:rPr>
              <w:t>Зона</w:t>
            </w:r>
          </w:p>
        </w:tc>
        <w:tc>
          <w:tcPr>
            <w:tcW w:w="50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8A6F49" w:rsidRDefault="00D476D5" w:rsidP="008A6F49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8A6F49">
              <w:rPr>
                <w:rFonts w:ascii="Arial" w:hAnsi="Arial" w:cs="Arial"/>
                <w:i/>
                <w:w w:val="90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153875" w:rsidRDefault="00D476D5" w:rsidP="008A6F49">
            <w:pPr>
              <w:jc w:val="center"/>
              <w:rPr>
                <w:rFonts w:ascii="Arial" w:hAnsi="Arial" w:cs="Arial"/>
                <w:i/>
              </w:rPr>
            </w:pPr>
            <w:r w:rsidRPr="00153875">
              <w:rPr>
                <w:rFonts w:ascii="Arial" w:hAnsi="Arial" w:cs="Arial"/>
                <w:i/>
              </w:rPr>
              <w:t>Обозначение</w:t>
            </w:r>
          </w:p>
        </w:tc>
        <w:tc>
          <w:tcPr>
            <w:tcW w:w="350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153875" w:rsidRDefault="00D476D5" w:rsidP="008A6F49">
            <w:pPr>
              <w:jc w:val="center"/>
              <w:rPr>
                <w:rFonts w:ascii="Arial" w:hAnsi="Arial" w:cs="Arial"/>
                <w:i/>
              </w:rPr>
            </w:pPr>
            <w:r w:rsidRPr="00153875">
              <w:rPr>
                <w:rFonts w:ascii="Arial" w:hAnsi="Arial" w:cs="Arial"/>
                <w:i/>
              </w:rPr>
              <w:t>Наименование</w:t>
            </w:r>
          </w:p>
        </w:tc>
        <w:tc>
          <w:tcPr>
            <w:tcW w:w="65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8A6F49" w:rsidRDefault="00D476D5" w:rsidP="008A6F49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153875">
              <w:rPr>
                <w:rFonts w:ascii="Arial" w:hAnsi="Arial" w:cs="Arial"/>
                <w:i/>
              </w:rPr>
              <w:t>Кол</w:t>
            </w:r>
            <w:r w:rsidRPr="008A6F49">
              <w:rPr>
                <w:rFonts w:ascii="Arial" w:hAnsi="Arial" w:cs="Arial"/>
                <w:i/>
                <w:w w:val="90"/>
              </w:rPr>
              <w:t>.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CC02F3" w:rsidRDefault="00D476D5" w:rsidP="008A6F49">
            <w:pPr>
              <w:jc w:val="center"/>
              <w:rPr>
                <w:rFonts w:ascii="Arial" w:hAnsi="Arial" w:cs="Arial"/>
                <w:i/>
                <w:spacing w:val="-20"/>
              </w:rPr>
            </w:pPr>
            <w:r w:rsidRPr="00CC02F3">
              <w:rPr>
                <w:rFonts w:ascii="Arial" w:hAnsi="Arial" w:cs="Arial"/>
                <w:i/>
                <w:spacing w:val="-20"/>
              </w:rPr>
              <w:t>Приме</w:t>
            </w:r>
            <w:r w:rsidR="00123F7C" w:rsidRPr="00CC02F3">
              <w:rPr>
                <w:rFonts w:ascii="Arial" w:hAnsi="Arial" w:cs="Arial"/>
                <w:i/>
                <w:spacing w:val="-20"/>
              </w:rPr>
              <w:softHyphen/>
            </w:r>
            <w:r w:rsidRPr="00CC02F3">
              <w:rPr>
                <w:rFonts w:ascii="Arial" w:hAnsi="Arial" w:cs="Arial"/>
                <w:i/>
                <w:spacing w:val="-20"/>
              </w:rPr>
              <w:t>ча</w:t>
            </w:r>
            <w:r w:rsidR="00123F7C" w:rsidRPr="00CC02F3">
              <w:rPr>
                <w:rFonts w:ascii="Arial" w:hAnsi="Arial" w:cs="Arial"/>
                <w:i/>
                <w:spacing w:val="-20"/>
              </w:rPr>
              <w:softHyphen/>
            </w:r>
            <w:r w:rsidRPr="00CC02F3">
              <w:rPr>
                <w:rFonts w:ascii="Arial" w:hAnsi="Arial" w:cs="Arial"/>
                <w:i/>
                <w:spacing w:val="-20"/>
              </w:rPr>
              <w:t>ние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8A6F49" w:rsidRDefault="00D476D5" w:rsidP="008A6F49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3F1BF7" w:rsidRPr="00A57FC5" w:rsidTr="007948B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3F1BF7" w:rsidRPr="00E54443" w:rsidRDefault="003F1BF7" w:rsidP="00272D8D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</w:p>
        </w:tc>
        <w:tc>
          <w:tcPr>
            <w:tcW w:w="376" w:type="dxa"/>
            <w:noWrap/>
            <w:vAlign w:val="center"/>
          </w:tcPr>
          <w:p w:rsidR="003F1BF7" w:rsidRPr="004919BD" w:rsidRDefault="003F1BF7" w:rsidP="007948B8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3F1BF7" w:rsidRPr="00D22A2C" w:rsidRDefault="003F1BF7" w:rsidP="005A5C0A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3F1BF7" w:rsidRPr="004919BD" w:rsidRDefault="003F1BF7" w:rsidP="007948B8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3F1BF7" w:rsidRPr="00E54443" w:rsidRDefault="003F1BF7" w:rsidP="007948B8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3F1BF7" w:rsidRPr="00565250" w:rsidRDefault="003F1BF7" w:rsidP="007948B8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3F1BF7" w:rsidRPr="003F1BF7" w:rsidRDefault="003F1BF7" w:rsidP="007948B8">
            <w:pPr>
              <w:ind w:left="-124" w:right="-131"/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3F1BF7" w:rsidRPr="008A6F49" w:rsidRDefault="003F1BF7" w:rsidP="007948B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476D5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476D5" w:rsidRPr="004919BD" w:rsidRDefault="00D476D5" w:rsidP="00272D8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D476D5" w:rsidRPr="004919BD" w:rsidRDefault="00D476D5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476D5" w:rsidRPr="00272D8D" w:rsidRDefault="00D476D5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4919BD" w:rsidRDefault="00D476D5" w:rsidP="00F55A9D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4919BD" w:rsidRDefault="002E4CBF" w:rsidP="008A6F49">
            <w:pPr>
              <w:jc w:val="center"/>
              <w:rPr>
                <w:rFonts w:ascii="Arial" w:hAnsi="Arial" w:cs="Arial"/>
                <w:i/>
                <w:u w:val="single"/>
              </w:rPr>
            </w:pPr>
            <w:r w:rsidRPr="004919BD">
              <w:rPr>
                <w:rFonts w:ascii="Arial" w:hAnsi="Arial" w:cs="Arial"/>
                <w:i/>
                <w:u w:val="single"/>
              </w:rPr>
              <w:t>Документация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476D5" w:rsidRPr="004919BD" w:rsidRDefault="00D476D5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4919BD" w:rsidRDefault="00D476D5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8A6F49" w:rsidRDefault="00D476D5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476D5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476D5" w:rsidRPr="004919BD" w:rsidRDefault="00D476D5" w:rsidP="00272D8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D476D5" w:rsidRPr="004919BD" w:rsidRDefault="00D476D5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476D5" w:rsidRPr="00272D8D" w:rsidRDefault="00D476D5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4919BD" w:rsidRDefault="00D476D5" w:rsidP="00F55A9D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4919BD" w:rsidRDefault="00D476D5" w:rsidP="00F55A9D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476D5" w:rsidRPr="004919BD" w:rsidRDefault="00D476D5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4919BD" w:rsidRDefault="00D476D5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8A6F49" w:rsidRDefault="00D476D5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476D5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476D5" w:rsidRPr="00E3533C" w:rsidRDefault="002E4CBF" w:rsidP="00272D8D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E3533C">
              <w:rPr>
                <w:rFonts w:ascii="Arial" w:hAnsi="Arial" w:cs="Arial"/>
                <w:i/>
              </w:rPr>
              <w:t>А</w:t>
            </w:r>
            <w:r w:rsidR="00E3533C" w:rsidRPr="00E3533C"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376" w:type="dxa"/>
            <w:noWrap/>
            <w:vAlign w:val="center"/>
          </w:tcPr>
          <w:p w:rsidR="00D476D5" w:rsidRPr="00E3533C" w:rsidRDefault="00D476D5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476D5" w:rsidRPr="00E3533C" w:rsidRDefault="00D476D5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D42FD8" w:rsidRDefault="003A7CEC" w:rsidP="0058422C">
            <w:pPr>
              <w:ind w:left="-19" w:right="-101" w:firstLine="19"/>
              <w:rPr>
                <w:rFonts w:ascii="Arial" w:hAnsi="Arial" w:cs="Arial"/>
                <w:i/>
              </w:rPr>
            </w:pPr>
            <w:r w:rsidRPr="00D42FD8">
              <w:rPr>
                <w:rFonts w:ascii="Arial" w:hAnsi="Arial" w:cs="Arial"/>
                <w:i/>
                <w:iCs/>
              </w:rPr>
              <w:t>КУИЖ.656445.3</w:t>
            </w:r>
            <w:r w:rsidR="0058422C">
              <w:rPr>
                <w:rFonts w:ascii="Arial" w:hAnsi="Arial" w:cs="Arial"/>
                <w:i/>
                <w:iCs/>
                <w:lang w:val="en-US"/>
              </w:rPr>
              <w:t>95</w:t>
            </w:r>
            <w:r w:rsidRPr="00D42FD8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5A11A2" w:rsidRPr="00D42FD8">
              <w:rPr>
                <w:rFonts w:ascii="Arial" w:hAnsi="Arial" w:cs="Arial"/>
                <w:i/>
                <w:iCs/>
              </w:rPr>
              <w:t>СБ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4919BD" w:rsidRDefault="002E4CBF" w:rsidP="001E2F98">
            <w:pPr>
              <w:rPr>
                <w:rFonts w:ascii="Arial" w:hAnsi="Arial" w:cs="Arial"/>
                <w:i/>
              </w:rPr>
            </w:pPr>
            <w:r w:rsidRPr="004919BD">
              <w:rPr>
                <w:rFonts w:ascii="Arial" w:hAnsi="Arial" w:cs="Arial"/>
                <w:i/>
              </w:rPr>
              <w:t>Сборочный чертёж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476D5" w:rsidRPr="004919BD" w:rsidRDefault="00D476D5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4919BD" w:rsidRDefault="00D476D5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8A6F49" w:rsidRDefault="00D476D5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2C2A61" w:rsidRPr="00A57FC5" w:rsidTr="00CC1A1C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2C2A61" w:rsidRPr="00A96678" w:rsidRDefault="002C2A61" w:rsidP="00E3533C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A96678">
              <w:rPr>
                <w:rFonts w:ascii="Arial" w:hAnsi="Arial" w:cs="Arial"/>
                <w:i/>
              </w:rPr>
              <w:t>А</w:t>
            </w:r>
            <w:r w:rsidR="00A96678" w:rsidRPr="00A96678"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376" w:type="dxa"/>
            <w:noWrap/>
            <w:vAlign w:val="center"/>
          </w:tcPr>
          <w:p w:rsidR="002C2A61" w:rsidRPr="004919BD" w:rsidRDefault="002C2A61" w:rsidP="00CC1A1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2C2A61" w:rsidRPr="00272D8D" w:rsidRDefault="002C2A61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2C2A61" w:rsidRPr="00BB36F0" w:rsidRDefault="003A7CEC" w:rsidP="0058422C">
            <w:pPr>
              <w:rPr>
                <w:rFonts w:ascii="Arial" w:hAnsi="Arial" w:cs="Arial"/>
                <w:i/>
              </w:rPr>
            </w:pPr>
            <w:r w:rsidRPr="00BB36F0">
              <w:rPr>
                <w:rFonts w:ascii="Arial" w:hAnsi="Arial" w:cs="Arial"/>
                <w:i/>
                <w:iCs/>
              </w:rPr>
              <w:t>КУИЖ.656445.3</w:t>
            </w:r>
            <w:r w:rsidR="0058422C">
              <w:rPr>
                <w:rFonts w:ascii="Arial" w:hAnsi="Arial" w:cs="Arial"/>
                <w:i/>
                <w:iCs/>
                <w:lang w:val="en-US"/>
              </w:rPr>
              <w:t>95</w:t>
            </w:r>
            <w:r w:rsidRPr="00BB36F0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8531B8" w:rsidRPr="00BB36F0">
              <w:rPr>
                <w:rFonts w:ascii="Arial" w:hAnsi="Arial" w:cs="Arial"/>
                <w:i/>
                <w:iCs/>
              </w:rPr>
              <w:t xml:space="preserve"> ГЧ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2C2A61" w:rsidRPr="004919BD" w:rsidRDefault="008531B8" w:rsidP="00CC1A1C">
            <w:pPr>
              <w:rPr>
                <w:rFonts w:ascii="Arial" w:hAnsi="Arial" w:cs="Arial"/>
                <w:i/>
              </w:rPr>
            </w:pPr>
            <w:r w:rsidRPr="004919BD">
              <w:rPr>
                <w:rFonts w:ascii="Arial" w:hAnsi="Arial" w:cs="Arial"/>
                <w:i/>
              </w:rPr>
              <w:t>Габаритный чертеж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2C2A61" w:rsidRPr="004919BD" w:rsidRDefault="002C2A61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2C2A61" w:rsidRPr="004919BD" w:rsidRDefault="002C2A61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2C2A61" w:rsidRPr="008A6F49" w:rsidRDefault="002C2A61" w:rsidP="00CC1A1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2C2A61" w:rsidRPr="00A57FC5" w:rsidTr="00CC1A1C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2C2A61" w:rsidRPr="003A7CEC" w:rsidRDefault="002C2A61" w:rsidP="00272D8D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3A7CEC">
              <w:rPr>
                <w:rFonts w:ascii="Arial" w:hAnsi="Arial" w:cs="Arial"/>
                <w:i/>
              </w:rPr>
              <w:t>А</w:t>
            </w:r>
            <w:r w:rsidR="00CF299C" w:rsidRPr="003A7CEC">
              <w:rPr>
                <w:rFonts w:ascii="Arial" w:hAnsi="Arial" w:cs="Arial"/>
                <w:i/>
                <w:lang w:val="en-US"/>
              </w:rPr>
              <w:t>3</w:t>
            </w:r>
          </w:p>
        </w:tc>
        <w:tc>
          <w:tcPr>
            <w:tcW w:w="376" w:type="dxa"/>
            <w:noWrap/>
            <w:vAlign w:val="center"/>
          </w:tcPr>
          <w:p w:rsidR="002C2A61" w:rsidRPr="003A7CEC" w:rsidRDefault="002C2A61" w:rsidP="00CC1A1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2C2A61" w:rsidRPr="003A7CEC" w:rsidRDefault="002C2A61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2C2A61" w:rsidRPr="003A7CEC" w:rsidRDefault="003A7CEC" w:rsidP="0058422C">
            <w:pPr>
              <w:rPr>
                <w:rFonts w:ascii="Arial" w:hAnsi="Arial" w:cs="Arial"/>
                <w:i/>
              </w:rPr>
            </w:pPr>
            <w:r w:rsidRPr="003A7CEC">
              <w:rPr>
                <w:rFonts w:ascii="Arial" w:hAnsi="Arial" w:cs="Arial"/>
                <w:i/>
                <w:iCs/>
              </w:rPr>
              <w:t>КУИЖ.656445.3</w:t>
            </w:r>
            <w:r w:rsidR="0058422C">
              <w:rPr>
                <w:rFonts w:ascii="Arial" w:hAnsi="Arial" w:cs="Arial"/>
                <w:i/>
                <w:iCs/>
                <w:lang w:val="en-US"/>
              </w:rPr>
              <w:t>95</w:t>
            </w:r>
            <w:r w:rsidRPr="003A7CEC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8531B8" w:rsidRPr="003A7CEC">
              <w:rPr>
                <w:rFonts w:ascii="Arial" w:hAnsi="Arial" w:cs="Arial"/>
                <w:i/>
                <w:iCs/>
              </w:rPr>
              <w:t>Э3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2C2A61" w:rsidRPr="004919BD" w:rsidRDefault="008531B8" w:rsidP="008531B8">
            <w:pPr>
              <w:rPr>
                <w:rFonts w:ascii="Arial" w:hAnsi="Arial" w:cs="Arial"/>
                <w:i/>
                <w:lang w:val="en-US"/>
              </w:rPr>
            </w:pPr>
            <w:r w:rsidRPr="004919BD">
              <w:rPr>
                <w:rFonts w:ascii="Arial" w:hAnsi="Arial" w:cs="Arial"/>
                <w:i/>
              </w:rPr>
              <w:t>Схема электрическая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2C2A61" w:rsidRPr="004919BD" w:rsidRDefault="002C2A61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2C2A61" w:rsidRPr="004919BD" w:rsidRDefault="002C2A61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2C2A61" w:rsidRPr="008A6F49" w:rsidRDefault="002C2A61" w:rsidP="00CC1A1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2C2A61" w:rsidRPr="00A57FC5" w:rsidTr="00CC1A1C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2C2A61" w:rsidRPr="003A7CEC" w:rsidRDefault="002C2A61" w:rsidP="00272D8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2C2A61" w:rsidRPr="003A7CEC" w:rsidRDefault="002C2A61" w:rsidP="00CC1A1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2C2A61" w:rsidRPr="003A7CEC" w:rsidRDefault="002C2A61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2C2A61" w:rsidRPr="003A7CEC" w:rsidRDefault="002C2A61" w:rsidP="00CC1A1C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2C2A61" w:rsidRPr="004919BD" w:rsidRDefault="008531B8" w:rsidP="00CC1A1C">
            <w:pPr>
              <w:rPr>
                <w:rFonts w:ascii="Arial" w:hAnsi="Arial" w:cs="Arial"/>
                <w:i/>
              </w:rPr>
            </w:pPr>
            <w:r w:rsidRPr="004919BD">
              <w:rPr>
                <w:rFonts w:ascii="Arial" w:hAnsi="Arial" w:cs="Arial"/>
                <w:i/>
              </w:rPr>
              <w:t>принципиальная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2C2A61" w:rsidRPr="004919BD" w:rsidRDefault="002C2A61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2C2A61" w:rsidRPr="004919BD" w:rsidRDefault="002C2A61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2C2A61" w:rsidRPr="008A6F49" w:rsidRDefault="002C2A61" w:rsidP="00CC1A1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2C2A61" w:rsidRPr="00A57FC5" w:rsidTr="00CC1A1C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2C2A61" w:rsidRPr="003A7CEC" w:rsidRDefault="002C2A61" w:rsidP="00272D8D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3A7CEC">
              <w:rPr>
                <w:rFonts w:ascii="Arial" w:hAnsi="Arial" w:cs="Arial"/>
                <w:i/>
              </w:rPr>
              <w:t>А</w:t>
            </w:r>
            <w:r w:rsidR="00CF299C" w:rsidRPr="003A7CEC"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376" w:type="dxa"/>
            <w:noWrap/>
            <w:vAlign w:val="center"/>
          </w:tcPr>
          <w:p w:rsidR="002C2A61" w:rsidRPr="003A7CEC" w:rsidRDefault="002C2A61" w:rsidP="00CC1A1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2C2A61" w:rsidRPr="003A7CEC" w:rsidRDefault="002C2A61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2C2A61" w:rsidRPr="003A7CEC" w:rsidRDefault="003A7CEC" w:rsidP="0058422C">
            <w:pPr>
              <w:rPr>
                <w:rFonts w:ascii="Arial" w:hAnsi="Arial" w:cs="Arial"/>
                <w:i/>
              </w:rPr>
            </w:pPr>
            <w:r w:rsidRPr="003A7CEC">
              <w:rPr>
                <w:rFonts w:ascii="Arial" w:hAnsi="Arial" w:cs="Arial"/>
                <w:i/>
                <w:iCs/>
              </w:rPr>
              <w:t>КУИЖ.656445.3</w:t>
            </w:r>
            <w:r w:rsidR="0058422C">
              <w:rPr>
                <w:rFonts w:ascii="Arial" w:hAnsi="Arial" w:cs="Arial"/>
                <w:i/>
                <w:iCs/>
                <w:lang w:val="en-US"/>
              </w:rPr>
              <w:t>95</w:t>
            </w:r>
            <w:r w:rsidRPr="003A7CEC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1133AD" w:rsidRPr="003A7CEC">
              <w:rPr>
                <w:rFonts w:ascii="Arial" w:hAnsi="Arial" w:cs="Arial"/>
                <w:i/>
                <w:iCs/>
              </w:rPr>
              <w:t>ПЭ3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2C2A61" w:rsidRPr="004919BD" w:rsidRDefault="001133AD" w:rsidP="00CC1A1C">
            <w:pPr>
              <w:rPr>
                <w:rFonts w:ascii="Arial" w:hAnsi="Arial" w:cs="Arial"/>
                <w:i/>
              </w:rPr>
            </w:pPr>
            <w:r w:rsidRPr="004919BD">
              <w:rPr>
                <w:rFonts w:ascii="Arial" w:hAnsi="Arial" w:cs="Arial"/>
                <w:i/>
              </w:rPr>
              <w:t>Перечень элементов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2C2A61" w:rsidRPr="004919BD" w:rsidRDefault="002C2A61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2C2A61" w:rsidRPr="004919BD" w:rsidRDefault="002C2A61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2C2A61" w:rsidRPr="008A6F49" w:rsidRDefault="002C2A61" w:rsidP="00CC1A1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7345A7" w:rsidRPr="00A57FC5" w:rsidTr="000F2D01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7345A7" w:rsidRPr="004919BD" w:rsidRDefault="007345A7" w:rsidP="00272D8D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7345A7" w:rsidRPr="004919BD" w:rsidRDefault="007345A7" w:rsidP="000F2D01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7345A7" w:rsidRPr="00272D8D" w:rsidRDefault="007345A7" w:rsidP="005A5C0A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7345A7" w:rsidRPr="004919BD" w:rsidRDefault="007345A7" w:rsidP="000F2D01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7345A7" w:rsidRPr="004919BD" w:rsidRDefault="007345A7" w:rsidP="000F2D01">
            <w:pPr>
              <w:suppressAutoHyphens/>
              <w:ind w:left="40" w:right="-108"/>
              <w:rPr>
                <w:rFonts w:ascii="Arial" w:hAnsi="Arial" w:cs="Arial"/>
                <w:b/>
                <w:i/>
                <w:iCs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7345A7" w:rsidRPr="004919BD" w:rsidRDefault="007345A7" w:rsidP="00515CDE">
            <w:pPr>
              <w:suppressAutoHyphens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7345A7" w:rsidRPr="004919BD" w:rsidRDefault="007345A7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7345A7" w:rsidRPr="008A6F49" w:rsidRDefault="007345A7" w:rsidP="000F2D0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66973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66973" w:rsidRPr="004919BD" w:rsidRDefault="00E66973" w:rsidP="00272D8D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E66973" w:rsidRPr="004919BD" w:rsidRDefault="00E66973" w:rsidP="008A6F49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66973" w:rsidRPr="00272D8D" w:rsidRDefault="00E66973" w:rsidP="005A5C0A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66973" w:rsidRPr="004919BD" w:rsidRDefault="00E66973" w:rsidP="004D4EE7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66973" w:rsidRPr="004919BD" w:rsidRDefault="00E66973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66973" w:rsidRPr="004919BD" w:rsidRDefault="00E66973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66973" w:rsidRPr="001E2F98" w:rsidRDefault="00E66973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66973" w:rsidRPr="008A6F49" w:rsidRDefault="00E66973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7C7AF9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7C7AF9" w:rsidRPr="004919BD" w:rsidRDefault="007C7AF9" w:rsidP="00272D8D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7C7AF9" w:rsidRPr="004919BD" w:rsidRDefault="007C7AF9" w:rsidP="008A6F49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7C7AF9" w:rsidRPr="00272D8D" w:rsidRDefault="007C7AF9" w:rsidP="005A5C0A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7C7AF9" w:rsidRPr="004919BD" w:rsidRDefault="007C7AF9" w:rsidP="008A6F49">
            <w:pPr>
              <w:suppressAutoHyphens/>
              <w:ind w:right="312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7C7AF9" w:rsidRPr="004919BD" w:rsidRDefault="005B68D8" w:rsidP="005B68D8">
            <w:pPr>
              <w:suppressAutoHyphens/>
              <w:ind w:right="312"/>
              <w:jc w:val="center"/>
              <w:rPr>
                <w:rFonts w:ascii="Arial" w:hAnsi="Arial" w:cs="Arial"/>
                <w:i/>
                <w:iCs/>
              </w:rPr>
            </w:pPr>
            <w:r w:rsidRPr="004919BD">
              <w:rPr>
                <w:rFonts w:ascii="Arial" w:hAnsi="Arial" w:cs="Arial"/>
                <w:i/>
                <w:u w:val="single"/>
              </w:rPr>
              <w:t>Сборочные единицы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7C7AF9" w:rsidRPr="004919BD" w:rsidRDefault="007C7AF9" w:rsidP="00515CDE">
            <w:pPr>
              <w:suppressAutoHyphens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7C7AF9" w:rsidRPr="004919BD" w:rsidRDefault="007C7AF9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7C7AF9" w:rsidRPr="008A6F49" w:rsidRDefault="007C7AF9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F0F91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F0F91" w:rsidRPr="004919BD" w:rsidRDefault="004F0F91" w:rsidP="00272D8D">
            <w:pPr>
              <w:suppressAutoHyphens/>
              <w:jc w:val="center"/>
              <w:rPr>
                <w:rFonts w:ascii="Arial" w:hAnsi="Arial" w:cs="Arial"/>
                <w:i/>
                <w:color w:val="FF0000"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4F0F91" w:rsidRPr="004919BD" w:rsidRDefault="004F0F91" w:rsidP="008A6F4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4F0F91" w:rsidRPr="004919BD" w:rsidRDefault="004F0F91" w:rsidP="005A5C0A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F0F91" w:rsidRPr="004919BD" w:rsidRDefault="004F0F91" w:rsidP="008A6F49">
            <w:pPr>
              <w:suppressAutoHyphens/>
              <w:ind w:right="312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F0F91" w:rsidRPr="004919BD" w:rsidRDefault="004F0F91" w:rsidP="004F0F91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4F0F91" w:rsidRPr="004919BD" w:rsidRDefault="004F0F91" w:rsidP="00515CDE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F0F91" w:rsidRPr="001E2F98" w:rsidRDefault="004F0F91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F0F91" w:rsidRPr="008A6F49" w:rsidRDefault="004F0F91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A04CA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A04CA" w:rsidRPr="00ED3896" w:rsidRDefault="009A04CA" w:rsidP="00272D8D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  <w:r w:rsidRPr="00ED3896">
              <w:rPr>
                <w:rFonts w:ascii="Arial" w:hAnsi="Arial" w:cs="Arial"/>
                <w:i/>
                <w:spacing w:val="-30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9A04CA" w:rsidRPr="004919BD" w:rsidRDefault="009A04CA" w:rsidP="008A6F4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30524A" w:rsidRDefault="00CD02E1" w:rsidP="005A5C0A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30524A">
              <w:rPr>
                <w:rFonts w:ascii="Arial" w:hAnsi="Arial" w:cs="Arial"/>
                <w:i/>
                <w:iCs/>
                <w:lang w:val="en-US"/>
              </w:rPr>
              <w:t>2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A04CA" w:rsidRPr="004919BD" w:rsidRDefault="009A04CA" w:rsidP="008A6F49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</w:rPr>
              <w:t>КУИЖ.301445.028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A04CA" w:rsidRPr="009A04CA" w:rsidRDefault="009A04CA" w:rsidP="009A04CA">
            <w:pPr>
              <w:suppressAutoHyphens/>
              <w:ind w:right="-115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Шкаф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9A04CA" w:rsidRDefault="009A04CA" w:rsidP="00515CDE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A04CA" w:rsidRPr="009F1840" w:rsidRDefault="009A04CA" w:rsidP="004A41CB">
            <w:pPr>
              <w:ind w:left="-124" w:right="-131"/>
              <w:rPr>
                <w:rFonts w:ascii="Arial" w:hAnsi="Arial" w:cs="Arial"/>
                <w:i/>
              </w:rPr>
            </w:pPr>
            <w:r w:rsidRPr="009F1840">
              <w:rPr>
                <w:rFonts w:ascii="Arial" w:hAnsi="Arial" w:cs="Arial"/>
                <w:i/>
                <w:spacing w:val="-20"/>
                <w:w w:val="80"/>
              </w:rPr>
              <w:t>+</w:t>
            </w:r>
            <w:r w:rsidR="009F1840" w:rsidRPr="009F1840">
              <w:rPr>
                <w:rFonts w:ascii="Arial" w:hAnsi="Arial" w:cs="Arial"/>
                <w:i/>
                <w:spacing w:val="-20"/>
                <w:w w:val="80"/>
              </w:rPr>
              <w:t>КУИЖ.656445.264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A04CA" w:rsidRPr="008A6F49" w:rsidRDefault="009A04CA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A04CA" w:rsidRPr="008A6BA2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A04CA" w:rsidRPr="004919BD" w:rsidRDefault="009A04CA" w:rsidP="00272D8D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9A04CA" w:rsidRPr="004919BD" w:rsidRDefault="009A04CA" w:rsidP="008A6F4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272D8D" w:rsidRDefault="009A04CA" w:rsidP="005A5C0A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A04CA" w:rsidRPr="004919BD" w:rsidRDefault="009A04CA" w:rsidP="004F0F91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A04CA" w:rsidRPr="004919BD" w:rsidRDefault="009A04CA" w:rsidP="004F0F91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4919BD" w:rsidRDefault="009A04CA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A04CA" w:rsidRPr="004919BD" w:rsidRDefault="009A04CA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A04CA" w:rsidRPr="008A6F49" w:rsidRDefault="009A04CA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A04CA" w:rsidRPr="008A6BA2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A04CA" w:rsidRPr="004919BD" w:rsidRDefault="009A04CA" w:rsidP="00272D8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9A04CA" w:rsidRPr="004919BD" w:rsidRDefault="009A04CA" w:rsidP="008A6F4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272D8D" w:rsidRDefault="009A04CA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A04CA" w:rsidRPr="004919BD" w:rsidRDefault="009A04CA" w:rsidP="009A3361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A04CA" w:rsidRPr="004919BD" w:rsidRDefault="009A04CA" w:rsidP="009A3361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4919BD" w:rsidRDefault="009A04CA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A04CA" w:rsidRPr="004919BD" w:rsidRDefault="009A04CA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A04CA" w:rsidRPr="008A6F49" w:rsidRDefault="009A04CA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A04CA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A04CA" w:rsidRPr="004919BD" w:rsidRDefault="009A04CA" w:rsidP="00272D8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9A04CA" w:rsidRPr="004919BD" w:rsidRDefault="009A04CA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272D8D" w:rsidRDefault="009A04CA" w:rsidP="00272D8D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A04CA" w:rsidRPr="004919BD" w:rsidRDefault="009A04CA" w:rsidP="00F55A9D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A04CA" w:rsidRPr="004919BD" w:rsidRDefault="009A04CA" w:rsidP="008A6F49">
            <w:pPr>
              <w:jc w:val="center"/>
              <w:rPr>
                <w:rFonts w:ascii="Arial" w:hAnsi="Arial" w:cs="Arial"/>
                <w:i/>
                <w:u w:val="single"/>
              </w:rPr>
            </w:pPr>
            <w:r w:rsidRPr="004919BD">
              <w:rPr>
                <w:rFonts w:ascii="Arial" w:hAnsi="Arial" w:cs="Arial"/>
                <w:i/>
                <w:u w:val="single"/>
              </w:rPr>
              <w:t>Детали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4919BD" w:rsidRDefault="009A04CA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A04CA" w:rsidRPr="004919BD" w:rsidRDefault="009A04CA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A04CA" w:rsidRPr="008A6F49" w:rsidRDefault="009A04CA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A04CA" w:rsidRPr="00A57FC5" w:rsidTr="008A6F4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A04CA" w:rsidRPr="004919BD" w:rsidRDefault="009A04CA" w:rsidP="00272D8D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9A04CA" w:rsidRPr="004919BD" w:rsidRDefault="009A04CA" w:rsidP="008A6F49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4919BD" w:rsidRDefault="009A04CA" w:rsidP="005A5C0A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A04CA" w:rsidRPr="004919BD" w:rsidRDefault="009A04CA" w:rsidP="00F76AB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A04CA" w:rsidRPr="004919BD" w:rsidRDefault="009A04CA" w:rsidP="00F76AB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A04CA" w:rsidRPr="004919BD" w:rsidRDefault="009A04CA" w:rsidP="00515CD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A04CA" w:rsidRPr="001E2F98" w:rsidRDefault="009A04CA" w:rsidP="001E2F98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A04CA" w:rsidRPr="008A6F49" w:rsidRDefault="009A04CA" w:rsidP="008A6F4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92482" w:rsidRPr="00A57FC5" w:rsidTr="007B76D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92482" w:rsidRPr="00380287" w:rsidRDefault="00992482" w:rsidP="007B76D9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  <w:r w:rsidRPr="003F4F4A">
              <w:rPr>
                <w:rFonts w:ascii="Arial" w:hAnsi="Arial" w:cs="Arial"/>
                <w:i/>
                <w:spacing w:val="-30"/>
              </w:rPr>
              <w:t>А</w:t>
            </w:r>
            <w:r>
              <w:rPr>
                <w:rFonts w:ascii="Arial" w:hAnsi="Arial" w:cs="Arial"/>
                <w:i/>
                <w:spacing w:val="-30"/>
                <w:lang w:val="en-US"/>
              </w:rPr>
              <w:t>4</w:t>
            </w:r>
          </w:p>
        </w:tc>
        <w:tc>
          <w:tcPr>
            <w:tcW w:w="376" w:type="dxa"/>
            <w:noWrap/>
            <w:vAlign w:val="center"/>
          </w:tcPr>
          <w:p w:rsidR="00992482" w:rsidRPr="004919BD" w:rsidRDefault="00992482" w:rsidP="007B76D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92482" w:rsidRPr="00342B09" w:rsidRDefault="00992482" w:rsidP="007B76D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  <w:r w:rsidRPr="00342B09">
              <w:rPr>
                <w:rFonts w:ascii="Arial" w:hAnsi="Arial" w:cs="Arial"/>
                <w:i/>
                <w:iCs/>
                <w:lang w:val="en-US"/>
              </w:rPr>
              <w:t>3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92482" w:rsidRPr="004D20C3" w:rsidRDefault="00992482" w:rsidP="007B76D9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  <w:r w:rsidRPr="00992482">
              <w:rPr>
                <w:rFonts w:ascii="Arial" w:hAnsi="Arial" w:cs="Arial"/>
                <w:i/>
                <w:iCs/>
              </w:rPr>
              <w:t>КУИЖ.734311.098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92482" w:rsidRPr="003F4F4A" w:rsidRDefault="00992482" w:rsidP="007B76D9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  <w:r w:rsidRPr="00992482">
              <w:rPr>
                <w:rFonts w:ascii="Arial" w:hAnsi="Arial" w:cs="Arial"/>
                <w:i/>
                <w:iCs/>
              </w:rPr>
              <w:t>Кронштейн шины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92482" w:rsidRPr="00D341A8" w:rsidRDefault="00992482" w:rsidP="007B76D9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92482" w:rsidRPr="009F1840" w:rsidRDefault="00992482" w:rsidP="007B76D9">
            <w:pPr>
              <w:ind w:left="-124" w:right="-131"/>
              <w:rPr>
                <w:rFonts w:ascii="Arial" w:hAnsi="Arial" w:cs="Arial"/>
                <w:i/>
              </w:rPr>
            </w:pPr>
            <w:r w:rsidRPr="009F1840">
              <w:rPr>
                <w:rFonts w:ascii="Arial" w:hAnsi="Arial" w:cs="Arial"/>
                <w:i/>
                <w:spacing w:val="-20"/>
                <w:w w:val="80"/>
              </w:rPr>
              <w:t>+</w:t>
            </w:r>
            <w:r w:rsidRPr="00992482">
              <w:rPr>
                <w:rFonts w:ascii="Arial" w:hAnsi="Arial" w:cs="Arial"/>
                <w:i/>
                <w:spacing w:val="-20"/>
                <w:w w:val="80"/>
              </w:rPr>
              <w:t>КУИЖ.656445.357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92482" w:rsidRPr="008A6F49" w:rsidRDefault="00992482" w:rsidP="007B76D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92482" w:rsidRPr="00A57FC5" w:rsidTr="007B76D9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92482" w:rsidRPr="004919BD" w:rsidRDefault="00992482" w:rsidP="007B76D9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992482" w:rsidRPr="004919BD" w:rsidRDefault="00992482" w:rsidP="007B76D9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92482" w:rsidRPr="004919BD" w:rsidRDefault="00992482" w:rsidP="007B76D9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92482" w:rsidRPr="004919BD" w:rsidRDefault="00992482" w:rsidP="007B76D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92482" w:rsidRPr="004919BD" w:rsidRDefault="00992482" w:rsidP="007B76D9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92482" w:rsidRPr="004919BD" w:rsidRDefault="00992482" w:rsidP="007B76D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92482" w:rsidRPr="001E2F98" w:rsidRDefault="00992482" w:rsidP="007B76D9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92482" w:rsidRPr="008A6F49" w:rsidRDefault="00992482" w:rsidP="007B76D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380287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380287" w:rsidRPr="00380287" w:rsidRDefault="00380287" w:rsidP="00380287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  <w:r w:rsidRPr="003F4F4A">
              <w:rPr>
                <w:rFonts w:ascii="Arial" w:hAnsi="Arial" w:cs="Arial"/>
                <w:i/>
                <w:spacing w:val="-30"/>
              </w:rPr>
              <w:t>А</w:t>
            </w:r>
            <w:r>
              <w:rPr>
                <w:rFonts w:ascii="Arial" w:hAnsi="Arial" w:cs="Arial"/>
                <w:i/>
                <w:spacing w:val="-30"/>
                <w:lang w:val="en-US"/>
              </w:rPr>
              <w:t>4</w:t>
            </w:r>
          </w:p>
        </w:tc>
        <w:tc>
          <w:tcPr>
            <w:tcW w:w="376" w:type="dxa"/>
            <w:noWrap/>
            <w:vAlign w:val="center"/>
          </w:tcPr>
          <w:p w:rsidR="00380287" w:rsidRPr="004919BD" w:rsidRDefault="00380287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380287" w:rsidRPr="007966FE" w:rsidRDefault="00CD02E1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  <w:r w:rsidRPr="007966FE">
              <w:rPr>
                <w:rFonts w:ascii="Arial" w:hAnsi="Arial" w:cs="Arial"/>
                <w:i/>
                <w:iCs/>
                <w:lang w:val="en-US"/>
              </w:rPr>
              <w:t>4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380287" w:rsidRPr="004D20C3" w:rsidRDefault="00380287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  <w:r w:rsidRPr="00380287">
              <w:rPr>
                <w:rFonts w:ascii="Arial" w:hAnsi="Arial" w:cs="Arial"/>
                <w:i/>
                <w:iCs/>
              </w:rPr>
              <w:t>ЕИЛА.741122.100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380287" w:rsidRPr="003F4F4A" w:rsidRDefault="00380287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  <w:r w:rsidRPr="00380287">
              <w:rPr>
                <w:rFonts w:ascii="Arial" w:hAnsi="Arial" w:cs="Arial"/>
                <w:i/>
                <w:iCs/>
              </w:rPr>
              <w:t>Планка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380287" w:rsidRPr="00D341A8" w:rsidRDefault="00380287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4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380287" w:rsidRPr="009F1840" w:rsidRDefault="00380287" w:rsidP="004A41CB">
            <w:pPr>
              <w:ind w:left="-124" w:right="-131"/>
              <w:rPr>
                <w:rFonts w:ascii="Arial" w:hAnsi="Arial" w:cs="Arial"/>
                <w:i/>
              </w:rPr>
            </w:pPr>
            <w:r w:rsidRPr="009F1840">
              <w:rPr>
                <w:rFonts w:ascii="Arial" w:hAnsi="Arial" w:cs="Arial"/>
                <w:i/>
                <w:spacing w:val="-20"/>
                <w:w w:val="80"/>
              </w:rPr>
              <w:t>+</w:t>
            </w:r>
            <w:r w:rsidRPr="00380287">
              <w:rPr>
                <w:rFonts w:ascii="Arial" w:hAnsi="Arial" w:cs="Arial"/>
                <w:i/>
                <w:spacing w:val="-20"/>
                <w:w w:val="80"/>
              </w:rPr>
              <w:t>ЕИЛА.656445.005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380287" w:rsidRPr="008A6F49" w:rsidRDefault="00380287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380287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380287" w:rsidRPr="004919BD" w:rsidRDefault="00380287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380287" w:rsidRPr="004919BD" w:rsidRDefault="00380287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380287" w:rsidRPr="004919BD" w:rsidRDefault="00380287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380287" w:rsidRPr="004919BD" w:rsidRDefault="00380287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380287" w:rsidRPr="004919BD" w:rsidRDefault="00380287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380287" w:rsidRPr="004919BD" w:rsidRDefault="00380287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380287" w:rsidRPr="001E2F98" w:rsidRDefault="00380287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380287" w:rsidRPr="008A6F49" w:rsidRDefault="00380287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E6E08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E6E08" w:rsidRPr="003F4F4A" w:rsidRDefault="00DE6E08" w:rsidP="00960C5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  <w:r w:rsidRPr="003F4F4A">
              <w:rPr>
                <w:rFonts w:ascii="Arial" w:hAnsi="Arial" w:cs="Arial"/>
                <w:i/>
                <w:spacing w:val="-30"/>
              </w:rPr>
              <w:t>А</w:t>
            </w:r>
            <w:r w:rsidRPr="003F4F4A">
              <w:rPr>
                <w:rFonts w:ascii="Arial" w:hAnsi="Arial" w:cs="Arial"/>
                <w:i/>
                <w:spacing w:val="-30"/>
                <w:lang w:val="en-US"/>
              </w:rPr>
              <w:t>3</w:t>
            </w:r>
          </w:p>
        </w:tc>
        <w:tc>
          <w:tcPr>
            <w:tcW w:w="376" w:type="dxa"/>
            <w:noWrap/>
            <w:vAlign w:val="center"/>
          </w:tcPr>
          <w:p w:rsidR="00DE6E08" w:rsidRPr="004919BD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B83370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  <w:r w:rsidRPr="00B83370">
              <w:rPr>
                <w:rFonts w:ascii="Arial" w:hAnsi="Arial" w:cs="Arial"/>
                <w:i/>
                <w:iCs/>
                <w:lang w:val="en-US"/>
              </w:rPr>
              <w:t>6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E6E08" w:rsidRPr="004919BD" w:rsidRDefault="00DE6E08" w:rsidP="004A41CB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  <w:r w:rsidRPr="00960C5B">
              <w:rPr>
                <w:rFonts w:ascii="Arial" w:hAnsi="Arial" w:cs="Arial"/>
                <w:i/>
                <w:iCs/>
              </w:rPr>
              <w:t>КУИЖ.741122.047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E6E08" w:rsidRPr="003F4F4A" w:rsidRDefault="00DE6E08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  <w:r w:rsidRPr="003F4F4A">
              <w:rPr>
                <w:rFonts w:ascii="Arial" w:hAnsi="Arial" w:cs="Arial"/>
                <w:i/>
                <w:iCs/>
              </w:rPr>
              <w:t>Панель металлическая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D341A8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E6E08" w:rsidRPr="009F1840" w:rsidRDefault="00DE6E08" w:rsidP="00B42D98">
            <w:pPr>
              <w:ind w:left="-124" w:right="-131"/>
              <w:rPr>
                <w:rFonts w:ascii="Arial" w:hAnsi="Arial" w:cs="Arial"/>
                <w:i/>
              </w:rPr>
            </w:pPr>
            <w:r w:rsidRPr="009F1840">
              <w:rPr>
                <w:rFonts w:ascii="Arial" w:hAnsi="Arial" w:cs="Arial"/>
                <w:i/>
                <w:spacing w:val="-20"/>
                <w:w w:val="80"/>
              </w:rPr>
              <w:t>+</w:t>
            </w:r>
            <w:r w:rsidRPr="00DE6E08">
              <w:rPr>
                <w:rFonts w:ascii="Arial" w:hAnsi="Arial" w:cs="Arial"/>
                <w:i/>
                <w:spacing w:val="-20"/>
                <w:w w:val="80"/>
              </w:rPr>
              <w:t>КУИЖ.656445.348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E6E08" w:rsidRPr="008A6F49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E6E08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E6E08" w:rsidRPr="004919BD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DE6E08" w:rsidRPr="004919BD" w:rsidRDefault="00DE6E08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4919BD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E6E08" w:rsidRPr="004919BD" w:rsidRDefault="00DE6E08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E6E08" w:rsidRPr="004919BD" w:rsidRDefault="00DE6E08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4919BD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E6E08" w:rsidRPr="001E2F98" w:rsidRDefault="00DE6E08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E6E08" w:rsidRPr="008A6F49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E6E08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E6E08" w:rsidRPr="00DA47EF" w:rsidRDefault="00DE6E08" w:rsidP="00DA47EF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  <w:r w:rsidRPr="003F4F4A">
              <w:rPr>
                <w:rFonts w:ascii="Arial" w:hAnsi="Arial" w:cs="Arial"/>
                <w:i/>
                <w:spacing w:val="-30"/>
              </w:rPr>
              <w:t>А</w:t>
            </w:r>
            <w:r>
              <w:rPr>
                <w:rFonts w:ascii="Arial" w:hAnsi="Arial" w:cs="Arial"/>
                <w:i/>
                <w:spacing w:val="-30"/>
                <w:lang w:val="en-US"/>
              </w:rPr>
              <w:t>4</w:t>
            </w:r>
          </w:p>
        </w:tc>
        <w:tc>
          <w:tcPr>
            <w:tcW w:w="376" w:type="dxa"/>
            <w:noWrap/>
            <w:vAlign w:val="center"/>
          </w:tcPr>
          <w:p w:rsidR="00DE6E08" w:rsidRPr="004919BD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17228C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  <w:r w:rsidRPr="0017228C">
              <w:rPr>
                <w:rFonts w:ascii="Arial" w:hAnsi="Arial" w:cs="Arial"/>
                <w:i/>
                <w:iCs/>
                <w:lang w:val="en-US"/>
              </w:rPr>
              <w:t>8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E6E08" w:rsidRPr="00DA47EF" w:rsidRDefault="00DE6E08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  <w:r w:rsidRPr="001B42E7">
              <w:rPr>
                <w:rFonts w:ascii="Arial" w:hAnsi="Arial" w:cs="Arial"/>
                <w:i/>
                <w:iCs/>
              </w:rPr>
              <w:t>КУИЖ.741124.</w:t>
            </w:r>
            <w:r>
              <w:rPr>
                <w:rFonts w:ascii="Arial" w:hAnsi="Arial" w:cs="Arial"/>
                <w:i/>
                <w:iCs/>
                <w:lang w:val="en-US"/>
              </w:rPr>
              <w:t>316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E6E08" w:rsidRPr="003F4F4A" w:rsidRDefault="00DE6E08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  <w:r w:rsidRPr="003F4F4A">
              <w:rPr>
                <w:rFonts w:ascii="Arial" w:hAnsi="Arial" w:cs="Arial"/>
                <w:i/>
                <w:iCs/>
              </w:rPr>
              <w:t>Панель металлическая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D341A8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E6E08" w:rsidRPr="009F1840" w:rsidRDefault="00DE6E08" w:rsidP="004A41CB">
            <w:pPr>
              <w:ind w:left="-124" w:right="-131"/>
              <w:rPr>
                <w:rFonts w:ascii="Arial" w:hAnsi="Arial" w:cs="Arial"/>
                <w:i/>
              </w:rPr>
            </w:pPr>
            <w:r w:rsidRPr="009F1840">
              <w:rPr>
                <w:rFonts w:ascii="Arial" w:hAnsi="Arial" w:cs="Arial"/>
                <w:i/>
                <w:spacing w:val="-20"/>
                <w:w w:val="80"/>
              </w:rPr>
              <w:t>+</w:t>
            </w:r>
            <w:r w:rsidRPr="00DA47EF">
              <w:rPr>
                <w:rFonts w:ascii="Arial" w:hAnsi="Arial" w:cs="Arial"/>
                <w:i/>
                <w:spacing w:val="-20"/>
                <w:w w:val="80"/>
              </w:rPr>
              <w:t>КУИЖ.656445.239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E6E08" w:rsidRPr="008A6F49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E6E08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E6E08" w:rsidRPr="003F4F4A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  <w:r w:rsidRPr="003F4F4A">
              <w:rPr>
                <w:rFonts w:ascii="Arial" w:hAnsi="Arial" w:cs="Arial"/>
                <w:i/>
                <w:spacing w:val="-30"/>
              </w:rPr>
              <w:t>А</w:t>
            </w:r>
            <w:r w:rsidRPr="003F4F4A">
              <w:rPr>
                <w:rFonts w:ascii="Arial" w:hAnsi="Arial" w:cs="Arial"/>
                <w:i/>
                <w:spacing w:val="-30"/>
                <w:lang w:val="en-US"/>
              </w:rPr>
              <w:t>3</w:t>
            </w:r>
          </w:p>
        </w:tc>
        <w:tc>
          <w:tcPr>
            <w:tcW w:w="376" w:type="dxa"/>
            <w:noWrap/>
            <w:vAlign w:val="center"/>
          </w:tcPr>
          <w:p w:rsidR="00DE6E08" w:rsidRPr="004919BD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CC3D84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  <w:r w:rsidRPr="00CC3D84">
              <w:rPr>
                <w:rFonts w:ascii="Arial" w:hAnsi="Arial" w:cs="Arial"/>
                <w:i/>
                <w:iCs/>
                <w:lang w:val="en-US"/>
              </w:rPr>
              <w:t>10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E6E08" w:rsidRPr="004919BD" w:rsidRDefault="00DE6E08" w:rsidP="004A41CB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  <w:r w:rsidRPr="001B42E7">
              <w:rPr>
                <w:rFonts w:ascii="Arial" w:hAnsi="Arial" w:cs="Arial"/>
                <w:i/>
                <w:iCs/>
              </w:rPr>
              <w:t>КУИЖ.741124.474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E6E08" w:rsidRPr="003F4F4A" w:rsidRDefault="00DE6E08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  <w:r w:rsidRPr="003F4F4A">
              <w:rPr>
                <w:rFonts w:ascii="Arial" w:hAnsi="Arial" w:cs="Arial"/>
                <w:i/>
                <w:iCs/>
              </w:rPr>
              <w:t>Панель металлическая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D341A8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E6E08" w:rsidRPr="009F1840" w:rsidRDefault="00DE6E08" w:rsidP="004A41CB">
            <w:pPr>
              <w:ind w:left="-124" w:right="-131"/>
              <w:rPr>
                <w:rFonts w:ascii="Arial" w:hAnsi="Arial" w:cs="Arial"/>
                <w:i/>
              </w:rPr>
            </w:pPr>
            <w:r w:rsidRPr="009F1840">
              <w:rPr>
                <w:rFonts w:ascii="Arial" w:hAnsi="Arial" w:cs="Arial"/>
                <w:i/>
                <w:spacing w:val="-20"/>
                <w:w w:val="80"/>
              </w:rPr>
              <w:t>+КУИЖ.656445.264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E6E08" w:rsidRPr="008A6F49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E6E08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E6E08" w:rsidRPr="003F4F4A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  <w:r w:rsidRPr="003F4F4A">
              <w:rPr>
                <w:rFonts w:ascii="Arial" w:hAnsi="Arial" w:cs="Arial"/>
                <w:i/>
                <w:spacing w:val="-30"/>
              </w:rPr>
              <w:t>А</w:t>
            </w:r>
            <w:r w:rsidRPr="003F4F4A">
              <w:rPr>
                <w:rFonts w:ascii="Arial" w:hAnsi="Arial" w:cs="Arial"/>
                <w:i/>
                <w:spacing w:val="-30"/>
                <w:lang w:val="en-US"/>
              </w:rPr>
              <w:t>3</w:t>
            </w:r>
          </w:p>
        </w:tc>
        <w:tc>
          <w:tcPr>
            <w:tcW w:w="376" w:type="dxa"/>
            <w:noWrap/>
            <w:vAlign w:val="center"/>
          </w:tcPr>
          <w:p w:rsidR="00DE6E08" w:rsidRPr="004919BD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CC3D84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  <w:r w:rsidRPr="00CC3D84">
              <w:rPr>
                <w:rFonts w:ascii="Arial" w:hAnsi="Arial" w:cs="Arial"/>
                <w:i/>
                <w:iCs/>
                <w:lang w:val="en-US"/>
              </w:rPr>
              <w:t>11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E6E08" w:rsidRPr="004D20C3" w:rsidRDefault="00DE6E08" w:rsidP="004A41CB">
            <w:pPr>
              <w:suppressAutoHyphens/>
              <w:ind w:right="-115"/>
              <w:rPr>
                <w:rFonts w:ascii="Arial" w:hAnsi="Arial" w:cs="Arial"/>
                <w:i/>
                <w:iCs/>
                <w:lang w:val="en-US"/>
              </w:rPr>
            </w:pPr>
            <w:r w:rsidRPr="001B42E7">
              <w:rPr>
                <w:rFonts w:ascii="Arial" w:hAnsi="Arial" w:cs="Arial"/>
                <w:i/>
                <w:iCs/>
              </w:rPr>
              <w:t>КУИЖ.741124.47</w:t>
            </w:r>
            <w:r>
              <w:rPr>
                <w:rFonts w:ascii="Arial" w:hAnsi="Arial" w:cs="Arial"/>
                <w:i/>
                <w:iCs/>
                <w:lang w:val="en-US"/>
              </w:rPr>
              <w:t>6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E6E08" w:rsidRPr="003F4F4A" w:rsidRDefault="00DE6E08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  <w:r w:rsidRPr="003F4F4A">
              <w:rPr>
                <w:rFonts w:ascii="Arial" w:hAnsi="Arial" w:cs="Arial"/>
                <w:i/>
                <w:iCs/>
              </w:rPr>
              <w:t>Панель металлическая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D341A8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E6E08" w:rsidRPr="009F1840" w:rsidRDefault="00DE6E08" w:rsidP="004A41CB">
            <w:pPr>
              <w:ind w:left="-124" w:right="-131"/>
              <w:rPr>
                <w:rFonts w:ascii="Arial" w:hAnsi="Arial" w:cs="Arial"/>
                <w:i/>
              </w:rPr>
            </w:pPr>
            <w:r w:rsidRPr="009F1840">
              <w:rPr>
                <w:rFonts w:ascii="Arial" w:hAnsi="Arial" w:cs="Arial"/>
                <w:i/>
                <w:spacing w:val="-20"/>
                <w:w w:val="80"/>
              </w:rPr>
              <w:t>+КУИЖ.656445.264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E6E08" w:rsidRPr="008A6F49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E6E08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E6E08" w:rsidRPr="004919BD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DE6E08" w:rsidRPr="004919BD" w:rsidRDefault="00DE6E08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4919BD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E6E08" w:rsidRPr="004919BD" w:rsidRDefault="00DE6E08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E6E08" w:rsidRPr="004919BD" w:rsidRDefault="00DE6E08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4919BD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E6E08" w:rsidRPr="001E2F98" w:rsidRDefault="00DE6E08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E6E08" w:rsidRPr="008A6F49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E54EA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E54EA" w:rsidRPr="004919BD" w:rsidRDefault="000E54EA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0E54EA" w:rsidRPr="004919BD" w:rsidRDefault="000E54EA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0E54EA" w:rsidRPr="004919BD" w:rsidRDefault="000E54EA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E54EA" w:rsidRPr="004919BD" w:rsidRDefault="000E54EA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E54EA" w:rsidRPr="004919BD" w:rsidRDefault="000E54EA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0E54EA" w:rsidRPr="004919BD" w:rsidRDefault="000E54EA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E54EA" w:rsidRPr="001E2F98" w:rsidRDefault="000E54EA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E54EA" w:rsidRPr="008A6F49" w:rsidRDefault="000E54EA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E54EA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E54EA" w:rsidRPr="004919BD" w:rsidRDefault="000E54EA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</w:rPr>
            </w:pPr>
          </w:p>
        </w:tc>
        <w:tc>
          <w:tcPr>
            <w:tcW w:w="376" w:type="dxa"/>
            <w:noWrap/>
            <w:vAlign w:val="center"/>
          </w:tcPr>
          <w:p w:rsidR="000E54EA" w:rsidRPr="004919BD" w:rsidRDefault="000E54EA" w:rsidP="004A41CB">
            <w:pPr>
              <w:suppressAutoHyphens/>
              <w:ind w:right="312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0E54EA" w:rsidRPr="004919BD" w:rsidRDefault="000E54EA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E54EA" w:rsidRPr="004919BD" w:rsidRDefault="000E54EA" w:rsidP="004A41C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E54EA" w:rsidRPr="004919BD" w:rsidRDefault="000E54EA" w:rsidP="004A41CB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0E54EA" w:rsidRPr="004919BD" w:rsidRDefault="000E54EA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E54EA" w:rsidRPr="001E2F98" w:rsidRDefault="000E54EA" w:rsidP="004A41CB">
            <w:pPr>
              <w:ind w:left="-32" w:right="-85"/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E54EA" w:rsidRPr="008A6F49" w:rsidRDefault="000E54EA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DE6E08" w:rsidRPr="00A57FC5" w:rsidTr="004A41CB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DE6E08" w:rsidRPr="00D341A8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spacing w:val="-30"/>
                <w:lang w:val="en-US"/>
              </w:rPr>
            </w:pPr>
            <w:r w:rsidRPr="00D341A8">
              <w:rPr>
                <w:rFonts w:ascii="Arial" w:hAnsi="Arial" w:cs="Arial"/>
                <w:i/>
                <w:spacing w:val="-30"/>
              </w:rPr>
              <w:t>А</w:t>
            </w:r>
            <w:r w:rsidRPr="00D341A8">
              <w:rPr>
                <w:rFonts w:ascii="Arial" w:hAnsi="Arial" w:cs="Arial"/>
                <w:i/>
                <w:spacing w:val="-30"/>
                <w:lang w:val="en-US"/>
              </w:rPr>
              <w:t>4</w:t>
            </w:r>
          </w:p>
        </w:tc>
        <w:tc>
          <w:tcPr>
            <w:tcW w:w="376" w:type="dxa"/>
            <w:noWrap/>
            <w:vAlign w:val="center"/>
          </w:tcPr>
          <w:p w:rsidR="00DE6E08" w:rsidRPr="004919BD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3536CF" w:rsidRDefault="00DE6E08" w:rsidP="004A41CB">
            <w:pPr>
              <w:suppressAutoHyphens/>
              <w:ind w:left="-57" w:right="-57"/>
              <w:jc w:val="center"/>
              <w:rPr>
                <w:rFonts w:ascii="Arial" w:hAnsi="Arial" w:cs="Arial"/>
                <w:i/>
                <w:iCs/>
              </w:rPr>
            </w:pPr>
            <w:r w:rsidRPr="003536CF">
              <w:rPr>
                <w:rFonts w:ascii="Arial" w:hAnsi="Arial" w:cs="Arial"/>
                <w:i/>
                <w:iCs/>
                <w:lang w:val="en-US"/>
              </w:rPr>
              <w:t>13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E6E08" w:rsidRPr="004919BD" w:rsidRDefault="00DE6E08" w:rsidP="004A41CB">
            <w:pPr>
              <w:suppressAutoHyphens/>
              <w:ind w:right="-115"/>
              <w:rPr>
                <w:rFonts w:ascii="Arial" w:hAnsi="Arial" w:cs="Arial"/>
                <w:i/>
                <w:iCs/>
              </w:rPr>
            </w:pPr>
            <w:r w:rsidRPr="00426DD1">
              <w:rPr>
                <w:rFonts w:ascii="Arial" w:hAnsi="Arial" w:cs="Arial"/>
                <w:i/>
                <w:iCs/>
              </w:rPr>
              <w:t>КУИЖ.741131.057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E6E08" w:rsidRPr="006121A2" w:rsidRDefault="00DE6E08" w:rsidP="004A41CB">
            <w:pPr>
              <w:suppressAutoHyphens/>
              <w:ind w:left="40" w:right="-108"/>
              <w:rPr>
                <w:rFonts w:ascii="Arial" w:hAnsi="Arial" w:cs="Arial"/>
                <w:i/>
                <w:iCs/>
              </w:rPr>
            </w:pPr>
            <w:r w:rsidRPr="00426DD1">
              <w:rPr>
                <w:rFonts w:ascii="Arial" w:hAnsi="Arial" w:cs="Arial"/>
                <w:i/>
                <w:iCs/>
              </w:rPr>
              <w:t>Опора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DE6E08" w:rsidRPr="00D341A8" w:rsidRDefault="00DE6E08" w:rsidP="004A41CB">
            <w:pPr>
              <w:suppressAutoHyphens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E6E08" w:rsidRPr="009F1840" w:rsidRDefault="00DE6E08" w:rsidP="004A41CB">
            <w:pPr>
              <w:ind w:left="-124" w:right="-131"/>
              <w:rPr>
                <w:rFonts w:ascii="Arial" w:hAnsi="Arial" w:cs="Arial"/>
                <w:i/>
              </w:rPr>
            </w:pPr>
            <w:r w:rsidRPr="009F1840">
              <w:rPr>
                <w:rFonts w:ascii="Arial" w:hAnsi="Arial" w:cs="Arial"/>
                <w:i/>
                <w:spacing w:val="-20"/>
                <w:w w:val="80"/>
              </w:rPr>
              <w:t>+</w:t>
            </w:r>
            <w:r w:rsidRPr="00426DD1">
              <w:rPr>
                <w:rFonts w:ascii="Arial" w:hAnsi="Arial" w:cs="Arial"/>
                <w:i/>
                <w:spacing w:val="-20"/>
                <w:w w:val="80"/>
              </w:rPr>
              <w:t>КУИЖ.656327.060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E6E08" w:rsidRPr="008A6F49" w:rsidRDefault="00DE6E08" w:rsidP="004A41CB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F271CE" w:rsidRPr="000B7A2C" w:rsidRDefault="00F271CE" w:rsidP="000E54EA"/>
    <w:sectPr w:rsidR="00F271CE" w:rsidRPr="000B7A2C" w:rsidSect="00504F9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-340" w:right="397" w:bottom="284" w:left="39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610" w:rsidRDefault="00133610">
      <w:r>
        <w:separator/>
      </w:r>
    </w:p>
  </w:endnote>
  <w:endnote w:type="continuationSeparator" w:id="0">
    <w:p w:rsidR="00133610" w:rsidRDefault="0013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01" w:rsidRDefault="000F2D01">
    <w:pPr>
      <w:pStyle w:val="a4"/>
    </w:pPr>
  </w:p>
  <w:p w:rsidR="000F2D01" w:rsidRDefault="000F2D01">
    <w:pPr>
      <w:pStyle w:val="a4"/>
    </w:pPr>
  </w:p>
  <w:p w:rsidR="000F2D01" w:rsidRDefault="000F2D01">
    <w:pPr>
      <w:pStyle w:val="a4"/>
    </w:pPr>
  </w:p>
  <w:p w:rsidR="000F2D01" w:rsidRDefault="000F2D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"/>
      <w:gridCol w:w="382"/>
      <w:gridCol w:w="385"/>
      <w:gridCol w:w="547"/>
      <w:gridCol w:w="1312"/>
      <w:gridCol w:w="864"/>
      <w:gridCol w:w="559"/>
      <w:gridCol w:w="3867"/>
      <w:gridCol w:w="283"/>
      <w:gridCol w:w="283"/>
      <w:gridCol w:w="283"/>
      <w:gridCol w:w="838"/>
      <w:gridCol w:w="1083"/>
    </w:tblGrid>
    <w:tr w:rsidR="003E7E99" w:rsidRPr="008A6F49" w:rsidTr="007F0540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E7E99" w:rsidRPr="00930B39" w:rsidRDefault="003E7E99" w:rsidP="007F0540">
          <w:pPr>
            <w:pStyle w:val="a4"/>
            <w:jc w:val="center"/>
            <w:rPr>
              <w:rFonts w:ascii="Arial" w:hAnsi="Arial" w:cs="Arial"/>
              <w:i/>
              <w:sz w:val="40"/>
              <w:szCs w:val="40"/>
              <w:lang w:val="en-US"/>
            </w:rPr>
          </w:pPr>
          <w:r w:rsidRPr="001E5D23">
            <w:rPr>
              <w:rFonts w:ascii="Arial" w:hAnsi="Arial" w:cs="Arial"/>
              <w:i/>
              <w:sz w:val="40"/>
              <w:szCs w:val="40"/>
            </w:rPr>
            <w:t>КУИЖ.656445.3</w:t>
          </w:r>
          <w:r>
            <w:rPr>
              <w:rFonts w:ascii="Arial" w:hAnsi="Arial" w:cs="Arial"/>
              <w:i/>
              <w:sz w:val="40"/>
              <w:szCs w:val="40"/>
            </w:rPr>
            <w:t>95</w:t>
          </w: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Изм</w:t>
          </w: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3E7E99" w:rsidRPr="00730A14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3E7E99" w:rsidRPr="00730A14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730A14">
            <w:rPr>
              <w:rFonts w:ascii="Arial" w:hAnsi="Arial" w:cs="Arial"/>
              <w:i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730A14">
            <w:rPr>
              <w:rFonts w:ascii="Arial" w:hAnsi="Arial" w:cs="Arial"/>
              <w:i/>
              <w:sz w:val="20"/>
              <w:szCs w:val="20"/>
            </w:rPr>
            <w:t>Подп</w:t>
          </w: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Дата</w:t>
          </w: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Разраб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265A4B" w:rsidRDefault="003E7E99" w:rsidP="007F0540">
          <w:pPr>
            <w:pStyle w:val="a4"/>
            <w:ind w:left="67" w:right="-78"/>
            <w:rPr>
              <w:rFonts w:ascii="Arial" w:hAnsi="Arial" w:cs="Arial"/>
              <w:i/>
              <w:w w:val="90"/>
              <w:sz w:val="20"/>
              <w:szCs w:val="20"/>
            </w:rPr>
          </w:pPr>
          <w:r>
            <w:rPr>
              <w:rFonts w:ascii="Arial" w:hAnsi="Arial" w:cs="Arial"/>
              <w:i/>
              <w:spacing w:val="-20"/>
              <w:sz w:val="20"/>
              <w:szCs w:val="20"/>
            </w:rPr>
            <w:t>Мельниченко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1376A0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>
            <w:rPr>
              <w:rFonts w:ascii="Arial" w:hAnsi="Arial" w:cs="Arial"/>
              <w:i/>
              <w:noProof/>
              <w:sz w:val="20"/>
              <w:szCs w:val="20"/>
            </w:rPr>
            <w:drawing>
              <wp:anchor distT="0" distB="0" distL="114300" distR="114300" simplePos="0" relativeHeight="251660800" behindDoc="1" locked="0" layoutInCell="1" allowOverlap="0">
                <wp:simplePos x="0" y="0"/>
                <wp:positionH relativeFrom="column">
                  <wp:posOffset>904240</wp:posOffset>
                </wp:positionH>
                <wp:positionV relativeFrom="paragraph">
                  <wp:posOffset>5473065</wp:posOffset>
                </wp:positionV>
                <wp:extent cx="793750" cy="321945"/>
                <wp:effectExtent l="0" t="0" r="0" b="0"/>
                <wp:wrapNone/>
                <wp:docPr id="117" name="Рисунок 2" descr="Мельниченко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73" t="30865" r="39958" b="384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i/>
              <w:noProof/>
              <w:sz w:val="20"/>
              <w:szCs w:val="20"/>
            </w:rPr>
            <w:drawing>
              <wp:anchor distT="0" distB="0" distL="114300" distR="114300" simplePos="0" relativeHeight="251658752" behindDoc="1" locked="0" layoutInCell="1" allowOverlap="0">
                <wp:simplePos x="0" y="0"/>
                <wp:positionH relativeFrom="column">
                  <wp:posOffset>1865630</wp:posOffset>
                </wp:positionH>
                <wp:positionV relativeFrom="paragraph">
                  <wp:posOffset>9337675</wp:posOffset>
                </wp:positionV>
                <wp:extent cx="793750" cy="321945"/>
                <wp:effectExtent l="0" t="0" r="0" b="0"/>
                <wp:wrapNone/>
                <wp:docPr id="115" name="Рисунок 2" descr="Мельниченко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73" t="30865" r="39958" b="384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i/>
              <w:noProof/>
              <w:sz w:val="20"/>
              <w:szCs w:val="20"/>
            </w:rPr>
            <w:drawing>
              <wp:anchor distT="0" distB="0" distL="114300" distR="114300" simplePos="0" relativeHeight="251657728" behindDoc="1" locked="0" layoutInCell="1" allowOverlap="0">
                <wp:simplePos x="0" y="0"/>
                <wp:positionH relativeFrom="column">
                  <wp:posOffset>1865630</wp:posOffset>
                </wp:positionH>
                <wp:positionV relativeFrom="paragraph">
                  <wp:posOffset>9337675</wp:posOffset>
                </wp:positionV>
                <wp:extent cx="793750" cy="321945"/>
                <wp:effectExtent l="0" t="0" r="0" b="0"/>
                <wp:wrapNone/>
                <wp:docPr id="114" name="Рисунок 2" descr="Мельниченко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73" t="30865" r="39958" b="384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i/>
              <w:noProof/>
              <w:sz w:val="20"/>
              <w:szCs w:val="20"/>
            </w:rPr>
            <w:drawing>
              <wp:anchor distT="0" distB="0" distL="114300" distR="114300" simplePos="0" relativeHeight="251656704" behindDoc="1" locked="0" layoutInCell="1" allowOverlap="0">
                <wp:simplePos x="0" y="0"/>
                <wp:positionH relativeFrom="column">
                  <wp:posOffset>1865630</wp:posOffset>
                </wp:positionH>
                <wp:positionV relativeFrom="paragraph">
                  <wp:posOffset>9337675</wp:posOffset>
                </wp:positionV>
                <wp:extent cx="793750" cy="321945"/>
                <wp:effectExtent l="0" t="0" r="0" b="0"/>
                <wp:wrapNone/>
                <wp:docPr id="113" name="Рисунок 2" descr="Мельниченко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73" t="30865" r="39958" b="384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265A4B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14"/>
              <w:szCs w:val="14"/>
            </w:rPr>
          </w:pPr>
          <w:r>
            <w:rPr>
              <w:rFonts w:ascii="Arial" w:hAnsi="Arial" w:cs="Arial"/>
              <w:i/>
              <w:w w:val="90"/>
              <w:sz w:val="14"/>
              <w:szCs w:val="14"/>
            </w:rPr>
            <w:t>25</w:t>
          </w:r>
          <w:r>
            <w:rPr>
              <w:rFonts w:ascii="Arial" w:hAnsi="Arial" w:cs="Arial"/>
              <w:i/>
              <w:w w:val="90"/>
              <w:sz w:val="14"/>
              <w:szCs w:val="14"/>
              <w:lang w:val="en-US"/>
            </w:rPr>
            <w:t>.</w:t>
          </w:r>
          <w:r>
            <w:rPr>
              <w:rFonts w:ascii="Arial" w:hAnsi="Arial" w:cs="Arial"/>
              <w:i/>
              <w:w w:val="90"/>
              <w:sz w:val="14"/>
              <w:szCs w:val="14"/>
            </w:rPr>
            <w:t>03</w:t>
          </w:r>
          <w:r w:rsidRPr="00D676C0">
            <w:rPr>
              <w:rFonts w:ascii="Arial" w:hAnsi="Arial" w:cs="Arial"/>
              <w:i/>
              <w:w w:val="90"/>
              <w:sz w:val="14"/>
              <w:szCs w:val="14"/>
              <w:lang w:val="en-US"/>
            </w:rPr>
            <w:t>.1</w:t>
          </w:r>
          <w:r>
            <w:rPr>
              <w:rFonts w:ascii="Arial" w:hAnsi="Arial" w:cs="Arial"/>
              <w:i/>
              <w:w w:val="90"/>
              <w:sz w:val="14"/>
              <w:szCs w:val="14"/>
            </w:rPr>
            <w:t>8</w:t>
          </w:r>
        </w:p>
      </w:tc>
      <w:tc>
        <w:tcPr>
          <w:tcW w:w="40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E7E99" w:rsidRPr="00684753" w:rsidRDefault="003E7E99" w:rsidP="007F0540">
          <w:pPr>
            <w:pStyle w:val="a4"/>
            <w:jc w:val="center"/>
            <w:rPr>
              <w:rFonts w:ascii="Arial" w:hAnsi="Arial" w:cs="Arial"/>
              <w:i/>
              <w:sz w:val="32"/>
              <w:szCs w:val="32"/>
              <w:lang w:val="en-US"/>
            </w:rPr>
          </w:pPr>
          <w:r w:rsidRPr="001E5D23">
            <w:rPr>
              <w:rFonts w:ascii="Arial" w:hAnsi="Arial" w:cs="Arial"/>
              <w:i/>
              <w:sz w:val="32"/>
              <w:szCs w:val="32"/>
            </w:rPr>
            <w:t>Шкаф микропроцессорного контроллера МПК2</w:t>
          </w:r>
        </w:p>
      </w:tc>
      <w:tc>
        <w:tcPr>
          <w:tcW w:w="87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Лит.</w:t>
          </w: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Лист.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Листов</w:t>
          </w: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Провер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ind w:left="67" w:right="-78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1376A0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>
            <w:rPr>
              <w:rFonts w:ascii="Arial" w:hAnsi="Arial" w:cs="Arial"/>
              <w:i/>
              <w:noProof/>
              <w:sz w:val="20"/>
              <w:szCs w:val="20"/>
            </w:rPr>
            <w:drawing>
              <wp:anchor distT="0" distB="0" distL="114300" distR="114300" simplePos="0" relativeHeight="251659776" behindDoc="1" locked="0" layoutInCell="1" allowOverlap="0">
                <wp:simplePos x="0" y="0"/>
                <wp:positionH relativeFrom="column">
                  <wp:posOffset>1865630</wp:posOffset>
                </wp:positionH>
                <wp:positionV relativeFrom="paragraph">
                  <wp:posOffset>9337675</wp:posOffset>
                </wp:positionV>
                <wp:extent cx="793750" cy="321945"/>
                <wp:effectExtent l="0" t="0" r="0" b="0"/>
                <wp:wrapNone/>
                <wp:docPr id="116" name="Рисунок 2" descr="Мельниченко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73" t="30865" r="39958" b="384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1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Style w:val="a6"/>
              <w:rFonts w:ascii="Arial" w:hAnsi="Arial" w:cs="Arial"/>
            </w:rPr>
            <w:fldChar w:fldCharType="begin"/>
          </w:r>
          <w:r w:rsidRPr="008A6F49">
            <w:rPr>
              <w:rStyle w:val="a6"/>
              <w:rFonts w:ascii="Arial" w:hAnsi="Arial" w:cs="Arial"/>
            </w:rPr>
            <w:instrText xml:space="preserve"> NUMPAGES </w:instrText>
          </w:r>
          <w:r w:rsidRPr="008A6F49">
            <w:rPr>
              <w:rStyle w:val="a6"/>
              <w:rFonts w:ascii="Arial" w:hAnsi="Arial" w:cs="Arial"/>
            </w:rPr>
            <w:fldChar w:fldCharType="separate"/>
          </w:r>
          <w:r w:rsidR="00504F94">
            <w:rPr>
              <w:rStyle w:val="a6"/>
              <w:rFonts w:ascii="Arial" w:hAnsi="Arial" w:cs="Arial"/>
              <w:noProof/>
            </w:rPr>
            <w:t>1</w:t>
          </w:r>
          <w:r w:rsidRPr="008A6F49">
            <w:rPr>
              <w:rStyle w:val="a6"/>
              <w:rFonts w:ascii="Arial" w:hAnsi="Arial" w:cs="Arial"/>
            </w:rPr>
            <w:fldChar w:fldCharType="end"/>
          </w: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3E7E99" w:rsidRPr="008A6F49" w:rsidRDefault="003E7E99" w:rsidP="007F0540">
          <w:pPr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ООО «</w:t>
          </w:r>
          <w:proofErr w:type="spellStart"/>
          <w:r w:rsidRPr="008A6F49">
            <w:rPr>
              <w:rFonts w:ascii="Arial" w:hAnsi="Arial" w:cs="Arial"/>
              <w:i/>
              <w:sz w:val="20"/>
              <w:szCs w:val="20"/>
            </w:rPr>
            <w:t>Электропром</w:t>
          </w:r>
          <w:proofErr w:type="spellEnd"/>
          <w:r w:rsidRPr="008A6F49">
            <w:rPr>
              <w:rFonts w:ascii="Arial" w:hAnsi="Arial" w:cs="Arial"/>
              <w:i/>
              <w:sz w:val="20"/>
              <w:szCs w:val="20"/>
            </w:rPr>
            <w:t>»</w:t>
          </w: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Н.контр</w:t>
          </w:r>
          <w:proofErr w:type="spellEnd"/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Утв</w:t>
          </w: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ind w:left="67" w:right="-78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730A14">
            <w:rPr>
              <w:rFonts w:ascii="Arial" w:hAnsi="Arial" w:cs="Arial"/>
              <w:i/>
              <w:spacing w:val="-20"/>
              <w:sz w:val="20"/>
              <w:szCs w:val="20"/>
            </w:rPr>
            <w:t>Молдавский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3E7E99" w:rsidRPr="008A6F49" w:rsidRDefault="003E7E99" w:rsidP="007F0540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3E7E99" w:rsidRPr="00DA68DD" w:rsidRDefault="003E7E99" w:rsidP="007F0540">
          <w:pPr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DA68DD">
            <w:rPr>
              <w:rFonts w:ascii="Arial" w:hAnsi="Arial" w:cs="Arial"/>
              <w:i/>
              <w:sz w:val="20"/>
              <w:szCs w:val="20"/>
            </w:rPr>
            <w:t>Формат А4</w:t>
          </w:r>
        </w:p>
      </w:tc>
    </w:tr>
    <w:tr w:rsidR="003E7E99" w:rsidRPr="008A6F49" w:rsidTr="007F0540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3E7E99" w:rsidRPr="008A6F49" w:rsidRDefault="003E7E99" w:rsidP="007F0540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E7E99" w:rsidRPr="008A6F49" w:rsidRDefault="003E7E99" w:rsidP="007F0540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F2D01" w:rsidRDefault="000F2D01" w:rsidP="00282C48">
    <w:pPr>
      <w:pStyle w:val="a4"/>
      <w:rPr>
        <w:w w:val="90"/>
        <w:lang w:val="en-US"/>
      </w:rPr>
    </w:pPr>
  </w:p>
  <w:p w:rsidR="000F2D01" w:rsidRPr="005011CC" w:rsidRDefault="000F2D01" w:rsidP="00282C48">
    <w:pPr>
      <w:pStyle w:val="a4"/>
      <w:rPr>
        <w:w w:val="90"/>
        <w:lang w:val="en-US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  <w:p w:rsidR="000F2D01" w:rsidRPr="000B30B2" w:rsidRDefault="000F2D01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610" w:rsidRDefault="00133610">
      <w:r>
        <w:separator/>
      </w:r>
    </w:p>
  </w:footnote>
  <w:footnote w:type="continuationSeparator" w:id="0">
    <w:p w:rsidR="00133610" w:rsidRDefault="00133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01" w:rsidRDefault="001376A0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72655" cy="10404475"/>
              <wp:effectExtent l="1270" t="1270" r="3175" b="0"/>
              <wp:wrapNone/>
              <wp:docPr id="79" name="Полотно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28" name="Group 106"/>
                      <wpg:cNvGrpSpPr>
                        <a:grpSpLocks/>
                      </wpg:cNvGrpSpPr>
                      <wpg:grpSpPr bwMode="auto">
                        <a:xfrm>
                          <a:off x="108282" y="71367"/>
                          <a:ext cx="6948741" cy="10135090"/>
                          <a:chOff x="2269" y="5263"/>
                          <a:chExt cx="7713" cy="10082"/>
                        </a:xfrm>
                      </wpg:grpSpPr>
                      <wps:wsp>
                        <wps:cNvPr id="2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82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31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96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8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99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1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02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4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05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7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08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79" o:spid="_x0000_s1027" editas="canvas" style="position:absolute;margin-left:11.35pt;margin-top:11.35pt;width:572.65pt;height:819.25pt;z-index:-251660800;mso-position-horizontal-relative:page;mso-position-vertical-relative:page" coordsize="72726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width:72726;height:104044;visibility:visible;mso-wrap-style:square">
                <v:fill o:detectmouseclick="t"/>
                <v:path o:connecttype="none"/>
              </v:shape>
              <v:group id="Group 106" o:spid="_x0000_s1029" style="position:absolute;left:1082;top:713;width:69488;height:10135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81" o:spid="_x0000_s1030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<v:group id="Group 82" o:spid="_x0000_s1031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83" o:spid="_x0000_s1032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85" o:spid="_x0000_s103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6" o:spid="_x0000_s1035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Text Box 87" o:spid="_x0000_s103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8" o:spid="_x0000_s103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9" o:spid="_x0000_s1038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shape id="Text Box 90" o:spid="_x0000_s103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91" o:spid="_x0000_s104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2" o:spid="_x0000_s1041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Text Box 93" o:spid="_x0000_s104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94" o:spid="_x0000_s104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5" o:spid="_x0000_s1044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shape id="Text Box 96" o:spid="_x0000_s104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97" o:spid="_x0000_s104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01" w:rsidRPr="006B6EDC" w:rsidRDefault="001376A0" w:rsidP="006B6EDC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00265" cy="10404475"/>
              <wp:effectExtent l="1270" t="1270" r="0" b="0"/>
              <wp:wrapNone/>
              <wp:docPr id="27" name="Полотно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105"/>
                      <wpg:cNvGrpSpPr>
                        <a:grpSpLocks/>
                      </wpg:cNvGrpSpPr>
                      <wpg:grpSpPr bwMode="auto">
                        <a:xfrm>
                          <a:off x="107654" y="71367"/>
                          <a:ext cx="6949969" cy="10134085"/>
                          <a:chOff x="2269" y="5263"/>
                          <a:chExt cx="7713" cy="10082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4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7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78"/>
                        <wpg:cNvGrpSpPr>
                          <a:grpSpLocks/>
                        </wpg:cNvGrpSpPr>
                        <wpg:grpSpPr bwMode="auto">
                          <a:xfrm>
                            <a:off x="2274" y="5263"/>
                            <a:ext cx="436" cy="4364"/>
                            <a:chOff x="4014" y="5637"/>
                            <a:chExt cx="435" cy="4364"/>
                          </a:xfrm>
                        </wpg:grpSpPr>
                        <wpg:grpSp>
                          <wpg:cNvPr id="2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4014" y="7819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Справ.№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014" y="5637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0C6EE4" w:rsidRDefault="000F2D01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Перв.примен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F2D01" w:rsidRPr="00D45E28" w:rsidRDefault="000F2D01" w:rsidP="00D45E2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  <pic:pic xmlns:pic="http://schemas.openxmlformats.org/drawingml/2006/picture">
                      <pic:nvPicPr>
                        <pic:cNvPr id="26" name="Picture 109" descr="Молдавски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221" t="25128" r="29683" b="28719"/>
                        <a:stretch>
                          <a:fillRect/>
                        </a:stretch>
                      </pic:blipFill>
                      <pic:spPr bwMode="auto">
                        <a:xfrm>
                          <a:off x="1953922" y="9904907"/>
                          <a:ext cx="506871" cy="30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21" o:spid="_x0000_s1047" editas="canvas" style="position:absolute;margin-left:11.35pt;margin-top:11.35pt;width:566.95pt;height:819.25pt;z-index:-251661824;mso-position-horizontal-relative:page;mso-position-vertical-relative:page" coordsize="72002,10404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8" type="#_x0000_t75" style="position:absolute;width:72002;height:104044;visibility:visible;mso-wrap-style:square">
                <v:fill o:detectmouseclick="t"/>
                <v:path o:connecttype="none"/>
              </v:shape>
              <v:group id="Group 105" o:spid="_x0000_s1049" style="position:absolute;left:1076;top:713;width:69500;height:10134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2" o:spid="_x0000_s1050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<v:group id="Group 77" o:spid="_x0000_s1051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2" o:spid="_x0000_s1052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31" o:spid="_x0000_s105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55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4" o:spid="_x0000_s105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5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" o:spid="_x0000_s1058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7" o:spid="_x0000_s105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38" o:spid="_x0000_s106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" o:spid="_x0000_s1061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0" o:spid="_x0000_s106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41" o:spid="_x0000_s106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64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43" o:spid="_x0000_s106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44" o:spid="_x0000_s106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78" o:spid="_x0000_s1067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5" o:spid="_x0000_s1068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46" o:spid="_x0000_s106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Справ.№</w:t>
                            </w:r>
                          </w:p>
                        </w:txbxContent>
                      </v:textbox>
                    </v:shape>
                    <v:shape id="Text Box 47" o:spid="_x0000_s107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8" o:spid="_x0000_s1071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49" o:spid="_x0000_s107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0C6EE4" w:rsidRDefault="000F2D01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Перв.примен.</w:t>
                            </w:r>
                          </w:p>
                        </w:txbxContent>
                      </v:textbox>
                    </v:shape>
                    <v:shape id="Text Box 50" o:spid="_x0000_s107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F2D01" w:rsidRPr="00D45E28" w:rsidRDefault="000F2D01" w:rsidP="00D45E2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v:shape id="Picture 109" o:spid="_x0000_s1074" type="#_x0000_t75" alt="Молдавский" style="position:absolute;left:19539;top:99049;width:5068;height:3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">
                <v:imagedata r:id="rId2" o:title="Молдавский" croptop="16468f" cropbottom="18821f" cropleft="14563f" cropright="19453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0140"/>
    <w:rsid w:val="000024CF"/>
    <w:rsid w:val="000050BC"/>
    <w:rsid w:val="000123DB"/>
    <w:rsid w:val="00017EB8"/>
    <w:rsid w:val="0002334C"/>
    <w:rsid w:val="000238C1"/>
    <w:rsid w:val="00027836"/>
    <w:rsid w:val="00035CA5"/>
    <w:rsid w:val="00040EF0"/>
    <w:rsid w:val="000412F0"/>
    <w:rsid w:val="00046C88"/>
    <w:rsid w:val="00047DD7"/>
    <w:rsid w:val="00052B60"/>
    <w:rsid w:val="0005474F"/>
    <w:rsid w:val="00054A9F"/>
    <w:rsid w:val="00056A53"/>
    <w:rsid w:val="000578E6"/>
    <w:rsid w:val="00057E68"/>
    <w:rsid w:val="00060EE9"/>
    <w:rsid w:val="0007761E"/>
    <w:rsid w:val="00082C4C"/>
    <w:rsid w:val="0008682D"/>
    <w:rsid w:val="000872E8"/>
    <w:rsid w:val="000975E3"/>
    <w:rsid w:val="000A066A"/>
    <w:rsid w:val="000A13EF"/>
    <w:rsid w:val="000A6865"/>
    <w:rsid w:val="000A7ADA"/>
    <w:rsid w:val="000B0D60"/>
    <w:rsid w:val="000B30B2"/>
    <w:rsid w:val="000B3424"/>
    <w:rsid w:val="000B62FB"/>
    <w:rsid w:val="000B7A2C"/>
    <w:rsid w:val="000B7E19"/>
    <w:rsid w:val="000C3592"/>
    <w:rsid w:val="000C4D4C"/>
    <w:rsid w:val="000C6EE4"/>
    <w:rsid w:val="000C7A61"/>
    <w:rsid w:val="000D01CB"/>
    <w:rsid w:val="000D1345"/>
    <w:rsid w:val="000D4854"/>
    <w:rsid w:val="000D4DCF"/>
    <w:rsid w:val="000D5115"/>
    <w:rsid w:val="000E54EA"/>
    <w:rsid w:val="000E5637"/>
    <w:rsid w:val="000F2446"/>
    <w:rsid w:val="000F2D01"/>
    <w:rsid w:val="000F4393"/>
    <w:rsid w:val="000F60D8"/>
    <w:rsid w:val="000F630D"/>
    <w:rsid w:val="00100FB1"/>
    <w:rsid w:val="001017E1"/>
    <w:rsid w:val="0010215D"/>
    <w:rsid w:val="001055B2"/>
    <w:rsid w:val="00105A03"/>
    <w:rsid w:val="00107F29"/>
    <w:rsid w:val="001133AD"/>
    <w:rsid w:val="0011407F"/>
    <w:rsid w:val="00114797"/>
    <w:rsid w:val="0011720C"/>
    <w:rsid w:val="00117CC3"/>
    <w:rsid w:val="00120720"/>
    <w:rsid w:val="001215AC"/>
    <w:rsid w:val="00123F7C"/>
    <w:rsid w:val="00131793"/>
    <w:rsid w:val="00133610"/>
    <w:rsid w:val="0013682F"/>
    <w:rsid w:val="001376A0"/>
    <w:rsid w:val="00140818"/>
    <w:rsid w:val="00140C03"/>
    <w:rsid w:val="00142360"/>
    <w:rsid w:val="001447E8"/>
    <w:rsid w:val="0014532E"/>
    <w:rsid w:val="00145EE8"/>
    <w:rsid w:val="00146DE2"/>
    <w:rsid w:val="00153875"/>
    <w:rsid w:val="0015480B"/>
    <w:rsid w:val="00155752"/>
    <w:rsid w:val="001570BA"/>
    <w:rsid w:val="00157E25"/>
    <w:rsid w:val="00160047"/>
    <w:rsid w:val="001632D6"/>
    <w:rsid w:val="0016493A"/>
    <w:rsid w:val="00171C17"/>
    <w:rsid w:val="0017228C"/>
    <w:rsid w:val="00173A0A"/>
    <w:rsid w:val="00174D80"/>
    <w:rsid w:val="001778D2"/>
    <w:rsid w:val="00180C73"/>
    <w:rsid w:val="00181A00"/>
    <w:rsid w:val="00181AF1"/>
    <w:rsid w:val="00183DB4"/>
    <w:rsid w:val="00185CDB"/>
    <w:rsid w:val="0019074E"/>
    <w:rsid w:val="0019157D"/>
    <w:rsid w:val="00191AC0"/>
    <w:rsid w:val="00192DB0"/>
    <w:rsid w:val="001944FD"/>
    <w:rsid w:val="00195C14"/>
    <w:rsid w:val="00195DDF"/>
    <w:rsid w:val="001A2CE4"/>
    <w:rsid w:val="001A2D11"/>
    <w:rsid w:val="001A4237"/>
    <w:rsid w:val="001A5488"/>
    <w:rsid w:val="001A7D28"/>
    <w:rsid w:val="001B403C"/>
    <w:rsid w:val="001B42E7"/>
    <w:rsid w:val="001B51D7"/>
    <w:rsid w:val="001B6F10"/>
    <w:rsid w:val="001B7447"/>
    <w:rsid w:val="001C0D5B"/>
    <w:rsid w:val="001C2E7D"/>
    <w:rsid w:val="001C3299"/>
    <w:rsid w:val="001C3B71"/>
    <w:rsid w:val="001C3FC2"/>
    <w:rsid w:val="001C725F"/>
    <w:rsid w:val="001D0A66"/>
    <w:rsid w:val="001D1194"/>
    <w:rsid w:val="001D3641"/>
    <w:rsid w:val="001D3D83"/>
    <w:rsid w:val="001D3E45"/>
    <w:rsid w:val="001D6F52"/>
    <w:rsid w:val="001D7E87"/>
    <w:rsid w:val="001E100A"/>
    <w:rsid w:val="001E2F98"/>
    <w:rsid w:val="001E3446"/>
    <w:rsid w:val="001E453A"/>
    <w:rsid w:val="001E4DEE"/>
    <w:rsid w:val="001E5D23"/>
    <w:rsid w:val="001E68DE"/>
    <w:rsid w:val="001E7D4A"/>
    <w:rsid w:val="001F679B"/>
    <w:rsid w:val="001F6B11"/>
    <w:rsid w:val="001F78D6"/>
    <w:rsid w:val="0020450E"/>
    <w:rsid w:val="00204FA6"/>
    <w:rsid w:val="00206E5F"/>
    <w:rsid w:val="00212007"/>
    <w:rsid w:val="00215BD7"/>
    <w:rsid w:val="00216553"/>
    <w:rsid w:val="002207BA"/>
    <w:rsid w:val="00222551"/>
    <w:rsid w:val="00222916"/>
    <w:rsid w:val="00226A84"/>
    <w:rsid w:val="00227992"/>
    <w:rsid w:val="00230363"/>
    <w:rsid w:val="0023064C"/>
    <w:rsid w:val="00230D4C"/>
    <w:rsid w:val="00230F64"/>
    <w:rsid w:val="00232C73"/>
    <w:rsid w:val="00233FFA"/>
    <w:rsid w:val="00234532"/>
    <w:rsid w:val="00236EFD"/>
    <w:rsid w:val="00237E80"/>
    <w:rsid w:val="002505CA"/>
    <w:rsid w:val="0025233C"/>
    <w:rsid w:val="002574BE"/>
    <w:rsid w:val="00257569"/>
    <w:rsid w:val="0026164C"/>
    <w:rsid w:val="00265A4B"/>
    <w:rsid w:val="00265B8A"/>
    <w:rsid w:val="00270944"/>
    <w:rsid w:val="00272D8D"/>
    <w:rsid w:val="00274779"/>
    <w:rsid w:val="0027478B"/>
    <w:rsid w:val="00276234"/>
    <w:rsid w:val="00282C48"/>
    <w:rsid w:val="00287435"/>
    <w:rsid w:val="00287FE3"/>
    <w:rsid w:val="0029163B"/>
    <w:rsid w:val="00292F83"/>
    <w:rsid w:val="002945A4"/>
    <w:rsid w:val="002A08A2"/>
    <w:rsid w:val="002A0B9E"/>
    <w:rsid w:val="002A5FB3"/>
    <w:rsid w:val="002A6307"/>
    <w:rsid w:val="002B02E8"/>
    <w:rsid w:val="002B23A6"/>
    <w:rsid w:val="002B3294"/>
    <w:rsid w:val="002B79EB"/>
    <w:rsid w:val="002B7F8D"/>
    <w:rsid w:val="002C247C"/>
    <w:rsid w:val="002C2A61"/>
    <w:rsid w:val="002C71F2"/>
    <w:rsid w:val="002D07AD"/>
    <w:rsid w:val="002D1E4C"/>
    <w:rsid w:val="002E3CEA"/>
    <w:rsid w:val="002E3CEE"/>
    <w:rsid w:val="002E4CBF"/>
    <w:rsid w:val="002E6426"/>
    <w:rsid w:val="002E6992"/>
    <w:rsid w:val="002E72FA"/>
    <w:rsid w:val="002F162A"/>
    <w:rsid w:val="002F2C4C"/>
    <w:rsid w:val="002F3CC4"/>
    <w:rsid w:val="002F644B"/>
    <w:rsid w:val="00300EB1"/>
    <w:rsid w:val="00301E5E"/>
    <w:rsid w:val="003044DB"/>
    <w:rsid w:val="00304A77"/>
    <w:rsid w:val="0030524A"/>
    <w:rsid w:val="0030624F"/>
    <w:rsid w:val="00306E1A"/>
    <w:rsid w:val="0030721F"/>
    <w:rsid w:val="00307226"/>
    <w:rsid w:val="0031191F"/>
    <w:rsid w:val="003220F4"/>
    <w:rsid w:val="0032483F"/>
    <w:rsid w:val="00324C6A"/>
    <w:rsid w:val="003253E7"/>
    <w:rsid w:val="00326222"/>
    <w:rsid w:val="003269BE"/>
    <w:rsid w:val="00336D41"/>
    <w:rsid w:val="00342B09"/>
    <w:rsid w:val="00343F80"/>
    <w:rsid w:val="00344B23"/>
    <w:rsid w:val="0035220F"/>
    <w:rsid w:val="00352576"/>
    <w:rsid w:val="003536CF"/>
    <w:rsid w:val="00357AD1"/>
    <w:rsid w:val="00364AE4"/>
    <w:rsid w:val="00367F3D"/>
    <w:rsid w:val="00370425"/>
    <w:rsid w:val="00370A86"/>
    <w:rsid w:val="00373767"/>
    <w:rsid w:val="00374E55"/>
    <w:rsid w:val="00375E6E"/>
    <w:rsid w:val="00376F70"/>
    <w:rsid w:val="00380287"/>
    <w:rsid w:val="00383D7B"/>
    <w:rsid w:val="00384319"/>
    <w:rsid w:val="00390A23"/>
    <w:rsid w:val="00392BCF"/>
    <w:rsid w:val="00392C85"/>
    <w:rsid w:val="003936D6"/>
    <w:rsid w:val="00394F8B"/>
    <w:rsid w:val="00396045"/>
    <w:rsid w:val="00396845"/>
    <w:rsid w:val="00397B08"/>
    <w:rsid w:val="003A0EC4"/>
    <w:rsid w:val="003A1595"/>
    <w:rsid w:val="003A32E4"/>
    <w:rsid w:val="003A42BD"/>
    <w:rsid w:val="003A7CEC"/>
    <w:rsid w:val="003B27FC"/>
    <w:rsid w:val="003B7FC5"/>
    <w:rsid w:val="003C23E3"/>
    <w:rsid w:val="003C6020"/>
    <w:rsid w:val="003C67E1"/>
    <w:rsid w:val="003C7AE1"/>
    <w:rsid w:val="003D23CD"/>
    <w:rsid w:val="003D248A"/>
    <w:rsid w:val="003D3DAD"/>
    <w:rsid w:val="003D4D1E"/>
    <w:rsid w:val="003E0499"/>
    <w:rsid w:val="003E2C3D"/>
    <w:rsid w:val="003E4AB6"/>
    <w:rsid w:val="003E4C27"/>
    <w:rsid w:val="003E7E99"/>
    <w:rsid w:val="003F1BF7"/>
    <w:rsid w:val="003F4F4A"/>
    <w:rsid w:val="003F50C7"/>
    <w:rsid w:val="003F589D"/>
    <w:rsid w:val="003F5DEB"/>
    <w:rsid w:val="00400023"/>
    <w:rsid w:val="0040155D"/>
    <w:rsid w:val="00402215"/>
    <w:rsid w:val="00405042"/>
    <w:rsid w:val="00406FCB"/>
    <w:rsid w:val="00407ED1"/>
    <w:rsid w:val="0041453A"/>
    <w:rsid w:val="004179CD"/>
    <w:rsid w:val="00421A70"/>
    <w:rsid w:val="00424B20"/>
    <w:rsid w:val="00426DD1"/>
    <w:rsid w:val="00426E2D"/>
    <w:rsid w:val="00431955"/>
    <w:rsid w:val="00431C83"/>
    <w:rsid w:val="00436736"/>
    <w:rsid w:val="00437890"/>
    <w:rsid w:val="00446F17"/>
    <w:rsid w:val="00447307"/>
    <w:rsid w:val="004508E1"/>
    <w:rsid w:val="00450BFA"/>
    <w:rsid w:val="00453690"/>
    <w:rsid w:val="00455230"/>
    <w:rsid w:val="0046564F"/>
    <w:rsid w:val="00465B8B"/>
    <w:rsid w:val="004667BA"/>
    <w:rsid w:val="00466EA9"/>
    <w:rsid w:val="0047134F"/>
    <w:rsid w:val="00471386"/>
    <w:rsid w:val="00472B5A"/>
    <w:rsid w:val="00474C6B"/>
    <w:rsid w:val="00485EFD"/>
    <w:rsid w:val="004873AC"/>
    <w:rsid w:val="004904BE"/>
    <w:rsid w:val="004906B8"/>
    <w:rsid w:val="004919BD"/>
    <w:rsid w:val="00493C5A"/>
    <w:rsid w:val="00495A98"/>
    <w:rsid w:val="004A2164"/>
    <w:rsid w:val="004A41CB"/>
    <w:rsid w:val="004B05AD"/>
    <w:rsid w:val="004B2379"/>
    <w:rsid w:val="004B4B75"/>
    <w:rsid w:val="004C1367"/>
    <w:rsid w:val="004C23A6"/>
    <w:rsid w:val="004C3C63"/>
    <w:rsid w:val="004C418B"/>
    <w:rsid w:val="004C41AE"/>
    <w:rsid w:val="004D20C3"/>
    <w:rsid w:val="004D496D"/>
    <w:rsid w:val="004D4EE7"/>
    <w:rsid w:val="004D606F"/>
    <w:rsid w:val="004E051C"/>
    <w:rsid w:val="004E05CC"/>
    <w:rsid w:val="004E2289"/>
    <w:rsid w:val="004E28A9"/>
    <w:rsid w:val="004E42B0"/>
    <w:rsid w:val="004E4984"/>
    <w:rsid w:val="004E636D"/>
    <w:rsid w:val="004F022A"/>
    <w:rsid w:val="004F0F91"/>
    <w:rsid w:val="004F2178"/>
    <w:rsid w:val="004F2818"/>
    <w:rsid w:val="004F4A94"/>
    <w:rsid w:val="004F4D49"/>
    <w:rsid w:val="004F72E7"/>
    <w:rsid w:val="005011CC"/>
    <w:rsid w:val="00502D2B"/>
    <w:rsid w:val="00504F94"/>
    <w:rsid w:val="00506CF7"/>
    <w:rsid w:val="005113B1"/>
    <w:rsid w:val="00511525"/>
    <w:rsid w:val="00513D1D"/>
    <w:rsid w:val="00515CDE"/>
    <w:rsid w:val="00517B65"/>
    <w:rsid w:val="005203BE"/>
    <w:rsid w:val="0052525C"/>
    <w:rsid w:val="00525A4B"/>
    <w:rsid w:val="00525FC3"/>
    <w:rsid w:val="00526874"/>
    <w:rsid w:val="00530365"/>
    <w:rsid w:val="00530465"/>
    <w:rsid w:val="00531DAA"/>
    <w:rsid w:val="00533B81"/>
    <w:rsid w:val="00534447"/>
    <w:rsid w:val="0053557F"/>
    <w:rsid w:val="00543B5E"/>
    <w:rsid w:val="00544695"/>
    <w:rsid w:val="0055178C"/>
    <w:rsid w:val="005557E9"/>
    <w:rsid w:val="00555D3C"/>
    <w:rsid w:val="005571A4"/>
    <w:rsid w:val="00557CFA"/>
    <w:rsid w:val="005603E6"/>
    <w:rsid w:val="00562F12"/>
    <w:rsid w:val="00562F78"/>
    <w:rsid w:val="005641C6"/>
    <w:rsid w:val="00565EF8"/>
    <w:rsid w:val="005662A1"/>
    <w:rsid w:val="00566B6A"/>
    <w:rsid w:val="00567618"/>
    <w:rsid w:val="00572630"/>
    <w:rsid w:val="00572E20"/>
    <w:rsid w:val="00573C19"/>
    <w:rsid w:val="0057484B"/>
    <w:rsid w:val="00575621"/>
    <w:rsid w:val="005761AE"/>
    <w:rsid w:val="00580897"/>
    <w:rsid w:val="00581A3B"/>
    <w:rsid w:val="00582609"/>
    <w:rsid w:val="00584147"/>
    <w:rsid w:val="0058422C"/>
    <w:rsid w:val="00586274"/>
    <w:rsid w:val="00596632"/>
    <w:rsid w:val="005A11A2"/>
    <w:rsid w:val="005A5C0A"/>
    <w:rsid w:val="005A6AF8"/>
    <w:rsid w:val="005A6E30"/>
    <w:rsid w:val="005A76B8"/>
    <w:rsid w:val="005B68D8"/>
    <w:rsid w:val="005C23BB"/>
    <w:rsid w:val="005C59CD"/>
    <w:rsid w:val="005D739C"/>
    <w:rsid w:val="005D761A"/>
    <w:rsid w:val="005E0781"/>
    <w:rsid w:val="005E1944"/>
    <w:rsid w:val="005E2531"/>
    <w:rsid w:val="005E3988"/>
    <w:rsid w:val="005E7719"/>
    <w:rsid w:val="005F6E5F"/>
    <w:rsid w:val="005F713B"/>
    <w:rsid w:val="005F78F7"/>
    <w:rsid w:val="006008DA"/>
    <w:rsid w:val="0060127C"/>
    <w:rsid w:val="00611A84"/>
    <w:rsid w:val="006121A2"/>
    <w:rsid w:val="00614233"/>
    <w:rsid w:val="00624B4D"/>
    <w:rsid w:val="006318BF"/>
    <w:rsid w:val="00633781"/>
    <w:rsid w:val="00634434"/>
    <w:rsid w:val="0063719A"/>
    <w:rsid w:val="00640D33"/>
    <w:rsid w:val="00641009"/>
    <w:rsid w:val="006413F7"/>
    <w:rsid w:val="00641644"/>
    <w:rsid w:val="00646901"/>
    <w:rsid w:val="00647C76"/>
    <w:rsid w:val="00647FA6"/>
    <w:rsid w:val="0065155C"/>
    <w:rsid w:val="00654B78"/>
    <w:rsid w:val="0065604D"/>
    <w:rsid w:val="00656C04"/>
    <w:rsid w:val="0066040C"/>
    <w:rsid w:val="00661477"/>
    <w:rsid w:val="00663542"/>
    <w:rsid w:val="00663CB6"/>
    <w:rsid w:val="00666385"/>
    <w:rsid w:val="006667A5"/>
    <w:rsid w:val="006676EC"/>
    <w:rsid w:val="006700FB"/>
    <w:rsid w:val="006702A7"/>
    <w:rsid w:val="00670E55"/>
    <w:rsid w:val="00674602"/>
    <w:rsid w:val="00674BF5"/>
    <w:rsid w:val="00674DBD"/>
    <w:rsid w:val="00680B61"/>
    <w:rsid w:val="00683440"/>
    <w:rsid w:val="00684753"/>
    <w:rsid w:val="006913FE"/>
    <w:rsid w:val="00694137"/>
    <w:rsid w:val="00695ACB"/>
    <w:rsid w:val="006967BB"/>
    <w:rsid w:val="00696D86"/>
    <w:rsid w:val="006A1A1C"/>
    <w:rsid w:val="006A3855"/>
    <w:rsid w:val="006A53C0"/>
    <w:rsid w:val="006A5BBE"/>
    <w:rsid w:val="006A5F8C"/>
    <w:rsid w:val="006B1577"/>
    <w:rsid w:val="006B1F48"/>
    <w:rsid w:val="006B3FEF"/>
    <w:rsid w:val="006B6EDC"/>
    <w:rsid w:val="006C1E7D"/>
    <w:rsid w:val="006C4A4E"/>
    <w:rsid w:val="006C64CC"/>
    <w:rsid w:val="006D007C"/>
    <w:rsid w:val="006D14F2"/>
    <w:rsid w:val="006D2161"/>
    <w:rsid w:val="006D2663"/>
    <w:rsid w:val="006D29EE"/>
    <w:rsid w:val="006D2BD0"/>
    <w:rsid w:val="006D31DA"/>
    <w:rsid w:val="006D3956"/>
    <w:rsid w:val="006D3A76"/>
    <w:rsid w:val="006D67AD"/>
    <w:rsid w:val="006E28E6"/>
    <w:rsid w:val="006E7CBB"/>
    <w:rsid w:val="006F3F4B"/>
    <w:rsid w:val="006F53EB"/>
    <w:rsid w:val="007029AE"/>
    <w:rsid w:val="00707F69"/>
    <w:rsid w:val="0071071A"/>
    <w:rsid w:val="00710D72"/>
    <w:rsid w:val="00721F21"/>
    <w:rsid w:val="0072531B"/>
    <w:rsid w:val="00726E17"/>
    <w:rsid w:val="00727467"/>
    <w:rsid w:val="00730A14"/>
    <w:rsid w:val="007321E7"/>
    <w:rsid w:val="007345A7"/>
    <w:rsid w:val="00736C95"/>
    <w:rsid w:val="00736DED"/>
    <w:rsid w:val="007467E5"/>
    <w:rsid w:val="00754068"/>
    <w:rsid w:val="0075796F"/>
    <w:rsid w:val="0076346C"/>
    <w:rsid w:val="00765773"/>
    <w:rsid w:val="007700D3"/>
    <w:rsid w:val="00771B66"/>
    <w:rsid w:val="00771D6E"/>
    <w:rsid w:val="00775DDC"/>
    <w:rsid w:val="00776ACB"/>
    <w:rsid w:val="0078157A"/>
    <w:rsid w:val="00781D1B"/>
    <w:rsid w:val="007827AD"/>
    <w:rsid w:val="00783695"/>
    <w:rsid w:val="00783A35"/>
    <w:rsid w:val="00785204"/>
    <w:rsid w:val="00785D68"/>
    <w:rsid w:val="00793156"/>
    <w:rsid w:val="007944D1"/>
    <w:rsid w:val="007948B8"/>
    <w:rsid w:val="007966FE"/>
    <w:rsid w:val="00797BD4"/>
    <w:rsid w:val="007A09D9"/>
    <w:rsid w:val="007A25EE"/>
    <w:rsid w:val="007A42D5"/>
    <w:rsid w:val="007A7365"/>
    <w:rsid w:val="007A7491"/>
    <w:rsid w:val="007B1CE8"/>
    <w:rsid w:val="007B65F6"/>
    <w:rsid w:val="007B76D9"/>
    <w:rsid w:val="007C1146"/>
    <w:rsid w:val="007C30DA"/>
    <w:rsid w:val="007C55DF"/>
    <w:rsid w:val="007C60CA"/>
    <w:rsid w:val="007C6BEC"/>
    <w:rsid w:val="007C7AF9"/>
    <w:rsid w:val="007D0B4C"/>
    <w:rsid w:val="007D5930"/>
    <w:rsid w:val="007D69A0"/>
    <w:rsid w:val="007E07B3"/>
    <w:rsid w:val="007E339F"/>
    <w:rsid w:val="007E589C"/>
    <w:rsid w:val="007E6E0D"/>
    <w:rsid w:val="007F0540"/>
    <w:rsid w:val="007F6A43"/>
    <w:rsid w:val="007F735C"/>
    <w:rsid w:val="00801F2E"/>
    <w:rsid w:val="0080459D"/>
    <w:rsid w:val="00805783"/>
    <w:rsid w:val="00806848"/>
    <w:rsid w:val="00814B5F"/>
    <w:rsid w:val="008151EE"/>
    <w:rsid w:val="008169C4"/>
    <w:rsid w:val="00816BED"/>
    <w:rsid w:val="008278D6"/>
    <w:rsid w:val="008329C9"/>
    <w:rsid w:val="00836AE4"/>
    <w:rsid w:val="00842F8C"/>
    <w:rsid w:val="00843632"/>
    <w:rsid w:val="008470EA"/>
    <w:rsid w:val="00847F70"/>
    <w:rsid w:val="008514F3"/>
    <w:rsid w:val="00852D21"/>
    <w:rsid w:val="008531B8"/>
    <w:rsid w:val="008534A8"/>
    <w:rsid w:val="00854464"/>
    <w:rsid w:val="008579D4"/>
    <w:rsid w:val="008641E1"/>
    <w:rsid w:val="0086543F"/>
    <w:rsid w:val="00866692"/>
    <w:rsid w:val="00866E5A"/>
    <w:rsid w:val="00870C1D"/>
    <w:rsid w:val="0087180E"/>
    <w:rsid w:val="00877A13"/>
    <w:rsid w:val="00877F35"/>
    <w:rsid w:val="008814D1"/>
    <w:rsid w:val="00881F0F"/>
    <w:rsid w:val="00887937"/>
    <w:rsid w:val="0089425D"/>
    <w:rsid w:val="008A30D5"/>
    <w:rsid w:val="008A6BA2"/>
    <w:rsid w:val="008A6F49"/>
    <w:rsid w:val="008B2FC4"/>
    <w:rsid w:val="008B397B"/>
    <w:rsid w:val="008C787D"/>
    <w:rsid w:val="008C79ED"/>
    <w:rsid w:val="008D06D1"/>
    <w:rsid w:val="008D0BF6"/>
    <w:rsid w:val="008D3700"/>
    <w:rsid w:val="008D44FC"/>
    <w:rsid w:val="008D6383"/>
    <w:rsid w:val="008D784F"/>
    <w:rsid w:val="008E7A85"/>
    <w:rsid w:val="008F1520"/>
    <w:rsid w:val="008F1F49"/>
    <w:rsid w:val="008F3779"/>
    <w:rsid w:val="008F3E5C"/>
    <w:rsid w:val="008F4614"/>
    <w:rsid w:val="008F66D1"/>
    <w:rsid w:val="008F673D"/>
    <w:rsid w:val="008F6A2C"/>
    <w:rsid w:val="008F6F5F"/>
    <w:rsid w:val="00900AE3"/>
    <w:rsid w:val="00901DDB"/>
    <w:rsid w:val="00902F1F"/>
    <w:rsid w:val="009040DE"/>
    <w:rsid w:val="009055AB"/>
    <w:rsid w:val="00906B7C"/>
    <w:rsid w:val="00906FAF"/>
    <w:rsid w:val="009115A9"/>
    <w:rsid w:val="00911CAC"/>
    <w:rsid w:val="0091206E"/>
    <w:rsid w:val="00915DAF"/>
    <w:rsid w:val="009168A3"/>
    <w:rsid w:val="00921D78"/>
    <w:rsid w:val="00923DA1"/>
    <w:rsid w:val="00930B39"/>
    <w:rsid w:val="00932DF0"/>
    <w:rsid w:val="00933750"/>
    <w:rsid w:val="0093425C"/>
    <w:rsid w:val="0093762E"/>
    <w:rsid w:val="00940163"/>
    <w:rsid w:val="00941C9E"/>
    <w:rsid w:val="00943334"/>
    <w:rsid w:val="00943F5F"/>
    <w:rsid w:val="00946A0A"/>
    <w:rsid w:val="0094735B"/>
    <w:rsid w:val="009479B8"/>
    <w:rsid w:val="00952EC1"/>
    <w:rsid w:val="009530D7"/>
    <w:rsid w:val="00953493"/>
    <w:rsid w:val="009577E5"/>
    <w:rsid w:val="00960C5B"/>
    <w:rsid w:val="009664A1"/>
    <w:rsid w:val="00976284"/>
    <w:rsid w:val="00976A0C"/>
    <w:rsid w:val="009819AB"/>
    <w:rsid w:val="009828E7"/>
    <w:rsid w:val="00982F3F"/>
    <w:rsid w:val="009838D8"/>
    <w:rsid w:val="00984B57"/>
    <w:rsid w:val="009879D0"/>
    <w:rsid w:val="0099147C"/>
    <w:rsid w:val="00992482"/>
    <w:rsid w:val="00994966"/>
    <w:rsid w:val="009A00AF"/>
    <w:rsid w:val="009A0181"/>
    <w:rsid w:val="009A02FD"/>
    <w:rsid w:val="009A03BA"/>
    <w:rsid w:val="009A04CA"/>
    <w:rsid w:val="009A1A5B"/>
    <w:rsid w:val="009A3361"/>
    <w:rsid w:val="009A4E35"/>
    <w:rsid w:val="009A5696"/>
    <w:rsid w:val="009B0702"/>
    <w:rsid w:val="009B0A51"/>
    <w:rsid w:val="009B2194"/>
    <w:rsid w:val="009B25C9"/>
    <w:rsid w:val="009B6C38"/>
    <w:rsid w:val="009C381B"/>
    <w:rsid w:val="009C43ED"/>
    <w:rsid w:val="009D2066"/>
    <w:rsid w:val="009D242C"/>
    <w:rsid w:val="009D326D"/>
    <w:rsid w:val="009D49D9"/>
    <w:rsid w:val="009D5630"/>
    <w:rsid w:val="009E1233"/>
    <w:rsid w:val="009E149D"/>
    <w:rsid w:val="009E193A"/>
    <w:rsid w:val="009E1C6F"/>
    <w:rsid w:val="009E2F67"/>
    <w:rsid w:val="009E2FEF"/>
    <w:rsid w:val="009E49C4"/>
    <w:rsid w:val="009E6683"/>
    <w:rsid w:val="009E7AE7"/>
    <w:rsid w:val="009F1840"/>
    <w:rsid w:val="009F6ADF"/>
    <w:rsid w:val="009F6D5D"/>
    <w:rsid w:val="00A032E7"/>
    <w:rsid w:val="00A05C4D"/>
    <w:rsid w:val="00A1221B"/>
    <w:rsid w:val="00A1344A"/>
    <w:rsid w:val="00A20A2B"/>
    <w:rsid w:val="00A21735"/>
    <w:rsid w:val="00A23060"/>
    <w:rsid w:val="00A24A64"/>
    <w:rsid w:val="00A24FD7"/>
    <w:rsid w:val="00A25980"/>
    <w:rsid w:val="00A2791F"/>
    <w:rsid w:val="00A3173A"/>
    <w:rsid w:val="00A33399"/>
    <w:rsid w:val="00A34BDF"/>
    <w:rsid w:val="00A360E4"/>
    <w:rsid w:val="00A36278"/>
    <w:rsid w:val="00A37265"/>
    <w:rsid w:val="00A37561"/>
    <w:rsid w:val="00A4023F"/>
    <w:rsid w:val="00A40875"/>
    <w:rsid w:val="00A43061"/>
    <w:rsid w:val="00A459D9"/>
    <w:rsid w:val="00A50D90"/>
    <w:rsid w:val="00A53725"/>
    <w:rsid w:val="00A57FC5"/>
    <w:rsid w:val="00A6143C"/>
    <w:rsid w:val="00A61559"/>
    <w:rsid w:val="00A63767"/>
    <w:rsid w:val="00A668C5"/>
    <w:rsid w:val="00A672BC"/>
    <w:rsid w:val="00A70376"/>
    <w:rsid w:val="00A73042"/>
    <w:rsid w:val="00A77426"/>
    <w:rsid w:val="00A80707"/>
    <w:rsid w:val="00A811C3"/>
    <w:rsid w:val="00A821C3"/>
    <w:rsid w:val="00A84937"/>
    <w:rsid w:val="00A85837"/>
    <w:rsid w:val="00A866E0"/>
    <w:rsid w:val="00A900BB"/>
    <w:rsid w:val="00A92DEE"/>
    <w:rsid w:val="00A94A6A"/>
    <w:rsid w:val="00A94F6F"/>
    <w:rsid w:val="00A96678"/>
    <w:rsid w:val="00AA0491"/>
    <w:rsid w:val="00AA14BA"/>
    <w:rsid w:val="00AA1F62"/>
    <w:rsid w:val="00AA2D7B"/>
    <w:rsid w:val="00AA3089"/>
    <w:rsid w:val="00AA31FE"/>
    <w:rsid w:val="00AA5EB9"/>
    <w:rsid w:val="00AB1F99"/>
    <w:rsid w:val="00AB2FA0"/>
    <w:rsid w:val="00AC0176"/>
    <w:rsid w:val="00AC15EA"/>
    <w:rsid w:val="00AC2961"/>
    <w:rsid w:val="00AC5196"/>
    <w:rsid w:val="00AC51F1"/>
    <w:rsid w:val="00AC5505"/>
    <w:rsid w:val="00AD0E5D"/>
    <w:rsid w:val="00AD3908"/>
    <w:rsid w:val="00AD3E85"/>
    <w:rsid w:val="00AD51C7"/>
    <w:rsid w:val="00AE0213"/>
    <w:rsid w:val="00AE2898"/>
    <w:rsid w:val="00AE2BE1"/>
    <w:rsid w:val="00AE3052"/>
    <w:rsid w:val="00AE56A3"/>
    <w:rsid w:val="00AE79F2"/>
    <w:rsid w:val="00AF0323"/>
    <w:rsid w:val="00B00BDC"/>
    <w:rsid w:val="00B02AB8"/>
    <w:rsid w:val="00B05751"/>
    <w:rsid w:val="00B0700D"/>
    <w:rsid w:val="00B07CEA"/>
    <w:rsid w:val="00B07ED9"/>
    <w:rsid w:val="00B117C2"/>
    <w:rsid w:val="00B152B3"/>
    <w:rsid w:val="00B17ED5"/>
    <w:rsid w:val="00B22177"/>
    <w:rsid w:val="00B2522B"/>
    <w:rsid w:val="00B255C1"/>
    <w:rsid w:val="00B25ED6"/>
    <w:rsid w:val="00B274E7"/>
    <w:rsid w:val="00B30EF4"/>
    <w:rsid w:val="00B34257"/>
    <w:rsid w:val="00B353C1"/>
    <w:rsid w:val="00B355D1"/>
    <w:rsid w:val="00B4028C"/>
    <w:rsid w:val="00B42B8F"/>
    <w:rsid w:val="00B42D98"/>
    <w:rsid w:val="00B472FC"/>
    <w:rsid w:val="00B47944"/>
    <w:rsid w:val="00B50AF0"/>
    <w:rsid w:val="00B53405"/>
    <w:rsid w:val="00B5489F"/>
    <w:rsid w:val="00B551B2"/>
    <w:rsid w:val="00B60C90"/>
    <w:rsid w:val="00B60F95"/>
    <w:rsid w:val="00B64123"/>
    <w:rsid w:val="00B661B7"/>
    <w:rsid w:val="00B71C5F"/>
    <w:rsid w:val="00B75303"/>
    <w:rsid w:val="00B77426"/>
    <w:rsid w:val="00B83370"/>
    <w:rsid w:val="00B85DF8"/>
    <w:rsid w:val="00B86ABA"/>
    <w:rsid w:val="00B91391"/>
    <w:rsid w:val="00B927A4"/>
    <w:rsid w:val="00B9677F"/>
    <w:rsid w:val="00B96C28"/>
    <w:rsid w:val="00BA481E"/>
    <w:rsid w:val="00BA4D48"/>
    <w:rsid w:val="00BA68E1"/>
    <w:rsid w:val="00BA78F0"/>
    <w:rsid w:val="00BB0366"/>
    <w:rsid w:val="00BB1B39"/>
    <w:rsid w:val="00BB2970"/>
    <w:rsid w:val="00BB36F0"/>
    <w:rsid w:val="00BB4609"/>
    <w:rsid w:val="00BC2C6E"/>
    <w:rsid w:val="00BC4D7D"/>
    <w:rsid w:val="00BC50DE"/>
    <w:rsid w:val="00BD0DA5"/>
    <w:rsid w:val="00BD10DC"/>
    <w:rsid w:val="00BD1DBA"/>
    <w:rsid w:val="00BD4BF2"/>
    <w:rsid w:val="00BE0659"/>
    <w:rsid w:val="00BE104B"/>
    <w:rsid w:val="00BE12E0"/>
    <w:rsid w:val="00BE274F"/>
    <w:rsid w:val="00BE50E7"/>
    <w:rsid w:val="00BE766A"/>
    <w:rsid w:val="00BF2793"/>
    <w:rsid w:val="00BF2C9C"/>
    <w:rsid w:val="00BF34A3"/>
    <w:rsid w:val="00C007C7"/>
    <w:rsid w:val="00C00806"/>
    <w:rsid w:val="00C0664B"/>
    <w:rsid w:val="00C103F6"/>
    <w:rsid w:val="00C118B4"/>
    <w:rsid w:val="00C14B85"/>
    <w:rsid w:val="00C2042A"/>
    <w:rsid w:val="00C228DF"/>
    <w:rsid w:val="00C23263"/>
    <w:rsid w:val="00C23325"/>
    <w:rsid w:val="00C2458A"/>
    <w:rsid w:val="00C260E7"/>
    <w:rsid w:val="00C31BD6"/>
    <w:rsid w:val="00C36C01"/>
    <w:rsid w:val="00C36ED6"/>
    <w:rsid w:val="00C41E99"/>
    <w:rsid w:val="00C441C4"/>
    <w:rsid w:val="00C445ED"/>
    <w:rsid w:val="00C4529A"/>
    <w:rsid w:val="00C46F6A"/>
    <w:rsid w:val="00C530A4"/>
    <w:rsid w:val="00C536F7"/>
    <w:rsid w:val="00C540E9"/>
    <w:rsid w:val="00C54D07"/>
    <w:rsid w:val="00C5589D"/>
    <w:rsid w:val="00C56ED8"/>
    <w:rsid w:val="00C601D4"/>
    <w:rsid w:val="00C64AA0"/>
    <w:rsid w:val="00C70283"/>
    <w:rsid w:val="00C73F24"/>
    <w:rsid w:val="00C830AB"/>
    <w:rsid w:val="00C83440"/>
    <w:rsid w:val="00C84BEA"/>
    <w:rsid w:val="00C8582C"/>
    <w:rsid w:val="00C86570"/>
    <w:rsid w:val="00C94A44"/>
    <w:rsid w:val="00C96921"/>
    <w:rsid w:val="00C96E4B"/>
    <w:rsid w:val="00CA0850"/>
    <w:rsid w:val="00CA1622"/>
    <w:rsid w:val="00CA2203"/>
    <w:rsid w:val="00CA27D3"/>
    <w:rsid w:val="00CA44A6"/>
    <w:rsid w:val="00CA5737"/>
    <w:rsid w:val="00CA7112"/>
    <w:rsid w:val="00CA7A75"/>
    <w:rsid w:val="00CB10DA"/>
    <w:rsid w:val="00CB165C"/>
    <w:rsid w:val="00CB3404"/>
    <w:rsid w:val="00CB64BC"/>
    <w:rsid w:val="00CC02F3"/>
    <w:rsid w:val="00CC0BD2"/>
    <w:rsid w:val="00CC1A1C"/>
    <w:rsid w:val="00CC368D"/>
    <w:rsid w:val="00CC3AD8"/>
    <w:rsid w:val="00CC3D84"/>
    <w:rsid w:val="00CC5A2F"/>
    <w:rsid w:val="00CC730A"/>
    <w:rsid w:val="00CC73A4"/>
    <w:rsid w:val="00CD02E1"/>
    <w:rsid w:val="00CD26F3"/>
    <w:rsid w:val="00CD34DD"/>
    <w:rsid w:val="00CD4516"/>
    <w:rsid w:val="00CD53E7"/>
    <w:rsid w:val="00CE5042"/>
    <w:rsid w:val="00CF299C"/>
    <w:rsid w:val="00CF309E"/>
    <w:rsid w:val="00CF322F"/>
    <w:rsid w:val="00D071BE"/>
    <w:rsid w:val="00D11CC7"/>
    <w:rsid w:val="00D13489"/>
    <w:rsid w:val="00D13DCC"/>
    <w:rsid w:val="00D16EC6"/>
    <w:rsid w:val="00D17434"/>
    <w:rsid w:val="00D174B5"/>
    <w:rsid w:val="00D23C8A"/>
    <w:rsid w:val="00D25415"/>
    <w:rsid w:val="00D26589"/>
    <w:rsid w:val="00D267BC"/>
    <w:rsid w:val="00D26D9B"/>
    <w:rsid w:val="00D27260"/>
    <w:rsid w:val="00D30185"/>
    <w:rsid w:val="00D3031C"/>
    <w:rsid w:val="00D341A8"/>
    <w:rsid w:val="00D3598E"/>
    <w:rsid w:val="00D35DFE"/>
    <w:rsid w:val="00D36BAF"/>
    <w:rsid w:val="00D42FD8"/>
    <w:rsid w:val="00D45BF1"/>
    <w:rsid w:val="00D45E28"/>
    <w:rsid w:val="00D464C5"/>
    <w:rsid w:val="00D476D5"/>
    <w:rsid w:val="00D54132"/>
    <w:rsid w:val="00D54CFF"/>
    <w:rsid w:val="00D54DDC"/>
    <w:rsid w:val="00D559B1"/>
    <w:rsid w:val="00D60887"/>
    <w:rsid w:val="00D61E0C"/>
    <w:rsid w:val="00D642CD"/>
    <w:rsid w:val="00D64D60"/>
    <w:rsid w:val="00D676C0"/>
    <w:rsid w:val="00D72403"/>
    <w:rsid w:val="00D72913"/>
    <w:rsid w:val="00D74D28"/>
    <w:rsid w:val="00D762EF"/>
    <w:rsid w:val="00D801CF"/>
    <w:rsid w:val="00D81693"/>
    <w:rsid w:val="00D9587B"/>
    <w:rsid w:val="00DA3443"/>
    <w:rsid w:val="00DA47EF"/>
    <w:rsid w:val="00DA68DD"/>
    <w:rsid w:val="00DB42ED"/>
    <w:rsid w:val="00DB64F8"/>
    <w:rsid w:val="00DC1A7E"/>
    <w:rsid w:val="00DC3426"/>
    <w:rsid w:val="00DC5008"/>
    <w:rsid w:val="00DD3212"/>
    <w:rsid w:val="00DD4717"/>
    <w:rsid w:val="00DD62AA"/>
    <w:rsid w:val="00DD64EF"/>
    <w:rsid w:val="00DE5805"/>
    <w:rsid w:val="00DE6C70"/>
    <w:rsid w:val="00DE6E08"/>
    <w:rsid w:val="00DF52AA"/>
    <w:rsid w:val="00DF71D4"/>
    <w:rsid w:val="00E021F0"/>
    <w:rsid w:val="00E053B9"/>
    <w:rsid w:val="00E07BD0"/>
    <w:rsid w:val="00E11DE3"/>
    <w:rsid w:val="00E15744"/>
    <w:rsid w:val="00E15B08"/>
    <w:rsid w:val="00E17E3F"/>
    <w:rsid w:val="00E20BA4"/>
    <w:rsid w:val="00E22006"/>
    <w:rsid w:val="00E26933"/>
    <w:rsid w:val="00E329F1"/>
    <w:rsid w:val="00E33287"/>
    <w:rsid w:val="00E33A09"/>
    <w:rsid w:val="00E3533C"/>
    <w:rsid w:val="00E406A6"/>
    <w:rsid w:val="00E4238E"/>
    <w:rsid w:val="00E4443E"/>
    <w:rsid w:val="00E44825"/>
    <w:rsid w:val="00E463F6"/>
    <w:rsid w:val="00E46D86"/>
    <w:rsid w:val="00E54A91"/>
    <w:rsid w:val="00E54C87"/>
    <w:rsid w:val="00E57391"/>
    <w:rsid w:val="00E57734"/>
    <w:rsid w:val="00E61063"/>
    <w:rsid w:val="00E63652"/>
    <w:rsid w:val="00E644FA"/>
    <w:rsid w:val="00E66973"/>
    <w:rsid w:val="00E66D40"/>
    <w:rsid w:val="00E70AC7"/>
    <w:rsid w:val="00E71B1E"/>
    <w:rsid w:val="00E72B74"/>
    <w:rsid w:val="00E74D1B"/>
    <w:rsid w:val="00E75A12"/>
    <w:rsid w:val="00E82D8B"/>
    <w:rsid w:val="00E85C60"/>
    <w:rsid w:val="00E94C3B"/>
    <w:rsid w:val="00E95940"/>
    <w:rsid w:val="00EA204F"/>
    <w:rsid w:val="00EA3176"/>
    <w:rsid w:val="00EA32E0"/>
    <w:rsid w:val="00EA34EB"/>
    <w:rsid w:val="00EA50C3"/>
    <w:rsid w:val="00EA684D"/>
    <w:rsid w:val="00EA6BF7"/>
    <w:rsid w:val="00EA7F35"/>
    <w:rsid w:val="00EB05C0"/>
    <w:rsid w:val="00EB0796"/>
    <w:rsid w:val="00EB7F73"/>
    <w:rsid w:val="00EC0CCC"/>
    <w:rsid w:val="00EC13F9"/>
    <w:rsid w:val="00EC1E4E"/>
    <w:rsid w:val="00EC24CE"/>
    <w:rsid w:val="00EC29C2"/>
    <w:rsid w:val="00EC388A"/>
    <w:rsid w:val="00EC5303"/>
    <w:rsid w:val="00EC69FE"/>
    <w:rsid w:val="00EC788C"/>
    <w:rsid w:val="00ED2BF4"/>
    <w:rsid w:val="00ED3896"/>
    <w:rsid w:val="00ED586A"/>
    <w:rsid w:val="00ED770C"/>
    <w:rsid w:val="00ED7B1C"/>
    <w:rsid w:val="00EE05F5"/>
    <w:rsid w:val="00EE226E"/>
    <w:rsid w:val="00EE2455"/>
    <w:rsid w:val="00EE498C"/>
    <w:rsid w:val="00EE4F79"/>
    <w:rsid w:val="00EE6DDA"/>
    <w:rsid w:val="00EE7EB1"/>
    <w:rsid w:val="00EF27E8"/>
    <w:rsid w:val="00F0186C"/>
    <w:rsid w:val="00F11B2A"/>
    <w:rsid w:val="00F142B0"/>
    <w:rsid w:val="00F15796"/>
    <w:rsid w:val="00F2024E"/>
    <w:rsid w:val="00F20C48"/>
    <w:rsid w:val="00F20F52"/>
    <w:rsid w:val="00F23696"/>
    <w:rsid w:val="00F25959"/>
    <w:rsid w:val="00F271CE"/>
    <w:rsid w:val="00F340DF"/>
    <w:rsid w:val="00F34D8C"/>
    <w:rsid w:val="00F35473"/>
    <w:rsid w:val="00F358A0"/>
    <w:rsid w:val="00F42626"/>
    <w:rsid w:val="00F44134"/>
    <w:rsid w:val="00F5015F"/>
    <w:rsid w:val="00F50ACD"/>
    <w:rsid w:val="00F53576"/>
    <w:rsid w:val="00F55A9D"/>
    <w:rsid w:val="00F57F0D"/>
    <w:rsid w:val="00F60785"/>
    <w:rsid w:val="00F60BB1"/>
    <w:rsid w:val="00F61E0C"/>
    <w:rsid w:val="00F65E07"/>
    <w:rsid w:val="00F674C3"/>
    <w:rsid w:val="00F67EE2"/>
    <w:rsid w:val="00F705A4"/>
    <w:rsid w:val="00F76AB9"/>
    <w:rsid w:val="00F80B8E"/>
    <w:rsid w:val="00F80D7F"/>
    <w:rsid w:val="00F8145F"/>
    <w:rsid w:val="00F816E7"/>
    <w:rsid w:val="00F8266C"/>
    <w:rsid w:val="00F84840"/>
    <w:rsid w:val="00F86020"/>
    <w:rsid w:val="00F931D5"/>
    <w:rsid w:val="00F94F02"/>
    <w:rsid w:val="00F966FD"/>
    <w:rsid w:val="00F96FA2"/>
    <w:rsid w:val="00FA1A1C"/>
    <w:rsid w:val="00FA330C"/>
    <w:rsid w:val="00FA4E6C"/>
    <w:rsid w:val="00FA51DD"/>
    <w:rsid w:val="00FA7EE0"/>
    <w:rsid w:val="00FB1782"/>
    <w:rsid w:val="00FB3092"/>
    <w:rsid w:val="00FB78CE"/>
    <w:rsid w:val="00FC0BA1"/>
    <w:rsid w:val="00FC2C06"/>
    <w:rsid w:val="00FC2C9B"/>
    <w:rsid w:val="00FC3C0E"/>
    <w:rsid w:val="00FC6B69"/>
    <w:rsid w:val="00FD213D"/>
    <w:rsid w:val="00FD2E33"/>
    <w:rsid w:val="00FE0454"/>
    <w:rsid w:val="00FE2CFA"/>
    <w:rsid w:val="00FE4B1A"/>
    <w:rsid w:val="00FF00FA"/>
    <w:rsid w:val="00FF30C1"/>
    <w:rsid w:val="00FF3AF1"/>
    <w:rsid w:val="00FF4E86"/>
    <w:rsid w:val="00FF791A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2C7DA-DDCC-4021-955C-C747DECF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16553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A94A6A"/>
  </w:style>
  <w:style w:type="paragraph" w:customStyle="1" w:styleId="1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rsid w:val="00AC51F1"/>
    <w:rPr>
      <w:rFonts w:ascii="Times New Roman" w:hAnsi="Times New Roman"/>
      <w:i/>
      <w:iCs/>
    </w:rPr>
  </w:style>
  <w:style w:type="paragraph" w:styleId="a7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paragraph" w:customStyle="1" w:styleId="10">
    <w:name w:val="Обычный1"/>
    <w:rsid w:val="00471386"/>
  </w:style>
  <w:style w:type="character" w:styleId="a8">
    <w:name w:val="Hyperlink"/>
    <w:rsid w:val="004F4A94"/>
    <w:rPr>
      <w:color w:val="0000FF"/>
      <w:u w:val="single"/>
    </w:rPr>
  </w:style>
  <w:style w:type="character" w:styleId="a9">
    <w:name w:val="FollowedHyperlink"/>
    <w:rsid w:val="004F4A9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5</cp:revision>
  <cp:lastPrinted>2016-11-28T11:17:00Z</cp:lastPrinted>
  <dcterms:created xsi:type="dcterms:W3CDTF">2019-02-25T12:15:00Z</dcterms:created>
  <dcterms:modified xsi:type="dcterms:W3CDTF">2019-02-26T06:41:00Z</dcterms:modified>
</cp:coreProperties>
</file>