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6" w:type="dxa"/>
        <w:tblInd w:w="62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5"/>
        <w:gridCol w:w="359"/>
        <w:gridCol w:w="523"/>
        <w:gridCol w:w="3508"/>
        <w:gridCol w:w="3493"/>
        <w:gridCol w:w="666"/>
        <w:gridCol w:w="1386"/>
        <w:gridCol w:w="226"/>
      </w:tblGrid>
      <w:tr w:rsidR="00D476D5" w:rsidRPr="00F51033" w:rsidTr="00C357A6">
        <w:trPr>
          <w:cantSplit/>
          <w:trHeight w:hRule="exact" w:val="907"/>
          <w:tblHeader/>
        </w:trPr>
        <w:tc>
          <w:tcPr>
            <w:tcW w:w="385" w:type="dxa"/>
            <w:tcBorders>
              <w:top w:val="nil"/>
              <w:bottom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D476D5" w:rsidRPr="00F51033" w:rsidRDefault="00F51033" w:rsidP="008A6F49">
            <w:pPr>
              <w:ind w:left="113" w:right="113"/>
              <w:jc w:val="center"/>
              <w:rPr>
                <w:rFonts w:ascii="GOST type B" w:hAnsi="GOST type B" w:cs="Arial"/>
                <w:i/>
                <w:w w:val="80"/>
                <w:sz w:val="28"/>
                <w:szCs w:val="28"/>
              </w:rPr>
            </w:pPr>
            <w:bookmarkStart w:id="0" w:name="_top"/>
            <w:bookmarkEnd w:id="0"/>
            <w:r w:rsidRPr="00F51033">
              <w:rPr>
                <w:rFonts w:ascii="GOST type B" w:hAnsi="GOST type B" w:cs="Arial"/>
                <w:i/>
                <w:w w:val="80"/>
                <w:sz w:val="28"/>
                <w:szCs w:val="28"/>
              </w:rPr>
              <w:t>Формат</w:t>
            </w:r>
            <w:r w:rsidR="0052381A" w:rsidRPr="00F51033">
              <w:rPr>
                <w:rFonts w:ascii="GOST type B" w:hAnsi="GOST type B" w:cs="Arial"/>
                <w:i/>
                <w:w w:val="80"/>
                <w:sz w:val="28"/>
                <w:szCs w:val="28"/>
              </w:rPr>
              <w:tab/>
            </w:r>
            <w:r w:rsidR="0052381A" w:rsidRPr="00F51033">
              <w:rPr>
                <w:rFonts w:ascii="GOST type B" w:hAnsi="GOST type B" w:cs="Arial"/>
                <w:i/>
                <w:w w:val="80"/>
                <w:sz w:val="28"/>
                <w:szCs w:val="28"/>
              </w:rPr>
              <w:tab/>
            </w:r>
            <w:r w:rsidR="0052381A" w:rsidRPr="00F51033">
              <w:rPr>
                <w:rFonts w:ascii="GOST type B" w:hAnsi="GOST type B" w:cs="Arial"/>
                <w:i/>
                <w:w w:val="80"/>
                <w:sz w:val="28"/>
                <w:szCs w:val="28"/>
              </w:rPr>
              <w:tab/>
            </w:r>
            <w:proofErr w:type="spellStart"/>
            <w:r w:rsidR="00D476D5" w:rsidRPr="00F51033">
              <w:rPr>
                <w:rFonts w:ascii="GOST type B" w:hAnsi="GOST type B" w:cs="Arial"/>
                <w:i/>
                <w:w w:val="80"/>
                <w:sz w:val="28"/>
                <w:szCs w:val="28"/>
              </w:rPr>
              <w:t>Формат</w:t>
            </w:r>
            <w:proofErr w:type="spellEnd"/>
          </w:p>
        </w:tc>
        <w:tc>
          <w:tcPr>
            <w:tcW w:w="359" w:type="dxa"/>
            <w:tcBorders>
              <w:top w:val="nil"/>
              <w:bottom w:val="single" w:sz="12" w:space="0" w:color="auto"/>
            </w:tcBorders>
            <w:noWrap/>
            <w:textDirection w:val="btLr"/>
            <w:vAlign w:val="center"/>
          </w:tcPr>
          <w:p w:rsidR="00D476D5" w:rsidRPr="00F51033" w:rsidRDefault="00D476D5" w:rsidP="008A6F49">
            <w:pPr>
              <w:ind w:left="113" w:right="113"/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F51033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Зона</w:t>
            </w:r>
          </w:p>
        </w:tc>
        <w:tc>
          <w:tcPr>
            <w:tcW w:w="523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textDirection w:val="btLr"/>
            <w:vAlign w:val="center"/>
          </w:tcPr>
          <w:p w:rsidR="00D476D5" w:rsidRPr="00F51033" w:rsidRDefault="00D476D5" w:rsidP="008A6F49">
            <w:pPr>
              <w:ind w:left="113" w:right="113"/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F51033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Поз.</w:t>
            </w:r>
          </w:p>
        </w:tc>
        <w:tc>
          <w:tcPr>
            <w:tcW w:w="350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F51033" w:rsidRDefault="00D476D5" w:rsidP="008A6F49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  <w:r w:rsidRPr="00F51033">
              <w:rPr>
                <w:rFonts w:ascii="GOST type B" w:hAnsi="GOST type B" w:cs="Arial"/>
                <w:i/>
                <w:sz w:val="28"/>
                <w:szCs w:val="28"/>
              </w:rPr>
              <w:t>Обозначение</w:t>
            </w:r>
          </w:p>
        </w:tc>
        <w:tc>
          <w:tcPr>
            <w:tcW w:w="349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476D5" w:rsidRPr="00F51033" w:rsidRDefault="00D476D5" w:rsidP="008A6F49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  <w:r w:rsidRPr="00F51033">
              <w:rPr>
                <w:rFonts w:ascii="GOST type B" w:hAnsi="GOST type B" w:cs="Arial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666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F51033" w:rsidRDefault="00D476D5" w:rsidP="008A6F49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F51033">
              <w:rPr>
                <w:rFonts w:ascii="GOST type B" w:hAnsi="GOST type B" w:cs="Arial"/>
                <w:i/>
                <w:sz w:val="28"/>
                <w:szCs w:val="28"/>
              </w:rPr>
              <w:t>Кол</w:t>
            </w:r>
            <w:r w:rsidRPr="00F51033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.</w:t>
            </w:r>
          </w:p>
        </w:tc>
        <w:tc>
          <w:tcPr>
            <w:tcW w:w="1386" w:type="dxa"/>
            <w:tcBorders>
              <w:top w:val="nil"/>
              <w:bottom w:val="single" w:sz="12" w:space="0" w:color="auto"/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F51033" w:rsidRDefault="00D476D5" w:rsidP="008A6F49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F51033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Приме</w:t>
            </w:r>
            <w:r w:rsidR="00123F7C" w:rsidRPr="00F51033">
              <w:rPr>
                <w:rFonts w:ascii="GOST type B" w:hAnsi="GOST type B" w:cs="Arial"/>
                <w:i/>
                <w:w w:val="90"/>
                <w:sz w:val="28"/>
                <w:szCs w:val="28"/>
              </w:rPr>
              <w:softHyphen/>
            </w:r>
            <w:r w:rsidRPr="00F51033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ча</w:t>
            </w:r>
            <w:r w:rsidR="00123F7C" w:rsidRPr="00F51033">
              <w:rPr>
                <w:rFonts w:ascii="GOST type B" w:hAnsi="GOST type B" w:cs="Arial"/>
                <w:i/>
                <w:w w:val="90"/>
                <w:sz w:val="28"/>
                <w:szCs w:val="28"/>
              </w:rPr>
              <w:softHyphen/>
            </w:r>
            <w:r w:rsidRPr="00F51033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ние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tcFitText/>
            <w:vAlign w:val="center"/>
          </w:tcPr>
          <w:p w:rsidR="00D476D5" w:rsidRPr="00F51033" w:rsidRDefault="00D476D5" w:rsidP="008A6F49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</w:p>
        </w:tc>
      </w:tr>
      <w:tr w:rsidR="00307DED" w:rsidRPr="00A90E05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307DED" w:rsidRPr="00F51033" w:rsidRDefault="00307DED" w:rsidP="00166DC0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307DED" w:rsidRPr="00F51033" w:rsidRDefault="00307DED" w:rsidP="00166DC0">
            <w:pPr>
              <w:ind w:left="-57" w:right="-57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307DED" w:rsidRPr="00F51033" w:rsidRDefault="00307DED" w:rsidP="00166DC0">
            <w:pPr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307DED" w:rsidRPr="00F51033" w:rsidRDefault="00307DED" w:rsidP="00166DC0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307DED" w:rsidRPr="00F51033" w:rsidRDefault="00307DED" w:rsidP="00166DC0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307DED" w:rsidRPr="00F51033" w:rsidRDefault="00307DED" w:rsidP="00166DC0">
            <w:pPr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307DED" w:rsidRPr="00F51033" w:rsidRDefault="00307DED" w:rsidP="001B1408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307DED" w:rsidRPr="00A90E05" w:rsidRDefault="00307DED" w:rsidP="00B65B7B">
            <w:pPr>
              <w:jc w:val="center"/>
              <w:rPr>
                <w:rFonts w:ascii="Arial" w:hAnsi="Arial" w:cs="Arial"/>
                <w:i/>
                <w:color w:val="800080"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6049B1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6049B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6049B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6049B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6049B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6049B1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1B1408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E30D2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1B1408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1B1408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1B1408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1B1408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1B1408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1B1408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1B1408">
            <w:pPr>
              <w:rPr>
                <w:rFonts w:ascii="GOST type B" w:hAnsi="GOST type B" w:cs="Arial"/>
                <w:i/>
                <w:color w:val="000000" w:themeColor="text1"/>
                <w:w w:val="70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E30D2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A310D5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A310D5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6049B1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6049B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6049B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6049B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6049B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6049B1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5C69C9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5C69C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BF2504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BF2504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BF2504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BF2504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BF2504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BF2504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5C69C9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5C69C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5C69C9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5C69C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5C69C9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5C69C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5C69C9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5C69C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5C69C9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5C69C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5C69C9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5C69C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5C69C9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5C69C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5C69C9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5C69C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42D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42DF6" w:rsidRPr="00F51033" w:rsidRDefault="00442DF6" w:rsidP="007C1A3C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  <w:r w:rsidRPr="00F51033"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  <w:t>А4</w:t>
            </w:r>
          </w:p>
        </w:tc>
        <w:tc>
          <w:tcPr>
            <w:tcW w:w="359" w:type="dxa"/>
            <w:noWrap/>
            <w:vAlign w:val="center"/>
          </w:tcPr>
          <w:p w:rsidR="00442DF6" w:rsidRPr="00F51033" w:rsidRDefault="00442DF6" w:rsidP="007C1A3C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7C1A3C" w:rsidP="007C1A3C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F51033"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  <w:t>3</w:t>
            </w:r>
            <w:r w:rsidR="00442DF6" w:rsidRPr="00F51033"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1051A3" w:rsidP="007C1A3C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  <w:r w:rsidRPr="00F51033"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  <w:t>КУИЖ.754312.</w:t>
            </w:r>
            <w:r w:rsidR="000A6377" w:rsidRPr="00F51033"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  <w:t>019</w:t>
            </w: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42DF6" w:rsidRPr="00F51033" w:rsidRDefault="00F51033" w:rsidP="00F51033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  <w:t>${replace1}</w:t>
            </w: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F51033" w:rsidP="007C1A3C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  <w:t>${</w:t>
            </w:r>
            <w: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  <w:t>replace2</w:t>
            </w:r>
            <w: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E30D2C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42DF6" w:rsidRPr="006700FB" w:rsidRDefault="00442DF6" w:rsidP="00E30D2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42D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42DF6" w:rsidRPr="00F51033" w:rsidRDefault="00442DF6" w:rsidP="001B1408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442DF6" w:rsidRPr="00F51033" w:rsidRDefault="00442DF6" w:rsidP="001B1408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1B1408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1B1408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42DF6" w:rsidRPr="00F51033" w:rsidRDefault="00442DF6" w:rsidP="001B1408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1B1408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E30D2C">
            <w:pPr>
              <w:rPr>
                <w:rFonts w:ascii="GOST type B" w:hAnsi="GOST type B" w:cs="Arial"/>
                <w:i/>
                <w:color w:val="000000" w:themeColor="text1"/>
                <w:w w:val="70"/>
                <w:sz w:val="28"/>
                <w:szCs w:val="28"/>
                <w:highlight w:val="yellow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42DF6" w:rsidRPr="006700FB" w:rsidRDefault="00442DF6" w:rsidP="00E30D2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42D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42DF6" w:rsidRPr="00F51033" w:rsidRDefault="00442DF6" w:rsidP="003B284E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442DF6" w:rsidRPr="00F51033" w:rsidRDefault="00442DF6" w:rsidP="003B284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3B284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3B284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42DF6" w:rsidRPr="00F51033" w:rsidRDefault="00442DF6" w:rsidP="003B284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3B284E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E30D2C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42DF6" w:rsidRPr="006700FB" w:rsidRDefault="00442DF6" w:rsidP="00E30D2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42D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42DF6" w:rsidRPr="00F51033" w:rsidRDefault="00442DF6" w:rsidP="001B1408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442DF6" w:rsidRPr="00F51033" w:rsidRDefault="00442DF6" w:rsidP="001B1408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1B1408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1B1408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42DF6" w:rsidRPr="00F51033" w:rsidRDefault="00442DF6" w:rsidP="001B1408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1B1408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E30D2C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42DF6" w:rsidRPr="006700FB" w:rsidRDefault="00442DF6" w:rsidP="00E30D2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42DF6" w:rsidRPr="00442DF6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42DF6" w:rsidRPr="00F51033" w:rsidRDefault="00442DF6" w:rsidP="007D2521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442DF6" w:rsidRPr="00F51033" w:rsidRDefault="00442DF6" w:rsidP="007D252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7D252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7D252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42DF6" w:rsidRPr="00F51033" w:rsidRDefault="00442DF6" w:rsidP="007D252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7D2521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E45A2A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42DF6" w:rsidRPr="00442DF6" w:rsidRDefault="00442DF6" w:rsidP="00E30D2C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</w:tc>
      </w:tr>
      <w:tr w:rsidR="00442DF6" w:rsidRPr="00442DF6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42DF6" w:rsidRPr="00F51033" w:rsidRDefault="00442DF6" w:rsidP="007D2521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442DF6" w:rsidRPr="00F51033" w:rsidRDefault="00442DF6" w:rsidP="007D252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7D252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7D252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42DF6" w:rsidRPr="00F51033" w:rsidRDefault="00442DF6" w:rsidP="007D252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7D2521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E45A2A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42DF6" w:rsidRPr="00442DF6" w:rsidRDefault="00442DF6" w:rsidP="00E30D2C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</w:tc>
      </w:tr>
      <w:tr w:rsidR="00442D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42DF6" w:rsidRPr="00F51033" w:rsidRDefault="00442DF6" w:rsidP="007D2521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442DF6" w:rsidRPr="00F51033" w:rsidRDefault="00442DF6" w:rsidP="007D252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7D252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7D252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42DF6" w:rsidRPr="00F51033" w:rsidRDefault="00442DF6" w:rsidP="007D252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7D2521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E45A2A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42DF6" w:rsidRPr="006700FB" w:rsidRDefault="00442DF6" w:rsidP="00E30D2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42D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42DF6" w:rsidRPr="00F51033" w:rsidRDefault="00442DF6" w:rsidP="003F7386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442DF6" w:rsidRPr="00F51033" w:rsidRDefault="00442DF6" w:rsidP="003F7386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3F7386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3F7386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42DF6" w:rsidRPr="00F51033" w:rsidRDefault="00442DF6" w:rsidP="003F7386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3F7386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E45A2A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42DF6" w:rsidRPr="006700FB" w:rsidRDefault="00442DF6" w:rsidP="00E30D2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42D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42DF6" w:rsidRPr="00F51033" w:rsidRDefault="00442DF6" w:rsidP="007C1A3C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442DF6" w:rsidRPr="00F51033" w:rsidRDefault="00442DF6" w:rsidP="003F7386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7C1A3C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7C1A3C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42DF6" w:rsidRPr="00F51033" w:rsidRDefault="00442DF6" w:rsidP="007C1A3C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7C1A3C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E45A2A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42DF6" w:rsidRPr="006700FB" w:rsidRDefault="00442DF6" w:rsidP="00E30D2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5293E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5293E" w:rsidRPr="00F51033" w:rsidRDefault="0045293E" w:rsidP="007C1A3C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45293E" w:rsidRPr="00F51033" w:rsidRDefault="0045293E" w:rsidP="007C1A3C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5293E" w:rsidRPr="00F51033" w:rsidRDefault="0045293E" w:rsidP="007C1A3C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5293E" w:rsidRPr="00F51033" w:rsidRDefault="0045293E" w:rsidP="007C1A3C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5293E" w:rsidRPr="00F51033" w:rsidRDefault="0045293E" w:rsidP="007C1A3C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5293E" w:rsidRPr="00F51033" w:rsidRDefault="0045293E" w:rsidP="007C1A3C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5293E" w:rsidRPr="00F51033" w:rsidRDefault="0045293E" w:rsidP="003057DF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5293E" w:rsidRPr="006700FB" w:rsidRDefault="0045293E" w:rsidP="003057DF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8E44D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8E44D6" w:rsidRPr="00F51033" w:rsidRDefault="008E44D6" w:rsidP="00E10044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8E44D6" w:rsidRPr="00F51033" w:rsidRDefault="008E44D6" w:rsidP="00E10044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8E44D6" w:rsidRPr="00F51033" w:rsidRDefault="008E44D6" w:rsidP="00E10044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8E44D6" w:rsidRPr="00F51033" w:rsidRDefault="008E44D6" w:rsidP="00E10044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8E44D6" w:rsidRPr="00F51033" w:rsidRDefault="008E44D6" w:rsidP="00E10044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8E44D6" w:rsidRPr="00F51033" w:rsidRDefault="008E44D6" w:rsidP="00E10044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8E44D6" w:rsidRPr="00F51033" w:rsidRDefault="008E44D6" w:rsidP="003057DF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8E44D6" w:rsidRPr="006700FB" w:rsidRDefault="008E44D6" w:rsidP="003057DF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1051A3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1051A3" w:rsidRPr="00F51033" w:rsidRDefault="001051A3" w:rsidP="00AF2379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1051A3" w:rsidRPr="00F51033" w:rsidRDefault="001051A3" w:rsidP="00AF2379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1051A3" w:rsidRPr="00F51033" w:rsidRDefault="001051A3" w:rsidP="00AF2379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1051A3" w:rsidRPr="00F51033" w:rsidRDefault="001051A3" w:rsidP="00AF2379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1051A3" w:rsidRPr="00F51033" w:rsidRDefault="001051A3" w:rsidP="00AF2379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1051A3" w:rsidRPr="00F51033" w:rsidRDefault="001051A3" w:rsidP="00AF2379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1051A3" w:rsidRPr="00F51033" w:rsidRDefault="001051A3" w:rsidP="003057DF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1051A3" w:rsidRPr="006700FB" w:rsidRDefault="001051A3" w:rsidP="003057DF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1051A3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1051A3" w:rsidRPr="00F51033" w:rsidRDefault="001051A3" w:rsidP="00EF659B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1051A3" w:rsidRPr="00F51033" w:rsidRDefault="001051A3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1051A3" w:rsidRPr="00F51033" w:rsidRDefault="001051A3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1051A3" w:rsidRPr="00F51033" w:rsidRDefault="001051A3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1051A3" w:rsidRPr="00F51033" w:rsidRDefault="001051A3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1051A3" w:rsidRPr="00F51033" w:rsidRDefault="001051A3" w:rsidP="00EF659B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1051A3" w:rsidRPr="00F51033" w:rsidRDefault="001051A3" w:rsidP="003057DF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1051A3" w:rsidRPr="006700FB" w:rsidRDefault="001051A3" w:rsidP="003057DF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8D28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8D28F6" w:rsidRPr="00F51033" w:rsidRDefault="008D28F6" w:rsidP="00EF659B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8D28F6" w:rsidRPr="00F51033" w:rsidRDefault="008D28F6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8D28F6" w:rsidRPr="00F51033" w:rsidRDefault="008D28F6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8D28F6" w:rsidRPr="00F51033" w:rsidRDefault="008D28F6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8D28F6" w:rsidRPr="00F51033" w:rsidRDefault="008D28F6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8D28F6" w:rsidRPr="00F51033" w:rsidRDefault="008D28F6" w:rsidP="00EF659B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8D28F6" w:rsidRPr="00F51033" w:rsidRDefault="008D28F6" w:rsidP="003057DF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8D28F6" w:rsidRPr="006700FB" w:rsidRDefault="008D28F6" w:rsidP="003057DF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8D28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8D28F6" w:rsidRPr="00F51033" w:rsidRDefault="008D28F6" w:rsidP="00EF659B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8D28F6" w:rsidRPr="00F51033" w:rsidRDefault="008D28F6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8D28F6" w:rsidRPr="00F51033" w:rsidRDefault="008D28F6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8D28F6" w:rsidRPr="00F51033" w:rsidRDefault="008D28F6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8D28F6" w:rsidRPr="00F51033" w:rsidRDefault="008D28F6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8D28F6" w:rsidRPr="00F51033" w:rsidRDefault="008D28F6" w:rsidP="00EF659B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8D28F6" w:rsidRPr="00F51033" w:rsidRDefault="008D28F6" w:rsidP="003057DF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8D28F6" w:rsidRPr="006700FB" w:rsidRDefault="008D28F6" w:rsidP="003057DF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8D28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8D28F6" w:rsidRPr="00F51033" w:rsidRDefault="008D28F6" w:rsidP="00EF659B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8D28F6" w:rsidRPr="00F51033" w:rsidRDefault="008D28F6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8D28F6" w:rsidRPr="00F51033" w:rsidRDefault="008D28F6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8D28F6" w:rsidRPr="00F51033" w:rsidRDefault="008D28F6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8D28F6" w:rsidRPr="00F51033" w:rsidRDefault="008D28F6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8D28F6" w:rsidRPr="00F51033" w:rsidRDefault="008D28F6" w:rsidP="00EF659B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8D28F6" w:rsidRPr="00F51033" w:rsidRDefault="008D28F6" w:rsidP="003057DF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8D28F6" w:rsidRPr="006700FB" w:rsidRDefault="008D28F6" w:rsidP="003057DF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8D28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8D28F6" w:rsidRPr="00F51033" w:rsidRDefault="008D28F6" w:rsidP="00EF659B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8D28F6" w:rsidRPr="00F51033" w:rsidRDefault="008D28F6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8D28F6" w:rsidRPr="00F51033" w:rsidRDefault="008D28F6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8D28F6" w:rsidRPr="00F51033" w:rsidRDefault="008D28F6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8D28F6" w:rsidRPr="00F51033" w:rsidRDefault="008D28F6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8D28F6" w:rsidRPr="00F51033" w:rsidRDefault="008D28F6" w:rsidP="00EF659B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8D28F6" w:rsidRPr="00F51033" w:rsidRDefault="008D28F6" w:rsidP="003057DF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8D28F6" w:rsidRPr="006700FB" w:rsidRDefault="008D28F6" w:rsidP="003057DF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C1744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C1744" w:rsidRPr="00F51033" w:rsidRDefault="00CC1744" w:rsidP="00EF659B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CC1744" w:rsidRPr="00F51033" w:rsidRDefault="00CC1744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CC1744" w:rsidRPr="00F51033" w:rsidRDefault="00CC1744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C1744" w:rsidRPr="00F51033" w:rsidRDefault="00CC1744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C1744" w:rsidRPr="00F51033" w:rsidRDefault="00CC1744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CC1744" w:rsidRPr="00F51033" w:rsidRDefault="00CC1744" w:rsidP="00EF659B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C1744" w:rsidRPr="00F51033" w:rsidRDefault="00CC1744" w:rsidP="003057DF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C1744" w:rsidRPr="006700FB" w:rsidRDefault="00CC1744" w:rsidP="003057DF">
            <w:pPr>
              <w:jc w:val="center"/>
              <w:rPr>
                <w:rFonts w:ascii="Arial" w:hAnsi="Arial" w:cs="Arial"/>
                <w:i/>
              </w:rPr>
            </w:pPr>
          </w:p>
        </w:tc>
      </w:tr>
    </w:tbl>
    <w:p w:rsidR="00CC1744" w:rsidRDefault="00CC1744" w:rsidP="008D28F6">
      <w:bookmarkStart w:id="1" w:name="_GoBack"/>
      <w:bookmarkEnd w:id="1"/>
    </w:p>
    <w:tbl>
      <w:tblPr>
        <w:tblpPr w:horzAnchor="page" w:tblpX="398" w:tblpYSpec="bottom"/>
        <w:tblOverlap w:val="never"/>
        <w:tblW w:w="10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"/>
        <w:gridCol w:w="382"/>
        <w:gridCol w:w="385"/>
        <w:gridCol w:w="547"/>
        <w:gridCol w:w="1312"/>
        <w:gridCol w:w="864"/>
        <w:gridCol w:w="559"/>
        <w:gridCol w:w="3867"/>
        <w:gridCol w:w="283"/>
        <w:gridCol w:w="283"/>
        <w:gridCol w:w="283"/>
        <w:gridCol w:w="838"/>
        <w:gridCol w:w="1083"/>
      </w:tblGrid>
      <w:tr w:rsidR="00CC1744" w:rsidRPr="008A6F49" w:rsidTr="00CC1744">
        <w:trPr>
          <w:cantSplit/>
          <w:trHeight w:hRule="exact" w:val="284"/>
        </w:trPr>
        <w:tc>
          <w:tcPr>
            <w:tcW w:w="2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6637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CC1744" w:rsidRPr="00F51033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i/>
                <w:w w:val="90"/>
                <w:sz w:val="40"/>
                <w:szCs w:val="40"/>
              </w:rPr>
              <w:t xml:space="preserve">                          </w:t>
            </w:r>
            <w:r w:rsidRPr="00390BAE">
              <w:rPr>
                <w:rFonts w:ascii="Arial" w:hAnsi="Arial" w:cs="Arial"/>
                <w:i/>
                <w:w w:val="90"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i/>
                <w:w w:val="90"/>
                <w:sz w:val="40"/>
                <w:szCs w:val="40"/>
                <w:lang w:val="en-US"/>
              </w:rPr>
              <w:t>${replace4}</w:t>
            </w:r>
          </w:p>
        </w:tc>
      </w:tr>
      <w:tr w:rsidR="00CC1744" w:rsidRPr="008A6F49" w:rsidTr="00CC1744">
        <w:trPr>
          <w:cantSplit/>
          <w:trHeight w:hRule="exact" w:val="284"/>
        </w:trPr>
        <w:tc>
          <w:tcPr>
            <w:tcW w:w="2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6637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CC1744" w:rsidRPr="008A6F49" w:rsidTr="00CC1744">
        <w:trPr>
          <w:cantSplit/>
          <w:trHeight w:hRule="exact" w:val="284"/>
        </w:trPr>
        <w:tc>
          <w:tcPr>
            <w:tcW w:w="2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r w:rsidRPr="008A6F49">
              <w:rPr>
                <w:rFonts w:ascii="Arial" w:hAnsi="Arial" w:cs="Arial"/>
                <w:i/>
                <w:w w:val="90"/>
                <w:sz w:val="20"/>
                <w:szCs w:val="20"/>
              </w:rPr>
              <w:t>Изм.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r w:rsidRPr="008A6F49">
              <w:rPr>
                <w:rFonts w:ascii="Arial" w:hAnsi="Arial" w:cs="Arial"/>
                <w:i/>
                <w:w w:val="90"/>
                <w:sz w:val="20"/>
                <w:szCs w:val="20"/>
              </w:rPr>
              <w:t>Лист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r w:rsidRPr="008A6F49">
              <w:rPr>
                <w:rFonts w:ascii="Arial" w:hAnsi="Arial" w:cs="Arial"/>
                <w:i/>
                <w:w w:val="90"/>
                <w:sz w:val="20"/>
                <w:szCs w:val="20"/>
              </w:rPr>
              <w:t>№ докум.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r w:rsidRPr="008A6F49">
              <w:rPr>
                <w:rFonts w:ascii="Arial" w:hAnsi="Arial" w:cs="Arial"/>
                <w:i/>
                <w:w w:val="90"/>
                <w:sz w:val="20"/>
                <w:szCs w:val="20"/>
              </w:rPr>
              <w:t>Подп.</w:t>
            </w:r>
          </w:p>
        </w:tc>
        <w:tc>
          <w:tcPr>
            <w:tcW w:w="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r w:rsidRPr="008A6F49">
              <w:rPr>
                <w:rFonts w:ascii="Arial" w:hAnsi="Arial" w:cs="Arial"/>
                <w:i/>
                <w:w w:val="90"/>
                <w:sz w:val="20"/>
                <w:szCs w:val="20"/>
              </w:rPr>
              <w:t>Дата</w:t>
            </w:r>
          </w:p>
        </w:tc>
        <w:tc>
          <w:tcPr>
            <w:tcW w:w="6637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CC1744" w:rsidRPr="008A6F49" w:rsidTr="00CC1744">
        <w:trPr>
          <w:cantSplit/>
          <w:trHeight w:hRule="exact" w:val="284"/>
        </w:trPr>
        <w:tc>
          <w:tcPr>
            <w:tcW w:w="2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proofErr w:type="spellStart"/>
            <w:r w:rsidRPr="008A6F49">
              <w:rPr>
                <w:rFonts w:ascii="Arial" w:hAnsi="Arial" w:cs="Arial"/>
                <w:i/>
                <w:w w:val="90"/>
                <w:sz w:val="20"/>
                <w:szCs w:val="20"/>
              </w:rPr>
              <w:t>Разраб</w:t>
            </w:r>
            <w:proofErr w:type="spellEnd"/>
            <w:r w:rsidRPr="008A6F49">
              <w:rPr>
                <w:rFonts w:ascii="Arial" w:hAnsi="Arial" w:cs="Arial"/>
                <w:i/>
                <w:w w:val="90"/>
                <w:sz w:val="20"/>
                <w:szCs w:val="20"/>
              </w:rPr>
              <w:t>.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C1744" w:rsidRPr="0057420C" w:rsidRDefault="00CC1744" w:rsidP="00CC1744">
            <w:pPr>
              <w:pStyle w:val="a4"/>
              <w:ind w:right="-78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r>
              <w:rPr>
                <w:rFonts w:ascii="Arial" w:hAnsi="Arial" w:cs="Arial"/>
                <w:i/>
                <w:w w:val="90"/>
                <w:sz w:val="20"/>
                <w:szCs w:val="20"/>
              </w:rPr>
              <w:t>Шишков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90"/>
                <w:sz w:val="14"/>
                <w:szCs w:val="14"/>
              </w:rPr>
              <w:t>04.12</w:t>
            </w:r>
            <w:r w:rsidRPr="008A6F49">
              <w:rPr>
                <w:rFonts w:ascii="Arial" w:hAnsi="Arial" w:cs="Arial"/>
                <w:i/>
                <w:w w:val="90"/>
                <w:sz w:val="14"/>
                <w:szCs w:val="14"/>
              </w:rPr>
              <w:t>.1</w:t>
            </w:r>
            <w:r>
              <w:rPr>
                <w:rFonts w:ascii="Arial" w:hAnsi="Arial" w:cs="Arial"/>
                <w:i/>
                <w:w w:val="90"/>
                <w:sz w:val="14"/>
                <w:szCs w:val="14"/>
              </w:rPr>
              <w:t>7</w:t>
            </w:r>
          </w:p>
        </w:tc>
        <w:tc>
          <w:tcPr>
            <w:tcW w:w="386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744" w:rsidRPr="001051A3" w:rsidRDefault="00CC1744" w:rsidP="00CC1744">
            <w:pPr>
              <w:pStyle w:val="a4"/>
              <w:jc w:val="center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О</w:t>
            </w:r>
            <w:r>
              <w:rPr>
                <w:rFonts w:ascii="Arial Narrow" w:hAnsi="Arial Narrow"/>
                <w:sz w:val="22"/>
                <w:szCs w:val="22"/>
              </w:rPr>
              <w:t>Комплект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оборудования для ЭТК скиповой ШПМ ЦШ 5х8 </w:t>
            </w:r>
            <w:proofErr w:type="spellStart"/>
            <w:proofErr w:type="gramStart"/>
            <w:r>
              <w:rPr>
                <w:rFonts w:ascii="Arial Narrow" w:hAnsi="Arial Narrow"/>
                <w:sz w:val="22"/>
                <w:szCs w:val="22"/>
              </w:rPr>
              <w:t>ш.«</w:t>
            </w:r>
            <w:proofErr w:type="gramEnd"/>
            <w:r>
              <w:rPr>
                <w:rFonts w:ascii="Arial Narrow" w:hAnsi="Arial Narrow"/>
                <w:sz w:val="22"/>
                <w:szCs w:val="22"/>
              </w:rPr>
              <w:t>Эксплуатационная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»</w:t>
            </w:r>
          </w:p>
          <w:p w:rsidR="00CC1744" w:rsidRDefault="00CC1744" w:rsidP="00CC1744">
            <w:pPr>
              <w:pStyle w:val="a4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ПАО «Гайский ГОК»</w:t>
            </w:r>
          </w:p>
          <w:p w:rsidR="00CC1744" w:rsidRPr="0030188A" w:rsidRDefault="00CC1744" w:rsidP="00CC1744">
            <w:pPr>
              <w:pStyle w:val="a4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Пульт местного управления вентиляцией ПУВ</w:t>
            </w:r>
          </w:p>
          <w:p w:rsidR="00CC1744" w:rsidRDefault="00CC1744" w:rsidP="00CC1744">
            <w:pPr>
              <w:tabs>
                <w:tab w:val="left" w:pos="1039"/>
                <w:tab w:val="left" w:pos="2078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FFFF"/>
              </w:rPr>
            </w:pPr>
            <w:proofErr w:type="spellStart"/>
            <w:r>
              <w:rPr>
                <w:color w:val="FFFFFF"/>
              </w:rPr>
              <w:t>уатационная</w:t>
            </w:r>
            <w:proofErr w:type="spellEnd"/>
            <w:r>
              <w:rPr>
                <w:rFonts w:ascii="Arial" w:hAnsi="Arial" w:cs="Arial"/>
                <w:color w:val="FFFFFF"/>
              </w:rPr>
              <w:t>»</w:t>
            </w:r>
          </w:p>
          <w:p w:rsidR="00CC1744" w:rsidRDefault="00CC1744" w:rsidP="00CC1744">
            <w:pPr>
              <w:tabs>
                <w:tab w:val="left" w:pos="1039"/>
                <w:tab w:val="left" w:pos="2078"/>
              </w:tabs>
              <w:autoSpaceDE w:val="0"/>
              <w:autoSpaceDN w:val="0"/>
              <w:adjustRightInd w:val="0"/>
              <w:rPr>
                <w:color w:val="FFFFFF"/>
              </w:rPr>
            </w:pPr>
            <w:r>
              <w:rPr>
                <w:color w:val="FFFFFF"/>
              </w:rPr>
              <w:t xml:space="preserve">ПАО </w:t>
            </w:r>
            <w:r>
              <w:rPr>
                <w:rFonts w:ascii="Arial" w:hAnsi="Arial" w:cs="Arial"/>
                <w:color w:val="FFFFFF"/>
              </w:rPr>
              <w:t>«</w:t>
            </w:r>
            <w:r>
              <w:rPr>
                <w:color w:val="FFFFFF"/>
              </w:rPr>
              <w:t>Гайский ГОК</w:t>
            </w:r>
            <w:r>
              <w:rPr>
                <w:rFonts w:ascii="Arial" w:hAnsi="Arial" w:cs="Arial"/>
                <w:color w:val="FFFFFF"/>
              </w:rPr>
              <w:t xml:space="preserve">» </w:t>
            </w:r>
          </w:p>
          <w:p w:rsidR="00CC1744" w:rsidRDefault="00CC1744" w:rsidP="00CC1744">
            <w:pPr>
              <w:autoSpaceDE w:val="0"/>
              <w:autoSpaceDN w:val="0"/>
              <w:adjustRightInd w:val="0"/>
              <w:rPr>
                <w:color w:val="FFFFFF"/>
              </w:rPr>
            </w:pPr>
            <w:r>
              <w:rPr>
                <w:color w:val="FFFFFF"/>
              </w:rPr>
              <w:t>Шкаф приема сигналов ШПС</w:t>
            </w:r>
          </w:p>
          <w:p w:rsidR="00CC1744" w:rsidRPr="00F848A1" w:rsidRDefault="00CC1744" w:rsidP="00CC1744">
            <w:pPr>
              <w:pStyle w:val="a4"/>
              <w:jc w:val="center"/>
              <w:rPr>
                <w:rFonts w:ascii="Arial" w:hAnsi="Arial" w:cs="Arial"/>
                <w:i/>
                <w:szCs w:val="20"/>
              </w:rPr>
            </w:pPr>
          </w:p>
        </w:tc>
        <w:tc>
          <w:tcPr>
            <w:tcW w:w="8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A6F49">
              <w:rPr>
                <w:rFonts w:ascii="Arial" w:hAnsi="Arial" w:cs="Arial"/>
                <w:i/>
                <w:sz w:val="20"/>
                <w:szCs w:val="20"/>
              </w:rPr>
              <w:t>Лит.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A6F49">
              <w:rPr>
                <w:rFonts w:ascii="Arial" w:hAnsi="Arial" w:cs="Arial"/>
                <w:i/>
                <w:sz w:val="20"/>
                <w:szCs w:val="20"/>
              </w:rPr>
              <w:t>Лист.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A6F49">
              <w:rPr>
                <w:rFonts w:ascii="Arial" w:hAnsi="Arial" w:cs="Arial"/>
                <w:i/>
                <w:sz w:val="20"/>
                <w:szCs w:val="20"/>
              </w:rPr>
              <w:t>Листов</w:t>
            </w:r>
          </w:p>
        </w:tc>
      </w:tr>
      <w:tr w:rsidR="00CC1744" w:rsidRPr="008A6F49" w:rsidTr="00CC1744">
        <w:trPr>
          <w:cantSplit/>
          <w:trHeight w:hRule="exact" w:val="284"/>
        </w:trPr>
        <w:tc>
          <w:tcPr>
            <w:tcW w:w="2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proofErr w:type="spellStart"/>
            <w:r w:rsidRPr="008A6F49">
              <w:rPr>
                <w:rFonts w:ascii="Arial" w:hAnsi="Arial" w:cs="Arial"/>
                <w:i/>
                <w:w w:val="90"/>
                <w:sz w:val="20"/>
                <w:szCs w:val="20"/>
              </w:rPr>
              <w:t>Провер</w:t>
            </w:r>
            <w:proofErr w:type="spellEnd"/>
            <w:r w:rsidRPr="008A6F49">
              <w:rPr>
                <w:rFonts w:ascii="Arial" w:hAnsi="Arial" w:cs="Arial"/>
                <w:i/>
                <w:w w:val="90"/>
                <w:sz w:val="20"/>
                <w:szCs w:val="20"/>
              </w:rPr>
              <w:t>.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8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744" w:rsidRPr="00F51033" w:rsidRDefault="00CC1744" w:rsidP="00CC1744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${replace5}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CC1744" w:rsidRPr="00F51033" w:rsidRDefault="00CC1744" w:rsidP="00CC1744">
            <w:pPr>
              <w:pStyle w:val="a4"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Style w:val="a7"/>
                <w:rFonts w:ascii="Arial" w:hAnsi="Arial" w:cs="Arial"/>
                <w:lang w:val="en-US"/>
              </w:rPr>
              <w:t>${replace3}</w:t>
            </w:r>
          </w:p>
        </w:tc>
      </w:tr>
      <w:tr w:rsidR="00CC1744" w:rsidRPr="008A6F49" w:rsidTr="00CC1744">
        <w:trPr>
          <w:cantSplit/>
          <w:trHeight w:hRule="exact" w:val="284"/>
        </w:trPr>
        <w:tc>
          <w:tcPr>
            <w:tcW w:w="2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8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77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C1744" w:rsidRPr="008A6F49" w:rsidRDefault="00CC1744" w:rsidP="00CC174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A6F49">
              <w:rPr>
                <w:rFonts w:ascii="Arial" w:hAnsi="Arial" w:cs="Arial"/>
                <w:i/>
                <w:sz w:val="20"/>
                <w:szCs w:val="20"/>
              </w:rPr>
              <w:t>ООО «</w:t>
            </w:r>
            <w:proofErr w:type="spellStart"/>
            <w:r w:rsidRPr="008A6F49">
              <w:rPr>
                <w:rFonts w:ascii="Arial" w:hAnsi="Arial" w:cs="Arial"/>
                <w:i/>
                <w:sz w:val="20"/>
                <w:szCs w:val="20"/>
              </w:rPr>
              <w:t>Электропром</w:t>
            </w:r>
            <w:proofErr w:type="spellEnd"/>
            <w:r w:rsidRPr="008A6F49">
              <w:rPr>
                <w:rFonts w:ascii="Arial" w:hAnsi="Arial" w:cs="Arial"/>
                <w:i/>
                <w:sz w:val="20"/>
                <w:szCs w:val="20"/>
              </w:rPr>
              <w:t>»</w:t>
            </w:r>
          </w:p>
        </w:tc>
      </w:tr>
      <w:tr w:rsidR="00CC1744" w:rsidRPr="008A6F49" w:rsidTr="00CC1744">
        <w:trPr>
          <w:cantSplit/>
          <w:trHeight w:hRule="exact" w:val="284"/>
        </w:trPr>
        <w:tc>
          <w:tcPr>
            <w:tcW w:w="2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proofErr w:type="spellStart"/>
            <w:r w:rsidRPr="008A6F49">
              <w:rPr>
                <w:rFonts w:ascii="Arial" w:hAnsi="Arial" w:cs="Arial"/>
                <w:i/>
                <w:w w:val="90"/>
                <w:sz w:val="20"/>
                <w:szCs w:val="20"/>
              </w:rPr>
              <w:t>Н.контр</w:t>
            </w:r>
            <w:proofErr w:type="spellEnd"/>
            <w:r w:rsidRPr="008A6F49">
              <w:rPr>
                <w:rFonts w:ascii="Arial" w:hAnsi="Arial" w:cs="Arial"/>
                <w:i/>
                <w:w w:val="90"/>
                <w:sz w:val="20"/>
                <w:szCs w:val="20"/>
              </w:rPr>
              <w:t>.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8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770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CC1744" w:rsidRPr="008A6F49" w:rsidRDefault="00CC1744" w:rsidP="00CC174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CC1744" w:rsidRPr="008A6F49" w:rsidTr="00CC1744">
        <w:trPr>
          <w:cantSplit/>
          <w:trHeight w:hRule="exact" w:val="284"/>
        </w:trPr>
        <w:tc>
          <w:tcPr>
            <w:tcW w:w="2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r w:rsidRPr="008A6F49">
              <w:rPr>
                <w:rFonts w:ascii="Arial" w:hAnsi="Arial" w:cs="Arial"/>
                <w:i/>
                <w:w w:val="90"/>
                <w:sz w:val="20"/>
                <w:szCs w:val="20"/>
              </w:rPr>
              <w:t>Утв.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r w:rsidRPr="008A6F49">
              <w:rPr>
                <w:rFonts w:ascii="Arial" w:hAnsi="Arial" w:cs="Arial"/>
                <w:i/>
                <w:w w:val="90"/>
                <w:sz w:val="20"/>
                <w:szCs w:val="20"/>
              </w:rPr>
              <w:t>Молдавский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noWrap/>
            <w:vAlign w:val="center"/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867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C1744" w:rsidRPr="008A6F49" w:rsidRDefault="00CC1744" w:rsidP="00CC1744">
            <w:pPr>
              <w:pStyle w:val="a4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770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CC1744" w:rsidRPr="008A6F49" w:rsidRDefault="00CC1744" w:rsidP="00CC174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CC1744" w:rsidRPr="008A6F49" w:rsidTr="00CC1744">
        <w:trPr>
          <w:cantSplit/>
          <w:trHeight w:hRule="exact" w:val="284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744" w:rsidRPr="008A6F49" w:rsidRDefault="00CC1744" w:rsidP="00CC1744">
            <w:pPr>
              <w:pStyle w:val="a4"/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</w:p>
        </w:tc>
        <w:tc>
          <w:tcPr>
            <w:tcW w:w="2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C1744" w:rsidRPr="008A6F49" w:rsidRDefault="00CC1744" w:rsidP="00CC1744">
            <w:pPr>
              <w:jc w:val="center"/>
              <w:rPr>
                <w:rFonts w:ascii="Arial" w:hAnsi="Arial" w:cs="Arial"/>
                <w:i/>
                <w:w w:val="90"/>
                <w:sz w:val="20"/>
                <w:szCs w:val="20"/>
              </w:rPr>
            </w:pPr>
            <w:r w:rsidRPr="008A6F49">
              <w:rPr>
                <w:rFonts w:ascii="Arial" w:hAnsi="Arial" w:cs="Arial"/>
                <w:i/>
                <w:w w:val="90"/>
                <w:sz w:val="20"/>
                <w:szCs w:val="20"/>
              </w:rPr>
              <w:t>Формат А</w:t>
            </w:r>
            <w:r>
              <w:rPr>
                <w:rFonts w:ascii="Arial" w:hAnsi="Arial" w:cs="Arial"/>
                <w:i/>
                <w:w w:val="90"/>
                <w:sz w:val="20"/>
                <w:szCs w:val="20"/>
              </w:rPr>
              <w:t>4</w:t>
            </w:r>
          </w:p>
        </w:tc>
      </w:tr>
    </w:tbl>
    <w:p w:rsidR="00E55200" w:rsidRDefault="00E55200" w:rsidP="008D28F6"/>
    <w:sectPr w:rsidR="00E55200" w:rsidSect="004874FC">
      <w:headerReference w:type="default" r:id="rId6"/>
      <w:headerReference w:type="first" r:id="rId7"/>
      <w:footerReference w:type="first" r:id="rId8"/>
      <w:pgSz w:w="11906" w:h="16838" w:code="9"/>
      <w:pgMar w:top="-340" w:right="397" w:bottom="284" w:left="39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B6A" w:rsidRDefault="00BB2B6A">
      <w:r>
        <w:separator/>
      </w:r>
    </w:p>
  </w:endnote>
  <w:endnote w:type="continuationSeparator" w:id="0">
    <w:p w:rsidR="00BB2B6A" w:rsidRDefault="00BB2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398" w:tblpYSpec="bottom"/>
      <w:tblOverlap w:val="never"/>
      <w:tblW w:w="109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7"/>
      <w:gridCol w:w="382"/>
      <w:gridCol w:w="385"/>
      <w:gridCol w:w="547"/>
      <w:gridCol w:w="1312"/>
      <w:gridCol w:w="864"/>
      <w:gridCol w:w="559"/>
      <w:gridCol w:w="3867"/>
      <w:gridCol w:w="283"/>
      <w:gridCol w:w="283"/>
      <w:gridCol w:w="283"/>
      <w:gridCol w:w="838"/>
      <w:gridCol w:w="1083"/>
    </w:tblGrid>
    <w:tr w:rsidR="009426DF" w:rsidRPr="008A6F49">
      <w:trPr>
        <w:cantSplit/>
        <w:trHeight w:hRule="exact" w:val="284"/>
      </w:trPr>
      <w:tc>
        <w:tcPr>
          <w:tcW w:w="26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881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9426DF" w:rsidRPr="00F51033" w:rsidRDefault="009426DF" w:rsidP="00F51033">
          <w:pPr>
            <w:pStyle w:val="a4"/>
            <w:rPr>
              <w:rFonts w:ascii="Arial" w:hAnsi="Arial" w:cs="Arial"/>
              <w:i/>
              <w:w w:val="90"/>
              <w:sz w:val="40"/>
              <w:szCs w:val="40"/>
              <w:lang w:val="en-US"/>
            </w:rPr>
          </w:pPr>
          <w:r>
            <w:rPr>
              <w:rFonts w:ascii="Arial" w:hAnsi="Arial" w:cs="Arial"/>
              <w:i/>
              <w:w w:val="90"/>
              <w:sz w:val="40"/>
              <w:szCs w:val="40"/>
            </w:rPr>
            <w:t xml:space="preserve">                          </w:t>
          </w:r>
          <w:r w:rsidRPr="00390BAE">
            <w:rPr>
              <w:rFonts w:ascii="Arial" w:hAnsi="Arial" w:cs="Arial"/>
              <w:i/>
              <w:w w:val="90"/>
              <w:sz w:val="40"/>
              <w:szCs w:val="40"/>
            </w:rPr>
            <w:t xml:space="preserve"> </w:t>
          </w:r>
          <w:r w:rsidR="00F51033">
            <w:rPr>
              <w:rFonts w:ascii="Arial" w:hAnsi="Arial" w:cs="Arial"/>
              <w:i/>
              <w:w w:val="90"/>
              <w:sz w:val="40"/>
              <w:szCs w:val="40"/>
              <w:lang w:val="en-US"/>
            </w:rPr>
            <w:t>${replace4}</w:t>
          </w:r>
        </w:p>
      </w:tc>
    </w:tr>
    <w:tr w:rsidR="009426DF" w:rsidRPr="008A6F49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881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9426DF" w:rsidRPr="008A6F49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Лист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№ докум.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Подп.</w:t>
          </w: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Дата</w:t>
          </w:r>
        </w:p>
      </w:tc>
      <w:tc>
        <w:tcPr>
          <w:tcW w:w="6881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9426DF" w:rsidRPr="008A6F49">
      <w:trPr>
        <w:cantSplit/>
        <w:trHeight w:hRule="exact" w:val="284"/>
      </w:trPr>
      <w:tc>
        <w:tcPr>
          <w:tcW w:w="26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Разраб</w:t>
          </w:r>
          <w:proofErr w:type="spellEnd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57420C" w:rsidRDefault="009426DF" w:rsidP="008A6F49">
          <w:pPr>
            <w:pStyle w:val="a4"/>
            <w:ind w:right="-78"/>
            <w:rPr>
              <w:rFonts w:ascii="Arial" w:hAnsi="Arial" w:cs="Arial"/>
              <w:i/>
              <w:w w:val="90"/>
              <w:sz w:val="20"/>
              <w:szCs w:val="20"/>
            </w:rPr>
          </w:pPr>
          <w:r>
            <w:rPr>
              <w:rFonts w:ascii="Arial" w:hAnsi="Arial" w:cs="Arial"/>
              <w:i/>
              <w:w w:val="90"/>
              <w:sz w:val="20"/>
              <w:szCs w:val="20"/>
            </w:rPr>
            <w:t>Шишков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14"/>
              <w:szCs w:val="14"/>
            </w:rPr>
          </w:pPr>
          <w:r>
            <w:rPr>
              <w:rFonts w:ascii="Arial" w:hAnsi="Arial" w:cs="Arial"/>
              <w:i/>
              <w:w w:val="90"/>
              <w:sz w:val="14"/>
              <w:szCs w:val="14"/>
            </w:rPr>
            <w:t>04.12</w:t>
          </w:r>
          <w:r w:rsidRPr="008A6F49">
            <w:rPr>
              <w:rFonts w:ascii="Arial" w:hAnsi="Arial" w:cs="Arial"/>
              <w:i/>
              <w:w w:val="90"/>
              <w:sz w:val="14"/>
              <w:szCs w:val="14"/>
            </w:rPr>
            <w:t>.1</w:t>
          </w:r>
          <w:r>
            <w:rPr>
              <w:rFonts w:ascii="Arial" w:hAnsi="Arial" w:cs="Arial"/>
              <w:i/>
              <w:w w:val="90"/>
              <w:sz w:val="14"/>
              <w:szCs w:val="14"/>
            </w:rPr>
            <w:t>7</w:t>
          </w:r>
        </w:p>
      </w:tc>
      <w:tc>
        <w:tcPr>
          <w:tcW w:w="401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426DF" w:rsidRPr="001051A3" w:rsidRDefault="009426DF" w:rsidP="001051A3">
          <w:pPr>
            <w:pStyle w:val="a4"/>
            <w:jc w:val="center"/>
            <w:rPr>
              <w:color w:val="FFFFFF"/>
            </w:rPr>
          </w:pPr>
          <w:proofErr w:type="spellStart"/>
          <w:r>
            <w:rPr>
              <w:color w:val="FFFFFF"/>
            </w:rPr>
            <w:t>О</w:t>
          </w:r>
          <w:r>
            <w:rPr>
              <w:rFonts w:ascii="Arial Narrow" w:hAnsi="Arial Narrow"/>
              <w:sz w:val="22"/>
              <w:szCs w:val="22"/>
            </w:rPr>
            <w:t>Комплект</w:t>
          </w:r>
          <w:proofErr w:type="spellEnd"/>
          <w:r>
            <w:rPr>
              <w:rFonts w:ascii="Arial Narrow" w:hAnsi="Arial Narrow"/>
              <w:sz w:val="22"/>
              <w:szCs w:val="22"/>
            </w:rPr>
            <w:t xml:space="preserve"> оборудования для ЭТК скиповой ШПМ ЦШ 5х8 </w:t>
          </w:r>
          <w:proofErr w:type="spellStart"/>
          <w:proofErr w:type="gramStart"/>
          <w:r>
            <w:rPr>
              <w:rFonts w:ascii="Arial Narrow" w:hAnsi="Arial Narrow"/>
              <w:sz w:val="22"/>
              <w:szCs w:val="22"/>
            </w:rPr>
            <w:t>ш.«</w:t>
          </w:r>
          <w:proofErr w:type="gramEnd"/>
          <w:r>
            <w:rPr>
              <w:rFonts w:ascii="Arial Narrow" w:hAnsi="Arial Narrow"/>
              <w:sz w:val="22"/>
              <w:szCs w:val="22"/>
            </w:rPr>
            <w:t>Эксплуатационная</w:t>
          </w:r>
          <w:proofErr w:type="spellEnd"/>
          <w:r>
            <w:rPr>
              <w:rFonts w:ascii="Arial Narrow" w:hAnsi="Arial Narrow"/>
              <w:sz w:val="22"/>
              <w:szCs w:val="22"/>
            </w:rPr>
            <w:t>»</w:t>
          </w:r>
        </w:p>
        <w:p w:rsidR="009426DF" w:rsidRDefault="009426DF" w:rsidP="00F848A1">
          <w:pPr>
            <w:pStyle w:val="a4"/>
            <w:jc w:val="center"/>
            <w:rPr>
              <w:rFonts w:ascii="Arial Narrow" w:hAnsi="Arial Narrow"/>
              <w:sz w:val="22"/>
              <w:szCs w:val="22"/>
            </w:rPr>
          </w:pPr>
          <w:r>
            <w:rPr>
              <w:rFonts w:ascii="Arial Narrow" w:hAnsi="Arial Narrow"/>
              <w:sz w:val="22"/>
              <w:szCs w:val="22"/>
            </w:rPr>
            <w:t>ПАО «Гайский ГОК»</w:t>
          </w:r>
        </w:p>
        <w:p w:rsidR="009426DF" w:rsidRPr="0030188A" w:rsidRDefault="009426DF" w:rsidP="00F848A1">
          <w:pPr>
            <w:pStyle w:val="a4"/>
            <w:jc w:val="center"/>
            <w:rPr>
              <w:rFonts w:ascii="Arial Narrow" w:hAnsi="Arial Narrow"/>
              <w:sz w:val="22"/>
              <w:szCs w:val="22"/>
            </w:rPr>
          </w:pPr>
          <w:r>
            <w:rPr>
              <w:rFonts w:ascii="Arial Narrow" w:hAnsi="Arial Narrow"/>
              <w:sz w:val="22"/>
              <w:szCs w:val="22"/>
            </w:rPr>
            <w:t>Пульт местного управления вентиляцией ПУВ</w:t>
          </w:r>
        </w:p>
        <w:p w:rsidR="009426DF" w:rsidRDefault="009426DF" w:rsidP="00F848A1">
          <w:pPr>
            <w:tabs>
              <w:tab w:val="left" w:pos="1039"/>
              <w:tab w:val="left" w:pos="2078"/>
            </w:tabs>
            <w:autoSpaceDE w:val="0"/>
            <w:autoSpaceDN w:val="0"/>
            <w:adjustRightInd w:val="0"/>
            <w:rPr>
              <w:rFonts w:ascii="Arial" w:hAnsi="Arial" w:cs="Arial"/>
              <w:color w:val="FFFFFF"/>
            </w:rPr>
          </w:pPr>
          <w:proofErr w:type="spellStart"/>
          <w:r>
            <w:rPr>
              <w:color w:val="FFFFFF"/>
            </w:rPr>
            <w:t>уатационная</w:t>
          </w:r>
          <w:proofErr w:type="spellEnd"/>
          <w:r>
            <w:rPr>
              <w:rFonts w:ascii="Arial" w:hAnsi="Arial" w:cs="Arial"/>
              <w:color w:val="FFFFFF"/>
            </w:rPr>
            <w:t>»</w:t>
          </w:r>
        </w:p>
        <w:p w:rsidR="009426DF" w:rsidRDefault="009426DF" w:rsidP="00F848A1">
          <w:pPr>
            <w:tabs>
              <w:tab w:val="left" w:pos="1039"/>
              <w:tab w:val="left" w:pos="2078"/>
            </w:tabs>
            <w:autoSpaceDE w:val="0"/>
            <w:autoSpaceDN w:val="0"/>
            <w:adjustRightInd w:val="0"/>
            <w:rPr>
              <w:color w:val="FFFFFF"/>
            </w:rPr>
          </w:pPr>
          <w:r>
            <w:rPr>
              <w:color w:val="FFFFFF"/>
            </w:rPr>
            <w:t xml:space="preserve">ПАО </w:t>
          </w:r>
          <w:r>
            <w:rPr>
              <w:rFonts w:ascii="Arial" w:hAnsi="Arial" w:cs="Arial"/>
              <w:color w:val="FFFFFF"/>
            </w:rPr>
            <w:t>«</w:t>
          </w:r>
          <w:r>
            <w:rPr>
              <w:color w:val="FFFFFF"/>
            </w:rPr>
            <w:t>Гайский ГОК</w:t>
          </w:r>
          <w:r>
            <w:rPr>
              <w:rFonts w:ascii="Arial" w:hAnsi="Arial" w:cs="Arial"/>
              <w:color w:val="FFFFFF"/>
            </w:rPr>
            <w:t xml:space="preserve">» </w:t>
          </w:r>
        </w:p>
        <w:p w:rsidR="009426DF" w:rsidRDefault="009426DF" w:rsidP="00F848A1">
          <w:pPr>
            <w:autoSpaceDE w:val="0"/>
            <w:autoSpaceDN w:val="0"/>
            <w:adjustRightInd w:val="0"/>
            <w:rPr>
              <w:color w:val="FFFFFF"/>
            </w:rPr>
          </w:pPr>
          <w:r>
            <w:rPr>
              <w:color w:val="FFFFFF"/>
            </w:rPr>
            <w:t>Шкаф приема сигналов ШПС</w:t>
          </w:r>
        </w:p>
        <w:p w:rsidR="009426DF" w:rsidRPr="00F848A1" w:rsidRDefault="009426DF" w:rsidP="008A6F49">
          <w:pPr>
            <w:pStyle w:val="a4"/>
            <w:jc w:val="center"/>
            <w:rPr>
              <w:rFonts w:ascii="Arial" w:hAnsi="Arial" w:cs="Arial"/>
              <w:i/>
              <w:szCs w:val="20"/>
            </w:rPr>
          </w:pPr>
        </w:p>
      </w:tc>
      <w:tc>
        <w:tcPr>
          <w:tcW w:w="87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8A6F49">
            <w:rPr>
              <w:rFonts w:ascii="Arial" w:hAnsi="Arial" w:cs="Arial"/>
              <w:i/>
              <w:sz w:val="20"/>
              <w:szCs w:val="20"/>
            </w:rPr>
            <w:t>Лит.</w:t>
          </w:r>
        </w:p>
      </w:tc>
      <w:tc>
        <w:tcPr>
          <w:tcW w:w="8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8A6F49">
            <w:rPr>
              <w:rFonts w:ascii="Arial" w:hAnsi="Arial" w:cs="Arial"/>
              <w:i/>
              <w:sz w:val="20"/>
              <w:szCs w:val="20"/>
            </w:rPr>
            <w:t>Лист.</w:t>
          </w:r>
        </w:p>
      </w:tc>
      <w:tc>
        <w:tcPr>
          <w:tcW w:w="11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8A6F49">
            <w:rPr>
              <w:rFonts w:ascii="Arial" w:hAnsi="Arial" w:cs="Arial"/>
              <w:i/>
              <w:sz w:val="20"/>
              <w:szCs w:val="20"/>
            </w:rPr>
            <w:t>Листов</w:t>
          </w:r>
        </w:p>
      </w:tc>
    </w:tr>
    <w:tr w:rsidR="009426DF" w:rsidRPr="008A6F49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Провер</w:t>
          </w:r>
          <w:proofErr w:type="spellEnd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8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426DF" w:rsidRPr="00F51033" w:rsidRDefault="00F51033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  <w:lang w:val="en-US"/>
            </w:rPr>
          </w:pPr>
          <w:r>
            <w:rPr>
              <w:rFonts w:ascii="Arial" w:hAnsi="Arial" w:cs="Arial"/>
              <w:i/>
              <w:sz w:val="20"/>
              <w:szCs w:val="20"/>
              <w:lang w:val="en-US"/>
            </w:rPr>
            <w:t>${replace5}</w:t>
          </w:r>
        </w:p>
      </w:tc>
      <w:tc>
        <w:tcPr>
          <w:tcW w:w="11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9426DF" w:rsidRPr="00F51033" w:rsidRDefault="00F51033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  <w:lang w:val="en-US"/>
            </w:rPr>
          </w:pPr>
          <w:r>
            <w:rPr>
              <w:rStyle w:val="a7"/>
              <w:rFonts w:ascii="Arial" w:hAnsi="Arial" w:cs="Arial"/>
              <w:lang w:val="en-US"/>
            </w:rPr>
            <w:t>${replace3}</w:t>
          </w:r>
        </w:p>
      </w:tc>
    </w:tr>
    <w:tr w:rsidR="009426DF" w:rsidRPr="008A6F49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9426DF" w:rsidRPr="008A6F49" w:rsidRDefault="009426DF" w:rsidP="008A6F49">
          <w:pPr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8A6F49">
            <w:rPr>
              <w:rFonts w:ascii="Arial" w:hAnsi="Arial" w:cs="Arial"/>
              <w:i/>
              <w:sz w:val="20"/>
              <w:szCs w:val="20"/>
            </w:rPr>
            <w:t>ООО «</w:t>
          </w:r>
          <w:proofErr w:type="spellStart"/>
          <w:r w:rsidRPr="008A6F49">
            <w:rPr>
              <w:rFonts w:ascii="Arial" w:hAnsi="Arial" w:cs="Arial"/>
              <w:i/>
              <w:sz w:val="20"/>
              <w:szCs w:val="20"/>
            </w:rPr>
            <w:t>Электропром</w:t>
          </w:r>
          <w:proofErr w:type="spellEnd"/>
          <w:r w:rsidRPr="008A6F49">
            <w:rPr>
              <w:rFonts w:ascii="Arial" w:hAnsi="Arial" w:cs="Arial"/>
              <w:i/>
              <w:sz w:val="20"/>
              <w:szCs w:val="20"/>
            </w:rPr>
            <w:t>»</w:t>
          </w:r>
        </w:p>
      </w:tc>
    </w:tr>
    <w:tr w:rsidR="009426DF" w:rsidRPr="008A6F49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Н.контр</w:t>
          </w:r>
          <w:proofErr w:type="spellEnd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9426DF" w:rsidRPr="008A6F49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Утв.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Молдавский</w:t>
          </w: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9426DF" w:rsidRPr="008A6F49">
      <w:trPr>
        <w:cantSplit/>
        <w:trHeight w:hRule="exact" w:val="284"/>
      </w:trPr>
      <w:tc>
        <w:tcPr>
          <w:tcW w:w="26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426DF" w:rsidRPr="008A6F49" w:rsidRDefault="009426DF" w:rsidP="00FF7E3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7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9426DF" w:rsidRPr="008A6F49" w:rsidRDefault="009426DF" w:rsidP="008A6F49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Формат А4</w:t>
          </w:r>
        </w:p>
      </w:tc>
    </w:tr>
    <w:tr w:rsidR="009426DF" w:rsidRPr="008A6F49">
      <w:trPr>
        <w:cantSplit/>
        <w:trHeight w:hRule="exact" w:val="284"/>
      </w:trPr>
      <w:tc>
        <w:tcPr>
          <w:tcW w:w="26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7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</w:tr>
  </w:tbl>
  <w:p w:rsidR="009426DF" w:rsidRDefault="009426DF" w:rsidP="00282C48">
    <w:pPr>
      <w:pStyle w:val="a4"/>
      <w:rPr>
        <w:w w:val="90"/>
        <w:lang w:val="en-US"/>
      </w:rPr>
    </w:pPr>
  </w:p>
  <w:p w:rsidR="009426DF" w:rsidRPr="005011CC" w:rsidRDefault="009426DF" w:rsidP="00282C48">
    <w:pPr>
      <w:pStyle w:val="a4"/>
      <w:rPr>
        <w:w w:val="90"/>
        <w:lang w:val="en-US"/>
      </w:rPr>
    </w:pPr>
  </w:p>
  <w:p w:rsidR="009426DF" w:rsidRPr="000B30B2" w:rsidRDefault="009426DF" w:rsidP="00282C48">
    <w:pPr>
      <w:pStyle w:val="a4"/>
      <w:rPr>
        <w:w w:val="90"/>
      </w:rPr>
    </w:pPr>
  </w:p>
  <w:p w:rsidR="009426DF" w:rsidRPr="000B30B2" w:rsidRDefault="009426DF" w:rsidP="00282C48">
    <w:pPr>
      <w:pStyle w:val="a4"/>
      <w:rPr>
        <w:w w:val="90"/>
      </w:rPr>
    </w:pPr>
  </w:p>
  <w:p w:rsidR="009426DF" w:rsidRPr="000B30B2" w:rsidRDefault="009426DF" w:rsidP="00282C48">
    <w:pPr>
      <w:pStyle w:val="a4"/>
      <w:rPr>
        <w:w w:val="90"/>
      </w:rPr>
    </w:pPr>
  </w:p>
  <w:p w:rsidR="009426DF" w:rsidRPr="000B30B2" w:rsidRDefault="009426DF" w:rsidP="00282C48">
    <w:pPr>
      <w:pStyle w:val="a4"/>
      <w:rPr>
        <w:w w:val="90"/>
      </w:rPr>
    </w:pPr>
  </w:p>
  <w:p w:rsidR="009426DF" w:rsidRPr="000B30B2" w:rsidRDefault="009426DF" w:rsidP="00282C48">
    <w:pPr>
      <w:pStyle w:val="a4"/>
      <w:rPr>
        <w:w w:val="90"/>
      </w:rPr>
    </w:pPr>
  </w:p>
  <w:p w:rsidR="009426DF" w:rsidRPr="000B30B2" w:rsidRDefault="009426DF" w:rsidP="00282C48">
    <w:pPr>
      <w:pStyle w:val="a4"/>
      <w:rPr>
        <w:w w:val="90"/>
      </w:rPr>
    </w:pPr>
  </w:p>
  <w:p w:rsidR="009426DF" w:rsidRPr="000B30B2" w:rsidRDefault="009426DF" w:rsidP="00282C48">
    <w:pPr>
      <w:pStyle w:val="a4"/>
      <w:rPr>
        <w:w w:val="90"/>
      </w:rPr>
    </w:pPr>
  </w:p>
  <w:p w:rsidR="009426DF" w:rsidRPr="000B30B2" w:rsidRDefault="009426DF" w:rsidP="00282C48">
    <w:pPr>
      <w:pStyle w:val="a4"/>
      <w:rPr>
        <w:w w:val="9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B6A" w:rsidRDefault="00BB2B6A">
      <w:r>
        <w:separator/>
      </w:r>
    </w:p>
  </w:footnote>
  <w:footnote w:type="continuationSeparator" w:id="0">
    <w:p w:rsidR="00BB2B6A" w:rsidRDefault="00BB2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2F1" w:rsidRDefault="000F62F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751FD2" wp14:editId="4552A47D">
              <wp:simplePos x="0" y="0"/>
              <wp:positionH relativeFrom="column">
                <wp:posOffset>-635</wp:posOffset>
              </wp:positionH>
              <wp:positionV relativeFrom="paragraph">
                <wp:posOffset>34925</wp:posOffset>
              </wp:positionV>
              <wp:extent cx="6949969" cy="10134085"/>
              <wp:effectExtent l="0" t="0" r="0" b="0"/>
              <wp:wrapNone/>
              <wp:docPr id="53" name="Group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49969" cy="10134085"/>
                        <a:chOff x="2269" y="5263"/>
                        <a:chExt cx="7713" cy="10082"/>
                      </a:xfrm>
                    </wpg:grpSpPr>
                    <wps:wsp>
                      <wps:cNvPr id="54" name="Rectangle 22"/>
                      <wps:cNvSpPr>
                        <a:spLocks noChangeArrowheads="1"/>
                      </wps:cNvSpPr>
                      <wps:spPr bwMode="auto">
                        <a:xfrm>
                          <a:off x="2710" y="5263"/>
                          <a:ext cx="7272" cy="100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5" name="Group 77"/>
                      <wpg:cNvGrpSpPr>
                        <a:grpSpLocks/>
                      </wpg:cNvGrpSpPr>
                      <wpg:grpSpPr bwMode="auto">
                        <a:xfrm>
                          <a:off x="2269" y="10073"/>
                          <a:ext cx="435" cy="5272"/>
                          <a:chOff x="3820" y="8388"/>
                          <a:chExt cx="435" cy="5272"/>
                        </a:xfrm>
                      </wpg:grpSpPr>
                      <wpg:grpSp>
                        <wpg:cNvPr id="56" name="Group 32"/>
                        <wpg:cNvGrpSpPr>
                          <a:grpSpLocks/>
                        </wpg:cNvGrpSpPr>
                        <wpg:grpSpPr bwMode="auto">
                          <a:xfrm>
                            <a:off x="3820" y="12752"/>
                            <a:ext cx="435" cy="908"/>
                            <a:chOff x="2270" y="14620"/>
                            <a:chExt cx="435" cy="908"/>
                          </a:xfrm>
                        </wpg:grpSpPr>
                        <wps:wsp>
                          <wps:cNvPr id="5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Инв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.№подп.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8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33"/>
                        <wpg:cNvGrpSpPr>
                          <a:grpSpLocks/>
                        </wpg:cNvGrpSpPr>
                        <wpg:grpSpPr bwMode="auto">
                          <a:xfrm>
                            <a:off x="3820" y="11479"/>
                            <a:ext cx="435" cy="1273"/>
                            <a:chOff x="2270" y="14620"/>
                            <a:chExt cx="435" cy="908"/>
                          </a:xfrm>
                        </wpg:grpSpPr>
                        <wps:wsp>
                          <wps:cNvPr id="60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36"/>
                        <wpg:cNvGrpSpPr>
                          <a:grpSpLocks/>
                        </wpg:cNvGrpSpPr>
                        <wpg:grpSpPr bwMode="auto">
                          <a:xfrm>
                            <a:off x="3820" y="10570"/>
                            <a:ext cx="435" cy="909"/>
                            <a:chOff x="2270" y="14620"/>
                            <a:chExt cx="435" cy="908"/>
                          </a:xfrm>
                        </wpg:grpSpPr>
                        <wps:wsp>
                          <wps:cNvPr id="63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Взам.инв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.№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39"/>
                        <wpg:cNvGrpSpPr>
                          <a:grpSpLocks/>
                        </wpg:cNvGrpSpPr>
                        <wpg:grpSpPr bwMode="auto">
                          <a:xfrm>
                            <a:off x="3820" y="9661"/>
                            <a:ext cx="435" cy="909"/>
                            <a:chOff x="2270" y="14620"/>
                            <a:chExt cx="435" cy="908"/>
                          </a:xfrm>
                        </wpg:grpSpPr>
                        <wps:wsp>
                          <wps:cNvPr id="66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Инв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.№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42"/>
                        <wpg:cNvGrpSpPr>
                          <a:grpSpLocks/>
                        </wpg:cNvGrpSpPr>
                        <wpg:grpSpPr bwMode="auto">
                          <a:xfrm>
                            <a:off x="3820" y="8388"/>
                            <a:ext cx="435" cy="1273"/>
                            <a:chOff x="2270" y="14620"/>
                            <a:chExt cx="435" cy="908"/>
                          </a:xfrm>
                        </wpg:grpSpPr>
                        <wps:wsp>
                          <wps:cNvPr id="69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71" name="Group 78"/>
                      <wpg:cNvGrpSpPr>
                        <a:grpSpLocks/>
                      </wpg:cNvGrpSpPr>
                      <wpg:grpSpPr bwMode="auto">
                        <a:xfrm>
                          <a:off x="2274" y="5263"/>
                          <a:ext cx="436" cy="4364"/>
                          <a:chOff x="4014" y="5637"/>
                          <a:chExt cx="435" cy="4364"/>
                        </a:xfrm>
                      </wpg:grpSpPr>
                      <wpg:grpSp>
                        <wpg:cNvPr id="72" name="Group 45"/>
                        <wpg:cNvGrpSpPr>
                          <a:grpSpLocks/>
                        </wpg:cNvGrpSpPr>
                        <wpg:grpSpPr bwMode="auto">
                          <a:xfrm>
                            <a:off x="4014" y="7819"/>
                            <a:ext cx="435" cy="2182"/>
                            <a:chOff x="2270" y="14620"/>
                            <a:chExt cx="435" cy="908"/>
                          </a:xfrm>
                        </wpg:grpSpPr>
                        <wps:wsp>
                          <wps:cNvPr id="73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Справ.№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48"/>
                        <wpg:cNvGrpSpPr>
                          <a:grpSpLocks/>
                        </wpg:cNvGrpSpPr>
                        <wpg:grpSpPr bwMode="auto">
                          <a:xfrm>
                            <a:off x="4014" y="5637"/>
                            <a:ext cx="435" cy="2182"/>
                            <a:chOff x="2270" y="14620"/>
                            <a:chExt cx="435" cy="908"/>
                          </a:xfrm>
                        </wpg:grpSpPr>
                        <wps:wsp>
                          <wps:cNvPr id="7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Перв.примен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C2628C" w:rsidRDefault="000F62F1" w:rsidP="000F62F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Cs w:val="20"/>
                                    <w:lang w:val="en-US"/>
                                  </w:rPr>
                                  <w:t>${replace6}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1751FD2" id="Group 105" o:spid="_x0000_s1026" style="position:absolute;margin-left:-.05pt;margin-top:2.75pt;width:547.25pt;height:797.95pt;z-index:251659264" coordorigin="2269,5263" coordsize="7713,10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">
              <v:rect id="Rectangle 22" o:spid="_x0000_s1027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" filled="f" strokeweight="1.5pt"/>
              <v:group id="Group 77" o:spid="_x0000_s1028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group id="Group 32" o:spid="_x0000_s1029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30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Инв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.№подп.</w:t>
                          </w:r>
                        </w:p>
                      </w:txbxContent>
                    </v:textbox>
                  </v:shape>
                  <v:shape id="Text Box 31" o:spid="_x0000_s1031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33" o:spid="_x0000_s1032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Text Box 34" o:spid="_x0000_s1033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35" o:spid="_x0000_s1034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36" o:spid="_x0000_s1035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Text Box 37" o:spid="_x0000_s1036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Взам.инв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.№</w:t>
                          </w:r>
                        </w:p>
                      </w:txbxContent>
                    </v:textbox>
                  </v:shape>
                  <v:shape id="Text Box 38" o:spid="_x0000_s1037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39" o:spid="_x0000_s1038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Text Box 40" o:spid="_x0000_s1039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Инв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.№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1" o:spid="_x0000_s1040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42" o:spid="_x0000_s1041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Text Box 43" o:spid="_x0000_s104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44" o:spid="_x0000_s104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  <v:group id="Group 78" o:spid="_x0000_s1044" style="position:absolute;left:2274;top:5263;width:436;height:4364" coordorigin="4014,5637" coordsize="435,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group id="Group 45" o:spid="_x0000_s1045" style="position:absolute;left:4014;top:7819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Text Box 46" o:spid="_x0000_s1046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Справ.№</w:t>
                          </w:r>
                          <w:proofErr w:type="gramEnd"/>
                        </w:p>
                      </w:txbxContent>
                    </v:textbox>
                  </v:shape>
                  <v:shape id="Text Box 47" o:spid="_x0000_s1047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48" o:spid="_x0000_s1048" style="position:absolute;left:4014;top:5637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Text Box 49" o:spid="_x0000_s1049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Перв.примен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50" o:spid="_x0000_s1050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C2628C" w:rsidRDefault="000F62F1" w:rsidP="000F62F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0"/>
                              <w:lang w:val="en-US"/>
                            </w:rPr>
                            <w:t>${replace6}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6DF" w:rsidRPr="006B6EDC" w:rsidRDefault="00A83F67" w:rsidP="006B6EDC">
    <w:pPr>
      <w:pStyle w:val="a3"/>
    </w:pPr>
    <w:r>
      <w:rPr>
        <w:noProof/>
      </w:rPr>
      <mc:AlternateContent>
        <mc:Choice Requires="wpc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144145</wp:posOffset>
              </wp:positionV>
              <wp:extent cx="7200265" cy="10404475"/>
              <wp:effectExtent l="1270" t="1270" r="0" b="0"/>
              <wp:wrapNone/>
              <wp:docPr id="27" name="Полотно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105"/>
                      <wpg:cNvGrpSpPr>
                        <a:grpSpLocks/>
                      </wpg:cNvGrpSpPr>
                      <wpg:grpSpPr bwMode="auto">
                        <a:xfrm>
                          <a:off x="107654" y="71367"/>
                          <a:ext cx="6949969" cy="10134085"/>
                          <a:chOff x="2269" y="5263"/>
                          <a:chExt cx="7713" cy="10082"/>
                        </a:xfrm>
                      </wpg:grpSpPr>
                      <wps:wsp>
                        <wps:cNvPr id="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710" y="5263"/>
                            <a:ext cx="7272" cy="10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77"/>
                        <wpg:cNvGrpSpPr>
                          <a:grpSpLocks/>
                        </wpg:cNvGrpSpPr>
                        <wpg:grpSpPr bwMode="auto">
                          <a:xfrm>
                            <a:off x="2269" y="10073"/>
                            <a:ext cx="435" cy="5272"/>
                            <a:chOff x="3820" y="8388"/>
                            <a:chExt cx="435" cy="5272"/>
                          </a:xfrm>
                        </wpg:grpSpPr>
                        <wpg:grpSp>
                          <wpg:cNvPr id="4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820" y="12752"/>
                              <a:ext cx="435" cy="908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.№подп.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3820" y="11479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8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3820" y="10570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1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Взам.инв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3820" y="9661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4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3820" y="8388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7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9" name="Group 78"/>
                        <wpg:cNvGrpSpPr>
                          <a:grpSpLocks/>
                        </wpg:cNvGrpSpPr>
                        <wpg:grpSpPr bwMode="auto">
                          <a:xfrm>
                            <a:off x="2274" y="5263"/>
                            <a:ext cx="436" cy="4364"/>
                            <a:chOff x="4014" y="5637"/>
                            <a:chExt cx="435" cy="4364"/>
                          </a:xfrm>
                        </wpg:grpSpPr>
                        <wpg:grpSp>
                          <wpg:cNvPr id="20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4014" y="7819"/>
                              <a:ext cx="435" cy="2182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1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Справ.№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4014" y="5637"/>
                              <a:ext cx="435" cy="2182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4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Перв.примен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5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C2628C" w:rsidRDefault="00C2628C" w:rsidP="00D45E2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  <w:lang w:val="en-US"/>
                                    </w:rPr>
                                    <w:t>${replace6}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  <pic:pic xmlns:pic="http://schemas.openxmlformats.org/drawingml/2006/picture">
                      <pic:nvPicPr>
                        <pic:cNvPr id="26" name="Picture 109" descr="Молдавски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221" t="25128" r="29683" b="28719"/>
                        <a:stretch>
                          <a:fillRect/>
                        </a:stretch>
                      </pic:blipFill>
                      <pic:spPr bwMode="auto">
                        <a:xfrm>
                          <a:off x="1953922" y="9904907"/>
                          <a:ext cx="506871" cy="30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Полотно 21" o:spid="_x0000_s1051" editas="canvas" style="position:absolute;margin-left:11.35pt;margin-top:11.35pt;width:566.95pt;height:819.25pt;z-index:-251659264;mso-position-horizontal-relative:page;mso-position-vertical-relative:page" coordsize="72002,10404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52" type="#_x0000_t75" style="position:absolute;width:72002;height:104044;visibility:visible;mso-wrap-style:square">
                <v:fill o:detectmouseclick="t"/>
                <v:path o:connecttype="none"/>
              </v:shape>
              <v:group id="_x0000_s1053" style="position:absolute;left:1076;top:713;width:69500;height:101341" coordorigin="2269,5263" coordsize="7713,1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2" o:spid="_x0000_s1054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  <v:group id="Group 77" o:spid="_x0000_s1055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32" o:spid="_x0000_s1056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57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.№подп.</w:t>
                            </w:r>
                          </w:p>
                        </w:txbxContent>
                      </v:textbox>
                    </v:shape>
                    <v:shape id="Text Box 31" o:spid="_x0000_s1058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3" o:spid="_x0000_s1059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Text Box 34" o:spid="_x0000_s1060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35" o:spid="_x0000_s1061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6" o:spid="_x0000_s1062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Text Box 37" o:spid="_x0000_s1063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.№</w:t>
                            </w:r>
                          </w:p>
                        </w:txbxContent>
                      </v:textbox>
                    </v:shape>
                    <v:shape id="Text Box 38" o:spid="_x0000_s1064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9" o:spid="_x0000_s1065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Text Box 40" o:spid="_x0000_s1066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9mBwgAAANsAAAAPAAAAZHJzL2Rvd25yZXYueG1sRE9Na8JA&#10;EL0X+h+WEbw1G4uI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Bdp9mB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1" o:spid="_x0000_s1067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3wawgAAANsAAAAPAAAAZHJzL2Rvd25yZXYueG1sRE9Na8JA&#10;EL0X+h+WEbw1GwuK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Ay63wa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" o:spid="_x0000_s1068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Text Box 43" o:spid="_x0000_s1069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44" o:spid="_x0000_s1070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 78" o:spid="_x0000_s1071" style="position:absolute;left:2274;top:5263;width:436;height:4364" coordorigin="4014,5637" coordsize="435,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45" o:spid="_x0000_s1072" style="position:absolute;left:4014;top:7819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46" o:spid="_x0000_s1073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Справ.№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47" o:spid="_x0000_s1074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8" o:spid="_x0000_s1075" style="position:absolute;left:4014;top:5637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49" o:spid="_x0000_s1076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M8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JPLEzz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Перв.примен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50" o:spid="_x0000_s1077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7anxAAAANsAAAAPAAAAZHJzL2Rvd25yZXYueG1sRI9Pa8JA&#10;FMTvBb/D8oTe6kah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PyHtqf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9426DF" w:rsidRPr="00C2628C" w:rsidRDefault="00C2628C" w:rsidP="00D45E28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Cs w:val="20"/>
                                <w:lang w:val="en-US"/>
                              </w:rPr>
                              <w:t>${replace6}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Picture 109" o:spid="_x0000_s1078" type="#_x0000_t75" alt="Молдавский" style="position:absolute;left:19539;top:99049;width:5068;height:3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">
                <v:imagedata r:id="rId2" o:title="Молдавский" croptop="16468f" cropbottom="18821f" cropleft="14563f" cropright="19453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4F"/>
    <w:rsid w:val="000018CA"/>
    <w:rsid w:val="000024CF"/>
    <w:rsid w:val="00002A3A"/>
    <w:rsid w:val="00002D12"/>
    <w:rsid w:val="000050BC"/>
    <w:rsid w:val="00005636"/>
    <w:rsid w:val="0000594F"/>
    <w:rsid w:val="000061DF"/>
    <w:rsid w:val="00006846"/>
    <w:rsid w:val="00007B8A"/>
    <w:rsid w:val="00011380"/>
    <w:rsid w:val="000123DB"/>
    <w:rsid w:val="000162A6"/>
    <w:rsid w:val="0001734A"/>
    <w:rsid w:val="00017EB8"/>
    <w:rsid w:val="0002196D"/>
    <w:rsid w:val="0002334C"/>
    <w:rsid w:val="000238C1"/>
    <w:rsid w:val="000253EF"/>
    <w:rsid w:val="00027836"/>
    <w:rsid w:val="000346BB"/>
    <w:rsid w:val="000412F0"/>
    <w:rsid w:val="00043AB9"/>
    <w:rsid w:val="000442A5"/>
    <w:rsid w:val="00044E97"/>
    <w:rsid w:val="00045952"/>
    <w:rsid w:val="00045B7F"/>
    <w:rsid w:val="00046A05"/>
    <w:rsid w:val="00046C88"/>
    <w:rsid w:val="00052053"/>
    <w:rsid w:val="00052B60"/>
    <w:rsid w:val="00053E53"/>
    <w:rsid w:val="0005474F"/>
    <w:rsid w:val="00054A9F"/>
    <w:rsid w:val="00055B01"/>
    <w:rsid w:val="000566AC"/>
    <w:rsid w:val="00057E68"/>
    <w:rsid w:val="00060024"/>
    <w:rsid w:val="00060EE9"/>
    <w:rsid w:val="00061BCE"/>
    <w:rsid w:val="00061CBA"/>
    <w:rsid w:val="000622CB"/>
    <w:rsid w:val="00064ED3"/>
    <w:rsid w:val="000671C8"/>
    <w:rsid w:val="00071961"/>
    <w:rsid w:val="00071BCF"/>
    <w:rsid w:val="0007416C"/>
    <w:rsid w:val="00077573"/>
    <w:rsid w:val="0007761E"/>
    <w:rsid w:val="00080AFC"/>
    <w:rsid w:val="000825DE"/>
    <w:rsid w:val="00082C4C"/>
    <w:rsid w:val="00084168"/>
    <w:rsid w:val="000872E8"/>
    <w:rsid w:val="00092557"/>
    <w:rsid w:val="000939A4"/>
    <w:rsid w:val="000947D1"/>
    <w:rsid w:val="000975E3"/>
    <w:rsid w:val="00097EA3"/>
    <w:rsid w:val="000A13EF"/>
    <w:rsid w:val="000A4B49"/>
    <w:rsid w:val="000A5D43"/>
    <w:rsid w:val="000A6377"/>
    <w:rsid w:val="000A6865"/>
    <w:rsid w:val="000A75EB"/>
    <w:rsid w:val="000A7ADA"/>
    <w:rsid w:val="000B0D60"/>
    <w:rsid w:val="000B30B2"/>
    <w:rsid w:val="000B3424"/>
    <w:rsid w:val="000B3765"/>
    <w:rsid w:val="000B428F"/>
    <w:rsid w:val="000B5D0B"/>
    <w:rsid w:val="000B62FB"/>
    <w:rsid w:val="000B7A2C"/>
    <w:rsid w:val="000C221A"/>
    <w:rsid w:val="000C2317"/>
    <w:rsid w:val="000C3592"/>
    <w:rsid w:val="000C4D4C"/>
    <w:rsid w:val="000C6EE4"/>
    <w:rsid w:val="000C75A8"/>
    <w:rsid w:val="000C7A61"/>
    <w:rsid w:val="000D01CB"/>
    <w:rsid w:val="000D1345"/>
    <w:rsid w:val="000D437D"/>
    <w:rsid w:val="000D45E8"/>
    <w:rsid w:val="000D4854"/>
    <w:rsid w:val="000D4DCF"/>
    <w:rsid w:val="000D5115"/>
    <w:rsid w:val="000E1AD9"/>
    <w:rsid w:val="000E5637"/>
    <w:rsid w:val="000E5700"/>
    <w:rsid w:val="000F0F7F"/>
    <w:rsid w:val="000F1F3F"/>
    <w:rsid w:val="000F2446"/>
    <w:rsid w:val="000F2D01"/>
    <w:rsid w:val="000F4393"/>
    <w:rsid w:val="000F492C"/>
    <w:rsid w:val="000F4933"/>
    <w:rsid w:val="000F60D8"/>
    <w:rsid w:val="000F62F1"/>
    <w:rsid w:val="000F70DB"/>
    <w:rsid w:val="00100814"/>
    <w:rsid w:val="00100FB1"/>
    <w:rsid w:val="001017E1"/>
    <w:rsid w:val="0010192F"/>
    <w:rsid w:val="0010215D"/>
    <w:rsid w:val="001033CF"/>
    <w:rsid w:val="001048F4"/>
    <w:rsid w:val="001051A3"/>
    <w:rsid w:val="001055B2"/>
    <w:rsid w:val="001056BE"/>
    <w:rsid w:val="00105A03"/>
    <w:rsid w:val="00106875"/>
    <w:rsid w:val="00110DCC"/>
    <w:rsid w:val="001133AD"/>
    <w:rsid w:val="0011407F"/>
    <w:rsid w:val="00114B02"/>
    <w:rsid w:val="0011720C"/>
    <w:rsid w:val="00117CC3"/>
    <w:rsid w:val="00120720"/>
    <w:rsid w:val="001215AC"/>
    <w:rsid w:val="00123F7C"/>
    <w:rsid w:val="00124A5F"/>
    <w:rsid w:val="00130D2F"/>
    <w:rsid w:val="00131793"/>
    <w:rsid w:val="001332DB"/>
    <w:rsid w:val="00135B18"/>
    <w:rsid w:val="00140818"/>
    <w:rsid w:val="00140C03"/>
    <w:rsid w:val="00141921"/>
    <w:rsid w:val="00142651"/>
    <w:rsid w:val="0014532E"/>
    <w:rsid w:val="00146DE2"/>
    <w:rsid w:val="00150C22"/>
    <w:rsid w:val="00151FA9"/>
    <w:rsid w:val="00153875"/>
    <w:rsid w:val="0015447B"/>
    <w:rsid w:val="00154B4A"/>
    <w:rsid w:val="00155752"/>
    <w:rsid w:val="001562C0"/>
    <w:rsid w:val="001570BA"/>
    <w:rsid w:val="00157E25"/>
    <w:rsid w:val="00160047"/>
    <w:rsid w:val="00160FB6"/>
    <w:rsid w:val="001632D6"/>
    <w:rsid w:val="0016493A"/>
    <w:rsid w:val="00166DC0"/>
    <w:rsid w:val="00170469"/>
    <w:rsid w:val="0017047C"/>
    <w:rsid w:val="0017118A"/>
    <w:rsid w:val="00172005"/>
    <w:rsid w:val="001737A3"/>
    <w:rsid w:val="00173A0A"/>
    <w:rsid w:val="00174D80"/>
    <w:rsid w:val="00176106"/>
    <w:rsid w:val="001778D2"/>
    <w:rsid w:val="00180376"/>
    <w:rsid w:val="001804F5"/>
    <w:rsid w:val="00180568"/>
    <w:rsid w:val="00180C73"/>
    <w:rsid w:val="00181AF1"/>
    <w:rsid w:val="00183DB4"/>
    <w:rsid w:val="00185CDB"/>
    <w:rsid w:val="0019074E"/>
    <w:rsid w:val="00190E3E"/>
    <w:rsid w:val="0019157D"/>
    <w:rsid w:val="00191AC0"/>
    <w:rsid w:val="00192DB0"/>
    <w:rsid w:val="00193FC5"/>
    <w:rsid w:val="001941EF"/>
    <w:rsid w:val="001944FD"/>
    <w:rsid w:val="00195C14"/>
    <w:rsid w:val="00195F03"/>
    <w:rsid w:val="00196D4E"/>
    <w:rsid w:val="00197F39"/>
    <w:rsid w:val="001A2587"/>
    <w:rsid w:val="001A2CE4"/>
    <w:rsid w:val="001A2D11"/>
    <w:rsid w:val="001A6D68"/>
    <w:rsid w:val="001A7D28"/>
    <w:rsid w:val="001B0985"/>
    <w:rsid w:val="001B1408"/>
    <w:rsid w:val="001B403C"/>
    <w:rsid w:val="001B4737"/>
    <w:rsid w:val="001B51D7"/>
    <w:rsid w:val="001B62B8"/>
    <w:rsid w:val="001B6F10"/>
    <w:rsid w:val="001B7447"/>
    <w:rsid w:val="001B7FDE"/>
    <w:rsid w:val="001C0D5B"/>
    <w:rsid w:val="001C2E7D"/>
    <w:rsid w:val="001C31A0"/>
    <w:rsid w:val="001C3687"/>
    <w:rsid w:val="001C3B71"/>
    <w:rsid w:val="001C5C59"/>
    <w:rsid w:val="001C6001"/>
    <w:rsid w:val="001C61B7"/>
    <w:rsid w:val="001C678A"/>
    <w:rsid w:val="001D0055"/>
    <w:rsid w:val="001D07E2"/>
    <w:rsid w:val="001D0A66"/>
    <w:rsid w:val="001D1194"/>
    <w:rsid w:val="001D27A6"/>
    <w:rsid w:val="001D3641"/>
    <w:rsid w:val="001D3D83"/>
    <w:rsid w:val="001D3E45"/>
    <w:rsid w:val="001D4ABA"/>
    <w:rsid w:val="001D5117"/>
    <w:rsid w:val="001D5467"/>
    <w:rsid w:val="001D6F52"/>
    <w:rsid w:val="001D7E87"/>
    <w:rsid w:val="001E100A"/>
    <w:rsid w:val="001E1D1C"/>
    <w:rsid w:val="001E203C"/>
    <w:rsid w:val="001E2109"/>
    <w:rsid w:val="001E3446"/>
    <w:rsid w:val="001E453A"/>
    <w:rsid w:val="001E4DEE"/>
    <w:rsid w:val="001E68DE"/>
    <w:rsid w:val="001E7D4A"/>
    <w:rsid w:val="001F517C"/>
    <w:rsid w:val="001F66D0"/>
    <w:rsid w:val="001F679B"/>
    <w:rsid w:val="001F6B11"/>
    <w:rsid w:val="001F78D6"/>
    <w:rsid w:val="001F7E91"/>
    <w:rsid w:val="0020450E"/>
    <w:rsid w:val="00206E5F"/>
    <w:rsid w:val="00210630"/>
    <w:rsid w:val="00212190"/>
    <w:rsid w:val="00212BBA"/>
    <w:rsid w:val="00213E7A"/>
    <w:rsid w:val="00215BD7"/>
    <w:rsid w:val="00216553"/>
    <w:rsid w:val="0021763C"/>
    <w:rsid w:val="0022059E"/>
    <w:rsid w:val="002207BA"/>
    <w:rsid w:val="00222551"/>
    <w:rsid w:val="00222916"/>
    <w:rsid w:val="002238F7"/>
    <w:rsid w:val="002242AE"/>
    <w:rsid w:val="00225D23"/>
    <w:rsid w:val="00226A48"/>
    <w:rsid w:val="00226A84"/>
    <w:rsid w:val="00230363"/>
    <w:rsid w:val="00230D4C"/>
    <w:rsid w:val="00230DDC"/>
    <w:rsid w:val="00230F64"/>
    <w:rsid w:val="0023121B"/>
    <w:rsid w:val="0023252C"/>
    <w:rsid w:val="00232C73"/>
    <w:rsid w:val="00233FFA"/>
    <w:rsid w:val="00234532"/>
    <w:rsid w:val="002346AC"/>
    <w:rsid w:val="00236A80"/>
    <w:rsid w:val="00236D94"/>
    <w:rsid w:val="00236EFD"/>
    <w:rsid w:val="00237E80"/>
    <w:rsid w:val="002417FE"/>
    <w:rsid w:val="00242BF2"/>
    <w:rsid w:val="00244504"/>
    <w:rsid w:val="00244BDA"/>
    <w:rsid w:val="0025207C"/>
    <w:rsid w:val="0025233C"/>
    <w:rsid w:val="00256CA0"/>
    <w:rsid w:val="002574BE"/>
    <w:rsid w:val="00257569"/>
    <w:rsid w:val="0026164C"/>
    <w:rsid w:val="00261E39"/>
    <w:rsid w:val="0026283B"/>
    <w:rsid w:val="00262B23"/>
    <w:rsid w:val="00262B59"/>
    <w:rsid w:val="0026549C"/>
    <w:rsid w:val="00265B8A"/>
    <w:rsid w:val="0026780E"/>
    <w:rsid w:val="002702F7"/>
    <w:rsid w:val="00270944"/>
    <w:rsid w:val="00271CEE"/>
    <w:rsid w:val="0027478B"/>
    <w:rsid w:val="00276234"/>
    <w:rsid w:val="00277A0F"/>
    <w:rsid w:val="00282C48"/>
    <w:rsid w:val="00287435"/>
    <w:rsid w:val="00287DDD"/>
    <w:rsid w:val="00287FE3"/>
    <w:rsid w:val="00291475"/>
    <w:rsid w:val="0029163B"/>
    <w:rsid w:val="00292F83"/>
    <w:rsid w:val="002A08A2"/>
    <w:rsid w:val="002A1EB4"/>
    <w:rsid w:val="002A6307"/>
    <w:rsid w:val="002A639D"/>
    <w:rsid w:val="002A68AA"/>
    <w:rsid w:val="002B02E8"/>
    <w:rsid w:val="002B1392"/>
    <w:rsid w:val="002B210F"/>
    <w:rsid w:val="002B3294"/>
    <w:rsid w:val="002B456F"/>
    <w:rsid w:val="002B4EFD"/>
    <w:rsid w:val="002B79EB"/>
    <w:rsid w:val="002B7F8D"/>
    <w:rsid w:val="002C247C"/>
    <w:rsid w:val="002C2A61"/>
    <w:rsid w:val="002C4DDF"/>
    <w:rsid w:val="002C71F2"/>
    <w:rsid w:val="002C79AC"/>
    <w:rsid w:val="002D078A"/>
    <w:rsid w:val="002D07AD"/>
    <w:rsid w:val="002D1E4C"/>
    <w:rsid w:val="002D4F94"/>
    <w:rsid w:val="002E28EA"/>
    <w:rsid w:val="002E3CEA"/>
    <w:rsid w:val="002E3CEE"/>
    <w:rsid w:val="002E4CBF"/>
    <w:rsid w:val="002E610F"/>
    <w:rsid w:val="002E6992"/>
    <w:rsid w:val="002E727D"/>
    <w:rsid w:val="002E72FA"/>
    <w:rsid w:val="002F162A"/>
    <w:rsid w:val="002F3CC4"/>
    <w:rsid w:val="002F55DA"/>
    <w:rsid w:val="002F644B"/>
    <w:rsid w:val="00300BD9"/>
    <w:rsid w:val="00300EB1"/>
    <w:rsid w:val="00301E5E"/>
    <w:rsid w:val="0030267A"/>
    <w:rsid w:val="00303ACA"/>
    <w:rsid w:val="00304A77"/>
    <w:rsid w:val="00305656"/>
    <w:rsid w:val="003057DF"/>
    <w:rsid w:val="0030624F"/>
    <w:rsid w:val="00306E1A"/>
    <w:rsid w:val="0030721A"/>
    <w:rsid w:val="0030721F"/>
    <w:rsid w:val="00307DED"/>
    <w:rsid w:val="003105C8"/>
    <w:rsid w:val="00310CFE"/>
    <w:rsid w:val="003165E4"/>
    <w:rsid w:val="00321755"/>
    <w:rsid w:val="00321E84"/>
    <w:rsid w:val="003220F4"/>
    <w:rsid w:val="003228F9"/>
    <w:rsid w:val="0032483F"/>
    <w:rsid w:val="00324C6A"/>
    <w:rsid w:val="00326222"/>
    <w:rsid w:val="00330DF2"/>
    <w:rsid w:val="003340B8"/>
    <w:rsid w:val="00336D41"/>
    <w:rsid w:val="00341CC3"/>
    <w:rsid w:val="003438EB"/>
    <w:rsid w:val="00344B23"/>
    <w:rsid w:val="00345C8D"/>
    <w:rsid w:val="0035036B"/>
    <w:rsid w:val="0035220F"/>
    <w:rsid w:val="00352576"/>
    <w:rsid w:val="0035257A"/>
    <w:rsid w:val="00355436"/>
    <w:rsid w:val="00357AD1"/>
    <w:rsid w:val="00364AE4"/>
    <w:rsid w:val="00364DFF"/>
    <w:rsid w:val="00367F3D"/>
    <w:rsid w:val="00370425"/>
    <w:rsid w:val="003710E8"/>
    <w:rsid w:val="00371AAE"/>
    <w:rsid w:val="00372482"/>
    <w:rsid w:val="00373767"/>
    <w:rsid w:val="00375044"/>
    <w:rsid w:val="00376F70"/>
    <w:rsid w:val="00381309"/>
    <w:rsid w:val="00382774"/>
    <w:rsid w:val="00383D7B"/>
    <w:rsid w:val="00384319"/>
    <w:rsid w:val="00387C7D"/>
    <w:rsid w:val="00387D54"/>
    <w:rsid w:val="0039019A"/>
    <w:rsid w:val="00390A23"/>
    <w:rsid w:val="00390B29"/>
    <w:rsid w:val="00390BAE"/>
    <w:rsid w:val="00392712"/>
    <w:rsid w:val="00392C85"/>
    <w:rsid w:val="00393182"/>
    <w:rsid w:val="003936D6"/>
    <w:rsid w:val="00396845"/>
    <w:rsid w:val="00397B08"/>
    <w:rsid w:val="003A0EC4"/>
    <w:rsid w:val="003A32E4"/>
    <w:rsid w:val="003A64F7"/>
    <w:rsid w:val="003A7AE1"/>
    <w:rsid w:val="003B27FC"/>
    <w:rsid w:val="003B284E"/>
    <w:rsid w:val="003B4BFD"/>
    <w:rsid w:val="003B6680"/>
    <w:rsid w:val="003C03BE"/>
    <w:rsid w:val="003C23E3"/>
    <w:rsid w:val="003C6020"/>
    <w:rsid w:val="003C6045"/>
    <w:rsid w:val="003C7AE1"/>
    <w:rsid w:val="003C7E3D"/>
    <w:rsid w:val="003D3DAD"/>
    <w:rsid w:val="003D434F"/>
    <w:rsid w:val="003D4D1E"/>
    <w:rsid w:val="003E2C3D"/>
    <w:rsid w:val="003E6ACA"/>
    <w:rsid w:val="003E72D2"/>
    <w:rsid w:val="003F43BD"/>
    <w:rsid w:val="003F50C7"/>
    <w:rsid w:val="003F589D"/>
    <w:rsid w:val="003F5DEB"/>
    <w:rsid w:val="003F7031"/>
    <w:rsid w:val="003F7386"/>
    <w:rsid w:val="00400023"/>
    <w:rsid w:val="00400B03"/>
    <w:rsid w:val="0040155D"/>
    <w:rsid w:val="00401763"/>
    <w:rsid w:val="00401F3B"/>
    <w:rsid w:val="00402215"/>
    <w:rsid w:val="00402985"/>
    <w:rsid w:val="00403B27"/>
    <w:rsid w:val="00405042"/>
    <w:rsid w:val="00406FCB"/>
    <w:rsid w:val="00407A0B"/>
    <w:rsid w:val="00407ED1"/>
    <w:rsid w:val="0041059B"/>
    <w:rsid w:val="0041298D"/>
    <w:rsid w:val="00414226"/>
    <w:rsid w:val="00414D7D"/>
    <w:rsid w:val="00414FFF"/>
    <w:rsid w:val="00421A70"/>
    <w:rsid w:val="00424B20"/>
    <w:rsid w:val="00425131"/>
    <w:rsid w:val="00426E2D"/>
    <w:rsid w:val="00430A2D"/>
    <w:rsid w:val="00431955"/>
    <w:rsid w:val="00431C83"/>
    <w:rsid w:val="00431D68"/>
    <w:rsid w:val="00432A5A"/>
    <w:rsid w:val="004348A0"/>
    <w:rsid w:val="0043677C"/>
    <w:rsid w:val="00437890"/>
    <w:rsid w:val="00437B9D"/>
    <w:rsid w:val="00437BB1"/>
    <w:rsid w:val="004418EF"/>
    <w:rsid w:val="00442DF6"/>
    <w:rsid w:val="004440AA"/>
    <w:rsid w:val="0044410E"/>
    <w:rsid w:val="00446F17"/>
    <w:rsid w:val="00447307"/>
    <w:rsid w:val="00447BEA"/>
    <w:rsid w:val="0045015A"/>
    <w:rsid w:val="004508E1"/>
    <w:rsid w:val="00450BFA"/>
    <w:rsid w:val="0045198A"/>
    <w:rsid w:val="004525E5"/>
    <w:rsid w:val="0045293E"/>
    <w:rsid w:val="004529D2"/>
    <w:rsid w:val="00453690"/>
    <w:rsid w:val="00460320"/>
    <w:rsid w:val="00462606"/>
    <w:rsid w:val="0046271A"/>
    <w:rsid w:val="00463695"/>
    <w:rsid w:val="0046564F"/>
    <w:rsid w:val="00465F66"/>
    <w:rsid w:val="004667BA"/>
    <w:rsid w:val="00466EA9"/>
    <w:rsid w:val="0047068E"/>
    <w:rsid w:val="0047134F"/>
    <w:rsid w:val="00471386"/>
    <w:rsid w:val="00472B5A"/>
    <w:rsid w:val="00473008"/>
    <w:rsid w:val="00474BAD"/>
    <w:rsid w:val="00474C6B"/>
    <w:rsid w:val="00476024"/>
    <w:rsid w:val="00476B55"/>
    <w:rsid w:val="00485EFD"/>
    <w:rsid w:val="0048621B"/>
    <w:rsid w:val="004874FC"/>
    <w:rsid w:val="004904BE"/>
    <w:rsid w:val="004906B8"/>
    <w:rsid w:val="004919BD"/>
    <w:rsid w:val="004930FD"/>
    <w:rsid w:val="00493C5A"/>
    <w:rsid w:val="00494E8A"/>
    <w:rsid w:val="00495A98"/>
    <w:rsid w:val="00495FF4"/>
    <w:rsid w:val="004B1D65"/>
    <w:rsid w:val="004B2379"/>
    <w:rsid w:val="004B6463"/>
    <w:rsid w:val="004C01D3"/>
    <w:rsid w:val="004C3C63"/>
    <w:rsid w:val="004C418B"/>
    <w:rsid w:val="004C41AE"/>
    <w:rsid w:val="004C7423"/>
    <w:rsid w:val="004C7A2B"/>
    <w:rsid w:val="004D1C2F"/>
    <w:rsid w:val="004D43CF"/>
    <w:rsid w:val="004D496D"/>
    <w:rsid w:val="004D4EE7"/>
    <w:rsid w:val="004D606F"/>
    <w:rsid w:val="004E051C"/>
    <w:rsid w:val="004E05CC"/>
    <w:rsid w:val="004E28A9"/>
    <w:rsid w:val="004E2FAE"/>
    <w:rsid w:val="004E4118"/>
    <w:rsid w:val="004E42B0"/>
    <w:rsid w:val="004E589F"/>
    <w:rsid w:val="004E5960"/>
    <w:rsid w:val="004E636D"/>
    <w:rsid w:val="004E6B24"/>
    <w:rsid w:val="004F022A"/>
    <w:rsid w:val="004F0A2F"/>
    <w:rsid w:val="004F0F91"/>
    <w:rsid w:val="004F2178"/>
    <w:rsid w:val="004F2E31"/>
    <w:rsid w:val="004F3FBD"/>
    <w:rsid w:val="004F4A94"/>
    <w:rsid w:val="004F4D49"/>
    <w:rsid w:val="004F6F44"/>
    <w:rsid w:val="004F72E7"/>
    <w:rsid w:val="004F7642"/>
    <w:rsid w:val="005011CC"/>
    <w:rsid w:val="00501361"/>
    <w:rsid w:val="00502D2B"/>
    <w:rsid w:val="00506CF7"/>
    <w:rsid w:val="00510192"/>
    <w:rsid w:val="005113B1"/>
    <w:rsid w:val="00511525"/>
    <w:rsid w:val="005118F8"/>
    <w:rsid w:val="00511D07"/>
    <w:rsid w:val="005126BA"/>
    <w:rsid w:val="00513D1D"/>
    <w:rsid w:val="00514338"/>
    <w:rsid w:val="00515CDE"/>
    <w:rsid w:val="00517B65"/>
    <w:rsid w:val="005203BE"/>
    <w:rsid w:val="0052126E"/>
    <w:rsid w:val="005229AF"/>
    <w:rsid w:val="0052381A"/>
    <w:rsid w:val="00523CB9"/>
    <w:rsid w:val="0052525C"/>
    <w:rsid w:val="005253BC"/>
    <w:rsid w:val="00525934"/>
    <w:rsid w:val="00525A4B"/>
    <w:rsid w:val="00530365"/>
    <w:rsid w:val="00530465"/>
    <w:rsid w:val="00530B4F"/>
    <w:rsid w:val="005319A0"/>
    <w:rsid w:val="00531DAA"/>
    <w:rsid w:val="005334E4"/>
    <w:rsid w:val="00534447"/>
    <w:rsid w:val="0053557F"/>
    <w:rsid w:val="005379E4"/>
    <w:rsid w:val="00543B5E"/>
    <w:rsid w:val="00544695"/>
    <w:rsid w:val="00544AAC"/>
    <w:rsid w:val="0055200E"/>
    <w:rsid w:val="005571A4"/>
    <w:rsid w:val="00557CFA"/>
    <w:rsid w:val="005603E6"/>
    <w:rsid w:val="00562F12"/>
    <w:rsid w:val="00562F78"/>
    <w:rsid w:val="005641C6"/>
    <w:rsid w:val="00565EF8"/>
    <w:rsid w:val="00566B6A"/>
    <w:rsid w:val="00567618"/>
    <w:rsid w:val="0057182B"/>
    <w:rsid w:val="00571B88"/>
    <w:rsid w:val="00571F05"/>
    <w:rsid w:val="00572E20"/>
    <w:rsid w:val="0057388B"/>
    <w:rsid w:val="0057420C"/>
    <w:rsid w:val="0057484B"/>
    <w:rsid w:val="005755F7"/>
    <w:rsid w:val="00575621"/>
    <w:rsid w:val="00576173"/>
    <w:rsid w:val="00581341"/>
    <w:rsid w:val="00582609"/>
    <w:rsid w:val="005838DD"/>
    <w:rsid w:val="00584147"/>
    <w:rsid w:val="00586274"/>
    <w:rsid w:val="005938AC"/>
    <w:rsid w:val="00595640"/>
    <w:rsid w:val="00596632"/>
    <w:rsid w:val="00597287"/>
    <w:rsid w:val="005A11A2"/>
    <w:rsid w:val="005A3A4E"/>
    <w:rsid w:val="005A4A9A"/>
    <w:rsid w:val="005A6E30"/>
    <w:rsid w:val="005A76B8"/>
    <w:rsid w:val="005B1D4F"/>
    <w:rsid w:val="005B3685"/>
    <w:rsid w:val="005B576A"/>
    <w:rsid w:val="005B5AD1"/>
    <w:rsid w:val="005B68D8"/>
    <w:rsid w:val="005C23BB"/>
    <w:rsid w:val="005C36EC"/>
    <w:rsid w:val="005C4C7A"/>
    <w:rsid w:val="005C4F33"/>
    <w:rsid w:val="005C59CD"/>
    <w:rsid w:val="005C679D"/>
    <w:rsid w:val="005C69C9"/>
    <w:rsid w:val="005D3A1E"/>
    <w:rsid w:val="005D60DE"/>
    <w:rsid w:val="005D761A"/>
    <w:rsid w:val="005E0781"/>
    <w:rsid w:val="005E0D67"/>
    <w:rsid w:val="005E0F5E"/>
    <w:rsid w:val="005E1944"/>
    <w:rsid w:val="005E1CBA"/>
    <w:rsid w:val="005E3DEB"/>
    <w:rsid w:val="005E4F1C"/>
    <w:rsid w:val="005E6189"/>
    <w:rsid w:val="005E7719"/>
    <w:rsid w:val="005F0AE7"/>
    <w:rsid w:val="005F3D3D"/>
    <w:rsid w:val="005F450C"/>
    <w:rsid w:val="005F654F"/>
    <w:rsid w:val="005F713B"/>
    <w:rsid w:val="005F7641"/>
    <w:rsid w:val="005F7DBE"/>
    <w:rsid w:val="0060127C"/>
    <w:rsid w:val="006026A8"/>
    <w:rsid w:val="00603FCF"/>
    <w:rsid w:val="006049B1"/>
    <w:rsid w:val="00605973"/>
    <w:rsid w:val="00606154"/>
    <w:rsid w:val="006117EE"/>
    <w:rsid w:val="00611A84"/>
    <w:rsid w:val="00614233"/>
    <w:rsid w:val="0062488C"/>
    <w:rsid w:val="00624B4D"/>
    <w:rsid w:val="00627C71"/>
    <w:rsid w:val="006318BF"/>
    <w:rsid w:val="00633781"/>
    <w:rsid w:val="00633CB2"/>
    <w:rsid w:val="00634434"/>
    <w:rsid w:val="006344FD"/>
    <w:rsid w:val="0063464E"/>
    <w:rsid w:val="0063719A"/>
    <w:rsid w:val="00640D33"/>
    <w:rsid w:val="00640DB7"/>
    <w:rsid w:val="00641009"/>
    <w:rsid w:val="006413F7"/>
    <w:rsid w:val="00641644"/>
    <w:rsid w:val="00641EB3"/>
    <w:rsid w:val="00646901"/>
    <w:rsid w:val="006469F6"/>
    <w:rsid w:val="00647C76"/>
    <w:rsid w:val="006501F2"/>
    <w:rsid w:val="0065056E"/>
    <w:rsid w:val="00651166"/>
    <w:rsid w:val="0065155C"/>
    <w:rsid w:val="00651A85"/>
    <w:rsid w:val="00651C81"/>
    <w:rsid w:val="0065230D"/>
    <w:rsid w:val="00654085"/>
    <w:rsid w:val="00654AF1"/>
    <w:rsid w:val="00654B78"/>
    <w:rsid w:val="0065604D"/>
    <w:rsid w:val="00656458"/>
    <w:rsid w:val="00656C04"/>
    <w:rsid w:val="006576EC"/>
    <w:rsid w:val="00657A77"/>
    <w:rsid w:val="00657D3B"/>
    <w:rsid w:val="0066040C"/>
    <w:rsid w:val="00661477"/>
    <w:rsid w:val="0066299D"/>
    <w:rsid w:val="00663CB6"/>
    <w:rsid w:val="0066554F"/>
    <w:rsid w:val="006656CD"/>
    <w:rsid w:val="00666385"/>
    <w:rsid w:val="006667A5"/>
    <w:rsid w:val="006676EC"/>
    <w:rsid w:val="006700FB"/>
    <w:rsid w:val="006702A7"/>
    <w:rsid w:val="00670E55"/>
    <w:rsid w:val="006715E6"/>
    <w:rsid w:val="006718AF"/>
    <w:rsid w:val="00672D62"/>
    <w:rsid w:val="00673C5F"/>
    <w:rsid w:val="00674602"/>
    <w:rsid w:val="00674BF5"/>
    <w:rsid w:val="00674DBD"/>
    <w:rsid w:val="006753AD"/>
    <w:rsid w:val="00675E2E"/>
    <w:rsid w:val="00680B61"/>
    <w:rsid w:val="006817DF"/>
    <w:rsid w:val="00683440"/>
    <w:rsid w:val="00684BEB"/>
    <w:rsid w:val="00684FEB"/>
    <w:rsid w:val="0068508E"/>
    <w:rsid w:val="006913FE"/>
    <w:rsid w:val="00694137"/>
    <w:rsid w:val="00695ACB"/>
    <w:rsid w:val="00695E29"/>
    <w:rsid w:val="00696058"/>
    <w:rsid w:val="006967BB"/>
    <w:rsid w:val="00696C92"/>
    <w:rsid w:val="00696D86"/>
    <w:rsid w:val="006A1799"/>
    <w:rsid w:val="006A1A1C"/>
    <w:rsid w:val="006A53C0"/>
    <w:rsid w:val="006A558D"/>
    <w:rsid w:val="006A5BBE"/>
    <w:rsid w:val="006A5F8C"/>
    <w:rsid w:val="006A757B"/>
    <w:rsid w:val="006B1559"/>
    <w:rsid w:val="006B1577"/>
    <w:rsid w:val="006B1F48"/>
    <w:rsid w:val="006B289A"/>
    <w:rsid w:val="006B3FEF"/>
    <w:rsid w:val="006B6EDC"/>
    <w:rsid w:val="006C1E7D"/>
    <w:rsid w:val="006C4A4E"/>
    <w:rsid w:val="006C5A0C"/>
    <w:rsid w:val="006C6242"/>
    <w:rsid w:val="006C7A6C"/>
    <w:rsid w:val="006D063C"/>
    <w:rsid w:val="006D09AC"/>
    <w:rsid w:val="006D14F2"/>
    <w:rsid w:val="006D2161"/>
    <w:rsid w:val="006D29EE"/>
    <w:rsid w:val="006D31DA"/>
    <w:rsid w:val="006D3639"/>
    <w:rsid w:val="006D3956"/>
    <w:rsid w:val="006D3A76"/>
    <w:rsid w:val="006D3CD1"/>
    <w:rsid w:val="006D67AD"/>
    <w:rsid w:val="006D68E8"/>
    <w:rsid w:val="006D73A9"/>
    <w:rsid w:val="006E1A27"/>
    <w:rsid w:val="006E2455"/>
    <w:rsid w:val="006E28E6"/>
    <w:rsid w:val="006E28F8"/>
    <w:rsid w:val="006E32D2"/>
    <w:rsid w:val="006E413B"/>
    <w:rsid w:val="006E4BED"/>
    <w:rsid w:val="006E7CBB"/>
    <w:rsid w:val="006F1BC9"/>
    <w:rsid w:val="006F2619"/>
    <w:rsid w:val="006F6A13"/>
    <w:rsid w:val="00701380"/>
    <w:rsid w:val="007029AE"/>
    <w:rsid w:val="00704330"/>
    <w:rsid w:val="007057AF"/>
    <w:rsid w:val="00707A5F"/>
    <w:rsid w:val="00707F69"/>
    <w:rsid w:val="0071059B"/>
    <w:rsid w:val="007106A2"/>
    <w:rsid w:val="0071071A"/>
    <w:rsid w:val="00710D72"/>
    <w:rsid w:val="00714EAB"/>
    <w:rsid w:val="007167EF"/>
    <w:rsid w:val="00716D43"/>
    <w:rsid w:val="00717280"/>
    <w:rsid w:val="0072101D"/>
    <w:rsid w:val="007215AB"/>
    <w:rsid w:val="0072173E"/>
    <w:rsid w:val="00722467"/>
    <w:rsid w:val="007231A6"/>
    <w:rsid w:val="007246FF"/>
    <w:rsid w:val="0072531B"/>
    <w:rsid w:val="00726E17"/>
    <w:rsid w:val="007276E5"/>
    <w:rsid w:val="00733E56"/>
    <w:rsid w:val="007345A7"/>
    <w:rsid w:val="00736925"/>
    <w:rsid w:val="00736C95"/>
    <w:rsid w:val="00736DED"/>
    <w:rsid w:val="00745544"/>
    <w:rsid w:val="007467E5"/>
    <w:rsid w:val="00747000"/>
    <w:rsid w:val="00750A4A"/>
    <w:rsid w:val="00750EE5"/>
    <w:rsid w:val="00754068"/>
    <w:rsid w:val="00756A8B"/>
    <w:rsid w:val="0075796F"/>
    <w:rsid w:val="0076346C"/>
    <w:rsid w:val="00765773"/>
    <w:rsid w:val="00765DE3"/>
    <w:rsid w:val="00765F1E"/>
    <w:rsid w:val="0076739F"/>
    <w:rsid w:val="00771076"/>
    <w:rsid w:val="00774529"/>
    <w:rsid w:val="00775DDC"/>
    <w:rsid w:val="0077635D"/>
    <w:rsid w:val="00776ACB"/>
    <w:rsid w:val="00781D70"/>
    <w:rsid w:val="007827AD"/>
    <w:rsid w:val="0078331E"/>
    <w:rsid w:val="00783695"/>
    <w:rsid w:val="00783A35"/>
    <w:rsid w:val="00785204"/>
    <w:rsid w:val="00785D68"/>
    <w:rsid w:val="00786908"/>
    <w:rsid w:val="00787C7D"/>
    <w:rsid w:val="007913F4"/>
    <w:rsid w:val="00793156"/>
    <w:rsid w:val="007944D1"/>
    <w:rsid w:val="00797BD4"/>
    <w:rsid w:val="007A09D9"/>
    <w:rsid w:val="007A25EE"/>
    <w:rsid w:val="007A3C01"/>
    <w:rsid w:val="007A65E5"/>
    <w:rsid w:val="007A7491"/>
    <w:rsid w:val="007B1FEE"/>
    <w:rsid w:val="007B5AC2"/>
    <w:rsid w:val="007B65F6"/>
    <w:rsid w:val="007B7ADB"/>
    <w:rsid w:val="007C0C14"/>
    <w:rsid w:val="007C1A3C"/>
    <w:rsid w:val="007C30DA"/>
    <w:rsid w:val="007C55DF"/>
    <w:rsid w:val="007C6BEC"/>
    <w:rsid w:val="007C7AF9"/>
    <w:rsid w:val="007D02A5"/>
    <w:rsid w:val="007D0B4C"/>
    <w:rsid w:val="007D2521"/>
    <w:rsid w:val="007D557C"/>
    <w:rsid w:val="007D5930"/>
    <w:rsid w:val="007E2DC3"/>
    <w:rsid w:val="007E330C"/>
    <w:rsid w:val="007E339F"/>
    <w:rsid w:val="007E39D7"/>
    <w:rsid w:val="007E656E"/>
    <w:rsid w:val="007E6C88"/>
    <w:rsid w:val="007E6E0D"/>
    <w:rsid w:val="007F4AA0"/>
    <w:rsid w:val="00800990"/>
    <w:rsid w:val="00800C4C"/>
    <w:rsid w:val="00800FCE"/>
    <w:rsid w:val="00801595"/>
    <w:rsid w:val="0080459D"/>
    <w:rsid w:val="008045FB"/>
    <w:rsid w:val="00805783"/>
    <w:rsid w:val="00806848"/>
    <w:rsid w:val="0080770A"/>
    <w:rsid w:val="00807907"/>
    <w:rsid w:val="00810D2C"/>
    <w:rsid w:val="008147E6"/>
    <w:rsid w:val="00814B5F"/>
    <w:rsid w:val="008151EE"/>
    <w:rsid w:val="00815CE3"/>
    <w:rsid w:val="00815E38"/>
    <w:rsid w:val="008162E9"/>
    <w:rsid w:val="00816BED"/>
    <w:rsid w:val="00822AEA"/>
    <w:rsid w:val="008232D2"/>
    <w:rsid w:val="00826150"/>
    <w:rsid w:val="008278D6"/>
    <w:rsid w:val="008314F0"/>
    <w:rsid w:val="008350E7"/>
    <w:rsid w:val="0083523F"/>
    <w:rsid w:val="008352E1"/>
    <w:rsid w:val="008355E0"/>
    <w:rsid w:val="00836AE4"/>
    <w:rsid w:val="008376CB"/>
    <w:rsid w:val="00837B9F"/>
    <w:rsid w:val="00840984"/>
    <w:rsid w:val="00840FC9"/>
    <w:rsid w:val="008414FF"/>
    <w:rsid w:val="0084411C"/>
    <w:rsid w:val="008449F4"/>
    <w:rsid w:val="008456F8"/>
    <w:rsid w:val="008470EA"/>
    <w:rsid w:val="00847F70"/>
    <w:rsid w:val="008514F3"/>
    <w:rsid w:val="00851EED"/>
    <w:rsid w:val="008531B8"/>
    <w:rsid w:val="00854464"/>
    <w:rsid w:val="008547E6"/>
    <w:rsid w:val="00854879"/>
    <w:rsid w:val="008579D4"/>
    <w:rsid w:val="00857B66"/>
    <w:rsid w:val="008641E1"/>
    <w:rsid w:val="00865229"/>
    <w:rsid w:val="00865A65"/>
    <w:rsid w:val="00866692"/>
    <w:rsid w:val="00866E5A"/>
    <w:rsid w:val="0087074B"/>
    <w:rsid w:val="00870C1D"/>
    <w:rsid w:val="0087180E"/>
    <w:rsid w:val="00871F88"/>
    <w:rsid w:val="00872313"/>
    <w:rsid w:val="0087323A"/>
    <w:rsid w:val="00873B00"/>
    <w:rsid w:val="00877A13"/>
    <w:rsid w:val="00877A99"/>
    <w:rsid w:val="00881F0F"/>
    <w:rsid w:val="00884DBA"/>
    <w:rsid w:val="00886FCE"/>
    <w:rsid w:val="0089029C"/>
    <w:rsid w:val="00892094"/>
    <w:rsid w:val="00895625"/>
    <w:rsid w:val="008966F6"/>
    <w:rsid w:val="008A011D"/>
    <w:rsid w:val="008A12A5"/>
    <w:rsid w:val="008A30D5"/>
    <w:rsid w:val="008A496D"/>
    <w:rsid w:val="008A6BA2"/>
    <w:rsid w:val="008A6F49"/>
    <w:rsid w:val="008A7356"/>
    <w:rsid w:val="008B0450"/>
    <w:rsid w:val="008B44E6"/>
    <w:rsid w:val="008B4AB9"/>
    <w:rsid w:val="008C063C"/>
    <w:rsid w:val="008C105B"/>
    <w:rsid w:val="008C2868"/>
    <w:rsid w:val="008C787D"/>
    <w:rsid w:val="008C79ED"/>
    <w:rsid w:val="008D00B0"/>
    <w:rsid w:val="008D06D1"/>
    <w:rsid w:val="008D0BF6"/>
    <w:rsid w:val="008D28F6"/>
    <w:rsid w:val="008D35F5"/>
    <w:rsid w:val="008D3700"/>
    <w:rsid w:val="008D41C5"/>
    <w:rsid w:val="008D4242"/>
    <w:rsid w:val="008D784F"/>
    <w:rsid w:val="008E00E5"/>
    <w:rsid w:val="008E1380"/>
    <w:rsid w:val="008E16FC"/>
    <w:rsid w:val="008E21BC"/>
    <w:rsid w:val="008E44D6"/>
    <w:rsid w:val="008E6AE9"/>
    <w:rsid w:val="008E7A85"/>
    <w:rsid w:val="008F1520"/>
    <w:rsid w:val="008F1F49"/>
    <w:rsid w:val="008F330C"/>
    <w:rsid w:val="008F35B7"/>
    <w:rsid w:val="008F3779"/>
    <w:rsid w:val="008F377E"/>
    <w:rsid w:val="008F38AF"/>
    <w:rsid w:val="008F4614"/>
    <w:rsid w:val="008F616F"/>
    <w:rsid w:val="008F66D1"/>
    <w:rsid w:val="008F673D"/>
    <w:rsid w:val="008F6A2C"/>
    <w:rsid w:val="008F6F5F"/>
    <w:rsid w:val="00900AE3"/>
    <w:rsid w:val="009015B8"/>
    <w:rsid w:val="00901DDB"/>
    <w:rsid w:val="009024CD"/>
    <w:rsid w:val="00902F1F"/>
    <w:rsid w:val="009040DE"/>
    <w:rsid w:val="009055AB"/>
    <w:rsid w:val="00905A1D"/>
    <w:rsid w:val="00906818"/>
    <w:rsid w:val="00906B7C"/>
    <w:rsid w:val="00906FAF"/>
    <w:rsid w:val="0091206E"/>
    <w:rsid w:val="009140BC"/>
    <w:rsid w:val="009141BF"/>
    <w:rsid w:val="00915284"/>
    <w:rsid w:val="00915DAF"/>
    <w:rsid w:val="00916213"/>
    <w:rsid w:val="009168A3"/>
    <w:rsid w:val="009219DB"/>
    <w:rsid w:val="00921D78"/>
    <w:rsid w:val="00922DBF"/>
    <w:rsid w:val="0092386A"/>
    <w:rsid w:val="00923DA1"/>
    <w:rsid w:val="00924378"/>
    <w:rsid w:val="00924ECB"/>
    <w:rsid w:val="0093019E"/>
    <w:rsid w:val="0093132E"/>
    <w:rsid w:val="009323B3"/>
    <w:rsid w:val="00932DF0"/>
    <w:rsid w:val="00933596"/>
    <w:rsid w:val="0093425C"/>
    <w:rsid w:val="00936F88"/>
    <w:rsid w:val="00937566"/>
    <w:rsid w:val="0093762E"/>
    <w:rsid w:val="00940163"/>
    <w:rsid w:val="00941C9E"/>
    <w:rsid w:val="009426DF"/>
    <w:rsid w:val="00942F85"/>
    <w:rsid w:val="00943334"/>
    <w:rsid w:val="00943CC5"/>
    <w:rsid w:val="0094539D"/>
    <w:rsid w:val="00946A0A"/>
    <w:rsid w:val="009478ED"/>
    <w:rsid w:val="009479B8"/>
    <w:rsid w:val="009519C0"/>
    <w:rsid w:val="009530D7"/>
    <w:rsid w:val="00953125"/>
    <w:rsid w:val="009560EF"/>
    <w:rsid w:val="00957B2A"/>
    <w:rsid w:val="00957B66"/>
    <w:rsid w:val="009629E8"/>
    <w:rsid w:val="009654A8"/>
    <w:rsid w:val="009664A1"/>
    <w:rsid w:val="0097157F"/>
    <w:rsid w:val="009751B2"/>
    <w:rsid w:val="00976284"/>
    <w:rsid w:val="00976A0C"/>
    <w:rsid w:val="0098179D"/>
    <w:rsid w:val="009828E7"/>
    <w:rsid w:val="00982E5A"/>
    <w:rsid w:val="00982F3F"/>
    <w:rsid w:val="009845F1"/>
    <w:rsid w:val="00984B57"/>
    <w:rsid w:val="00984F4B"/>
    <w:rsid w:val="00985315"/>
    <w:rsid w:val="00987691"/>
    <w:rsid w:val="0099147C"/>
    <w:rsid w:val="0099296D"/>
    <w:rsid w:val="0099514E"/>
    <w:rsid w:val="009975D4"/>
    <w:rsid w:val="00997DFE"/>
    <w:rsid w:val="009A00AF"/>
    <w:rsid w:val="009A0181"/>
    <w:rsid w:val="009A02FD"/>
    <w:rsid w:val="009A0615"/>
    <w:rsid w:val="009A3361"/>
    <w:rsid w:val="009A3460"/>
    <w:rsid w:val="009A4E35"/>
    <w:rsid w:val="009A5696"/>
    <w:rsid w:val="009A65E8"/>
    <w:rsid w:val="009A6DEC"/>
    <w:rsid w:val="009B0A51"/>
    <w:rsid w:val="009B1B94"/>
    <w:rsid w:val="009B2194"/>
    <w:rsid w:val="009B25C9"/>
    <w:rsid w:val="009B3EED"/>
    <w:rsid w:val="009B6C38"/>
    <w:rsid w:val="009C0570"/>
    <w:rsid w:val="009C07AD"/>
    <w:rsid w:val="009C2B8B"/>
    <w:rsid w:val="009C30C9"/>
    <w:rsid w:val="009C381B"/>
    <w:rsid w:val="009C4384"/>
    <w:rsid w:val="009C43ED"/>
    <w:rsid w:val="009C4BC3"/>
    <w:rsid w:val="009C5DB6"/>
    <w:rsid w:val="009C63A7"/>
    <w:rsid w:val="009C68D9"/>
    <w:rsid w:val="009C6976"/>
    <w:rsid w:val="009D2066"/>
    <w:rsid w:val="009D242C"/>
    <w:rsid w:val="009D2FC5"/>
    <w:rsid w:val="009D326D"/>
    <w:rsid w:val="009D33CD"/>
    <w:rsid w:val="009D49D9"/>
    <w:rsid w:val="009D5630"/>
    <w:rsid w:val="009D6CF5"/>
    <w:rsid w:val="009D7640"/>
    <w:rsid w:val="009E149D"/>
    <w:rsid w:val="009E193A"/>
    <w:rsid w:val="009E197B"/>
    <w:rsid w:val="009E1A49"/>
    <w:rsid w:val="009E1C6F"/>
    <w:rsid w:val="009E2F67"/>
    <w:rsid w:val="009E2FEF"/>
    <w:rsid w:val="009E3253"/>
    <w:rsid w:val="009E49C4"/>
    <w:rsid w:val="009E5694"/>
    <w:rsid w:val="009E7AE7"/>
    <w:rsid w:val="009F0163"/>
    <w:rsid w:val="009F2304"/>
    <w:rsid w:val="009F35B3"/>
    <w:rsid w:val="009F49ED"/>
    <w:rsid w:val="009F4CBC"/>
    <w:rsid w:val="009F6A44"/>
    <w:rsid w:val="009F6ADF"/>
    <w:rsid w:val="009F6D5D"/>
    <w:rsid w:val="00A01B94"/>
    <w:rsid w:val="00A032E7"/>
    <w:rsid w:val="00A03323"/>
    <w:rsid w:val="00A04208"/>
    <w:rsid w:val="00A05C4D"/>
    <w:rsid w:val="00A10097"/>
    <w:rsid w:val="00A10728"/>
    <w:rsid w:val="00A11A63"/>
    <w:rsid w:val="00A1221B"/>
    <w:rsid w:val="00A21541"/>
    <w:rsid w:val="00A21735"/>
    <w:rsid w:val="00A23060"/>
    <w:rsid w:val="00A24A64"/>
    <w:rsid w:val="00A24FD7"/>
    <w:rsid w:val="00A26765"/>
    <w:rsid w:val="00A271E8"/>
    <w:rsid w:val="00A2791F"/>
    <w:rsid w:val="00A310D5"/>
    <w:rsid w:val="00A3173A"/>
    <w:rsid w:val="00A33399"/>
    <w:rsid w:val="00A34BDF"/>
    <w:rsid w:val="00A352DE"/>
    <w:rsid w:val="00A36278"/>
    <w:rsid w:val="00A37265"/>
    <w:rsid w:val="00A37561"/>
    <w:rsid w:val="00A40875"/>
    <w:rsid w:val="00A412AF"/>
    <w:rsid w:val="00A43061"/>
    <w:rsid w:val="00A459D9"/>
    <w:rsid w:val="00A46519"/>
    <w:rsid w:val="00A46B80"/>
    <w:rsid w:val="00A47CEF"/>
    <w:rsid w:val="00A52302"/>
    <w:rsid w:val="00A53725"/>
    <w:rsid w:val="00A53FE3"/>
    <w:rsid w:val="00A57D44"/>
    <w:rsid w:val="00A57FC5"/>
    <w:rsid w:val="00A6143C"/>
    <w:rsid w:val="00A61559"/>
    <w:rsid w:val="00A63767"/>
    <w:rsid w:val="00A64B0C"/>
    <w:rsid w:val="00A668C5"/>
    <w:rsid w:val="00A6746D"/>
    <w:rsid w:val="00A67E16"/>
    <w:rsid w:val="00A70376"/>
    <w:rsid w:val="00A74CB5"/>
    <w:rsid w:val="00A74FEC"/>
    <w:rsid w:val="00A76B09"/>
    <w:rsid w:val="00A77426"/>
    <w:rsid w:val="00A811C3"/>
    <w:rsid w:val="00A830D2"/>
    <w:rsid w:val="00A83F67"/>
    <w:rsid w:val="00A84937"/>
    <w:rsid w:val="00A85630"/>
    <w:rsid w:val="00A85837"/>
    <w:rsid w:val="00A866E0"/>
    <w:rsid w:val="00A870B7"/>
    <w:rsid w:val="00A90E05"/>
    <w:rsid w:val="00A92DEE"/>
    <w:rsid w:val="00A92E63"/>
    <w:rsid w:val="00A94A6A"/>
    <w:rsid w:val="00A96F44"/>
    <w:rsid w:val="00A97398"/>
    <w:rsid w:val="00A974A9"/>
    <w:rsid w:val="00AA0491"/>
    <w:rsid w:val="00AA2580"/>
    <w:rsid w:val="00AA2D7B"/>
    <w:rsid w:val="00AA3089"/>
    <w:rsid w:val="00AA5F0B"/>
    <w:rsid w:val="00AA5FE2"/>
    <w:rsid w:val="00AA653C"/>
    <w:rsid w:val="00AB223E"/>
    <w:rsid w:val="00AB26AC"/>
    <w:rsid w:val="00AB2FA0"/>
    <w:rsid w:val="00AB3C17"/>
    <w:rsid w:val="00AB6AE8"/>
    <w:rsid w:val="00AB7266"/>
    <w:rsid w:val="00AC0176"/>
    <w:rsid w:val="00AC15EA"/>
    <w:rsid w:val="00AC1FE9"/>
    <w:rsid w:val="00AC2961"/>
    <w:rsid w:val="00AC5196"/>
    <w:rsid w:val="00AC51F1"/>
    <w:rsid w:val="00AC5505"/>
    <w:rsid w:val="00AD0D33"/>
    <w:rsid w:val="00AD0E5D"/>
    <w:rsid w:val="00AD2AB0"/>
    <w:rsid w:val="00AD3908"/>
    <w:rsid w:val="00AD65CF"/>
    <w:rsid w:val="00AD6E26"/>
    <w:rsid w:val="00AE0BF3"/>
    <w:rsid w:val="00AE0C2E"/>
    <w:rsid w:val="00AE2898"/>
    <w:rsid w:val="00AE2BE1"/>
    <w:rsid w:val="00AE3052"/>
    <w:rsid w:val="00AE3A88"/>
    <w:rsid w:val="00AE3B82"/>
    <w:rsid w:val="00AE4ABF"/>
    <w:rsid w:val="00AE56A3"/>
    <w:rsid w:val="00AE5AED"/>
    <w:rsid w:val="00AE71DF"/>
    <w:rsid w:val="00AE7582"/>
    <w:rsid w:val="00AE79EE"/>
    <w:rsid w:val="00AE79F2"/>
    <w:rsid w:val="00AE7F51"/>
    <w:rsid w:val="00AF0323"/>
    <w:rsid w:val="00AF0ED1"/>
    <w:rsid w:val="00AF2379"/>
    <w:rsid w:val="00AF3C7B"/>
    <w:rsid w:val="00AF7314"/>
    <w:rsid w:val="00AF78D3"/>
    <w:rsid w:val="00AF7D98"/>
    <w:rsid w:val="00B05751"/>
    <w:rsid w:val="00B06B8C"/>
    <w:rsid w:val="00B07CEA"/>
    <w:rsid w:val="00B07ED9"/>
    <w:rsid w:val="00B117C2"/>
    <w:rsid w:val="00B13E20"/>
    <w:rsid w:val="00B152B3"/>
    <w:rsid w:val="00B15ADD"/>
    <w:rsid w:val="00B161C9"/>
    <w:rsid w:val="00B17A21"/>
    <w:rsid w:val="00B21F93"/>
    <w:rsid w:val="00B22177"/>
    <w:rsid w:val="00B2522B"/>
    <w:rsid w:val="00B255C1"/>
    <w:rsid w:val="00B25ED6"/>
    <w:rsid w:val="00B274E7"/>
    <w:rsid w:val="00B353C1"/>
    <w:rsid w:val="00B355D1"/>
    <w:rsid w:val="00B4028C"/>
    <w:rsid w:val="00B42B8F"/>
    <w:rsid w:val="00B44EED"/>
    <w:rsid w:val="00B50D81"/>
    <w:rsid w:val="00B53405"/>
    <w:rsid w:val="00B5489F"/>
    <w:rsid w:val="00B551B2"/>
    <w:rsid w:val="00B57DEC"/>
    <w:rsid w:val="00B60CF2"/>
    <w:rsid w:val="00B60F95"/>
    <w:rsid w:val="00B6158C"/>
    <w:rsid w:val="00B62615"/>
    <w:rsid w:val="00B64123"/>
    <w:rsid w:val="00B65B7B"/>
    <w:rsid w:val="00B661B7"/>
    <w:rsid w:val="00B66BF7"/>
    <w:rsid w:val="00B66FBA"/>
    <w:rsid w:val="00B70504"/>
    <w:rsid w:val="00B70D29"/>
    <w:rsid w:val="00B71C5F"/>
    <w:rsid w:val="00B77426"/>
    <w:rsid w:val="00B776B3"/>
    <w:rsid w:val="00B80503"/>
    <w:rsid w:val="00B82D55"/>
    <w:rsid w:val="00B83EED"/>
    <w:rsid w:val="00B85DF8"/>
    <w:rsid w:val="00B85E14"/>
    <w:rsid w:val="00B86ABA"/>
    <w:rsid w:val="00B91391"/>
    <w:rsid w:val="00B927A4"/>
    <w:rsid w:val="00B96C28"/>
    <w:rsid w:val="00B97BA6"/>
    <w:rsid w:val="00BA0094"/>
    <w:rsid w:val="00BA215C"/>
    <w:rsid w:val="00BA2C44"/>
    <w:rsid w:val="00BA68E1"/>
    <w:rsid w:val="00BA7C73"/>
    <w:rsid w:val="00BB0366"/>
    <w:rsid w:val="00BB1B39"/>
    <w:rsid w:val="00BB2970"/>
    <w:rsid w:val="00BB2B6A"/>
    <w:rsid w:val="00BB3CC7"/>
    <w:rsid w:val="00BB4609"/>
    <w:rsid w:val="00BB4674"/>
    <w:rsid w:val="00BB59FD"/>
    <w:rsid w:val="00BB730F"/>
    <w:rsid w:val="00BC0D42"/>
    <w:rsid w:val="00BC2179"/>
    <w:rsid w:val="00BC3270"/>
    <w:rsid w:val="00BC4D7D"/>
    <w:rsid w:val="00BC5949"/>
    <w:rsid w:val="00BC5BD2"/>
    <w:rsid w:val="00BC7839"/>
    <w:rsid w:val="00BC7C0F"/>
    <w:rsid w:val="00BD10DC"/>
    <w:rsid w:val="00BD1DBA"/>
    <w:rsid w:val="00BD28F3"/>
    <w:rsid w:val="00BD4BF2"/>
    <w:rsid w:val="00BE03D9"/>
    <w:rsid w:val="00BE0659"/>
    <w:rsid w:val="00BE104B"/>
    <w:rsid w:val="00BE12E0"/>
    <w:rsid w:val="00BE50E7"/>
    <w:rsid w:val="00BE766A"/>
    <w:rsid w:val="00BF2240"/>
    <w:rsid w:val="00BF2504"/>
    <w:rsid w:val="00BF2793"/>
    <w:rsid w:val="00BF2C9C"/>
    <w:rsid w:val="00BF34A3"/>
    <w:rsid w:val="00BF4384"/>
    <w:rsid w:val="00BF5FB1"/>
    <w:rsid w:val="00C03E58"/>
    <w:rsid w:val="00C0664B"/>
    <w:rsid w:val="00C06778"/>
    <w:rsid w:val="00C103F6"/>
    <w:rsid w:val="00C118B4"/>
    <w:rsid w:val="00C11BD2"/>
    <w:rsid w:val="00C1406C"/>
    <w:rsid w:val="00C14B85"/>
    <w:rsid w:val="00C150C4"/>
    <w:rsid w:val="00C162A6"/>
    <w:rsid w:val="00C1640C"/>
    <w:rsid w:val="00C17071"/>
    <w:rsid w:val="00C21543"/>
    <w:rsid w:val="00C23263"/>
    <w:rsid w:val="00C2448B"/>
    <w:rsid w:val="00C2458A"/>
    <w:rsid w:val="00C25D18"/>
    <w:rsid w:val="00C260E7"/>
    <w:rsid w:val="00C2628C"/>
    <w:rsid w:val="00C31BD6"/>
    <w:rsid w:val="00C350D0"/>
    <w:rsid w:val="00C357A6"/>
    <w:rsid w:val="00C36C01"/>
    <w:rsid w:val="00C36ED6"/>
    <w:rsid w:val="00C373D4"/>
    <w:rsid w:val="00C41CEE"/>
    <w:rsid w:val="00C41E99"/>
    <w:rsid w:val="00C43049"/>
    <w:rsid w:val="00C445ED"/>
    <w:rsid w:val="00C4479D"/>
    <w:rsid w:val="00C4590E"/>
    <w:rsid w:val="00C46F6A"/>
    <w:rsid w:val="00C47EF3"/>
    <w:rsid w:val="00C530A4"/>
    <w:rsid w:val="00C54D07"/>
    <w:rsid w:val="00C551C9"/>
    <w:rsid w:val="00C5589D"/>
    <w:rsid w:val="00C56618"/>
    <w:rsid w:val="00C56981"/>
    <w:rsid w:val="00C56ED8"/>
    <w:rsid w:val="00C601D4"/>
    <w:rsid w:val="00C60696"/>
    <w:rsid w:val="00C62628"/>
    <w:rsid w:val="00C630A6"/>
    <w:rsid w:val="00C64113"/>
    <w:rsid w:val="00C642DD"/>
    <w:rsid w:val="00C64AA0"/>
    <w:rsid w:val="00C67F4C"/>
    <w:rsid w:val="00C70081"/>
    <w:rsid w:val="00C70283"/>
    <w:rsid w:val="00C70524"/>
    <w:rsid w:val="00C75B0C"/>
    <w:rsid w:val="00C81E27"/>
    <w:rsid w:val="00C83440"/>
    <w:rsid w:val="00C839CC"/>
    <w:rsid w:val="00C84BEA"/>
    <w:rsid w:val="00C8582C"/>
    <w:rsid w:val="00C86570"/>
    <w:rsid w:val="00C9115A"/>
    <w:rsid w:val="00C92B4C"/>
    <w:rsid w:val="00C94287"/>
    <w:rsid w:val="00C94A44"/>
    <w:rsid w:val="00C9690C"/>
    <w:rsid w:val="00C96921"/>
    <w:rsid w:val="00C96E4B"/>
    <w:rsid w:val="00C97223"/>
    <w:rsid w:val="00C9743C"/>
    <w:rsid w:val="00CA05B3"/>
    <w:rsid w:val="00CA0850"/>
    <w:rsid w:val="00CA11D8"/>
    <w:rsid w:val="00CA1622"/>
    <w:rsid w:val="00CA2203"/>
    <w:rsid w:val="00CA27D3"/>
    <w:rsid w:val="00CA3279"/>
    <w:rsid w:val="00CA44A6"/>
    <w:rsid w:val="00CA5D5B"/>
    <w:rsid w:val="00CA6C7C"/>
    <w:rsid w:val="00CA7112"/>
    <w:rsid w:val="00CA75D8"/>
    <w:rsid w:val="00CA7A75"/>
    <w:rsid w:val="00CB0C5A"/>
    <w:rsid w:val="00CB5840"/>
    <w:rsid w:val="00CB64BC"/>
    <w:rsid w:val="00CC0BD2"/>
    <w:rsid w:val="00CC14EE"/>
    <w:rsid w:val="00CC1744"/>
    <w:rsid w:val="00CC1A1C"/>
    <w:rsid w:val="00CC264A"/>
    <w:rsid w:val="00CC3BC3"/>
    <w:rsid w:val="00CC73A4"/>
    <w:rsid w:val="00CC740C"/>
    <w:rsid w:val="00CC7949"/>
    <w:rsid w:val="00CD26F3"/>
    <w:rsid w:val="00CD34DD"/>
    <w:rsid w:val="00CD4379"/>
    <w:rsid w:val="00CD4516"/>
    <w:rsid w:val="00CD4527"/>
    <w:rsid w:val="00CD53E7"/>
    <w:rsid w:val="00CD7E26"/>
    <w:rsid w:val="00CE067B"/>
    <w:rsid w:val="00CE3AD8"/>
    <w:rsid w:val="00CE4A00"/>
    <w:rsid w:val="00CE5042"/>
    <w:rsid w:val="00CE70DB"/>
    <w:rsid w:val="00CF1E94"/>
    <w:rsid w:val="00CF309E"/>
    <w:rsid w:val="00CF322F"/>
    <w:rsid w:val="00CF4F7C"/>
    <w:rsid w:val="00CF6614"/>
    <w:rsid w:val="00D02B70"/>
    <w:rsid w:val="00D06DA0"/>
    <w:rsid w:val="00D071BE"/>
    <w:rsid w:val="00D073EE"/>
    <w:rsid w:val="00D07F27"/>
    <w:rsid w:val="00D07F4F"/>
    <w:rsid w:val="00D13489"/>
    <w:rsid w:val="00D13DCC"/>
    <w:rsid w:val="00D16EC6"/>
    <w:rsid w:val="00D17159"/>
    <w:rsid w:val="00D17434"/>
    <w:rsid w:val="00D17446"/>
    <w:rsid w:val="00D174B5"/>
    <w:rsid w:val="00D230D4"/>
    <w:rsid w:val="00D23BC9"/>
    <w:rsid w:val="00D24288"/>
    <w:rsid w:val="00D24A50"/>
    <w:rsid w:val="00D25415"/>
    <w:rsid w:val="00D25627"/>
    <w:rsid w:val="00D26589"/>
    <w:rsid w:val="00D26D9B"/>
    <w:rsid w:val="00D27260"/>
    <w:rsid w:val="00D30185"/>
    <w:rsid w:val="00D30BC9"/>
    <w:rsid w:val="00D34BD2"/>
    <w:rsid w:val="00D34D24"/>
    <w:rsid w:val="00D35739"/>
    <w:rsid w:val="00D3598E"/>
    <w:rsid w:val="00D36BAF"/>
    <w:rsid w:val="00D45091"/>
    <w:rsid w:val="00D45E28"/>
    <w:rsid w:val="00D476D5"/>
    <w:rsid w:val="00D51876"/>
    <w:rsid w:val="00D52136"/>
    <w:rsid w:val="00D525E2"/>
    <w:rsid w:val="00D52B35"/>
    <w:rsid w:val="00D53C80"/>
    <w:rsid w:val="00D53CD9"/>
    <w:rsid w:val="00D54132"/>
    <w:rsid w:val="00D5488D"/>
    <w:rsid w:val="00D54DDC"/>
    <w:rsid w:val="00D5709B"/>
    <w:rsid w:val="00D57B74"/>
    <w:rsid w:val="00D61E0C"/>
    <w:rsid w:val="00D63F11"/>
    <w:rsid w:val="00D642CD"/>
    <w:rsid w:val="00D64D60"/>
    <w:rsid w:val="00D667BA"/>
    <w:rsid w:val="00D71179"/>
    <w:rsid w:val="00D72913"/>
    <w:rsid w:val="00D741EB"/>
    <w:rsid w:val="00D74D28"/>
    <w:rsid w:val="00D74F09"/>
    <w:rsid w:val="00D757AD"/>
    <w:rsid w:val="00D762EF"/>
    <w:rsid w:val="00D801CF"/>
    <w:rsid w:val="00D805EB"/>
    <w:rsid w:val="00D81693"/>
    <w:rsid w:val="00D818D2"/>
    <w:rsid w:val="00D85B15"/>
    <w:rsid w:val="00D90E9F"/>
    <w:rsid w:val="00D91A14"/>
    <w:rsid w:val="00D91EC8"/>
    <w:rsid w:val="00D924F0"/>
    <w:rsid w:val="00D932C9"/>
    <w:rsid w:val="00D9587B"/>
    <w:rsid w:val="00D95C7C"/>
    <w:rsid w:val="00DA0E8F"/>
    <w:rsid w:val="00DA2728"/>
    <w:rsid w:val="00DA27E3"/>
    <w:rsid w:val="00DA3443"/>
    <w:rsid w:val="00DA5AD2"/>
    <w:rsid w:val="00DB5FCD"/>
    <w:rsid w:val="00DB64F8"/>
    <w:rsid w:val="00DB7ECA"/>
    <w:rsid w:val="00DC07E3"/>
    <w:rsid w:val="00DC1A7E"/>
    <w:rsid w:val="00DC3426"/>
    <w:rsid w:val="00DC5008"/>
    <w:rsid w:val="00DC5E88"/>
    <w:rsid w:val="00DD0FFD"/>
    <w:rsid w:val="00DD2AE2"/>
    <w:rsid w:val="00DD3212"/>
    <w:rsid w:val="00DD3EE1"/>
    <w:rsid w:val="00DD4717"/>
    <w:rsid w:val="00DD62AA"/>
    <w:rsid w:val="00DD64EF"/>
    <w:rsid w:val="00DD7C00"/>
    <w:rsid w:val="00DE2A0B"/>
    <w:rsid w:val="00DE3923"/>
    <w:rsid w:val="00DE3EC9"/>
    <w:rsid w:val="00DE3FEE"/>
    <w:rsid w:val="00DE45D0"/>
    <w:rsid w:val="00DE5805"/>
    <w:rsid w:val="00DF28A7"/>
    <w:rsid w:val="00DF501D"/>
    <w:rsid w:val="00DF52AA"/>
    <w:rsid w:val="00DF71D4"/>
    <w:rsid w:val="00E00D0B"/>
    <w:rsid w:val="00E03997"/>
    <w:rsid w:val="00E053B9"/>
    <w:rsid w:val="00E06D2B"/>
    <w:rsid w:val="00E10044"/>
    <w:rsid w:val="00E11DE3"/>
    <w:rsid w:val="00E12B38"/>
    <w:rsid w:val="00E15744"/>
    <w:rsid w:val="00E15B08"/>
    <w:rsid w:val="00E17E3F"/>
    <w:rsid w:val="00E200AF"/>
    <w:rsid w:val="00E207BF"/>
    <w:rsid w:val="00E20BA4"/>
    <w:rsid w:val="00E22006"/>
    <w:rsid w:val="00E239D8"/>
    <w:rsid w:val="00E30D2C"/>
    <w:rsid w:val="00E31CC1"/>
    <w:rsid w:val="00E329F1"/>
    <w:rsid w:val="00E33A09"/>
    <w:rsid w:val="00E400DE"/>
    <w:rsid w:val="00E406A6"/>
    <w:rsid w:val="00E4238E"/>
    <w:rsid w:val="00E44018"/>
    <w:rsid w:val="00E44BD6"/>
    <w:rsid w:val="00E45A2A"/>
    <w:rsid w:val="00E463F6"/>
    <w:rsid w:val="00E501AB"/>
    <w:rsid w:val="00E51480"/>
    <w:rsid w:val="00E51D5F"/>
    <w:rsid w:val="00E54A91"/>
    <w:rsid w:val="00E54C39"/>
    <w:rsid w:val="00E54C87"/>
    <w:rsid w:val="00E55200"/>
    <w:rsid w:val="00E5540C"/>
    <w:rsid w:val="00E5551F"/>
    <w:rsid w:val="00E57391"/>
    <w:rsid w:val="00E57734"/>
    <w:rsid w:val="00E6080D"/>
    <w:rsid w:val="00E61063"/>
    <w:rsid w:val="00E62077"/>
    <w:rsid w:val="00E63652"/>
    <w:rsid w:val="00E64382"/>
    <w:rsid w:val="00E644FA"/>
    <w:rsid w:val="00E66973"/>
    <w:rsid w:val="00E70AC7"/>
    <w:rsid w:val="00E71402"/>
    <w:rsid w:val="00E71B1E"/>
    <w:rsid w:val="00E71DF9"/>
    <w:rsid w:val="00E74B71"/>
    <w:rsid w:val="00E74D1B"/>
    <w:rsid w:val="00E75A12"/>
    <w:rsid w:val="00E76CAF"/>
    <w:rsid w:val="00E77C0A"/>
    <w:rsid w:val="00E80542"/>
    <w:rsid w:val="00E82D8B"/>
    <w:rsid w:val="00E84EA8"/>
    <w:rsid w:val="00E85C60"/>
    <w:rsid w:val="00E85DF4"/>
    <w:rsid w:val="00E8780C"/>
    <w:rsid w:val="00E87917"/>
    <w:rsid w:val="00E93507"/>
    <w:rsid w:val="00E94C3B"/>
    <w:rsid w:val="00E95940"/>
    <w:rsid w:val="00E972DC"/>
    <w:rsid w:val="00EA204F"/>
    <w:rsid w:val="00EA2472"/>
    <w:rsid w:val="00EA3176"/>
    <w:rsid w:val="00EA32E0"/>
    <w:rsid w:val="00EA491B"/>
    <w:rsid w:val="00EA50C3"/>
    <w:rsid w:val="00EA5484"/>
    <w:rsid w:val="00EA6473"/>
    <w:rsid w:val="00EA6BF7"/>
    <w:rsid w:val="00EA7CD4"/>
    <w:rsid w:val="00EA7F35"/>
    <w:rsid w:val="00EB05C0"/>
    <w:rsid w:val="00EB423D"/>
    <w:rsid w:val="00EB61B0"/>
    <w:rsid w:val="00EB6E92"/>
    <w:rsid w:val="00EC0CCC"/>
    <w:rsid w:val="00EC13F9"/>
    <w:rsid w:val="00EC1E4E"/>
    <w:rsid w:val="00EC24CE"/>
    <w:rsid w:val="00EC29C2"/>
    <w:rsid w:val="00EC388A"/>
    <w:rsid w:val="00EC69FE"/>
    <w:rsid w:val="00EC788C"/>
    <w:rsid w:val="00ED2BF4"/>
    <w:rsid w:val="00ED3A8C"/>
    <w:rsid w:val="00ED3CAE"/>
    <w:rsid w:val="00ED4AA9"/>
    <w:rsid w:val="00ED4F60"/>
    <w:rsid w:val="00ED535C"/>
    <w:rsid w:val="00ED586A"/>
    <w:rsid w:val="00ED70FC"/>
    <w:rsid w:val="00ED770C"/>
    <w:rsid w:val="00ED7B1C"/>
    <w:rsid w:val="00EE05F5"/>
    <w:rsid w:val="00EE18F5"/>
    <w:rsid w:val="00EE226E"/>
    <w:rsid w:val="00EE3C96"/>
    <w:rsid w:val="00EE498C"/>
    <w:rsid w:val="00EE4F79"/>
    <w:rsid w:val="00EE6DDA"/>
    <w:rsid w:val="00EE7EB1"/>
    <w:rsid w:val="00EF0099"/>
    <w:rsid w:val="00EF1376"/>
    <w:rsid w:val="00EF1DF7"/>
    <w:rsid w:val="00EF29B4"/>
    <w:rsid w:val="00EF4073"/>
    <w:rsid w:val="00EF5070"/>
    <w:rsid w:val="00EF659B"/>
    <w:rsid w:val="00F00A86"/>
    <w:rsid w:val="00F016DD"/>
    <w:rsid w:val="00F0186C"/>
    <w:rsid w:val="00F01D0D"/>
    <w:rsid w:val="00F062DB"/>
    <w:rsid w:val="00F078D3"/>
    <w:rsid w:val="00F11B2A"/>
    <w:rsid w:val="00F1229B"/>
    <w:rsid w:val="00F1465C"/>
    <w:rsid w:val="00F2019A"/>
    <w:rsid w:val="00F20F52"/>
    <w:rsid w:val="00F216BE"/>
    <w:rsid w:val="00F249FC"/>
    <w:rsid w:val="00F25214"/>
    <w:rsid w:val="00F271CE"/>
    <w:rsid w:val="00F32BD8"/>
    <w:rsid w:val="00F34240"/>
    <w:rsid w:val="00F34CE9"/>
    <w:rsid w:val="00F34D8C"/>
    <w:rsid w:val="00F34E56"/>
    <w:rsid w:val="00F35473"/>
    <w:rsid w:val="00F358A0"/>
    <w:rsid w:val="00F36D73"/>
    <w:rsid w:val="00F3736C"/>
    <w:rsid w:val="00F411CE"/>
    <w:rsid w:val="00F44134"/>
    <w:rsid w:val="00F50ACD"/>
    <w:rsid w:val="00F51033"/>
    <w:rsid w:val="00F51B03"/>
    <w:rsid w:val="00F53B8B"/>
    <w:rsid w:val="00F540F0"/>
    <w:rsid w:val="00F55A9D"/>
    <w:rsid w:val="00F5686F"/>
    <w:rsid w:val="00F56E8B"/>
    <w:rsid w:val="00F576AB"/>
    <w:rsid w:val="00F57F0D"/>
    <w:rsid w:val="00F60BB1"/>
    <w:rsid w:val="00F61E0C"/>
    <w:rsid w:val="00F6332B"/>
    <w:rsid w:val="00F63A30"/>
    <w:rsid w:val="00F65E07"/>
    <w:rsid w:val="00F705A4"/>
    <w:rsid w:val="00F7232A"/>
    <w:rsid w:val="00F74CBD"/>
    <w:rsid w:val="00F76AB9"/>
    <w:rsid w:val="00F80D7F"/>
    <w:rsid w:val="00F813D2"/>
    <w:rsid w:val="00F8145F"/>
    <w:rsid w:val="00F8266C"/>
    <w:rsid w:val="00F84840"/>
    <w:rsid w:val="00F848A1"/>
    <w:rsid w:val="00F86020"/>
    <w:rsid w:val="00F90D1C"/>
    <w:rsid w:val="00F90EEE"/>
    <w:rsid w:val="00F91C45"/>
    <w:rsid w:val="00F931D5"/>
    <w:rsid w:val="00F94F02"/>
    <w:rsid w:val="00F966FD"/>
    <w:rsid w:val="00F96FA2"/>
    <w:rsid w:val="00F97177"/>
    <w:rsid w:val="00F97B52"/>
    <w:rsid w:val="00FA1944"/>
    <w:rsid w:val="00FA1A1C"/>
    <w:rsid w:val="00FA202B"/>
    <w:rsid w:val="00FA2247"/>
    <w:rsid w:val="00FA2ABC"/>
    <w:rsid w:val="00FA330C"/>
    <w:rsid w:val="00FA34AA"/>
    <w:rsid w:val="00FA4EDC"/>
    <w:rsid w:val="00FA579E"/>
    <w:rsid w:val="00FA7EE0"/>
    <w:rsid w:val="00FB0900"/>
    <w:rsid w:val="00FB127B"/>
    <w:rsid w:val="00FB3092"/>
    <w:rsid w:val="00FB6111"/>
    <w:rsid w:val="00FB668C"/>
    <w:rsid w:val="00FC0BA1"/>
    <w:rsid w:val="00FC2C06"/>
    <w:rsid w:val="00FC2C9B"/>
    <w:rsid w:val="00FC3C0E"/>
    <w:rsid w:val="00FC4714"/>
    <w:rsid w:val="00FC555A"/>
    <w:rsid w:val="00FC6B69"/>
    <w:rsid w:val="00FC747C"/>
    <w:rsid w:val="00FD213D"/>
    <w:rsid w:val="00FD2170"/>
    <w:rsid w:val="00FD247B"/>
    <w:rsid w:val="00FD449E"/>
    <w:rsid w:val="00FD6B3A"/>
    <w:rsid w:val="00FE0454"/>
    <w:rsid w:val="00FE12ED"/>
    <w:rsid w:val="00FE2CFA"/>
    <w:rsid w:val="00FE4B1A"/>
    <w:rsid w:val="00FE605A"/>
    <w:rsid w:val="00FF30C1"/>
    <w:rsid w:val="00FF4239"/>
    <w:rsid w:val="00FF4E86"/>
    <w:rsid w:val="00FF64AD"/>
    <w:rsid w:val="00FF7152"/>
    <w:rsid w:val="00FF791A"/>
    <w:rsid w:val="00FF7AFC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03C9D2"/>
  <w15:chartTrackingRefBased/>
  <w15:docId w15:val="{610A524B-F751-4805-BF67-CADC016C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6">
    <w:name w:val="heading 6"/>
    <w:basedOn w:val="a"/>
    <w:next w:val="a"/>
    <w:qFormat/>
    <w:rsid w:val="00046A05"/>
    <w:pPr>
      <w:keepNext/>
      <w:jc w:val="center"/>
      <w:outlineLvl w:val="5"/>
    </w:pPr>
    <w:rPr>
      <w:rFonts w:ascii="Arial Narrow" w:hAnsi="Arial Narrow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rsid w:val="00216553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rsid w:val="0021655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216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A94A6A"/>
  </w:style>
  <w:style w:type="paragraph" w:customStyle="1" w:styleId="10">
    <w:name w:val="Стиль1"/>
    <w:basedOn w:val="a"/>
    <w:rsid w:val="00C46F6A"/>
    <w:pPr>
      <w:spacing w:line="360" w:lineRule="auto"/>
      <w:ind w:left="1701" w:right="737"/>
    </w:pPr>
    <w:rPr>
      <w:szCs w:val="20"/>
      <w:lang w:val="en-US"/>
    </w:rPr>
  </w:style>
  <w:style w:type="character" w:customStyle="1" w:styleId="Arial">
    <w:name w:val="Стиль Arial курсив"/>
    <w:basedOn w:val="a0"/>
    <w:rsid w:val="00AC51F1"/>
    <w:rPr>
      <w:rFonts w:ascii="Times New Roman" w:hAnsi="Times New Roman"/>
      <w:i/>
      <w:iCs/>
    </w:rPr>
  </w:style>
  <w:style w:type="paragraph" w:styleId="a8">
    <w:name w:val="Balloon Text"/>
    <w:basedOn w:val="a"/>
    <w:semiHidden/>
    <w:rsid w:val="00634434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471386"/>
  </w:style>
  <w:style w:type="character" w:styleId="a9">
    <w:name w:val="Hyperlink"/>
    <w:basedOn w:val="a0"/>
    <w:rsid w:val="004F4A94"/>
    <w:rPr>
      <w:color w:val="0000FF"/>
      <w:u w:val="single"/>
    </w:rPr>
  </w:style>
  <w:style w:type="character" w:styleId="aa">
    <w:name w:val="FollowedHyperlink"/>
    <w:basedOn w:val="a0"/>
    <w:rsid w:val="004F4A94"/>
    <w:rPr>
      <w:color w:val="800080"/>
      <w:u w:val="single"/>
    </w:rPr>
  </w:style>
  <w:style w:type="character" w:customStyle="1" w:styleId="1">
    <w:name w:val="Верхний колонтитул Знак1"/>
    <w:basedOn w:val="a0"/>
    <w:link w:val="a3"/>
    <w:rsid w:val="00046A05"/>
    <w:rPr>
      <w:sz w:val="24"/>
      <w:szCs w:val="24"/>
      <w:lang w:val="ru-RU" w:eastAsia="ru-RU" w:bidi="ar-SA"/>
    </w:rPr>
  </w:style>
  <w:style w:type="character" w:customStyle="1" w:styleId="ab">
    <w:name w:val="Верхний колонтитул Знак"/>
    <w:basedOn w:val="a0"/>
    <w:rsid w:val="004C01D3"/>
    <w:rPr>
      <w:sz w:val="24"/>
      <w:szCs w:val="24"/>
      <w:lang w:val="ru-RU" w:eastAsia="ru-RU" w:bidi="ar-SA"/>
    </w:rPr>
  </w:style>
  <w:style w:type="paragraph" w:customStyle="1" w:styleId="Pa71">
    <w:name w:val="Pa7+1"/>
    <w:basedOn w:val="a"/>
    <w:next w:val="a"/>
    <w:rsid w:val="00E400DE"/>
    <w:pPr>
      <w:autoSpaceDE w:val="0"/>
      <w:autoSpaceDN w:val="0"/>
      <w:adjustRightInd w:val="0"/>
      <w:spacing w:line="141" w:lineRule="atLeast"/>
    </w:pPr>
    <w:rPr>
      <w:rFonts w:ascii="Myriad Pro" w:hAnsi="Myriad Pro"/>
    </w:rPr>
  </w:style>
  <w:style w:type="character" w:customStyle="1" w:styleId="a5">
    <w:name w:val="Нижний колонтитул Знак"/>
    <w:basedOn w:val="a0"/>
    <w:link w:val="a4"/>
    <w:rsid w:val="000F62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-&#1057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Шаблон-СП</Template>
  <TotalTime>16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Company>ЗАО ПК "Промконтроллер"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/>
  <dc:creator>RAZRAB2</dc:creator>
  <cp:keywords/>
  <cp:lastModifiedBy>Дасаев Михаил</cp:lastModifiedBy>
  <cp:revision>9</cp:revision>
  <cp:lastPrinted>2018-01-16T08:29:00Z</cp:lastPrinted>
  <dcterms:created xsi:type="dcterms:W3CDTF">2019-02-22T10:06:00Z</dcterms:created>
  <dcterms:modified xsi:type="dcterms:W3CDTF">2019-02-25T13:19:00Z</dcterms:modified>
</cp:coreProperties>
</file>